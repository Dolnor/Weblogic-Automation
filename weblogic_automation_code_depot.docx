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56" w:rsidRDefault="00900656" w:rsidP="00900656">
      <w:pPr>
        <w:pStyle w:val="CodeCallout"/>
      </w:pPr>
      <w:r>
        <w:t>help_comman</w:t>
      </w:r>
      <w:bookmarkStart w:id="0" w:name="_GoBack"/>
      <w:bookmarkEnd w:id="0"/>
      <w:r>
        <w:t>d</w:t>
      </w:r>
    </w:p>
    <w:p w:rsidR="00900656" w:rsidRDefault="00900656" w:rsidP="00900656">
      <w:pPr>
        <w:pStyle w:val="CodeListingSmall"/>
      </w:pPr>
      <w:r>
        <w:t>wls:/offline&gt; help('all')</w:t>
      </w:r>
    </w:p>
    <w:p w:rsidR="00900656" w:rsidRDefault="00900656" w:rsidP="00900656">
      <w:pPr>
        <w:pStyle w:val="CodeListingSmall"/>
      </w:pPr>
      <w:r>
        <w:t xml:space="preserve">    help('activate')         Activate the changes.</w:t>
      </w:r>
    </w:p>
    <w:p w:rsidR="00900656" w:rsidRDefault="00900656" w:rsidP="00900656">
      <w:pPr>
        <w:pStyle w:val="CodeListingSmall"/>
      </w:pPr>
      <w:r>
        <w:t xml:space="preserve">    help('addListener')      Add a JMX listener to the specified MBean.</w:t>
      </w:r>
    </w:p>
    <w:p w:rsidR="00900656" w:rsidRDefault="00900656" w:rsidP="00900656">
      <w:pPr>
        <w:pStyle w:val="CodeListingSmall"/>
      </w:pPr>
      <w:r>
        <w:t xml:space="preserve">    help('addTemplate')      Extend the current domain.</w:t>
      </w:r>
    </w:p>
    <w:p w:rsidR="00900656" w:rsidRDefault="00900656" w:rsidP="00900656">
      <w:pPr>
        <w:pStyle w:val="CodeListingSmall"/>
      </w:pPr>
      <w:r>
        <w:t xml:space="preserve">    help('adminHome')        Administration MBeanHome.</w:t>
      </w:r>
    </w:p>
    <w:p w:rsidR="00900656" w:rsidRDefault="00900656" w:rsidP="00900656">
      <w:pPr>
        <w:pStyle w:val="CodeListingSmall"/>
      </w:pPr>
      <w:r>
        <w:t xml:space="preserve">    help('assign')           Assign resources to one or more destinations.</w:t>
      </w:r>
    </w:p>
    <w:p w:rsidR="00900656" w:rsidRDefault="00900656" w:rsidP="00900656">
      <w:pPr>
        <w:pStyle w:val="CodeListingSmall"/>
      </w:pPr>
      <w:r>
        <w:t xml:space="preserve">    help('assignAll')        (Deprecated) Assign all applications or services.</w:t>
      </w:r>
    </w:p>
    <w:p w:rsidR="00900656" w:rsidRDefault="00900656" w:rsidP="00900656">
      <w:pPr>
        <w:pStyle w:val="CodeListingSmall"/>
      </w:pPr>
      <w:r>
        <w:t xml:space="preserve">    help('cancelEdit')       Cancel an edit session.</w:t>
      </w:r>
    </w:p>
    <w:p w:rsidR="00900656" w:rsidRDefault="00900656" w:rsidP="00900656">
      <w:pPr>
        <w:pStyle w:val="CodeListingSmall"/>
      </w:pPr>
      <w:r>
        <w:t xml:space="preserve">    help('cd')               Navigate the hierarchy of beans.</w:t>
      </w:r>
    </w:p>
    <w:p w:rsidR="00900656" w:rsidRDefault="00900656" w:rsidP="00900656">
      <w:pPr>
        <w:pStyle w:val="CodeListingSmall"/>
      </w:pPr>
      <w:r>
        <w:t xml:space="preserve">    help('closeDomain')      Close the current domain.</w:t>
      </w:r>
    </w:p>
    <w:p w:rsidR="00900656" w:rsidRDefault="00900656" w:rsidP="00900656">
      <w:pPr>
        <w:pStyle w:val="CodeListingSmall"/>
      </w:pPr>
      <w:r>
        <w:t xml:space="preserve">    help('closeTemplate')    Close the current domain template.</w:t>
      </w:r>
    </w:p>
    <w:p w:rsidR="00900656" w:rsidRDefault="00900656" w:rsidP="00900656">
      <w:pPr>
        <w:pStyle w:val="CodeListingSmall"/>
      </w:pPr>
      <w:r>
        <w:t xml:space="preserve">    help('closestore')       Closes a store.</w:t>
      </w:r>
    </w:p>
    <w:p w:rsidR="00900656" w:rsidRDefault="00900656" w:rsidP="00900656">
      <w:pPr>
        <w:pStyle w:val="CodeListingSmall"/>
      </w:pPr>
      <w:r>
        <w:t xml:space="preserve">    help('cmo')              Current Management Object.</w:t>
      </w:r>
    </w:p>
    <w:p w:rsidR="00900656" w:rsidRDefault="00900656" w:rsidP="00900656">
      <w:pPr>
        <w:pStyle w:val="CodeListingSmall"/>
      </w:pPr>
      <w:r>
        <w:t xml:space="preserve">    help('compactstore')     Compacts and defragments the space occupied by a file store.</w:t>
      </w:r>
    </w:p>
    <w:p w:rsidR="00900656" w:rsidRDefault="00900656" w:rsidP="00900656">
      <w:pPr>
        <w:pStyle w:val="CodeListingSmall"/>
      </w:pPr>
      <w:r>
        <w:t xml:space="preserve">    help('config')           (Deprecated) Navigate to the last MBean in configuration hierarchy.</w:t>
      </w:r>
    </w:p>
    <w:p w:rsidR="00900656" w:rsidRDefault="00900656" w:rsidP="00900656">
      <w:pPr>
        <w:pStyle w:val="CodeListingSmall"/>
      </w:pPr>
      <w:r>
        <w:t xml:space="preserve">    help('configToScript')   Convert a domain configuration to WLST script.</w:t>
      </w:r>
    </w:p>
    <w:p w:rsidR="00900656" w:rsidRDefault="00900656" w:rsidP="00900656">
      <w:pPr>
        <w:pStyle w:val="CodeListingSmall"/>
      </w:pPr>
      <w:r>
        <w:t xml:space="preserve">    help('connect')          Connect WLST to a WebLogic Server instance.</w:t>
      </w:r>
    </w:p>
    <w:p w:rsidR="00900656" w:rsidRDefault="00900656" w:rsidP="00900656">
      <w:pPr>
        <w:pStyle w:val="CodeListingSmall"/>
      </w:pPr>
      <w:r>
        <w:t xml:space="preserve">    help('connected')        Variable indicating whether WLST is connected.</w:t>
      </w:r>
    </w:p>
    <w:p w:rsidR="00900656" w:rsidRDefault="00900656" w:rsidP="00900656">
      <w:pPr>
        <w:pStyle w:val="CodeListingSmall"/>
      </w:pPr>
      <w:r>
        <w:t xml:space="preserve">    help('create')           Create a configuration bean.</w:t>
      </w:r>
    </w:p>
    <w:p w:rsidR="00900656" w:rsidRDefault="00900656" w:rsidP="00900656">
      <w:pPr>
        <w:pStyle w:val="CodeListingSmall"/>
      </w:pPr>
      <w:r>
        <w:t xml:space="preserve">    help('createDomain')     Create a new domain.</w:t>
      </w:r>
    </w:p>
    <w:p w:rsidR="00900656" w:rsidRDefault="00900656" w:rsidP="00900656">
      <w:pPr>
        <w:pStyle w:val="CodeListingSmall"/>
      </w:pPr>
      <w:r>
        <w:t xml:space="preserve">    help('currentTree')      Return the current location in the hierarchy.</w:t>
      </w:r>
    </w:p>
    <w:p w:rsidR="00900656" w:rsidRDefault="00900656" w:rsidP="00900656">
      <w:pPr>
        <w:pStyle w:val="CodeListingSmall"/>
      </w:pPr>
      <w:r>
        <w:t xml:space="preserve">    help('custom')           Navigate to the root of custom MBeans.</w:t>
      </w:r>
    </w:p>
    <w:p w:rsidR="00900656" w:rsidRDefault="00900656" w:rsidP="00900656">
      <w:pPr>
        <w:pStyle w:val="CodeListingSmall"/>
      </w:pPr>
      <w:r>
        <w:t xml:space="preserve">    help('delete')           Delete a configuration bean.</w:t>
      </w:r>
    </w:p>
    <w:p w:rsidR="00900656" w:rsidRDefault="00900656" w:rsidP="00900656">
      <w:pPr>
        <w:pStyle w:val="CodeListingSmall"/>
      </w:pPr>
      <w:r>
        <w:t xml:space="preserve">    help('deploy')           Deploy an application.</w:t>
      </w:r>
    </w:p>
    <w:p w:rsidR="00900656" w:rsidRDefault="00900656" w:rsidP="00900656">
      <w:pPr>
        <w:pStyle w:val="CodeListingSmall"/>
      </w:pPr>
      <w:r>
        <w:t xml:space="preserve">    help('disconnect')       Disconnect WLST.</w:t>
      </w:r>
    </w:p>
    <w:p w:rsidR="00900656" w:rsidRDefault="00900656" w:rsidP="00900656">
      <w:pPr>
        <w:pStyle w:val="CodeListingSmall"/>
      </w:pPr>
      <w:r>
        <w:t xml:space="preserve">    help('distributeApplication')Copy the deployment bundle to targets.</w:t>
      </w:r>
    </w:p>
    <w:p w:rsidR="00900656" w:rsidRDefault="00900656" w:rsidP="00900656">
      <w:pPr>
        <w:pStyle w:val="CodeListingSmall"/>
      </w:pPr>
      <w:r>
        <w:t xml:space="preserve">    help('domainConfig')     Navigate to last domain configuration MBean or root.</w:t>
      </w:r>
    </w:p>
    <w:p w:rsidR="00900656" w:rsidRDefault="00900656" w:rsidP="00900656">
      <w:pPr>
        <w:pStyle w:val="CodeListingSmall"/>
      </w:pPr>
      <w:r>
        <w:t xml:space="preserve">    help('domainCustom')     Navigate to the root of domain custom MBeans.</w:t>
      </w:r>
    </w:p>
    <w:p w:rsidR="00900656" w:rsidRDefault="00900656" w:rsidP="00900656">
      <w:pPr>
        <w:pStyle w:val="CodeListingSmall"/>
      </w:pPr>
      <w:r>
        <w:t xml:space="preserve">    help('domainName')       Name of the domain to which WLST is connected.</w:t>
      </w:r>
    </w:p>
    <w:p w:rsidR="00900656" w:rsidRDefault="00900656" w:rsidP="00900656">
      <w:pPr>
        <w:pStyle w:val="CodeListingSmall"/>
      </w:pPr>
      <w:r>
        <w:t xml:space="preserve">    help('domainRuntime')    Navigate to last domain runtime MBean or root.</w:t>
      </w:r>
    </w:p>
    <w:p w:rsidR="00900656" w:rsidRDefault="00900656" w:rsidP="00900656">
      <w:pPr>
        <w:pStyle w:val="CodeListingSmall"/>
      </w:pPr>
      <w:r>
        <w:t xml:space="preserve">    help('domainRuntimeService')DomainRuntimeServiceMBean MBean.</w:t>
      </w:r>
    </w:p>
    <w:p w:rsidR="00900656" w:rsidRDefault="00900656" w:rsidP="00900656">
      <w:pPr>
        <w:pStyle w:val="CodeListingSmall"/>
      </w:pPr>
      <w:r>
        <w:t xml:space="preserve">    help('dumpStack')        Display stack trace from the last exception.</w:t>
      </w:r>
    </w:p>
    <w:p w:rsidR="00900656" w:rsidRDefault="00900656" w:rsidP="00900656">
      <w:pPr>
        <w:pStyle w:val="CodeListingSmall"/>
      </w:pPr>
      <w:r>
        <w:t xml:space="preserve">    help('dumpVariables')    Display all the variables used by WLST.</w:t>
      </w:r>
    </w:p>
    <w:p w:rsidR="00900656" w:rsidRDefault="00900656" w:rsidP="00900656">
      <w:pPr>
        <w:pStyle w:val="CodeListingSmall"/>
      </w:pPr>
      <w:r>
        <w:t xml:space="preserve">    help('dumpstore')        Dumps store contents in human-readable format to an XML file.</w:t>
      </w:r>
    </w:p>
    <w:p w:rsidR="00900656" w:rsidRDefault="00900656" w:rsidP="00900656">
      <w:pPr>
        <w:pStyle w:val="CodeListingSmall"/>
      </w:pPr>
      <w:r>
        <w:t xml:space="preserve">    help('edit')             Navigate to last edit configuration MBean or root.</w:t>
      </w:r>
    </w:p>
    <w:p w:rsidR="00900656" w:rsidRDefault="00900656" w:rsidP="00900656">
      <w:pPr>
        <w:pStyle w:val="CodeListingSmall"/>
      </w:pPr>
      <w:r>
        <w:t xml:space="preserve">    </w:t>
      </w:r>
    </w:p>
    <w:p w:rsidR="00900656" w:rsidRDefault="00900656" w:rsidP="00900656">
      <w:pPr>
        <w:pStyle w:val="CodeListingSmall"/>
      </w:pPr>
      <w:r>
        <w:t>&lt; … list is much longer than printed here … &gt;</w:t>
      </w:r>
    </w:p>
    <w:p w:rsidR="00900656" w:rsidRDefault="00900656" w:rsidP="00900656">
      <w:pPr>
        <w:pStyle w:val="CodeListingSmall"/>
      </w:pPr>
    </w:p>
    <w:p w:rsidR="00900656" w:rsidRDefault="00900656" w:rsidP="00900656">
      <w:pPr>
        <w:pStyle w:val="CodeListingSmall"/>
      </w:pPr>
      <w:r>
        <w:t>wls:/offline&gt; help('connect')</w:t>
      </w:r>
    </w:p>
    <w:p w:rsidR="00900656" w:rsidRDefault="00900656" w:rsidP="00900656">
      <w:pPr>
        <w:pStyle w:val="CodeListingSmall"/>
      </w:pPr>
    </w:p>
    <w:p w:rsidR="00900656" w:rsidRDefault="00900656" w:rsidP="00900656">
      <w:pPr>
        <w:pStyle w:val="CodeListingSmall"/>
      </w:pPr>
      <w:r>
        <w:t xml:space="preserve">Description: </w:t>
      </w:r>
    </w:p>
    <w:p w:rsidR="00900656" w:rsidRDefault="00900656" w:rsidP="00900656">
      <w:pPr>
        <w:pStyle w:val="CodeListingSmall"/>
      </w:pPr>
    </w:p>
    <w:p w:rsidR="00900656" w:rsidRDefault="00900656" w:rsidP="00900656">
      <w:pPr>
        <w:pStyle w:val="CodeListingSmall"/>
      </w:pPr>
    </w:p>
    <w:p w:rsidR="00900656" w:rsidRDefault="00900656" w:rsidP="00900656">
      <w:pPr>
        <w:pStyle w:val="CodeListingSmall"/>
      </w:pPr>
      <w:r>
        <w:t xml:space="preserve">Connects WLST to a WebLogic Server instance. </w:t>
      </w:r>
    </w:p>
    <w:p w:rsidR="00900656" w:rsidRDefault="00900656" w:rsidP="00900656">
      <w:pPr>
        <w:pStyle w:val="CodeListingSmall"/>
      </w:pPr>
      <w:r>
        <w:t xml:space="preserve"> </w:t>
      </w:r>
    </w:p>
    <w:p w:rsidR="00900656" w:rsidRDefault="00900656" w:rsidP="00900656">
      <w:pPr>
        <w:pStyle w:val="CodeListingSmall"/>
      </w:pPr>
      <w:r>
        <w:t xml:space="preserve">You can specify the username and password on the command line, or you </w:t>
      </w:r>
    </w:p>
    <w:p w:rsidR="00900656" w:rsidRDefault="00900656" w:rsidP="00900656">
      <w:pPr>
        <w:pStyle w:val="CodeListingSmall"/>
      </w:pPr>
      <w:r>
        <w:t xml:space="preserve">can specify ran encrypted password that is stored locally by specifying the </w:t>
      </w:r>
    </w:p>
    <w:p w:rsidR="00900656" w:rsidRDefault="00900656" w:rsidP="00900656">
      <w:pPr>
        <w:pStyle w:val="CodeListingSmall"/>
      </w:pPr>
      <w:r>
        <w:t xml:space="preserve">locations of the user configuration and key files as arguments to the </w:t>
      </w:r>
    </w:p>
    <w:p w:rsidR="00900656" w:rsidRDefault="00900656" w:rsidP="00900656">
      <w:pPr>
        <w:pStyle w:val="CodeListingSmall"/>
      </w:pPr>
      <w:r>
        <w:t xml:space="preserve">connect command. For information about creating the user configuration </w:t>
      </w:r>
    </w:p>
    <w:p w:rsidR="00900656" w:rsidRDefault="00900656" w:rsidP="00900656">
      <w:pPr>
        <w:pStyle w:val="CodeListingSmall"/>
      </w:pPr>
      <w:r>
        <w:t xml:space="preserve">and key files, see help('storeUserConfig'). </w:t>
      </w:r>
    </w:p>
    <w:p w:rsidR="00900656" w:rsidRDefault="00900656" w:rsidP="00900656">
      <w:pPr>
        <w:pStyle w:val="CodeListingSmall"/>
      </w:pPr>
      <w:r>
        <w:t xml:space="preserve"> </w:t>
      </w:r>
    </w:p>
    <w:p w:rsidR="00900656" w:rsidRDefault="00900656" w:rsidP="00900656">
      <w:pPr>
        <w:pStyle w:val="CodeListingSmall"/>
      </w:pPr>
      <w:r>
        <w:t xml:space="preserve">If you run the connect command without specifying the username and </w:t>
      </w:r>
    </w:p>
    <w:p w:rsidR="00900656" w:rsidRDefault="00900656" w:rsidP="00900656">
      <w:pPr>
        <w:pStyle w:val="CodeListingSmall"/>
      </w:pPr>
      <w:r>
        <w:t xml:space="preserve">&lt;…&gt; </w:t>
      </w:r>
    </w:p>
    <w:p w:rsidR="00900656" w:rsidRDefault="00900656" w:rsidP="00900656">
      <w:pPr>
        <w:pStyle w:val="CodeListingSmall"/>
      </w:pPr>
    </w:p>
    <w:p w:rsidR="00900656" w:rsidRDefault="00900656" w:rsidP="00900656">
      <w:pPr>
        <w:pStyle w:val="CodeListingSmall"/>
      </w:pPr>
      <w:r>
        <w:t>wls:/mydomain/serverConfig&gt;</w:t>
      </w:r>
    </w:p>
    <w:p w:rsidR="00900656" w:rsidRDefault="00900656" w:rsidP="00900656">
      <w:pPr>
        <w:pStyle w:val="CodeListingSmall"/>
      </w:pPr>
    </w:p>
    <w:p w:rsidR="00900656" w:rsidRDefault="00900656" w:rsidP="00900656">
      <w:pPr>
        <w:pStyle w:val="CodeListingSmall"/>
      </w:pPr>
    </w:p>
    <w:p w:rsidR="00900656" w:rsidRDefault="00900656" w:rsidP="00900656">
      <w:pPr>
        <w:pStyle w:val="CodeListingSmall"/>
      </w:pPr>
      <w:r>
        <w:t>wls:/offline&gt; username = 'weblogic'</w:t>
      </w:r>
    </w:p>
    <w:p w:rsidR="00900656" w:rsidRDefault="00900656" w:rsidP="00900656">
      <w:pPr>
        <w:pStyle w:val="CodeListingSmall"/>
      </w:pPr>
      <w:r>
        <w:t>wls:/offline&gt; password = 'weblogic'</w:t>
      </w:r>
    </w:p>
    <w:p w:rsidR="00900656" w:rsidRDefault="00900656" w:rsidP="00900656">
      <w:pPr>
        <w:pStyle w:val="CodeListingSmall"/>
      </w:pPr>
      <w:r>
        <w:t>wls:/offline&gt; connect(username,password,'t3s://myhost:8001')</w:t>
      </w:r>
    </w:p>
    <w:p w:rsidR="00900656" w:rsidRDefault="00900656" w:rsidP="00900656">
      <w:pPr>
        <w:pStyle w:val="CodeListingSmall"/>
      </w:pPr>
      <w:r>
        <w:t xml:space="preserve">Connecting to weblogic server instance running at t3://localhost:8001 as </w:t>
      </w:r>
    </w:p>
    <w:p w:rsidR="00900656" w:rsidRDefault="00900656" w:rsidP="00900656">
      <w:pPr>
        <w:pStyle w:val="CodeListingSmall"/>
      </w:pPr>
      <w:r>
        <w:t>username weblogic...</w:t>
      </w:r>
    </w:p>
    <w:p w:rsidR="00900656" w:rsidRDefault="00900656" w:rsidP="00900656">
      <w:pPr>
        <w:pStyle w:val="CodeListingSmall"/>
      </w:pPr>
    </w:p>
    <w:p w:rsidR="00900656" w:rsidRDefault="00900656" w:rsidP="00900656">
      <w:pPr>
        <w:pStyle w:val="CodeListingSmall"/>
      </w:pPr>
      <w:r>
        <w:t>Successfully connected to Admin Server 'AdminServer' that belongs to domain</w:t>
      </w:r>
    </w:p>
    <w:p w:rsidR="00900656" w:rsidRDefault="00900656" w:rsidP="00900656">
      <w:pPr>
        <w:pStyle w:val="CodeListingSmall"/>
      </w:pPr>
      <w:r>
        <w:t>'mydomain'.</w:t>
      </w:r>
    </w:p>
    <w:p w:rsidR="00900656" w:rsidRDefault="00900656" w:rsidP="00900656">
      <w:pPr>
        <w:pStyle w:val="CodeListingSmall"/>
      </w:pPr>
    </w:p>
    <w:p w:rsidR="00900656" w:rsidRDefault="00900656" w:rsidP="00900656">
      <w:pPr>
        <w:pStyle w:val="CodeListingSmall"/>
      </w:pPr>
      <w:r>
        <w:t>wls:/mydomain/serverConfig&gt;</w:t>
      </w:r>
    </w:p>
    <w:p w:rsidR="00900656" w:rsidRDefault="00900656" w:rsidP="00900656">
      <w:pPr>
        <w:pStyle w:val="CodeListingSmall"/>
      </w:pPr>
    </w:p>
    <w:p w:rsidR="00900656" w:rsidRDefault="00900656" w:rsidP="00900656">
      <w:pPr>
        <w:pStyle w:val="CodeListingSmall"/>
      </w:pPr>
    </w:p>
    <w:p w:rsidR="00900656" w:rsidRDefault="00900656" w:rsidP="00900656">
      <w:pPr>
        <w:pStyle w:val="CodeListingSmall"/>
      </w:pPr>
      <w:r>
        <w:t>wls:/offline&gt; connect(userConfigFile='c:/myfiles/myuserconfigfile.secure', userKeyFile='c:/myfiles/myuserkeyfile.secure')</w:t>
      </w:r>
    </w:p>
    <w:p w:rsidR="00900656" w:rsidRDefault="00900656" w:rsidP="00900656">
      <w:pPr>
        <w:pStyle w:val="CodeListingSmall"/>
      </w:pPr>
      <w:r>
        <w:t xml:space="preserve">Connecting to weblogic server instance running at t3://localhost:7001 </w:t>
      </w:r>
    </w:p>
    <w:p w:rsidR="00900656" w:rsidRDefault="00900656" w:rsidP="00900656">
      <w:pPr>
        <w:pStyle w:val="CodeListingSmall"/>
      </w:pPr>
      <w:r>
        <w:t>as username ...</w:t>
      </w:r>
    </w:p>
    <w:p w:rsidR="00900656" w:rsidRDefault="00900656" w:rsidP="00900656">
      <w:pPr>
        <w:pStyle w:val="CodeListingSmall"/>
      </w:pPr>
    </w:p>
    <w:p w:rsidR="00900656" w:rsidRDefault="00900656" w:rsidP="00900656">
      <w:pPr>
        <w:pStyle w:val="CodeListingSmall"/>
      </w:pPr>
      <w:r>
        <w:t>Successfully connected to Admin Server 'AdminServer' that belongs to domain 'mydomain'.</w:t>
      </w:r>
    </w:p>
    <w:p w:rsidR="00900656" w:rsidRDefault="00900656" w:rsidP="00900656">
      <w:pPr>
        <w:pStyle w:val="CodeListingSmall"/>
      </w:pPr>
    </w:p>
    <w:p w:rsidR="00900656" w:rsidRDefault="00900656" w:rsidP="00900656">
      <w:pPr>
        <w:pStyle w:val="CodeListingSmall"/>
      </w:pPr>
      <w:r>
        <w:lastRenderedPageBreak/>
        <w:t>wls:/mydomain/serverConfig&gt;</w:t>
      </w:r>
    </w:p>
    <w:p w:rsidR="00900656" w:rsidRDefault="00900656" w:rsidP="00900656">
      <w:pPr>
        <w:pStyle w:val="CodeListingSmall"/>
      </w:pPr>
      <w:r>
        <w:t xml:space="preserve">      </w:t>
      </w:r>
    </w:p>
    <w:p w:rsidR="00900656" w:rsidRDefault="00900656" w:rsidP="00900656">
      <w:pPr>
        <w:pStyle w:val="CodeListingSmall"/>
      </w:pPr>
    </w:p>
    <w:p w:rsidR="00900656" w:rsidRDefault="00900656" w:rsidP="00900656">
      <w:pPr>
        <w:pStyle w:val="CodeListingSmall"/>
        <w:rPr>
          <w:rFonts w:ascii="Arial Narrow" w:hAnsi="Arial Narrow" w:cs="Arial"/>
          <w:szCs w:val="26"/>
        </w:rPr>
      </w:pPr>
      <w:r>
        <w:t>wls:/offline&gt;</w:t>
      </w:r>
    </w:p>
    <w:p w:rsidR="00900656" w:rsidRDefault="00900656" w:rsidP="00900656">
      <w:pPr>
        <w:pStyle w:val="BodyText"/>
      </w:pPr>
    </w:p>
    <w:p w:rsidR="008765A6" w:rsidRDefault="008765A6" w:rsidP="00EC081A">
      <w:pPr>
        <w:pStyle w:val="BodyText"/>
      </w:pPr>
    </w:p>
    <w:p w:rsidR="00900656" w:rsidRDefault="00900656" w:rsidP="00900656">
      <w:pPr>
        <w:pStyle w:val="CodeCallout"/>
      </w:pPr>
      <w:r>
        <w:t>offline_mode</w:t>
      </w:r>
    </w:p>
    <w:p w:rsidR="00900656" w:rsidRDefault="00900656" w:rsidP="00900656">
      <w:pPr>
        <w:pStyle w:val="CodeListingSmall"/>
      </w:pPr>
      <w:r>
        <w:t>Offline example:</w:t>
      </w:r>
    </w:p>
    <w:p w:rsidR="00900656" w:rsidRDefault="00900656" w:rsidP="00900656">
      <w:pPr>
        <w:pStyle w:val="CodeListingSmall"/>
      </w:pPr>
    </w:p>
    <w:p w:rsidR="00900656" w:rsidRDefault="00900656" w:rsidP="00900656">
      <w:pPr>
        <w:pStyle w:val="CodeListingSmall"/>
      </w:pPr>
      <w:r>
        <w:t>wls:/offline&gt; readTemplate('/opt/weblogic/10.3.6/wlserver_10.3/common/templates/domains/wls.jar');</w:t>
      </w:r>
    </w:p>
    <w:p w:rsidR="00900656" w:rsidRDefault="00900656" w:rsidP="00900656">
      <w:pPr>
        <w:pStyle w:val="CodeListingSmall"/>
      </w:pPr>
      <w:r>
        <w:t>wls:/offline/base_domain&gt;pwd()</w:t>
      </w:r>
    </w:p>
    <w:p w:rsidR="00900656" w:rsidRDefault="00900656" w:rsidP="00900656">
      <w:pPr>
        <w:pStyle w:val="CodeListingSmall"/>
      </w:pPr>
      <w:r>
        <w:t>'/base_domain'</w:t>
      </w:r>
    </w:p>
    <w:p w:rsidR="00900656" w:rsidRDefault="00900656" w:rsidP="00900656">
      <w:pPr>
        <w:pStyle w:val="CodeListingSmall"/>
      </w:pPr>
      <w:r>
        <w:t>wls:/offline/base_domain&gt;ls()</w:t>
      </w:r>
    </w:p>
    <w:p w:rsidR="00900656" w:rsidRDefault="00900656" w:rsidP="00900656">
      <w:pPr>
        <w:pStyle w:val="CodeListingSmall"/>
      </w:pPr>
      <w:r>
        <w:t>drw-   Security</w:t>
      </w:r>
    </w:p>
    <w:p w:rsidR="00900656" w:rsidRDefault="00900656" w:rsidP="00900656">
      <w:pPr>
        <w:pStyle w:val="CodeListingSmall"/>
      </w:pPr>
      <w:r>
        <w:t>drw-   Server</w:t>
      </w:r>
    </w:p>
    <w:p w:rsidR="00900656" w:rsidRDefault="00900656" w:rsidP="00900656">
      <w:pPr>
        <w:pStyle w:val="CodeListingSmall"/>
      </w:pPr>
      <w:r>
        <w:t xml:space="preserve"> </w:t>
      </w:r>
    </w:p>
    <w:p w:rsidR="00900656" w:rsidRDefault="00900656" w:rsidP="00900656">
      <w:pPr>
        <w:pStyle w:val="CodeListingSmall"/>
      </w:pPr>
      <w:r>
        <w:t>-rw-   Active                                        false</w:t>
      </w:r>
    </w:p>
    <w:p w:rsidR="00900656" w:rsidRDefault="00900656" w:rsidP="00900656">
      <w:pPr>
        <w:pStyle w:val="CodeListingSmall"/>
      </w:pPr>
      <w:r>
        <w:t>-rw-   AdminServerName                               AdminServer</w:t>
      </w:r>
    </w:p>
    <w:p w:rsidR="00900656" w:rsidRDefault="00900656" w:rsidP="00900656">
      <w:pPr>
        <w:pStyle w:val="CodeListingSmall"/>
      </w:pPr>
      <w:r>
        <w:t>-rw-   AdministrationMBeanAuditingEnabled            false</w:t>
      </w:r>
    </w:p>
    <w:p w:rsidR="00900656" w:rsidRDefault="00900656" w:rsidP="00900656">
      <w:pPr>
        <w:pStyle w:val="CodeListingSmall"/>
      </w:pPr>
      <w:r>
        <w:t>-rw-   AdministrationPort                            9002</w:t>
      </w:r>
    </w:p>
    <w:p w:rsidR="00900656" w:rsidRDefault="00900656" w:rsidP="00900656">
      <w:pPr>
        <w:pStyle w:val="CodeListingSmall"/>
      </w:pPr>
      <w:r>
        <w:t>-rw-   AdministrationPortEnabled                     false</w:t>
      </w:r>
    </w:p>
    <w:p w:rsidR="00900656" w:rsidRDefault="00900656" w:rsidP="00900656">
      <w:pPr>
        <w:pStyle w:val="CodeListingSmall"/>
      </w:pPr>
      <w:r>
        <w:t>-rw-   AdministrationProtocol                        null</w:t>
      </w:r>
    </w:p>
    <w:p w:rsidR="00900656" w:rsidRDefault="00900656" w:rsidP="00900656">
      <w:pPr>
        <w:pStyle w:val="CodeListingSmall"/>
      </w:pPr>
      <w:r>
        <w:t>-rw-   AutoDeployForSubmodulesEnabled                true</w:t>
      </w:r>
    </w:p>
    <w:p w:rsidR="00900656" w:rsidRDefault="00900656" w:rsidP="00900656">
      <w:pPr>
        <w:pStyle w:val="CodeListingSmall"/>
      </w:pPr>
      <w:r>
        <w:t>-rw-   ClusterConstraintsEnabled                     false</w:t>
      </w:r>
    </w:p>
    <w:p w:rsidR="00900656" w:rsidRDefault="00900656" w:rsidP="00900656">
      <w:pPr>
        <w:pStyle w:val="CodeListingSmall"/>
      </w:pPr>
      <w:r>
        <w:t>-rw-   ConfigBackupEnabled                           false</w:t>
      </w:r>
    </w:p>
    <w:p w:rsidR="00900656" w:rsidRDefault="00900656" w:rsidP="00900656">
      <w:pPr>
        <w:pStyle w:val="CodeListingSmall"/>
      </w:pPr>
      <w:r>
        <w:t>-rw-   ConfigurationAuditType                        null</w:t>
      </w:r>
    </w:p>
    <w:p w:rsidR="00900656" w:rsidRDefault="00900656" w:rsidP="00900656">
      <w:pPr>
        <w:pStyle w:val="CodeListingSmall"/>
      </w:pPr>
      <w:r>
        <w:t>-rw-   ConfigurationVersion                          10.3.6.0</w:t>
      </w:r>
    </w:p>
    <w:p w:rsidR="00900656" w:rsidRDefault="00900656" w:rsidP="00900656">
      <w:pPr>
        <w:pStyle w:val="CodeListingSmall"/>
      </w:pPr>
      <w:r>
        <w:t>-rw-   ConsoleContextPath                            console</w:t>
      </w:r>
    </w:p>
    <w:p w:rsidR="00900656" w:rsidRDefault="00900656" w:rsidP="00900656">
      <w:pPr>
        <w:pStyle w:val="CodeListingSmall"/>
      </w:pPr>
      <w:r>
        <w:t>-rw-   ConsoleEnabled                                true</w:t>
      </w:r>
    </w:p>
    <w:p w:rsidR="00900656" w:rsidRDefault="00900656" w:rsidP="00900656">
      <w:pPr>
        <w:pStyle w:val="CodeListingSmall"/>
      </w:pPr>
      <w:r>
        <w:t>-rw-   ConsoleExtensionDirectory                     console-ext</w:t>
      </w:r>
    </w:p>
    <w:p w:rsidR="00900656" w:rsidRDefault="00900656" w:rsidP="00900656">
      <w:pPr>
        <w:pStyle w:val="CodeListingSmall"/>
      </w:pPr>
      <w:r>
        <w:t>-rw-   DomainVersion                                 10.3.6.0</w:t>
      </w:r>
    </w:p>
    <w:p w:rsidR="00900656" w:rsidRDefault="00900656" w:rsidP="00900656">
      <w:pPr>
        <w:pStyle w:val="CodeListingSmall"/>
      </w:pPr>
      <w:r>
        <w:t>-rw-   ExalogicOptimizationsEnabled                  false</w:t>
      </w:r>
    </w:p>
    <w:p w:rsidR="00900656" w:rsidRDefault="00900656" w:rsidP="00900656">
      <w:pPr>
        <w:pStyle w:val="CodeListingSmall"/>
      </w:pPr>
      <w:r>
        <w:t>-rw-   GuardianEnabled                               false</w:t>
      </w:r>
    </w:p>
    <w:p w:rsidR="00900656" w:rsidRDefault="00900656" w:rsidP="00900656">
      <w:pPr>
        <w:pStyle w:val="CodeListingSmall"/>
      </w:pPr>
      <w:r>
        <w:t>-rw-   InternalAppsDeployOnDemandEnabled             true</w:t>
      </w:r>
    </w:p>
    <w:p w:rsidR="00900656" w:rsidRDefault="00900656" w:rsidP="00900656">
      <w:pPr>
        <w:pStyle w:val="CodeListingSmall"/>
      </w:pPr>
      <w:r>
        <w:t>-rw-   LastModificationTime                          0</w:t>
      </w:r>
    </w:p>
    <w:p w:rsidR="00900656" w:rsidRDefault="00900656" w:rsidP="00900656">
      <w:pPr>
        <w:pStyle w:val="CodeListingSmall"/>
      </w:pPr>
      <w:r>
        <w:t>-rw-   MsgIdPrefixCompatibilityEnabled               true</w:t>
      </w:r>
    </w:p>
    <w:p w:rsidR="00900656" w:rsidRDefault="00900656" w:rsidP="00900656">
      <w:pPr>
        <w:pStyle w:val="CodeListingSmall"/>
      </w:pPr>
      <w:r>
        <w:t>-rw-   Name                                          base_domain</w:t>
      </w:r>
    </w:p>
    <w:p w:rsidR="00900656" w:rsidRDefault="00900656" w:rsidP="00900656">
      <w:pPr>
        <w:pStyle w:val="CodeListingSmall"/>
      </w:pPr>
      <w:r>
        <w:t>-rw-   Notes                                         null</w:t>
      </w:r>
    </w:p>
    <w:p w:rsidR="00900656" w:rsidRDefault="00900656" w:rsidP="00900656">
      <w:pPr>
        <w:pStyle w:val="CodeListingSmall"/>
      </w:pPr>
      <w:r>
        <w:t>-rw-   OcmEnabled                                    true</w:t>
      </w:r>
    </w:p>
    <w:p w:rsidR="00900656" w:rsidRDefault="00900656" w:rsidP="00900656">
      <w:pPr>
        <w:pStyle w:val="CodeListingSmall"/>
      </w:pPr>
      <w:r>
        <w:t>-rw-   ProductionModeEnabled                         false</w:t>
      </w:r>
    </w:p>
    <w:p w:rsidR="00900656" w:rsidRDefault="00900656" w:rsidP="00900656">
      <w:pPr>
        <w:pStyle w:val="CodeListingSmall"/>
      </w:pPr>
      <w:r>
        <w:t>-rw-   RootDirectory                                 null</w:t>
      </w:r>
    </w:p>
    <w:p w:rsidR="00900656" w:rsidRDefault="00900656" w:rsidP="00900656">
      <w:pPr>
        <w:pStyle w:val="CodeListingSmall"/>
      </w:pPr>
      <w:r>
        <w:t>wls:/offline/base_domain&gt;cd ('Server')</w:t>
      </w:r>
    </w:p>
    <w:p w:rsidR="00900656" w:rsidRDefault="00900656" w:rsidP="00900656">
      <w:pPr>
        <w:pStyle w:val="CodeListingSmall"/>
      </w:pPr>
      <w:r>
        <w:t>wls:/offline/base_domain/Server&gt;ls()</w:t>
      </w:r>
    </w:p>
    <w:p w:rsidR="00900656" w:rsidRDefault="00900656" w:rsidP="00900656">
      <w:pPr>
        <w:pStyle w:val="CodeListingSmall"/>
      </w:pPr>
      <w:r>
        <w:t>drw-   AdminServer</w:t>
      </w:r>
    </w:p>
    <w:p w:rsidR="00900656" w:rsidRDefault="00900656" w:rsidP="00900656">
      <w:pPr>
        <w:pStyle w:val="CodeListingSmall"/>
      </w:pPr>
      <w:r>
        <w:t>wls:/offline/base_domain/Server&gt;cmo</w:t>
      </w:r>
    </w:p>
    <w:p w:rsidR="00900656" w:rsidRDefault="00900656" w:rsidP="00900656">
      <w:pPr>
        <w:pStyle w:val="CodeListingSmall"/>
      </w:pPr>
      <w:r>
        <w:t>wls:/offline/base_domain/Server&gt;pwd()</w:t>
      </w:r>
    </w:p>
    <w:p w:rsidR="00900656" w:rsidRDefault="00900656" w:rsidP="00900656">
      <w:pPr>
        <w:pStyle w:val="CodeListingSmall"/>
      </w:pPr>
      <w:r>
        <w:t>'/base_domain/Server'</w:t>
      </w:r>
    </w:p>
    <w:p w:rsidR="00900656" w:rsidRDefault="00900656" w:rsidP="00900656">
      <w:pPr>
        <w:pStyle w:val="CodeListingSmall"/>
      </w:pPr>
      <w:r>
        <w:t>wls:/offline/base_domain/Server&gt;</w:t>
      </w:r>
    </w:p>
    <w:p w:rsidR="00900656" w:rsidRDefault="00900656" w:rsidP="00900656">
      <w:pPr>
        <w:pStyle w:val="BodyText"/>
      </w:pPr>
    </w:p>
    <w:p w:rsidR="00900656" w:rsidRDefault="00900656" w:rsidP="00900656">
      <w:pPr>
        <w:pStyle w:val="BodyText"/>
      </w:pPr>
    </w:p>
    <w:p w:rsidR="00900656" w:rsidRDefault="00900656" w:rsidP="00900656">
      <w:pPr>
        <w:pStyle w:val="CodeCallout"/>
      </w:pPr>
      <w:r>
        <w:t>online</w:t>
      </w:r>
      <w:r>
        <w:softHyphen/>
        <w:t>_mode</w:t>
      </w:r>
    </w:p>
    <w:p w:rsidR="00900656" w:rsidRDefault="00900656" w:rsidP="00900656">
      <w:pPr>
        <w:pStyle w:val="CodeListingSmall"/>
      </w:pPr>
      <w:r w:rsidRPr="00D32952">
        <w:rPr>
          <w:b/>
          <w:sz w:val="14"/>
        </w:rPr>
        <w:t>wls:/offline&gt;</w:t>
      </w:r>
      <w:r w:rsidRPr="00E154BD">
        <w:rPr>
          <w:sz w:val="14"/>
        </w:rPr>
        <w:t xml:space="preserve"> </w:t>
      </w:r>
      <w:r>
        <w:t>connect('weblogic','test1234','t3://localhost:7001')</w:t>
      </w:r>
    </w:p>
    <w:p w:rsidR="00900656" w:rsidRDefault="00900656" w:rsidP="00900656">
      <w:pPr>
        <w:pStyle w:val="CodeListingSmall"/>
      </w:pPr>
      <w:r>
        <w:t>Connecting to t3://localhost:7001 with userid weblogic ...</w:t>
      </w:r>
    </w:p>
    <w:p w:rsidR="00900656" w:rsidRDefault="00900656" w:rsidP="00900656">
      <w:pPr>
        <w:pStyle w:val="CodeListingSmall"/>
      </w:pPr>
      <w:r>
        <w:t>Successfully connected to Admin Server 'AdminServer' that belongs to domain 'TestDomain'.</w:t>
      </w:r>
    </w:p>
    <w:p w:rsidR="00900656" w:rsidRDefault="00900656" w:rsidP="00900656">
      <w:pPr>
        <w:pStyle w:val="CodeListingSmall"/>
      </w:pPr>
    </w:p>
    <w:p w:rsidR="00900656" w:rsidRDefault="00900656" w:rsidP="00900656">
      <w:pPr>
        <w:pStyle w:val="CodeListingSmall"/>
      </w:pPr>
      <w:r>
        <w:t xml:space="preserve">Warning: An insecure protocol was used to connect to the </w:t>
      </w:r>
    </w:p>
    <w:p w:rsidR="00900656" w:rsidRDefault="00900656" w:rsidP="00900656">
      <w:pPr>
        <w:pStyle w:val="CodeListingSmall"/>
      </w:pPr>
      <w:r>
        <w:t xml:space="preserve">server. To ensure on-the-wire security, the SSL port or </w:t>
      </w:r>
    </w:p>
    <w:p w:rsidR="00900656" w:rsidRDefault="00900656" w:rsidP="00900656">
      <w:pPr>
        <w:pStyle w:val="CodeListingSmall"/>
      </w:pPr>
      <w:r>
        <w:t>Admin port should be used instead.</w:t>
      </w:r>
    </w:p>
    <w:p w:rsidR="00900656" w:rsidRDefault="00900656" w:rsidP="00900656">
      <w:pPr>
        <w:pStyle w:val="CodeListingSmall"/>
      </w:pPr>
    </w:p>
    <w:p w:rsidR="00900656" w:rsidRDefault="00900656" w:rsidP="00900656">
      <w:pPr>
        <w:pStyle w:val="CodeListingSmall"/>
      </w:pPr>
      <w:r w:rsidRPr="00D32952">
        <w:rPr>
          <w:b/>
          <w:sz w:val="14"/>
        </w:rPr>
        <w:t>wls:/TestDomain/serverConfig</w:t>
      </w:r>
      <w:r w:rsidRPr="00E17527">
        <w:t>&gt;</w:t>
      </w:r>
      <w:r>
        <w:t xml:space="preserve"> cd ('Servers') </w:t>
      </w:r>
    </w:p>
    <w:p w:rsidR="00900656" w:rsidRDefault="00900656" w:rsidP="00900656">
      <w:pPr>
        <w:pStyle w:val="CodeListingSmall"/>
      </w:pPr>
      <w:r>
        <w:t>wls:/TestDomain/serverConfig/Servers&gt; ls()</w:t>
      </w:r>
    </w:p>
    <w:p w:rsidR="00900656" w:rsidRDefault="00900656" w:rsidP="00900656">
      <w:pPr>
        <w:pStyle w:val="CodeListingSmall"/>
      </w:pPr>
      <w:r>
        <w:t>dr--   AdminServer</w:t>
      </w:r>
    </w:p>
    <w:p w:rsidR="00900656" w:rsidRDefault="00900656" w:rsidP="00900656">
      <w:pPr>
        <w:pStyle w:val="CodeListingSmall"/>
      </w:pPr>
    </w:p>
    <w:p w:rsidR="00900656" w:rsidRDefault="00900656" w:rsidP="00900656">
      <w:pPr>
        <w:pStyle w:val="CodeListingSmall"/>
      </w:pPr>
      <w:r>
        <w:t>wls:/TestDomain/serverConfig/Servers&gt; cd ('AdminServer')</w:t>
      </w:r>
    </w:p>
    <w:p w:rsidR="00900656" w:rsidRDefault="00900656" w:rsidP="00900656">
      <w:pPr>
        <w:pStyle w:val="CodeListingSmall"/>
      </w:pPr>
      <w:r>
        <w:t>wls:/TestDomain/serverConfig/Servers/AdminServer&gt; pwd()</w:t>
      </w:r>
    </w:p>
    <w:p w:rsidR="00900656" w:rsidRDefault="00900656" w:rsidP="00900656">
      <w:pPr>
        <w:pStyle w:val="CodeListingSmall"/>
      </w:pPr>
      <w:r>
        <w:t>'serverConfig:/Servers/AdminServer'</w:t>
      </w:r>
    </w:p>
    <w:p w:rsidR="00900656" w:rsidRDefault="00900656" w:rsidP="00900656">
      <w:pPr>
        <w:pStyle w:val="CodeListingSmall"/>
      </w:pPr>
      <w:r>
        <w:t>wls:/TestDomain/serverConfig/Servers/AdminServer&gt; ls()</w:t>
      </w:r>
    </w:p>
    <w:p w:rsidR="00900656" w:rsidRDefault="00900656" w:rsidP="00900656">
      <w:pPr>
        <w:pStyle w:val="CodeListingSmall"/>
      </w:pPr>
      <w:r>
        <w:t>dr--   COM</w:t>
      </w:r>
    </w:p>
    <w:p w:rsidR="00900656" w:rsidRDefault="00900656" w:rsidP="00900656">
      <w:pPr>
        <w:pStyle w:val="CodeListingSmall"/>
      </w:pPr>
      <w:r>
        <w:t>dr--   CandidateMachines</w:t>
      </w:r>
    </w:p>
    <w:p w:rsidR="00900656" w:rsidRDefault="00900656" w:rsidP="00900656">
      <w:pPr>
        <w:pStyle w:val="CodeListingSmall"/>
      </w:pPr>
      <w:r>
        <w:t>dr--   Cluster</w:t>
      </w:r>
    </w:p>
    <w:p w:rsidR="00900656" w:rsidRDefault="00900656" w:rsidP="00900656">
      <w:pPr>
        <w:pStyle w:val="CodeListingSmall"/>
      </w:pPr>
      <w:r>
        <w:t>dr--   CoherenceClusterSystemResource</w:t>
      </w:r>
    </w:p>
    <w:p w:rsidR="00900656" w:rsidRDefault="00900656" w:rsidP="00900656">
      <w:pPr>
        <w:pStyle w:val="CodeListingSmall"/>
      </w:pPr>
      <w:r>
        <w:t>dr--   DataSource</w:t>
      </w:r>
    </w:p>
    <w:p w:rsidR="00900656" w:rsidRDefault="00900656" w:rsidP="00900656">
      <w:pPr>
        <w:pStyle w:val="CodeListingSmall"/>
      </w:pPr>
      <w:r>
        <w:lastRenderedPageBreak/>
        <w:t>dr--   DefaultFileStore</w:t>
      </w:r>
    </w:p>
    <w:p w:rsidR="00900656" w:rsidRDefault="00900656" w:rsidP="00900656">
      <w:pPr>
        <w:pStyle w:val="CodeListingSmall"/>
      </w:pPr>
      <w:r>
        <w:t>dr--   ExecuteQueues</w:t>
      </w:r>
    </w:p>
    <w:p w:rsidR="00900656" w:rsidRDefault="00900656" w:rsidP="00900656">
      <w:pPr>
        <w:pStyle w:val="CodeListingSmall"/>
      </w:pPr>
      <w:r>
        <w:t>dr--   FederationServices</w:t>
      </w:r>
    </w:p>
    <w:p w:rsidR="00900656" w:rsidRDefault="00900656" w:rsidP="00900656">
      <w:pPr>
        <w:pStyle w:val="CodeListingSmall"/>
      </w:pPr>
      <w:r>
        <w:t>dr--   IIOP</w:t>
      </w:r>
    </w:p>
    <w:p w:rsidR="00900656" w:rsidRDefault="00900656" w:rsidP="00900656">
      <w:pPr>
        <w:pStyle w:val="CodeListingSmall"/>
      </w:pPr>
      <w:r>
        <w:t>dr--   JTAMigratableTarget</w:t>
      </w:r>
    </w:p>
    <w:p w:rsidR="00900656" w:rsidRDefault="00900656" w:rsidP="00900656">
      <w:pPr>
        <w:pStyle w:val="CodeListingSmall"/>
      </w:pPr>
      <w:r>
        <w:t>dr--   Log</w:t>
      </w:r>
    </w:p>
    <w:p w:rsidR="00900656" w:rsidRDefault="00900656" w:rsidP="00900656">
      <w:pPr>
        <w:pStyle w:val="CodeListingSmall"/>
      </w:pPr>
      <w:r>
        <w:t>dr--   Machine</w:t>
      </w:r>
    </w:p>
    <w:p w:rsidR="00900656" w:rsidRDefault="00900656" w:rsidP="00900656">
      <w:pPr>
        <w:pStyle w:val="CodeListingSmall"/>
      </w:pPr>
      <w:r>
        <w:t>dr--   NetworkAccessPoints</w:t>
      </w:r>
    </w:p>
    <w:p w:rsidR="00900656" w:rsidRDefault="00900656" w:rsidP="00900656">
      <w:pPr>
        <w:pStyle w:val="CodeListingSmall"/>
      </w:pPr>
      <w:r>
        <w:t>dr--   OverloadProtection</w:t>
      </w:r>
    </w:p>
    <w:p w:rsidR="00900656" w:rsidRDefault="00900656" w:rsidP="00900656">
      <w:pPr>
        <w:pStyle w:val="CodeListingSmall"/>
      </w:pPr>
      <w:r>
        <w:t>dr--   ReliableDeliveryPolicy</w:t>
      </w:r>
    </w:p>
    <w:p w:rsidR="00900656" w:rsidRDefault="00900656" w:rsidP="00900656">
      <w:pPr>
        <w:pStyle w:val="CodeListingSmall"/>
      </w:pPr>
      <w:r>
        <w:t>dr--   SSL</w:t>
      </w:r>
    </w:p>
    <w:p w:rsidR="00900656" w:rsidRDefault="00900656" w:rsidP="00900656">
      <w:pPr>
        <w:pStyle w:val="CodeListingSmall"/>
      </w:pPr>
      <w:r>
        <w:t>dr--   ServerDebug</w:t>
      </w:r>
    </w:p>
    <w:p w:rsidR="00900656" w:rsidRDefault="00900656" w:rsidP="00900656">
      <w:pPr>
        <w:pStyle w:val="CodeListingSmall"/>
      </w:pPr>
      <w:r>
        <w:t>dr--   ServerDiagnosticConfig</w:t>
      </w:r>
    </w:p>
    <w:p w:rsidR="00900656" w:rsidRDefault="00900656" w:rsidP="00900656">
      <w:pPr>
        <w:pStyle w:val="CodeListingSmall"/>
      </w:pPr>
      <w:r>
        <w:t>dr--   ServerStart</w:t>
      </w:r>
    </w:p>
    <w:p w:rsidR="00900656" w:rsidRDefault="00900656" w:rsidP="00900656">
      <w:pPr>
        <w:pStyle w:val="CodeListingSmall"/>
      </w:pPr>
      <w:r>
        <w:t>dr--   SingleSignOnServices</w:t>
      </w:r>
    </w:p>
    <w:p w:rsidR="00900656" w:rsidRDefault="00900656" w:rsidP="00900656">
      <w:pPr>
        <w:pStyle w:val="CodeListingSmall"/>
      </w:pPr>
      <w:r>
        <w:t>dr--   TransactionLogJDBCStore</w:t>
      </w:r>
    </w:p>
    <w:p w:rsidR="00900656" w:rsidRDefault="00900656" w:rsidP="00900656">
      <w:pPr>
        <w:pStyle w:val="CodeListingSmall"/>
      </w:pPr>
      <w:r>
        <w:t>dr--   WebServer</w:t>
      </w:r>
    </w:p>
    <w:p w:rsidR="00900656" w:rsidRDefault="00900656" w:rsidP="00900656">
      <w:pPr>
        <w:pStyle w:val="CodeListingSmall"/>
      </w:pPr>
      <w:r>
        <w:t>dr--   WebService</w:t>
      </w:r>
    </w:p>
    <w:p w:rsidR="00900656" w:rsidRDefault="00900656" w:rsidP="00900656">
      <w:pPr>
        <w:pStyle w:val="CodeListingSmall"/>
      </w:pPr>
      <w:r>
        <w:t>dr--   XMLEntityCache</w:t>
      </w:r>
    </w:p>
    <w:p w:rsidR="00900656" w:rsidRDefault="00900656" w:rsidP="00900656">
      <w:pPr>
        <w:pStyle w:val="CodeListingSmall"/>
      </w:pPr>
      <w:r>
        <w:t>dr--   XMLRegistry</w:t>
      </w:r>
    </w:p>
    <w:p w:rsidR="00900656" w:rsidRDefault="00900656" w:rsidP="00900656">
      <w:pPr>
        <w:pStyle w:val="CodeListingSmall"/>
      </w:pPr>
    </w:p>
    <w:p w:rsidR="00900656" w:rsidRDefault="00900656" w:rsidP="00900656">
      <w:pPr>
        <w:pStyle w:val="CodeListingSmall"/>
      </w:pPr>
      <w:r>
        <w:t>-r--   AcceptBacklog                                300</w:t>
      </w:r>
    </w:p>
    <w:p w:rsidR="00900656" w:rsidRDefault="00900656" w:rsidP="00900656">
      <w:pPr>
        <w:pStyle w:val="CodeListingSmall"/>
      </w:pPr>
      <w:r>
        <w:t>-r--   AddWorkManagerThreadsByCpuCount              false</w:t>
      </w:r>
    </w:p>
    <w:p w:rsidR="00900656" w:rsidRDefault="00900656" w:rsidP="00900656">
      <w:pPr>
        <w:pStyle w:val="CodeListingSmall"/>
      </w:pPr>
      <w:r>
        <w:t>-r--   AdminReconnectIntervalSeconds                10</w:t>
      </w:r>
    </w:p>
    <w:p w:rsidR="00900656" w:rsidRDefault="00900656" w:rsidP="00900656">
      <w:pPr>
        <w:pStyle w:val="CodeListingSmall"/>
      </w:pPr>
      <w:r>
        <w:t>-r--   AdministrationPort                           9002</w:t>
      </w:r>
    </w:p>
    <w:p w:rsidR="00900656" w:rsidRDefault="00900656" w:rsidP="00900656">
      <w:pPr>
        <w:pStyle w:val="CodeListingSmall"/>
      </w:pPr>
      <w:r>
        <w:t>-r--   AdministrationProtocol                       t3s</w:t>
      </w:r>
    </w:p>
    <w:p w:rsidR="00900656" w:rsidRDefault="00900656" w:rsidP="00900656">
      <w:pPr>
        <w:pStyle w:val="CodeListingSmall"/>
      </w:pPr>
      <w:r>
        <w:t>-r--   AutoKillIfFailed                             false</w:t>
      </w:r>
    </w:p>
    <w:p w:rsidR="00900656" w:rsidRDefault="00900656" w:rsidP="00900656">
      <w:pPr>
        <w:pStyle w:val="CodeListingSmall"/>
      </w:pPr>
      <w:r>
        <w:t>-r--   AutoMigrationEnabled                         false</w:t>
      </w:r>
    </w:p>
    <w:p w:rsidR="00900656" w:rsidRDefault="00900656" w:rsidP="00900656">
      <w:pPr>
        <w:pStyle w:val="CodeListingSmall"/>
      </w:pPr>
      <w:r>
        <w:t>-r--   AutoRestart                                  true</w:t>
      </w:r>
    </w:p>
    <w:p w:rsidR="00900656" w:rsidRDefault="00900656" w:rsidP="00900656">
      <w:pPr>
        <w:pStyle w:val="CodeListingSmall"/>
      </w:pPr>
      <w:r>
        <w:t>-r--   COMEnabled                                   false</w:t>
      </w:r>
    </w:p>
    <w:p w:rsidR="00900656" w:rsidRDefault="00900656" w:rsidP="00900656">
      <w:pPr>
        <w:pStyle w:val="CodeListingSmall"/>
      </w:pPr>
      <w:r>
        <w:t>-r--   ClasspathServletDisabled                     false</w:t>
      </w:r>
    </w:p>
    <w:p w:rsidR="00900656" w:rsidRDefault="00900656" w:rsidP="00900656">
      <w:pPr>
        <w:pStyle w:val="CodeListingSmall"/>
      </w:pPr>
      <w:r>
        <w:t>-r--   ClientCertProxyEnabled                       false</w:t>
      </w:r>
    </w:p>
    <w:p w:rsidR="00900656" w:rsidRDefault="00900656" w:rsidP="00900656">
      <w:pPr>
        <w:pStyle w:val="CodeListingSmall"/>
      </w:pPr>
      <w:r>
        <w:t>-r--   Cluster                                      null</w:t>
      </w:r>
    </w:p>
    <w:p w:rsidR="00900656" w:rsidRDefault="00900656" w:rsidP="00900656">
      <w:pPr>
        <w:pStyle w:val="CodeListingSmall"/>
      </w:pPr>
      <w:r>
        <w:t>-r--   ClusterRuntime                               null</w:t>
      </w:r>
    </w:p>
    <w:p w:rsidR="00900656" w:rsidRDefault="00900656" w:rsidP="00900656">
      <w:pPr>
        <w:pStyle w:val="CodeListingSmall"/>
      </w:pPr>
      <w:r>
        <w:t>-r--   ClusterWeight                                100</w:t>
      </w:r>
    </w:p>
    <w:p w:rsidR="00900656" w:rsidRDefault="00900656" w:rsidP="00900656">
      <w:pPr>
        <w:pStyle w:val="CodeListingSmall"/>
      </w:pPr>
      <w:r>
        <w:t>-r--   CoherenceClusterSystemResource               null</w:t>
      </w:r>
    </w:p>
    <w:p w:rsidR="00900656" w:rsidRDefault="00900656" w:rsidP="00900656">
      <w:pPr>
        <w:pStyle w:val="CodeListingSmall"/>
      </w:pPr>
      <w:r>
        <w:t>-r--   CompleteCOMMessageTimeout                    -1</w:t>
      </w:r>
    </w:p>
    <w:p w:rsidR="00900656" w:rsidRDefault="00900656" w:rsidP="00900656">
      <w:pPr>
        <w:pStyle w:val="CodeListingSmall"/>
      </w:pPr>
      <w:r>
        <w:t>-r--   CompleteHTTPMessageTimeout                   -1</w:t>
      </w:r>
    </w:p>
    <w:p w:rsidR="00900656" w:rsidRDefault="00900656" w:rsidP="00900656">
      <w:pPr>
        <w:pStyle w:val="CodeListingSmall"/>
      </w:pPr>
      <w:r>
        <w:t>-r--   CompleteIIOPMessageTimeout                   -1</w:t>
      </w:r>
    </w:p>
    <w:p w:rsidR="00900656" w:rsidRDefault="00900656" w:rsidP="00900656">
      <w:pPr>
        <w:pStyle w:val="CodeListingSmall"/>
      </w:pPr>
      <w:r>
        <w:t>-r--   CompleteMessageTimeout                       60</w:t>
      </w:r>
    </w:p>
    <w:p w:rsidR="00900656" w:rsidRDefault="00900656" w:rsidP="00900656">
      <w:pPr>
        <w:pStyle w:val="CodeListingSmall"/>
      </w:pPr>
      <w:r>
        <w:t>-r--   CompleteT3MessageTimeout                     -1</w:t>
      </w:r>
    </w:p>
    <w:p w:rsidR="00900656" w:rsidRDefault="00900656" w:rsidP="00900656">
      <w:pPr>
        <w:pStyle w:val="CodeListingSmall"/>
      </w:pPr>
      <w:r>
        <w:t>-r--   ConnectTimeout                               0</w:t>
      </w:r>
    </w:p>
    <w:p w:rsidR="00900656" w:rsidRDefault="00900656" w:rsidP="00900656">
      <w:pPr>
        <w:pStyle w:val="CodeListingSmall"/>
      </w:pPr>
      <w:r>
        <w:t>-r--   CustomIdentityKeyStoreFileName               null</w:t>
      </w:r>
    </w:p>
    <w:p w:rsidR="00900656" w:rsidRDefault="00900656" w:rsidP="00900656">
      <w:pPr>
        <w:pStyle w:val="CodeListingSmall"/>
      </w:pPr>
      <w:r>
        <w:t>-r--   CustomIdentityKeyStorePassPhrase             ******</w:t>
      </w:r>
    </w:p>
    <w:p w:rsidR="00900656" w:rsidRDefault="00900656" w:rsidP="00900656">
      <w:pPr>
        <w:pStyle w:val="CodeListingSmall"/>
      </w:pPr>
      <w:r>
        <w:t>-r--   CustomIdentityKeyStorePassPhraseEncrypted    ******</w:t>
      </w:r>
    </w:p>
    <w:p w:rsidR="00900656" w:rsidRDefault="00900656" w:rsidP="00900656">
      <w:pPr>
        <w:pStyle w:val="CodeListingSmall"/>
      </w:pPr>
      <w:r>
        <w:t>-r--   CustomIdentityKeyStoreType                   null</w:t>
      </w:r>
    </w:p>
    <w:p w:rsidR="00900656" w:rsidRDefault="00900656" w:rsidP="00900656">
      <w:pPr>
        <w:pStyle w:val="CodeListingSmall"/>
      </w:pPr>
      <w:r>
        <w:t>-r--   CustomTrustKeyStoreFileName                  null</w:t>
      </w:r>
    </w:p>
    <w:p w:rsidR="00900656" w:rsidRDefault="00900656" w:rsidP="00900656">
      <w:pPr>
        <w:pStyle w:val="CodeListingSmall"/>
      </w:pPr>
      <w:r>
        <w:t>-r--   CustomTrustKeyStorePassPhrase                ******</w:t>
      </w:r>
    </w:p>
    <w:p w:rsidR="00900656" w:rsidRDefault="00900656" w:rsidP="00900656">
      <w:pPr>
        <w:pStyle w:val="CodeListingSmall"/>
      </w:pPr>
      <w:r>
        <w:t>-r--   CustomTrustKeyStorePassPhraseEncrypted       ******</w:t>
      </w:r>
    </w:p>
    <w:p w:rsidR="00900656" w:rsidRDefault="00900656" w:rsidP="00900656">
      <w:pPr>
        <w:pStyle w:val="CodeListingSmall"/>
      </w:pPr>
      <w:r>
        <w:t>-r--   CustomTrustKeyStoreType                      null</w:t>
      </w:r>
    </w:p>
    <w:p w:rsidR="00900656" w:rsidRDefault="00900656" w:rsidP="00900656">
      <w:pPr>
        <w:pStyle w:val="CodeListingSmall"/>
      </w:pPr>
      <w:r>
        <w:t>-r--   DGCIdlePeriodsUntilTimeout                   5</w:t>
      </w:r>
    </w:p>
    <w:p w:rsidR="00900656" w:rsidRDefault="00900656" w:rsidP="00900656">
      <w:pPr>
        <w:pStyle w:val="CodeListingSmall"/>
      </w:pPr>
      <w:r>
        <w:t>-r--   DefaultIIOPPassword                          ******</w:t>
      </w:r>
    </w:p>
    <w:p w:rsidR="00900656" w:rsidRDefault="00900656" w:rsidP="00900656">
      <w:pPr>
        <w:pStyle w:val="CodeListingSmall"/>
      </w:pPr>
      <w:r>
        <w:t>-r--   DefaultIIOPPasswordEncrypted                 ******</w:t>
      </w:r>
    </w:p>
    <w:p w:rsidR="00900656" w:rsidRDefault="00900656" w:rsidP="00900656">
      <w:pPr>
        <w:pStyle w:val="CodeListingSmall"/>
      </w:pPr>
      <w:r>
        <w:t>-r--   DefaultIIOPUser                              null</w:t>
      </w:r>
    </w:p>
    <w:p w:rsidR="00900656" w:rsidRDefault="00900656" w:rsidP="00900656">
      <w:pPr>
        <w:pStyle w:val="CodeListingSmall"/>
      </w:pPr>
      <w:r>
        <w:t>-r--   DefaultInternalServletsDisabled              false</w:t>
      </w:r>
    </w:p>
    <w:p w:rsidR="00900656" w:rsidRDefault="00900656" w:rsidP="00900656">
      <w:pPr>
        <w:pStyle w:val="CodeListingSmall"/>
      </w:pPr>
      <w:r>
        <w:t>-r--   DefaultProtocol                              t3</w:t>
      </w:r>
    </w:p>
    <w:p w:rsidR="00900656" w:rsidRDefault="00900656" w:rsidP="00900656">
      <w:pPr>
        <w:pStyle w:val="CodeListingSmall"/>
      </w:pPr>
      <w:r>
        <w:t>-r--   DefaultSecureProtocol                        t3s</w:t>
      </w:r>
    </w:p>
    <w:p w:rsidR="00900656" w:rsidRDefault="00900656" w:rsidP="00900656">
      <w:pPr>
        <w:pStyle w:val="CodeListingSmall"/>
      </w:pPr>
      <w:r>
        <w:t>-r--   DefaultTGIOPPassword                         ******</w:t>
      </w:r>
    </w:p>
    <w:p w:rsidR="00900656" w:rsidRDefault="00900656" w:rsidP="00900656">
      <w:pPr>
        <w:pStyle w:val="CodeListingSmall"/>
      </w:pPr>
      <w:r>
        <w:t>-r--   DefaultTGIOPPasswordEncrypted                ******</w:t>
      </w:r>
    </w:p>
    <w:p w:rsidR="00900656" w:rsidRDefault="00900656" w:rsidP="00900656">
      <w:pPr>
        <w:pStyle w:val="CodeListingSmall"/>
      </w:pPr>
      <w:r>
        <w:t>-r--   DefaultTGIOPUser                             guest</w:t>
      </w:r>
    </w:p>
    <w:p w:rsidR="00900656" w:rsidRDefault="00900656" w:rsidP="00900656">
      <w:pPr>
        <w:pStyle w:val="CodeListingSmall"/>
      </w:pPr>
      <w:r>
        <w:t>-r--   ExternalDNSName                              null</w:t>
      </w:r>
    </w:p>
    <w:p w:rsidR="00900656" w:rsidRDefault="00900656" w:rsidP="00900656">
      <w:pPr>
        <w:pStyle w:val="CodeListingSmall"/>
      </w:pPr>
      <w:r>
        <w:t>-r--   ExtraEjbcOptions                             null</w:t>
      </w:r>
    </w:p>
    <w:p w:rsidR="00900656" w:rsidRDefault="00900656" w:rsidP="00900656">
      <w:pPr>
        <w:pStyle w:val="CodeListingSmall"/>
      </w:pPr>
      <w:r>
        <w:t>-r--   ExtraRmicOptions                             null</w:t>
      </w:r>
    </w:p>
    <w:p w:rsidR="00900656" w:rsidRDefault="00900656" w:rsidP="00900656">
      <w:pPr>
        <w:pStyle w:val="CodeListingSmall"/>
      </w:pPr>
      <w:r>
        <w:t>-r--   GatheredWritesEnabled                        false</w:t>
      </w:r>
    </w:p>
    <w:p w:rsidR="00900656" w:rsidRDefault="00900656" w:rsidP="00900656">
      <w:pPr>
        <w:pStyle w:val="CodeListingSmall"/>
      </w:pPr>
      <w:r>
        <w:t>-r--   GracefulShutdownTimeout                      0</w:t>
      </w:r>
    </w:p>
    <w:p w:rsidR="00900656" w:rsidRDefault="00900656" w:rsidP="00900656">
      <w:pPr>
        <w:pStyle w:val="CodeListingSmall"/>
      </w:pPr>
      <w:r>
        <w:t>-r--   HealthCheckIntervalSeconds                   180</w:t>
      </w:r>
    </w:p>
    <w:p w:rsidR="00900656" w:rsidRDefault="00900656" w:rsidP="00900656">
      <w:pPr>
        <w:pStyle w:val="CodeListingSmall"/>
      </w:pPr>
      <w:r>
        <w:t>-r--   HealthCheckStartDelaySeconds                 120</w:t>
      </w:r>
    </w:p>
    <w:p w:rsidR="00900656" w:rsidRDefault="00900656" w:rsidP="00900656">
      <w:pPr>
        <w:pStyle w:val="CodeListingSmall"/>
      </w:pPr>
      <w:r>
        <w:t>-r--   HealthCheckTimeoutSeconds                    60</w:t>
      </w:r>
    </w:p>
    <w:p w:rsidR="00900656" w:rsidRDefault="00900656" w:rsidP="00900656">
      <w:pPr>
        <w:pStyle w:val="CodeListingSmall"/>
      </w:pPr>
      <w:r>
        <w:t>-r--   HostsMigratableServices                      true</w:t>
      </w:r>
    </w:p>
    <w:p w:rsidR="00900656" w:rsidRDefault="00900656" w:rsidP="00900656">
      <w:pPr>
        <w:pStyle w:val="CodeListingSmall"/>
      </w:pPr>
      <w:r>
        <w:t>-r--   HttpTraceSupportEnabled                      false</w:t>
      </w:r>
    </w:p>
    <w:p w:rsidR="00900656" w:rsidRDefault="00900656" w:rsidP="00900656">
      <w:pPr>
        <w:pStyle w:val="CodeListingSmall"/>
      </w:pPr>
      <w:r>
        <w:t>-r--   HttpdEnabled                                 true</w:t>
      </w:r>
    </w:p>
    <w:p w:rsidR="00900656" w:rsidRDefault="00900656" w:rsidP="00900656">
      <w:pPr>
        <w:pStyle w:val="CodeListingSmall"/>
      </w:pPr>
      <w:r>
        <w:t>-r--   IIOPEnabled                                  true</w:t>
      </w:r>
    </w:p>
    <w:p w:rsidR="00900656" w:rsidRDefault="00900656" w:rsidP="00900656">
      <w:pPr>
        <w:pStyle w:val="CodeListingSmall"/>
      </w:pPr>
      <w:r>
        <w:t>-r--   IIOPTxMechanism                              ots</w:t>
      </w:r>
    </w:p>
    <w:p w:rsidR="00900656" w:rsidRDefault="00900656" w:rsidP="00900656">
      <w:pPr>
        <w:pStyle w:val="CodeListingSmall"/>
      </w:pPr>
      <w:r>
        <w:t>-r--   IdleConnectionTimeout                        65</w:t>
      </w:r>
    </w:p>
    <w:p w:rsidR="00900656" w:rsidRDefault="00900656" w:rsidP="00900656">
      <w:pPr>
        <w:pStyle w:val="CodeListingSmall"/>
      </w:pPr>
      <w:r>
        <w:t>-r--   IdleIIOPConnectionTimeout                    -1</w:t>
      </w:r>
    </w:p>
    <w:p w:rsidR="00900656" w:rsidRDefault="00900656" w:rsidP="00900656">
      <w:pPr>
        <w:pStyle w:val="CodeListingSmall"/>
      </w:pPr>
      <w:r>
        <w:t>-r--   IdlePeriodsUntilTimeout                      4</w:t>
      </w:r>
    </w:p>
    <w:p w:rsidR="00900656" w:rsidRDefault="00900656" w:rsidP="00900656">
      <w:pPr>
        <w:pStyle w:val="CodeListingSmall"/>
      </w:pPr>
      <w:r>
        <w:t>-r--   IgnoreSessionsDuringShutdown                 false</w:t>
      </w:r>
    </w:p>
    <w:p w:rsidR="00900656" w:rsidRDefault="00900656" w:rsidP="00900656">
      <w:pPr>
        <w:pStyle w:val="CodeListingSmall"/>
      </w:pPr>
      <w:r>
        <w:t>-r--   InstrumentStackTraceEnabled                  true</w:t>
      </w:r>
    </w:p>
    <w:p w:rsidR="00900656" w:rsidRDefault="00900656" w:rsidP="00900656">
      <w:pPr>
        <w:pStyle w:val="CodeListingSmall"/>
      </w:pPr>
      <w:r>
        <w:lastRenderedPageBreak/>
        <w:t>-r--   InterfaceAddress                             null</w:t>
      </w:r>
    </w:p>
    <w:p w:rsidR="00900656" w:rsidRDefault="00900656" w:rsidP="00900656">
      <w:pPr>
        <w:pStyle w:val="CodeListingSmall"/>
      </w:pPr>
      <w:r>
        <w:t>-r--   JDBCLLRTableName                             null</w:t>
      </w:r>
    </w:p>
    <w:p w:rsidR="00900656" w:rsidRDefault="00900656" w:rsidP="00900656">
      <w:pPr>
        <w:pStyle w:val="CodeListingSmall"/>
      </w:pPr>
      <w:r>
        <w:t>-r--   JDBCLoggingEnabled                           false</w:t>
      </w:r>
    </w:p>
    <w:p w:rsidR="00900656" w:rsidRDefault="00900656" w:rsidP="00900656">
      <w:pPr>
        <w:pStyle w:val="CodeListingSmall"/>
      </w:pPr>
      <w:r>
        <w:t>-r--   JDBCLoginTimeoutSeconds                      0</w:t>
      </w:r>
    </w:p>
    <w:p w:rsidR="00900656" w:rsidRDefault="00900656" w:rsidP="00900656">
      <w:pPr>
        <w:pStyle w:val="CodeListingSmall"/>
      </w:pPr>
      <w:r>
        <w:t>-r--   JMSDefaultConnectionFactoriesEnabled         true</w:t>
      </w:r>
    </w:p>
    <w:p w:rsidR="00900656" w:rsidRDefault="00900656" w:rsidP="00900656">
      <w:pPr>
        <w:pStyle w:val="CodeListingSmall"/>
      </w:pPr>
      <w:r>
        <w:t>-r--   JNDITransportableObjectFactoryList           null</w:t>
      </w:r>
    </w:p>
    <w:p w:rsidR="00900656" w:rsidRDefault="00900656" w:rsidP="00900656">
      <w:pPr>
        <w:pStyle w:val="CodeListingSmall"/>
      </w:pPr>
      <w:r>
        <w:t>-r--   JTAMigratableTarget                          null</w:t>
      </w:r>
    </w:p>
    <w:p w:rsidR="00900656" w:rsidRDefault="00900656" w:rsidP="00900656">
      <w:pPr>
        <w:pStyle w:val="CodeListingSmall"/>
      </w:pPr>
      <w:r>
        <w:t>-r--   JavaCompiler                                 javac</w:t>
      </w:r>
    </w:p>
    <w:p w:rsidR="00900656" w:rsidRDefault="00900656" w:rsidP="00900656">
      <w:pPr>
        <w:pStyle w:val="CodeListingSmall"/>
      </w:pPr>
      <w:r>
        <w:t>-r--   JavaCompilerPostClassPath                    null</w:t>
      </w:r>
    </w:p>
    <w:p w:rsidR="00900656" w:rsidRDefault="00900656" w:rsidP="00900656">
      <w:pPr>
        <w:pStyle w:val="CodeListingSmall"/>
      </w:pPr>
      <w:r>
        <w:t>-r--   JavaCompilerPreClassPath                     null</w:t>
      </w:r>
    </w:p>
    <w:p w:rsidR="00900656" w:rsidRDefault="00900656" w:rsidP="00900656">
      <w:pPr>
        <w:pStyle w:val="CodeListingSmall"/>
      </w:pPr>
      <w:r>
        <w:t>-r--   JavaStandardTrustKeyStorePassPhrase          ******</w:t>
      </w:r>
    </w:p>
    <w:p w:rsidR="00900656" w:rsidRDefault="00900656" w:rsidP="00900656">
      <w:pPr>
        <w:pStyle w:val="CodeListingSmall"/>
      </w:pPr>
      <w:r>
        <w:t>-r--   JavaStandardTrustKeyStorePassPhraseEncrypted ******</w:t>
      </w:r>
    </w:p>
    <w:p w:rsidR="00900656" w:rsidRDefault="00900656" w:rsidP="00900656">
      <w:pPr>
        <w:pStyle w:val="CodeListingSmall"/>
      </w:pPr>
      <w:r>
        <w:t>-r--   KeyStores                                    DemoIdentityAndDemoTrust</w:t>
      </w:r>
    </w:p>
    <w:p w:rsidR="00900656" w:rsidRDefault="00900656" w:rsidP="00900656">
      <w:pPr>
        <w:pStyle w:val="CodeListingSmall"/>
      </w:pPr>
      <w:r>
        <w:t>-r--   ListenAddress                                192.168.56.101</w:t>
      </w:r>
    </w:p>
    <w:p w:rsidR="00900656" w:rsidRDefault="00900656" w:rsidP="00900656">
      <w:pPr>
        <w:pStyle w:val="CodeListingSmall"/>
      </w:pPr>
      <w:r>
        <w:t>-r--   ListenDelaySecs                              0</w:t>
      </w:r>
    </w:p>
    <w:p w:rsidR="00900656" w:rsidRDefault="00900656" w:rsidP="00900656">
      <w:pPr>
        <w:pStyle w:val="CodeListingSmall"/>
      </w:pPr>
      <w:r>
        <w:t>-r--   ListenPort                                   47001</w:t>
      </w:r>
    </w:p>
    <w:p w:rsidR="00900656" w:rsidRDefault="00900656" w:rsidP="00900656">
      <w:pPr>
        <w:pStyle w:val="CodeListingSmall"/>
      </w:pPr>
      <w:r>
        <w:t>-r--   ListenPortEnabled                            true</w:t>
      </w:r>
    </w:p>
    <w:p w:rsidR="00900656" w:rsidRDefault="00900656" w:rsidP="00900656">
      <w:pPr>
        <w:pStyle w:val="BodyText"/>
      </w:pPr>
    </w:p>
    <w:p w:rsidR="00900656" w:rsidRDefault="00900656" w:rsidP="00900656">
      <w:pPr>
        <w:pStyle w:val="BodyText"/>
      </w:pPr>
    </w:p>
    <w:p w:rsidR="00900656" w:rsidRDefault="00900656" w:rsidP="00900656">
      <w:pPr>
        <w:pStyle w:val="CodeCallout"/>
      </w:pPr>
      <w:r>
        <w:t>available_variables</w:t>
      </w:r>
    </w:p>
    <w:p w:rsidR="00900656" w:rsidRDefault="00900656" w:rsidP="00900656">
      <w:pPr>
        <w:pStyle w:val="CodeListingSmall"/>
      </w:pPr>
      <w:r>
        <w:t>wls:/MartinTest_Domain/domainRuntime&gt; dumpVariables()</w:t>
      </w:r>
    </w:p>
    <w:p w:rsidR="00900656" w:rsidRDefault="00900656" w:rsidP="00900656">
      <w:pPr>
        <w:pStyle w:val="CodeListingSmall"/>
      </w:pPr>
      <w:r>
        <w:t>cmgr                          [MBeanServerInvocationHandler]com.bea:Name=ConfigurationManager,Type=weblogic.management.mbeanservers.edit.ConfigurationManagerMBean</w:t>
      </w:r>
    </w:p>
    <w:p w:rsidR="00900656" w:rsidRDefault="00900656" w:rsidP="00900656">
      <w:pPr>
        <w:pStyle w:val="CodeListingSmall"/>
      </w:pPr>
      <w:r>
        <w:t>cmo                           [MBeanServerInvocationHandler]com.bea:Name=AppRuntimeStateRuntime,Type=AppRuntimeStateRuntime</w:t>
      </w:r>
    </w:p>
    <w:p w:rsidR="00900656" w:rsidRDefault="00900656" w:rsidP="00900656">
      <w:pPr>
        <w:pStyle w:val="CodeListingSmall"/>
      </w:pPr>
      <w:r>
        <w:t>connected                     true</w:t>
      </w:r>
    </w:p>
    <w:p w:rsidR="00900656" w:rsidRDefault="00900656" w:rsidP="00900656">
      <w:pPr>
        <w:pStyle w:val="CodeListingSmall"/>
      </w:pPr>
      <w:r>
        <w:t>domainName                    MartinTest_Domain</w:t>
      </w:r>
    </w:p>
    <w:p w:rsidR="00900656" w:rsidRDefault="00900656" w:rsidP="00900656">
      <w:pPr>
        <w:pStyle w:val="CodeListingSmall"/>
      </w:pPr>
      <w:r>
        <w:t>domainRuntimeService          [MBeanServerInvocationHandler]com.bea:Name=DomainRuntimeService,Type=weblogic.management.mbeanservers.domainruntime.DomainRuntimeServiceMBean</w:t>
      </w:r>
    </w:p>
    <w:p w:rsidR="00900656" w:rsidRDefault="00900656" w:rsidP="00900656">
      <w:pPr>
        <w:pStyle w:val="CodeListingSmall"/>
      </w:pPr>
      <w:r>
        <w:t>editService                   [MBeanServerInvocationHandler]com.bea:Name=EditService,Type=weblogic.management.mbeanservers.edit.EditServiceMBean</w:t>
      </w:r>
    </w:p>
    <w:p w:rsidR="00900656" w:rsidRDefault="00900656" w:rsidP="00900656">
      <w:pPr>
        <w:pStyle w:val="CodeListingSmall"/>
      </w:pPr>
      <w:r>
        <w:t>isAdminServer                 true</w:t>
      </w:r>
    </w:p>
    <w:p w:rsidR="00900656" w:rsidRDefault="00900656" w:rsidP="00900656">
      <w:pPr>
        <w:pStyle w:val="CodeListingSmall"/>
      </w:pPr>
      <w:r>
        <w:t>mbs                           javax.management.remote.rmi.RMIConnector$RemoteMBeanServerConnection@f55fa6e</w:t>
      </w:r>
    </w:p>
    <w:p w:rsidR="00900656" w:rsidRDefault="00900656" w:rsidP="00900656">
      <w:pPr>
        <w:pStyle w:val="CodeListingSmall"/>
      </w:pPr>
      <w:r>
        <w:t>recording                     false</w:t>
      </w:r>
    </w:p>
    <w:p w:rsidR="00900656" w:rsidRDefault="00900656" w:rsidP="00900656">
      <w:pPr>
        <w:pStyle w:val="CodeListingSmall"/>
      </w:pPr>
      <w:r>
        <w:t>runtimeService                [MBeanServerInvocationHandler]com.bea:Name=RuntimeService,Type=weblogic.management.mbeanservers.runtime.RuntimeServiceMBean</w:t>
      </w:r>
    </w:p>
    <w:p w:rsidR="00900656" w:rsidRDefault="00900656" w:rsidP="00900656">
      <w:pPr>
        <w:pStyle w:val="CodeListingSmall"/>
      </w:pPr>
      <w:r>
        <w:t>scriptMode                    true</w:t>
      </w:r>
    </w:p>
    <w:p w:rsidR="00900656" w:rsidRDefault="00900656" w:rsidP="00900656">
      <w:pPr>
        <w:pStyle w:val="CodeListingSmall"/>
      </w:pPr>
      <w:r>
        <w:t>serverName                    AdminServer</w:t>
      </w:r>
    </w:p>
    <w:p w:rsidR="00900656" w:rsidRDefault="00900656" w:rsidP="00900656">
      <w:pPr>
        <w:pStyle w:val="CodeListingSmall"/>
      </w:pPr>
      <w:r>
        <w:t>typeService                   [MBeanServerInvocationHandler]com.bea:Name=MBeanTypeService,Type=weblogic.management.mbeanservers.MBeanTypeService</w:t>
      </w:r>
    </w:p>
    <w:p w:rsidR="00900656" w:rsidRDefault="00900656" w:rsidP="00900656">
      <w:pPr>
        <w:pStyle w:val="CodeListingSmall"/>
      </w:pPr>
      <w:r>
        <w:t>username                      weblogic</w:t>
      </w:r>
    </w:p>
    <w:p w:rsidR="00900656" w:rsidRDefault="00900656" w:rsidP="00900656">
      <w:pPr>
        <w:pStyle w:val="CodeListingSmall"/>
      </w:pPr>
      <w:r>
        <w:t>version                       WebLogic Server 10.3.5.0  Fri Apr 1 20:20:06 PDT 2011 1398638</w:t>
      </w:r>
    </w:p>
    <w:p w:rsidR="00900656" w:rsidRDefault="00900656" w:rsidP="00900656">
      <w:pPr>
        <w:pStyle w:val="CodeListingSmall"/>
        <w:rPr>
          <w:rFonts w:ascii="Arial Narrow" w:hAnsi="Arial Narrow" w:cs="Arial"/>
          <w:szCs w:val="26"/>
        </w:rPr>
      </w:pPr>
      <w:r>
        <w:t>exitonerror                   true</w:t>
      </w:r>
    </w:p>
    <w:p w:rsidR="00900656" w:rsidRDefault="00900656" w:rsidP="00260A25">
      <w:pPr>
        <w:pStyle w:val="BodyText"/>
      </w:pPr>
    </w:p>
    <w:p w:rsidR="00260A25" w:rsidRDefault="00260A25" w:rsidP="00260A25">
      <w:pPr>
        <w:pStyle w:val="BodyText"/>
      </w:pPr>
    </w:p>
    <w:p w:rsidR="00900656" w:rsidRDefault="00900656" w:rsidP="00900656">
      <w:pPr>
        <w:pStyle w:val="CodeCallout"/>
      </w:pPr>
      <w:r>
        <w:t>mbean_roots</w:t>
      </w:r>
    </w:p>
    <w:p w:rsidR="00900656" w:rsidRDefault="00900656" w:rsidP="00900656">
      <w:pPr>
        <w:pStyle w:val="CodeListingSmall"/>
      </w:pPr>
      <w:r>
        <w:t>wls:/MartinTest_Domain/serverConfig&gt;</w:t>
      </w:r>
    </w:p>
    <w:p w:rsidR="00900656" w:rsidRDefault="00900656" w:rsidP="00900656">
      <w:pPr>
        <w:pStyle w:val="CodeListingSmall"/>
      </w:pPr>
      <w:r>
        <w:t>wls:/MartinTest_Domain/serverConfig&gt; cmo</w:t>
      </w:r>
    </w:p>
    <w:p w:rsidR="00900656" w:rsidRDefault="00900656" w:rsidP="00900656">
      <w:pPr>
        <w:pStyle w:val="CodeListingSmall"/>
      </w:pPr>
      <w:r>
        <w:t>[MBeanServerInvocationHandler]com.bea:Name=MartinTest_Domain,Type=Domain</w:t>
      </w:r>
    </w:p>
    <w:p w:rsidR="00900656" w:rsidRDefault="00900656" w:rsidP="00900656">
      <w:pPr>
        <w:pStyle w:val="CodeListingSmall"/>
      </w:pPr>
    </w:p>
    <w:p w:rsidR="00900656" w:rsidRDefault="00900656" w:rsidP="00900656">
      <w:pPr>
        <w:pStyle w:val="CodeListingSmall"/>
      </w:pPr>
      <w:r>
        <w:t>wls:/MartinTest_Domain/serverConfig&gt; serverRuntime()</w:t>
      </w:r>
    </w:p>
    <w:p w:rsidR="00900656" w:rsidRDefault="00900656" w:rsidP="00900656">
      <w:pPr>
        <w:pStyle w:val="CodeListingSmall"/>
      </w:pPr>
      <w:r>
        <w:t>wls:/MartinTest_Domain/serverRuntime&gt; cmo</w:t>
      </w:r>
    </w:p>
    <w:p w:rsidR="00900656" w:rsidRDefault="00900656" w:rsidP="00900656">
      <w:pPr>
        <w:pStyle w:val="CodeListingSmall"/>
      </w:pPr>
      <w:r>
        <w:t>[MBeanServerInvocationHandler]com.bea:Name=AdminServer,Type=ServerRuntime</w:t>
      </w:r>
    </w:p>
    <w:p w:rsidR="00900656" w:rsidRDefault="00900656" w:rsidP="00900656">
      <w:pPr>
        <w:pStyle w:val="CodeListingSmall"/>
      </w:pPr>
    </w:p>
    <w:p w:rsidR="00900656" w:rsidRDefault="00900656" w:rsidP="00900656">
      <w:pPr>
        <w:pStyle w:val="CodeListingSmall"/>
      </w:pPr>
      <w:r>
        <w:t>wls:/MartinTest_Domain/serverRuntime&gt; domainConfig()</w:t>
      </w:r>
    </w:p>
    <w:p w:rsidR="00900656" w:rsidRDefault="00900656" w:rsidP="00900656">
      <w:pPr>
        <w:pStyle w:val="CodeListingSmall"/>
      </w:pPr>
      <w:r>
        <w:t>wls:/MartinTest_Domain/domainConfig&gt; cmo</w:t>
      </w:r>
    </w:p>
    <w:p w:rsidR="00900656" w:rsidRDefault="00900656" w:rsidP="00900656">
      <w:pPr>
        <w:pStyle w:val="CodeListingSmall"/>
      </w:pPr>
      <w:r>
        <w:t>[MBeanServerInvocationHandler]com.bea:Name=MartinTest_Domain,Location=MartinTest_Domain,Type=Domain</w:t>
      </w:r>
    </w:p>
    <w:p w:rsidR="00900656" w:rsidRDefault="00900656" w:rsidP="00900656">
      <w:pPr>
        <w:pStyle w:val="CodeListingSmall"/>
      </w:pPr>
    </w:p>
    <w:p w:rsidR="00900656" w:rsidRDefault="00900656" w:rsidP="00900656">
      <w:pPr>
        <w:pStyle w:val="CodeListingSmall"/>
      </w:pPr>
      <w:r>
        <w:t>wls:/MartinTest_Domain/domainConfig&gt; domainRuntime()</w:t>
      </w:r>
    </w:p>
    <w:p w:rsidR="00900656" w:rsidRDefault="00900656" w:rsidP="00900656">
      <w:pPr>
        <w:pStyle w:val="CodeListingSmall"/>
      </w:pPr>
      <w:r>
        <w:t>wls:/MartinTest_Domain/domainRuntime&gt; cmo</w:t>
      </w:r>
    </w:p>
    <w:p w:rsidR="00900656" w:rsidRDefault="00900656" w:rsidP="00900656">
      <w:pPr>
        <w:pStyle w:val="CodeListingSmall"/>
      </w:pPr>
      <w:r>
        <w:t>[MBeanServerInvocationHandler]com.bea:Name=MartinTest_Domain,Type=DomainRuntime</w:t>
      </w:r>
    </w:p>
    <w:p w:rsidR="00900656" w:rsidRDefault="00900656" w:rsidP="00900656">
      <w:pPr>
        <w:pStyle w:val="CodeListingSmall"/>
      </w:pPr>
    </w:p>
    <w:p w:rsidR="00900656" w:rsidRDefault="00900656" w:rsidP="00900656">
      <w:pPr>
        <w:pStyle w:val="CodeListingSmall"/>
      </w:pPr>
      <w:r>
        <w:t>wls:/MartinTest_Domain/domainRuntime&gt; custom()</w:t>
      </w:r>
    </w:p>
    <w:p w:rsidR="00900656" w:rsidRDefault="00900656" w:rsidP="00900656">
      <w:pPr>
        <w:pStyle w:val="CodeListingSmall"/>
      </w:pPr>
      <w:r>
        <w:t>Location changed to custom tree. This is a writable tree with No root.</w:t>
      </w:r>
    </w:p>
    <w:p w:rsidR="00900656" w:rsidRDefault="00900656" w:rsidP="00900656">
      <w:pPr>
        <w:pStyle w:val="CodeListingSmall"/>
      </w:pPr>
      <w:r>
        <w:t>For more help, use help(custom)</w:t>
      </w:r>
    </w:p>
    <w:p w:rsidR="00900656" w:rsidRDefault="00900656" w:rsidP="00900656">
      <w:pPr>
        <w:pStyle w:val="CodeListingSmall"/>
      </w:pPr>
      <w:r>
        <w:t>cmo</w:t>
      </w:r>
    </w:p>
    <w:p w:rsidR="00900656" w:rsidRDefault="00900656" w:rsidP="00900656">
      <w:pPr>
        <w:pStyle w:val="CodeListingSmall"/>
      </w:pPr>
    </w:p>
    <w:p w:rsidR="00900656" w:rsidRDefault="00900656" w:rsidP="00900656">
      <w:pPr>
        <w:pStyle w:val="CodeListingSmall"/>
      </w:pPr>
      <w:r>
        <w:t>wls:/MartinTest_Domain/custom&gt; 'No Stub Available'</w:t>
      </w:r>
    </w:p>
    <w:p w:rsidR="00900656" w:rsidRDefault="00900656" w:rsidP="00900656">
      <w:pPr>
        <w:pStyle w:val="CodeListingSmall"/>
      </w:pPr>
      <w:r>
        <w:t>wls:/MartinTest_Domain/custom&gt; ls()</w:t>
      </w:r>
    </w:p>
    <w:p w:rsidR="00900656" w:rsidRDefault="00900656" w:rsidP="00900656">
      <w:pPr>
        <w:pStyle w:val="CodeListingSmall"/>
      </w:pPr>
      <w:r>
        <w:t>drw-   JMImplementation</w:t>
      </w:r>
    </w:p>
    <w:p w:rsidR="00900656" w:rsidRDefault="00900656" w:rsidP="00900656">
      <w:pPr>
        <w:pStyle w:val="CodeListingSmall"/>
      </w:pPr>
      <w:r>
        <w:t>drw-   com.sun.management</w:t>
      </w:r>
    </w:p>
    <w:p w:rsidR="00900656" w:rsidRDefault="00900656" w:rsidP="00900656">
      <w:pPr>
        <w:pStyle w:val="CodeListingSmall"/>
      </w:pPr>
      <w:r>
        <w:t>drw-   com.sun.xml.ws.transport.http</w:t>
      </w:r>
    </w:p>
    <w:p w:rsidR="00900656" w:rsidRDefault="00900656" w:rsidP="00900656">
      <w:pPr>
        <w:pStyle w:val="CodeListingSmall"/>
      </w:pPr>
      <w:r>
        <w:t>drw-   com.sun.xml.ws.util</w:t>
      </w:r>
    </w:p>
    <w:p w:rsidR="00900656" w:rsidRDefault="00900656" w:rsidP="00900656">
      <w:pPr>
        <w:pStyle w:val="CodeListingSmall"/>
      </w:pPr>
      <w:r>
        <w:t>drw-   dbWLSMonitoring</w:t>
      </w:r>
    </w:p>
    <w:p w:rsidR="00900656" w:rsidRDefault="00900656" w:rsidP="00900656">
      <w:pPr>
        <w:pStyle w:val="CodeListingSmall"/>
      </w:pPr>
      <w:r>
        <w:t>drw-   java.lang</w:t>
      </w:r>
    </w:p>
    <w:p w:rsidR="00900656" w:rsidRDefault="00900656" w:rsidP="00900656">
      <w:pPr>
        <w:pStyle w:val="CodeListingSmall"/>
      </w:pPr>
      <w:r>
        <w:t>drw-   java.util.logging</w:t>
      </w:r>
    </w:p>
    <w:p w:rsidR="00900656" w:rsidRDefault="00900656" w:rsidP="00900656">
      <w:pPr>
        <w:pStyle w:val="CodeListingSmall"/>
      </w:pPr>
    </w:p>
    <w:p w:rsidR="00900656" w:rsidRDefault="00900656" w:rsidP="00900656">
      <w:pPr>
        <w:pStyle w:val="CodeListingSmall"/>
      </w:pPr>
      <w:r>
        <w:t>wls:/MartinTest_Domain/custom&gt; domainCustom()</w:t>
      </w:r>
    </w:p>
    <w:p w:rsidR="00900656" w:rsidRDefault="00900656" w:rsidP="00900656">
      <w:pPr>
        <w:pStyle w:val="CodeListingSmall"/>
      </w:pPr>
      <w:r>
        <w:t>Location changed to domain custom tree. This is a writable tree with No root.</w:t>
      </w:r>
    </w:p>
    <w:p w:rsidR="00900656" w:rsidRDefault="00900656" w:rsidP="00900656">
      <w:pPr>
        <w:pStyle w:val="CodeListingSmall"/>
      </w:pPr>
      <w:r>
        <w:t>For more help, use help(domainCustom)</w:t>
      </w:r>
    </w:p>
    <w:p w:rsidR="00900656" w:rsidRDefault="00900656" w:rsidP="00900656">
      <w:pPr>
        <w:pStyle w:val="CodeListingSmall"/>
      </w:pPr>
      <w:r>
        <w:t>ls()</w:t>
      </w:r>
    </w:p>
    <w:p w:rsidR="00900656" w:rsidRDefault="00900656" w:rsidP="00900656">
      <w:pPr>
        <w:pStyle w:val="CodeListingSmall"/>
      </w:pPr>
    </w:p>
    <w:p w:rsidR="00900656" w:rsidRDefault="00900656" w:rsidP="00900656">
      <w:pPr>
        <w:pStyle w:val="CodeListingSmall"/>
      </w:pPr>
      <w:r>
        <w:t>wls:/MartinTest_Domain/domainCustom&gt; drw-   JMImplementation</w:t>
      </w:r>
    </w:p>
    <w:p w:rsidR="00900656" w:rsidRDefault="00900656" w:rsidP="00900656">
      <w:pPr>
        <w:pStyle w:val="CodeListingSmall"/>
      </w:pPr>
      <w:r>
        <w:t>drw-   com.sun.management</w:t>
      </w:r>
    </w:p>
    <w:p w:rsidR="00900656" w:rsidRDefault="00900656" w:rsidP="00900656">
      <w:pPr>
        <w:pStyle w:val="CodeListingSmall"/>
      </w:pPr>
      <w:r>
        <w:t>drw-   com.sun.xml.ws.transport.http</w:t>
      </w:r>
    </w:p>
    <w:p w:rsidR="00900656" w:rsidRDefault="00900656" w:rsidP="00900656">
      <w:pPr>
        <w:pStyle w:val="CodeListingSmall"/>
      </w:pPr>
      <w:r>
        <w:t>drw-   com.sun.xml.ws.util</w:t>
      </w:r>
    </w:p>
    <w:p w:rsidR="00900656" w:rsidRDefault="00900656" w:rsidP="00900656">
      <w:pPr>
        <w:pStyle w:val="CodeListingSmall"/>
      </w:pPr>
      <w:r>
        <w:t>drw-   dbWLSMonitoring</w:t>
      </w:r>
    </w:p>
    <w:p w:rsidR="00900656" w:rsidRDefault="00900656" w:rsidP="00900656">
      <w:pPr>
        <w:pStyle w:val="CodeListingSmall"/>
      </w:pPr>
      <w:r>
        <w:t>drw-   java.lang</w:t>
      </w:r>
    </w:p>
    <w:p w:rsidR="00900656" w:rsidRDefault="00900656" w:rsidP="00900656">
      <w:pPr>
        <w:pStyle w:val="CodeListingSmall"/>
      </w:pPr>
      <w:r>
        <w:t>drw-   java.util.logging</w:t>
      </w:r>
    </w:p>
    <w:p w:rsidR="00900656" w:rsidRDefault="00900656" w:rsidP="00900656">
      <w:pPr>
        <w:pStyle w:val="BodyText"/>
      </w:pPr>
    </w:p>
    <w:p w:rsidR="00260A25" w:rsidRDefault="00260A25" w:rsidP="00900656">
      <w:pPr>
        <w:pStyle w:val="BodyText"/>
      </w:pPr>
    </w:p>
    <w:p w:rsidR="00900656" w:rsidRDefault="00900656" w:rsidP="00900656">
      <w:pPr>
        <w:pStyle w:val="CodeCallout"/>
      </w:pPr>
      <w:r>
        <w:t>start_wlst</w:t>
      </w:r>
    </w:p>
    <w:p w:rsidR="00900656" w:rsidRDefault="00900656" w:rsidP="00900656">
      <w:pPr>
        <w:pStyle w:val="CodeListingSmall"/>
      </w:pPr>
      <w:r>
        <w:t>#!/bin/sh</w:t>
      </w:r>
    </w:p>
    <w:p w:rsidR="00900656" w:rsidRDefault="00900656" w:rsidP="00900656">
      <w:pPr>
        <w:pStyle w:val="CodeListingSmall"/>
      </w:pPr>
    </w:p>
    <w:p w:rsidR="00900656" w:rsidRDefault="00900656" w:rsidP="00900656">
      <w:pPr>
        <w:pStyle w:val="CodeListingSmall"/>
      </w:pPr>
      <w:r>
        <w:t>MYDIR=`dirname $0`</w:t>
      </w:r>
    </w:p>
    <w:p w:rsidR="00900656" w:rsidRDefault="00900656" w:rsidP="00900656">
      <w:pPr>
        <w:pStyle w:val="CodeListingSmall"/>
      </w:pPr>
      <w:r>
        <w:t>MYFULLDIR=$(cd $MYDIR &amp;&amp; pwd -P)</w:t>
      </w:r>
    </w:p>
    <w:p w:rsidR="00900656" w:rsidRDefault="00900656" w:rsidP="00900656">
      <w:pPr>
        <w:pStyle w:val="CodeListingSmall"/>
      </w:pPr>
    </w:p>
    <w:p w:rsidR="00900656" w:rsidRDefault="00900656" w:rsidP="00900656">
      <w:pPr>
        <w:pStyle w:val="CodeListingSmall"/>
      </w:pPr>
      <w:r>
        <w:t># set up WL_HOME, the root directory of your WebLogic installation</w:t>
      </w:r>
    </w:p>
    <w:p w:rsidR="00900656" w:rsidRDefault="00900656" w:rsidP="00900656">
      <w:pPr>
        <w:pStyle w:val="CodeListingSmall"/>
      </w:pPr>
      <w:r>
        <w:t>#</w:t>
      </w:r>
    </w:p>
    <w:p w:rsidR="00900656" w:rsidRDefault="00900656" w:rsidP="00900656">
      <w:pPr>
        <w:pStyle w:val="CodeListingSmall"/>
      </w:pPr>
      <w:r>
        <w:t># !!!!!!!!!!!!!!!!  MUST BE ADAPTED TO INSTALLATION</w:t>
      </w:r>
    </w:p>
    <w:p w:rsidR="00900656" w:rsidRDefault="00900656" w:rsidP="00900656">
      <w:pPr>
        <w:pStyle w:val="CodeListingSmall"/>
      </w:pPr>
      <w:r>
        <w:t>WL_HOME="/opt/oracle/wls/10.3.6/wlserver_10.3"</w:t>
      </w:r>
    </w:p>
    <w:p w:rsidR="00900656" w:rsidRDefault="00900656" w:rsidP="00900656">
      <w:pPr>
        <w:pStyle w:val="CodeListingSmall"/>
      </w:pPr>
      <w:r>
        <w:t>JAVA_HOME="/opt/jdks/jdk1.6"</w:t>
      </w:r>
    </w:p>
    <w:p w:rsidR="00900656" w:rsidRDefault="00900656" w:rsidP="00900656">
      <w:pPr>
        <w:pStyle w:val="CodeListingSmall"/>
      </w:pPr>
    </w:p>
    <w:p w:rsidR="00900656" w:rsidRDefault="00900656" w:rsidP="00900656">
      <w:pPr>
        <w:pStyle w:val="CodeListingSmall"/>
      </w:pPr>
      <w:r>
        <w:t>umask 027</w:t>
      </w:r>
    </w:p>
    <w:p w:rsidR="00900656" w:rsidRDefault="00900656" w:rsidP="00900656">
      <w:pPr>
        <w:pStyle w:val="CodeListingSmall"/>
      </w:pPr>
    </w:p>
    <w:p w:rsidR="00900656" w:rsidRDefault="00900656" w:rsidP="00900656">
      <w:pPr>
        <w:pStyle w:val="CodeListingSmall"/>
      </w:pPr>
      <w:r>
        <w:t># set up common environment</w:t>
      </w:r>
    </w:p>
    <w:p w:rsidR="00900656" w:rsidRDefault="00900656" w:rsidP="00900656">
      <w:pPr>
        <w:pStyle w:val="CodeListingSmall"/>
      </w:pPr>
      <w:r>
        <w:t>. "${WL_HOME}/server/bin/setWLSEnv.sh"</w:t>
      </w:r>
    </w:p>
    <w:p w:rsidR="00900656" w:rsidRDefault="00900656" w:rsidP="00900656">
      <w:pPr>
        <w:pStyle w:val="CodeListingSmall"/>
      </w:pPr>
    </w:p>
    <w:p w:rsidR="00900656" w:rsidRDefault="00900656" w:rsidP="00900656">
      <w:pPr>
        <w:pStyle w:val="CodeListingSmall"/>
      </w:pPr>
      <w:r>
        <w:t># all additional libraries like own mbeans, ... so that WLST knows about them.</w:t>
      </w:r>
    </w:p>
    <w:p w:rsidR="00900656" w:rsidRDefault="00900656" w:rsidP="00900656">
      <w:pPr>
        <w:pStyle w:val="CodeListingSmall"/>
      </w:pPr>
      <w:r>
        <w:t>#WLSTEXTENSIONCLASSPATH=${MYFULLDIR}/../libs/myOwnMBeans.jar</w:t>
      </w:r>
    </w:p>
    <w:p w:rsidR="00900656" w:rsidRDefault="00900656" w:rsidP="00900656">
      <w:pPr>
        <w:pStyle w:val="CodeListingSmall"/>
      </w:pPr>
      <w:r>
        <w:t>WLSTEXTENSIONCLASSPATH=</w:t>
      </w:r>
    </w:p>
    <w:p w:rsidR="00900656" w:rsidRDefault="00900656" w:rsidP="00900656">
      <w:pPr>
        <w:pStyle w:val="CodeListingSmall"/>
      </w:pPr>
    </w:p>
    <w:p w:rsidR="00900656" w:rsidRDefault="00900656" w:rsidP="00900656">
      <w:pPr>
        <w:pStyle w:val="CodeListingSmall"/>
      </w:pPr>
    </w:p>
    <w:p w:rsidR="00900656" w:rsidRDefault="00900656" w:rsidP="00900656">
      <w:pPr>
        <w:pStyle w:val="CodeListingSmall"/>
      </w:pPr>
      <w:r>
        <w:t>CLASSPATH="${MYFULLDIR}/../libs/jline-0_9_5.jar:${WLSTEXTENSIONCLASSPATH}:${CLASSPATH}${CLASSPATHSEP}${FMWLAUNCH_CLASSPATH}${CLASSPATHSEP}${DERBY_CLASSPATH}${CLASSPATHSEP}${DERBY_TOOLS}${CLASSPATHSEP}${POINTBASE_CLASSPATH}${CLASSPATHSEP}${POINTBASE_TOOLS}"</w:t>
      </w:r>
    </w:p>
    <w:p w:rsidR="00900656" w:rsidRDefault="00900656" w:rsidP="00900656">
      <w:pPr>
        <w:pStyle w:val="CodeListingSmall"/>
      </w:pPr>
    </w:p>
    <w:p w:rsidR="00900656" w:rsidRDefault="00900656" w:rsidP="00900656">
      <w:pPr>
        <w:pStyle w:val="CodeListingSmall"/>
      </w:pPr>
      <w:r>
        <w:t>#WLST_PROPERTIES="-Dweblogic.wlstHome='.' ${WLST_PROPERTIES}"</w:t>
      </w:r>
    </w:p>
    <w:p w:rsidR="00900656" w:rsidRDefault="00900656" w:rsidP="00900656">
      <w:pPr>
        <w:pStyle w:val="CodeListingSmall"/>
      </w:pPr>
      <w:r>
        <w:t>#</w:t>
      </w:r>
    </w:p>
    <w:p w:rsidR="00900656" w:rsidRDefault="00900656" w:rsidP="00900656">
      <w:pPr>
        <w:pStyle w:val="CodeListingSmall"/>
      </w:pPr>
      <w:r>
        <w:t>#export WLST_PROPERTIES</w:t>
      </w:r>
    </w:p>
    <w:p w:rsidR="00900656" w:rsidRDefault="00900656" w:rsidP="00900656">
      <w:pPr>
        <w:pStyle w:val="CodeListingSmall"/>
      </w:pPr>
    </w:p>
    <w:p w:rsidR="00900656" w:rsidRDefault="00900656" w:rsidP="00900656">
      <w:pPr>
        <w:pStyle w:val="CodeListingSmall"/>
      </w:pPr>
    </w:p>
    <w:p w:rsidR="00900656" w:rsidRDefault="00900656" w:rsidP="00900656">
      <w:pPr>
        <w:pStyle w:val="CodeListingSmall"/>
      </w:pPr>
      <w:r>
        <w:t>JVM_ARGS="-cp ${CLASSPATH} -Dprod.props.file='${WL_HOME}'/.product.properties ${WLST_PROPERTIES} ${JVM_D64}  -Xms256m -Xmx1024m -XX:PermSize=128m  ${CONFIG_JVM_ARGS}"</w:t>
      </w:r>
    </w:p>
    <w:p w:rsidR="00900656" w:rsidRDefault="00900656" w:rsidP="00900656">
      <w:pPr>
        <w:pStyle w:val="CodeListingSmall"/>
      </w:pPr>
      <w:r>
        <w:t>eval '"${JAVA_HOME}/bin/java"' ${JVM_ARGS} jline.ConsoleRunner weblogic.WLST -skipWLSModuleScanning  $1 $2 $3 $4 $5 $6 $7 $8</w:t>
      </w:r>
    </w:p>
    <w:p w:rsidR="00900656" w:rsidRDefault="00900656" w:rsidP="00900656">
      <w:pPr>
        <w:pStyle w:val="BodyText"/>
      </w:pPr>
    </w:p>
    <w:p w:rsidR="00260A25" w:rsidRDefault="00260A25" w:rsidP="00900656">
      <w:pPr>
        <w:pStyle w:val="BodyText"/>
      </w:pPr>
    </w:p>
    <w:p w:rsidR="00900656" w:rsidRDefault="00900656" w:rsidP="00900656">
      <w:pPr>
        <w:pStyle w:val="CodeCallout"/>
      </w:pPr>
      <w:r>
        <w:t>easeSyntax</w:t>
      </w:r>
    </w:p>
    <w:p w:rsidR="00900656" w:rsidRDefault="00900656" w:rsidP="00900656">
      <w:pPr>
        <w:pStyle w:val="CodeListingSmall"/>
      </w:pPr>
      <w:r>
        <w:t>wls:/offline&gt; connect('weblogic','test1234','t3://localhost:7001')</w:t>
      </w:r>
    </w:p>
    <w:p w:rsidR="00900656" w:rsidRDefault="00900656" w:rsidP="00900656">
      <w:pPr>
        <w:pStyle w:val="CodeListingSmall"/>
      </w:pPr>
      <w:r>
        <w:t>Connecting to t3://localhost:7001 with userid weblogic ...</w:t>
      </w:r>
    </w:p>
    <w:p w:rsidR="00900656" w:rsidRDefault="00900656" w:rsidP="00900656">
      <w:pPr>
        <w:pStyle w:val="CodeListingSmall"/>
      </w:pPr>
      <w:r>
        <w:t>Successfully connected to Admin Server 'AdminServer' that belongs to domain 'MartinTest_Domain'.</w:t>
      </w:r>
    </w:p>
    <w:p w:rsidR="00900656" w:rsidRDefault="00900656" w:rsidP="00900656">
      <w:pPr>
        <w:pStyle w:val="CodeListingSmall"/>
      </w:pPr>
    </w:p>
    <w:p w:rsidR="00900656" w:rsidRDefault="00900656" w:rsidP="00900656">
      <w:pPr>
        <w:pStyle w:val="CodeListingSmall"/>
      </w:pPr>
      <w:r>
        <w:t>Warning: An insecure protocol was used to connect to the</w:t>
      </w:r>
    </w:p>
    <w:p w:rsidR="00900656" w:rsidRDefault="00900656" w:rsidP="00900656">
      <w:pPr>
        <w:pStyle w:val="CodeListingSmall"/>
      </w:pPr>
      <w:r>
        <w:t>server. To ensure on-the-wire security, the SSL port or</w:t>
      </w:r>
    </w:p>
    <w:p w:rsidR="00900656" w:rsidRDefault="00900656" w:rsidP="00900656">
      <w:pPr>
        <w:pStyle w:val="CodeListingSmall"/>
      </w:pPr>
      <w:r>
        <w:t>Admin port should be used instead.</w:t>
      </w:r>
    </w:p>
    <w:p w:rsidR="00900656" w:rsidRDefault="00900656" w:rsidP="00900656">
      <w:pPr>
        <w:pStyle w:val="CodeListingSmall"/>
      </w:pPr>
    </w:p>
    <w:p w:rsidR="00900656" w:rsidRDefault="00900656" w:rsidP="00900656">
      <w:pPr>
        <w:pStyle w:val="CodeListingSmall"/>
      </w:pPr>
      <w:r>
        <w:lastRenderedPageBreak/>
        <w:t>wls:/MartinTest_Domain/serverConfig&gt; easeSyntax()</w:t>
      </w:r>
    </w:p>
    <w:p w:rsidR="00900656" w:rsidRDefault="00900656" w:rsidP="00900656">
      <w:pPr>
        <w:pStyle w:val="CodeListingSmall"/>
      </w:pPr>
    </w:p>
    <w:p w:rsidR="00900656" w:rsidRDefault="00900656" w:rsidP="00900656">
      <w:pPr>
        <w:pStyle w:val="CodeListingSmall"/>
      </w:pPr>
      <w:r>
        <w:t>You have chosen to ease syntax for some WLST commands.</w:t>
      </w:r>
    </w:p>
    <w:p w:rsidR="00900656" w:rsidRDefault="00900656" w:rsidP="00900656">
      <w:pPr>
        <w:pStyle w:val="CodeListingSmall"/>
      </w:pPr>
      <w:r>
        <w:t>However, the easy syntax should be strictly used in</w:t>
      </w:r>
    </w:p>
    <w:p w:rsidR="00900656" w:rsidRDefault="00900656" w:rsidP="00900656">
      <w:pPr>
        <w:pStyle w:val="CodeListingSmall"/>
      </w:pPr>
      <w:r>
        <w:t>interactive mode. Easy syntax will not function properly in</w:t>
      </w:r>
    </w:p>
    <w:p w:rsidR="00900656" w:rsidRDefault="00900656" w:rsidP="00900656">
      <w:pPr>
        <w:pStyle w:val="CodeListingSmall"/>
      </w:pPr>
      <w:r>
        <w:t>script mode and when used in loops. You can still use the</w:t>
      </w:r>
    </w:p>
    <w:p w:rsidR="00900656" w:rsidRDefault="00900656" w:rsidP="00900656">
      <w:pPr>
        <w:pStyle w:val="CodeListingSmall"/>
      </w:pPr>
      <w:r>
        <w:t>regular jython syntax although you have opted for easy</w:t>
      </w:r>
    </w:p>
    <w:p w:rsidR="00900656" w:rsidRDefault="00900656" w:rsidP="00900656">
      <w:pPr>
        <w:pStyle w:val="CodeListingSmall"/>
      </w:pPr>
      <w:r>
        <w:t>syntax.</w:t>
      </w:r>
    </w:p>
    <w:p w:rsidR="00900656" w:rsidRDefault="00900656" w:rsidP="00900656">
      <w:pPr>
        <w:pStyle w:val="CodeListingSmall"/>
      </w:pPr>
      <w:r>
        <w:t>Use easeSyntax to turn this off.</w:t>
      </w:r>
    </w:p>
    <w:p w:rsidR="00900656" w:rsidRDefault="00900656" w:rsidP="00900656">
      <w:pPr>
        <w:pStyle w:val="CodeListingSmall"/>
      </w:pPr>
      <w:r>
        <w:t>Use help(easeSyntax) for commands that support easy syntax</w:t>
      </w:r>
    </w:p>
    <w:p w:rsidR="00900656" w:rsidRDefault="00900656" w:rsidP="00900656">
      <w:pPr>
        <w:pStyle w:val="CodeListingSmall"/>
      </w:pPr>
      <w:r>
        <w:t>wls:/MartinTest_Domain/serverConfig&gt; cd Servers</w:t>
      </w:r>
    </w:p>
    <w:p w:rsidR="00900656" w:rsidRDefault="00900656" w:rsidP="00900656">
      <w:pPr>
        <w:pStyle w:val="CodeListingSmall"/>
      </w:pPr>
      <w:r>
        <w:t>wls:/MartinTest_Domain/serverConfig/Servers&gt; pwd</w:t>
      </w:r>
    </w:p>
    <w:p w:rsidR="00900656" w:rsidRDefault="00900656" w:rsidP="00900656">
      <w:pPr>
        <w:pStyle w:val="CodeListingSmall"/>
      </w:pPr>
      <w:r>
        <w:t>'serverConfig:/Servers'</w:t>
      </w:r>
    </w:p>
    <w:p w:rsidR="00900656" w:rsidRDefault="00900656" w:rsidP="00900656">
      <w:pPr>
        <w:pStyle w:val="CodeListingSmall"/>
      </w:pPr>
      <w:r>
        <w:t>wls:/MartinTest_Domain/serverConfig/Servers&gt; cmo</w:t>
      </w:r>
    </w:p>
    <w:p w:rsidR="00900656" w:rsidRDefault="00900656" w:rsidP="00900656">
      <w:pPr>
        <w:pStyle w:val="CodeListingSmall"/>
      </w:pPr>
      <w:r>
        <w:t>[MBeanServerInvocationHandler]com.bea:Name=MartinTest_Domain,Type=Domain</w:t>
      </w:r>
    </w:p>
    <w:p w:rsidR="00900656" w:rsidRDefault="00900656" w:rsidP="00900656">
      <w:pPr>
        <w:pStyle w:val="CodeListingSmall"/>
      </w:pPr>
      <w:r>
        <w:t>wls:/MartinTest_Domain/serverConfig/Servers&gt; help</w:t>
      </w:r>
    </w:p>
    <w:p w:rsidR="00900656" w:rsidRDefault="00900656" w:rsidP="00900656">
      <w:pPr>
        <w:pStyle w:val="CodeListingSmall"/>
      </w:pPr>
    </w:p>
    <w:p w:rsidR="00900656" w:rsidRDefault="00900656" w:rsidP="00900656">
      <w:pPr>
        <w:pStyle w:val="CodeListingSmall"/>
      </w:pPr>
      <w:r>
        <w:t>WLST is a command line scripting tool to configure and administer WebLogic Server. Try:</w:t>
      </w:r>
    </w:p>
    <w:p w:rsidR="00900656" w:rsidRDefault="00900656" w:rsidP="00900656">
      <w:pPr>
        <w:pStyle w:val="CodeListingSmall"/>
      </w:pPr>
    </w:p>
    <w:p w:rsidR="00900656" w:rsidRDefault="00900656" w:rsidP="00900656">
      <w:pPr>
        <w:pStyle w:val="CodeListingSmall"/>
      </w:pPr>
      <w:r>
        <w:t xml:space="preserve">    help('all')              List all WLST commands available.</w:t>
      </w:r>
    </w:p>
    <w:p w:rsidR="00900656" w:rsidRDefault="00900656" w:rsidP="00900656">
      <w:pPr>
        <w:pStyle w:val="CodeListingSmall"/>
      </w:pPr>
      <w:r>
        <w:t xml:space="preserve">    help('browse')           List commands for browsing the hierarchy.</w:t>
      </w:r>
    </w:p>
    <w:p w:rsidR="00900656" w:rsidRDefault="00900656" w:rsidP="00900656">
      <w:pPr>
        <w:pStyle w:val="CodeListingSmall"/>
      </w:pPr>
      <w:r>
        <w:t xml:space="preserve">    help('common')           List the most commonly used commands.</w:t>
      </w:r>
    </w:p>
    <w:p w:rsidR="00900656" w:rsidRDefault="00900656" w:rsidP="00900656">
      <w:pPr>
        <w:pStyle w:val="CodeListingSmall"/>
      </w:pPr>
      <w:r>
        <w:t xml:space="preserve">    help('control')          List commands for controlling the domain/server.</w:t>
      </w:r>
    </w:p>
    <w:p w:rsidR="00900656" w:rsidRDefault="00900656" w:rsidP="00900656">
      <w:pPr>
        <w:pStyle w:val="CodeListingSmall"/>
      </w:pPr>
      <w:r>
        <w:t xml:space="preserve">    help('deployment')       List commands for deploying applications.</w:t>
      </w:r>
    </w:p>
    <w:p w:rsidR="00900656" w:rsidRDefault="00900656" w:rsidP="00900656">
      <w:pPr>
        <w:pStyle w:val="CodeListingSmall"/>
      </w:pPr>
      <w:r>
        <w:t xml:space="preserve">    help('diagnostics')      List commands for performing diagnostics.</w:t>
      </w:r>
    </w:p>
    <w:p w:rsidR="00900656" w:rsidRDefault="00900656" w:rsidP="00900656">
      <w:pPr>
        <w:pStyle w:val="CodeListingSmall"/>
      </w:pPr>
      <w:r>
        <w:t xml:space="preserve">    help('editing')          List commands for editing the configuration.</w:t>
      </w:r>
    </w:p>
    <w:p w:rsidR="00900656" w:rsidRDefault="00900656" w:rsidP="00900656">
      <w:pPr>
        <w:pStyle w:val="CodeListingSmall"/>
      </w:pPr>
      <w:r>
        <w:t xml:space="preserve">    help('information')      List commands for displaying information.</w:t>
      </w:r>
    </w:p>
    <w:p w:rsidR="00900656" w:rsidRDefault="00900656" w:rsidP="00900656">
      <w:pPr>
        <w:pStyle w:val="CodeListingSmall"/>
      </w:pPr>
      <w:r>
        <w:t xml:space="preserve">    help('lifecycle')        List commands for managing life cycle.</w:t>
      </w:r>
    </w:p>
    <w:p w:rsidR="00900656" w:rsidRDefault="00900656" w:rsidP="00900656">
      <w:pPr>
        <w:pStyle w:val="CodeListingSmall"/>
      </w:pPr>
      <w:r>
        <w:t xml:space="preserve">    help('nodemanager')      List commands for using Node Manager.</w:t>
      </w:r>
    </w:p>
    <w:p w:rsidR="00900656" w:rsidRDefault="00900656" w:rsidP="00900656">
      <w:pPr>
        <w:pStyle w:val="CodeListingSmall"/>
      </w:pPr>
      <w:r>
        <w:t xml:space="preserve">    help('offline')          List all offline commands available.</w:t>
      </w:r>
    </w:p>
    <w:p w:rsidR="00900656" w:rsidRDefault="00900656" w:rsidP="00900656">
      <w:pPr>
        <w:pStyle w:val="CodeListingSmall"/>
      </w:pPr>
      <w:r>
        <w:t xml:space="preserve">    help('online')           List all online commands available.</w:t>
      </w:r>
    </w:p>
    <w:p w:rsidR="00900656" w:rsidRDefault="00900656" w:rsidP="00900656">
      <w:pPr>
        <w:pStyle w:val="CodeListingSmall"/>
      </w:pPr>
      <w:r>
        <w:t xml:space="preserve">    help('storeadmin')       List all store admin commands.</w:t>
      </w:r>
    </w:p>
    <w:p w:rsidR="00900656" w:rsidRDefault="00900656" w:rsidP="00900656">
      <w:pPr>
        <w:pStyle w:val="CodeListingSmall"/>
      </w:pPr>
      <w:r>
        <w:t xml:space="preserve">    help('trees')            List commands use to navigate MBean hierarchy.</w:t>
      </w:r>
    </w:p>
    <w:p w:rsidR="00900656" w:rsidRDefault="00900656" w:rsidP="00900656">
      <w:pPr>
        <w:pStyle w:val="CodeListingSmall"/>
      </w:pPr>
      <w:r>
        <w:t xml:space="preserve">    help('variables')        List all global variables available.</w:t>
      </w:r>
    </w:p>
    <w:p w:rsidR="00900656" w:rsidRDefault="00900656" w:rsidP="00900656">
      <w:pPr>
        <w:pStyle w:val="BodyText"/>
      </w:pPr>
    </w:p>
    <w:p w:rsidR="00260A25" w:rsidRDefault="00260A25" w:rsidP="00900656">
      <w:pPr>
        <w:pStyle w:val="BodyText"/>
      </w:pPr>
    </w:p>
    <w:p w:rsidR="00900656" w:rsidRDefault="00900656" w:rsidP="00900656">
      <w:pPr>
        <w:pStyle w:val="CodeCallout"/>
      </w:pPr>
      <w:r>
        <w:t>embedded_wlst</w:t>
      </w:r>
    </w:p>
    <w:p w:rsidR="00900656" w:rsidRDefault="00900656" w:rsidP="00900656">
      <w:pPr>
        <w:pStyle w:val="CodeListingSmall"/>
      </w:pPr>
      <w:r>
        <w:t xml:space="preserve">package wlst; </w:t>
      </w:r>
    </w:p>
    <w:p w:rsidR="00900656" w:rsidRDefault="00900656" w:rsidP="00900656">
      <w:pPr>
        <w:pStyle w:val="CodeListingSmall"/>
      </w:pPr>
      <w:r>
        <w:t>import java.util.*;</w:t>
      </w:r>
    </w:p>
    <w:p w:rsidR="00900656" w:rsidRDefault="00900656" w:rsidP="00900656">
      <w:pPr>
        <w:pStyle w:val="CodeListingSmall"/>
      </w:pPr>
      <w:r>
        <w:t>import weblogic.management.scripting.utils.WLSTInterpreter;</w:t>
      </w:r>
    </w:p>
    <w:p w:rsidR="00900656" w:rsidRDefault="00900656" w:rsidP="00900656">
      <w:pPr>
        <w:pStyle w:val="CodeListingSmall"/>
      </w:pPr>
      <w:r>
        <w:t>import org.python.util.InteractiveInterpreter;</w:t>
      </w:r>
    </w:p>
    <w:p w:rsidR="00900656" w:rsidRDefault="00900656" w:rsidP="00900656">
      <w:pPr>
        <w:pStyle w:val="CodeListingSmall"/>
      </w:pPr>
      <w:r>
        <w:t xml:space="preserve"> </w:t>
      </w:r>
    </w:p>
    <w:p w:rsidR="00900656" w:rsidRDefault="00900656" w:rsidP="00900656">
      <w:pPr>
        <w:pStyle w:val="CodeListingSmall"/>
      </w:pPr>
      <w:r>
        <w:t>public class EmbeddedWLST2 {</w:t>
      </w:r>
    </w:p>
    <w:p w:rsidR="00900656" w:rsidRDefault="00900656" w:rsidP="00900656">
      <w:pPr>
        <w:pStyle w:val="CodeListingSmall"/>
      </w:pPr>
      <w:r>
        <w:t xml:space="preserve">        static InteractiveInterpreter interpreter = null;  </w:t>
      </w:r>
    </w:p>
    <w:p w:rsidR="00900656" w:rsidRDefault="00900656" w:rsidP="00900656">
      <w:pPr>
        <w:pStyle w:val="CodeListingSmall"/>
      </w:pPr>
      <w:r>
        <w:t xml:space="preserve">        EmbeddedWLST2() </w:t>
      </w:r>
    </w:p>
    <w:p w:rsidR="00900656" w:rsidRDefault="00900656" w:rsidP="00900656">
      <w:pPr>
        <w:pStyle w:val="CodeListingSmall"/>
      </w:pPr>
      <w:r>
        <w:t xml:space="preserve">        {</w:t>
      </w:r>
    </w:p>
    <w:p w:rsidR="00900656" w:rsidRDefault="00900656" w:rsidP="00900656">
      <w:pPr>
        <w:pStyle w:val="CodeListingSmall"/>
      </w:pPr>
      <w:r>
        <w:t xml:space="preserve">                System.out.println("EmbeddedWLST2...");</w:t>
      </w:r>
    </w:p>
    <w:p w:rsidR="00900656" w:rsidRDefault="00900656" w:rsidP="00900656">
      <w:pPr>
        <w:pStyle w:val="CodeListingSmall"/>
      </w:pPr>
      <w:r>
        <w:t xml:space="preserve">                interpreter = new WLSTInterpreter();</w:t>
      </w:r>
    </w:p>
    <w:p w:rsidR="00900656" w:rsidRDefault="00900656" w:rsidP="00900656">
      <w:pPr>
        <w:pStyle w:val="CodeListingSmall"/>
      </w:pPr>
      <w:r>
        <w:t xml:space="preserve">        }</w:t>
      </w:r>
    </w:p>
    <w:p w:rsidR="00900656" w:rsidRDefault="00900656" w:rsidP="00900656">
      <w:pPr>
        <w:pStyle w:val="CodeListingSmall"/>
      </w:pPr>
      <w:r>
        <w:t xml:space="preserve">        </w:t>
      </w:r>
    </w:p>
    <w:p w:rsidR="00900656" w:rsidRDefault="00900656" w:rsidP="00900656">
      <w:pPr>
        <w:pStyle w:val="CodeListingSmall"/>
      </w:pPr>
      <w:r>
        <w:t xml:space="preserve">        private static void connect() </w:t>
      </w:r>
    </w:p>
    <w:p w:rsidR="00900656" w:rsidRDefault="00900656" w:rsidP="00900656">
      <w:pPr>
        <w:pStyle w:val="CodeListingSmall"/>
      </w:pPr>
      <w:r>
        <w:t xml:space="preserve">        {</w:t>
      </w:r>
    </w:p>
    <w:p w:rsidR="00900656" w:rsidRDefault="00900656" w:rsidP="00900656">
      <w:pPr>
        <w:pStyle w:val="CodeListingSmall"/>
      </w:pPr>
      <w:r>
        <w:t xml:space="preserve">                interpreter.execfile("MonitorThreads.py");</w:t>
      </w:r>
    </w:p>
    <w:p w:rsidR="00900656" w:rsidRDefault="00900656" w:rsidP="00900656">
      <w:pPr>
        <w:pStyle w:val="CodeListingSmall"/>
      </w:pPr>
      <w:r>
        <w:t xml:space="preserve">        }</w:t>
      </w:r>
    </w:p>
    <w:p w:rsidR="00900656" w:rsidRDefault="00900656" w:rsidP="00900656">
      <w:pPr>
        <w:pStyle w:val="CodeListingSmall"/>
      </w:pPr>
      <w:r>
        <w:t xml:space="preserve">        </w:t>
      </w:r>
    </w:p>
    <w:p w:rsidR="00900656" w:rsidRDefault="00900656" w:rsidP="00900656">
      <w:pPr>
        <w:pStyle w:val="CodeListingSmall"/>
      </w:pPr>
      <w:r>
        <w:t xml:space="preserve">        public static void main(String[] args)</w:t>
      </w:r>
    </w:p>
    <w:p w:rsidR="00900656" w:rsidRDefault="00900656" w:rsidP="00900656">
      <w:pPr>
        <w:pStyle w:val="CodeListingSmall"/>
      </w:pPr>
      <w:r>
        <w:t xml:space="preserve">        {</w:t>
      </w:r>
    </w:p>
    <w:p w:rsidR="00900656" w:rsidRDefault="00900656" w:rsidP="00900656">
      <w:pPr>
        <w:pStyle w:val="CodeListingSmall"/>
      </w:pPr>
      <w:r>
        <w:t xml:space="preserve">                System.out.println("main...");</w:t>
      </w:r>
    </w:p>
    <w:p w:rsidR="00900656" w:rsidRDefault="00900656" w:rsidP="00900656">
      <w:pPr>
        <w:pStyle w:val="CodeListingSmall"/>
      </w:pPr>
      <w:r>
        <w:t xml:space="preserve">                new EmbeddedWLST2();  </w:t>
      </w:r>
    </w:p>
    <w:p w:rsidR="00900656" w:rsidRDefault="00900656" w:rsidP="00900656">
      <w:pPr>
        <w:pStyle w:val="CodeListingSmall"/>
      </w:pPr>
      <w:r>
        <w:t xml:space="preserve">                connect();    </w:t>
      </w:r>
    </w:p>
    <w:p w:rsidR="00900656" w:rsidRDefault="00900656" w:rsidP="00900656">
      <w:pPr>
        <w:pStyle w:val="CodeListingSmall"/>
      </w:pPr>
      <w:r>
        <w:t xml:space="preserve">        }</w:t>
      </w:r>
    </w:p>
    <w:p w:rsidR="00900656" w:rsidRDefault="00900656" w:rsidP="00900656">
      <w:pPr>
        <w:pStyle w:val="CodeListingSmall"/>
      </w:pPr>
      <w:r>
        <w:t>}</w:t>
      </w:r>
    </w:p>
    <w:p w:rsidR="00900656" w:rsidRDefault="00900656" w:rsidP="00900656">
      <w:pPr>
        <w:pStyle w:val="BodyText"/>
        <w:rPr>
          <w:b/>
        </w:rPr>
      </w:pPr>
    </w:p>
    <w:p w:rsidR="003F27C5" w:rsidRDefault="003F27C5" w:rsidP="00260A25">
      <w:pPr>
        <w:pStyle w:val="BodyText"/>
      </w:pPr>
    </w:p>
    <w:p w:rsidR="00C75097" w:rsidRDefault="00C75097" w:rsidP="00C75097">
      <w:pPr>
        <w:pStyle w:val="CodeCallout"/>
      </w:pPr>
      <w:r>
        <w:t>create_simple_domain</w:t>
      </w:r>
    </w:p>
    <w:p w:rsidR="00C75097" w:rsidRDefault="00C75097" w:rsidP="00C75097">
      <w:pPr>
        <w:pStyle w:val="CodeListingSmall"/>
      </w:pPr>
      <w:r>
        <w:t>###################################################################</w:t>
      </w:r>
    </w:p>
    <w:p w:rsidR="00C75097" w:rsidRDefault="00C75097" w:rsidP="00C75097">
      <w:pPr>
        <w:pStyle w:val="CodeListingSmall"/>
      </w:pPr>
      <w:r>
        <w:t># Create a very simple domain with only one admin server !!</w:t>
      </w:r>
    </w:p>
    <w:p w:rsidR="00C75097" w:rsidRDefault="00C75097" w:rsidP="00C75097">
      <w:pPr>
        <w:pStyle w:val="CodeListingSmall"/>
      </w:pPr>
      <w:r>
        <w:t>###################################################################</w:t>
      </w:r>
    </w:p>
    <w:p w:rsidR="00C75097" w:rsidRDefault="00C75097" w:rsidP="00C75097">
      <w:pPr>
        <w:pStyle w:val="CodeListingSmall"/>
      </w:pPr>
    </w:p>
    <w:p w:rsidR="00C75097" w:rsidRDefault="00C75097" w:rsidP="00C75097">
      <w:pPr>
        <w:pStyle w:val="CodeListingSmall"/>
      </w:pPr>
      <w:r>
        <w:t>print 'Creating the domain...'</w:t>
      </w:r>
    </w:p>
    <w:p w:rsidR="00C75097" w:rsidRDefault="00C75097" w:rsidP="00C75097">
      <w:pPr>
        <w:pStyle w:val="CodeListingSmall"/>
      </w:pPr>
      <w:r>
        <w:t>domainsDirectory='/mydomains';</w:t>
      </w:r>
    </w:p>
    <w:p w:rsidR="00C75097" w:rsidRDefault="00C75097" w:rsidP="00C75097">
      <w:pPr>
        <w:pStyle w:val="CodeListingSmall"/>
      </w:pPr>
      <w:r>
        <w:t>domainName = 'TestDomain';</w:t>
      </w:r>
    </w:p>
    <w:p w:rsidR="00C75097" w:rsidRDefault="00C75097" w:rsidP="00C75097">
      <w:pPr>
        <w:pStyle w:val="CodeListingSmall"/>
      </w:pPr>
      <w:r>
        <w:lastRenderedPageBreak/>
        <w:t>readTemplate('/opt/wls/wlserver_10.3/common/templates/domains/wls.jar');</w:t>
      </w:r>
    </w:p>
    <w:p w:rsidR="00C75097" w:rsidRDefault="00C75097" w:rsidP="00C75097">
      <w:pPr>
        <w:pStyle w:val="CodeListingSmall"/>
      </w:pPr>
    </w:p>
    <w:p w:rsidR="00C75097" w:rsidRDefault="00C75097" w:rsidP="00C75097">
      <w:pPr>
        <w:pStyle w:val="CodeListingSmall"/>
      </w:pPr>
      <w:r>
        <w:t># Setting listen address/port</w:t>
      </w:r>
    </w:p>
    <w:p w:rsidR="00C75097" w:rsidRDefault="00C75097" w:rsidP="00C75097">
      <w:pPr>
        <w:pStyle w:val="CodeListingSmall"/>
      </w:pPr>
      <w:r>
        <w:t>cd('/Server/AdminServer')</w:t>
      </w:r>
    </w:p>
    <w:p w:rsidR="00C75097" w:rsidRDefault="00C75097" w:rsidP="00C75097">
      <w:pPr>
        <w:pStyle w:val="CodeListingSmall"/>
      </w:pPr>
      <w:r>
        <w:t>set('ListenAddress','localhost');</w:t>
      </w:r>
    </w:p>
    <w:p w:rsidR="00C75097" w:rsidRDefault="00C75097" w:rsidP="00C75097">
      <w:pPr>
        <w:pStyle w:val="CodeListingSmall"/>
      </w:pPr>
      <w:r>
        <w:t>set('ListenPort',7001);</w:t>
      </w:r>
    </w:p>
    <w:p w:rsidR="00C75097" w:rsidRDefault="00C75097" w:rsidP="00C75097">
      <w:pPr>
        <w:pStyle w:val="CodeListingSmall"/>
      </w:pPr>
    </w:p>
    <w:p w:rsidR="00C75097" w:rsidRDefault="00C75097" w:rsidP="00C75097">
      <w:pPr>
        <w:pStyle w:val="CodeListingSmall"/>
      </w:pPr>
      <w:r>
        <w:t># SSL Settings</w:t>
      </w:r>
    </w:p>
    <w:p w:rsidR="00C75097" w:rsidRDefault="00C75097" w:rsidP="00C75097">
      <w:pPr>
        <w:pStyle w:val="CodeListingSmall"/>
      </w:pPr>
      <w:r>
        <w:t>create('AdminServer','SSL')</w:t>
      </w:r>
    </w:p>
    <w:p w:rsidR="00C75097" w:rsidRDefault="00C75097" w:rsidP="00C75097">
      <w:pPr>
        <w:pStyle w:val="CodeListingSmall"/>
      </w:pPr>
      <w:r>
        <w:t>cd('SSL/AdminServer')</w:t>
      </w:r>
    </w:p>
    <w:p w:rsidR="00C75097" w:rsidRDefault="00C75097" w:rsidP="00C75097">
      <w:pPr>
        <w:pStyle w:val="CodeListingSmall"/>
      </w:pPr>
      <w:r>
        <w:t>set('Enabled', 'true');</w:t>
      </w:r>
    </w:p>
    <w:p w:rsidR="00C75097" w:rsidRDefault="00C75097" w:rsidP="00C75097">
      <w:pPr>
        <w:pStyle w:val="CodeListingSmall"/>
      </w:pPr>
      <w:r>
        <w:t>set('ListenPort',47002);</w:t>
      </w:r>
    </w:p>
    <w:p w:rsidR="00C75097" w:rsidRDefault="00C75097" w:rsidP="00C75097">
      <w:pPr>
        <w:pStyle w:val="CodeListingSmall"/>
      </w:pPr>
    </w:p>
    <w:p w:rsidR="00C75097" w:rsidRDefault="00C75097" w:rsidP="00C75097">
      <w:pPr>
        <w:pStyle w:val="CodeListingSmall"/>
      </w:pPr>
      <w:r>
        <w:t># Setting the username/password</w:t>
      </w:r>
    </w:p>
    <w:p w:rsidR="00C75097" w:rsidRDefault="00C75097" w:rsidP="00C75097">
      <w:pPr>
        <w:pStyle w:val="CodeListingSmall"/>
      </w:pPr>
      <w:r>
        <w:t>cd('/Security/base_domain/User/weblogic');</w:t>
      </w:r>
    </w:p>
    <w:p w:rsidR="00C75097" w:rsidRDefault="00C75097" w:rsidP="00C75097">
      <w:pPr>
        <w:pStyle w:val="CodeListingSmall"/>
      </w:pPr>
      <w:r>
        <w:t>cmo.setName('weblogic');</w:t>
      </w:r>
    </w:p>
    <w:p w:rsidR="00C75097" w:rsidRDefault="00C75097" w:rsidP="00C75097">
      <w:pPr>
        <w:pStyle w:val="CodeListingSmall"/>
      </w:pPr>
      <w:r>
        <w:t>cmo.setPassword('test1234');</w:t>
      </w:r>
    </w:p>
    <w:p w:rsidR="00C75097" w:rsidRDefault="00C75097" w:rsidP="00C75097">
      <w:pPr>
        <w:pStyle w:val="CodeListingSmall"/>
      </w:pPr>
    </w:p>
    <w:p w:rsidR="00C75097" w:rsidRDefault="00C75097" w:rsidP="00C75097">
      <w:pPr>
        <w:pStyle w:val="CodeListingSmall"/>
      </w:pPr>
      <w:r>
        <w:t># Set some important domain options</w:t>
      </w:r>
    </w:p>
    <w:p w:rsidR="00C75097" w:rsidRDefault="00C75097" w:rsidP="00C75097">
      <w:pPr>
        <w:pStyle w:val="CodeListingSmall"/>
      </w:pPr>
      <w:r>
        <w:t>setOption('CreateStartMenu', 'false');</w:t>
      </w:r>
    </w:p>
    <w:p w:rsidR="00C75097" w:rsidRDefault="00C75097" w:rsidP="00C75097">
      <w:pPr>
        <w:pStyle w:val="CodeListingSmall"/>
      </w:pPr>
      <w:r>
        <w:t>setOption('ServerStartMode', 'prod');</w:t>
      </w:r>
    </w:p>
    <w:p w:rsidR="00C75097" w:rsidRDefault="00C75097" w:rsidP="00C75097">
      <w:pPr>
        <w:pStyle w:val="CodeListingSmall"/>
      </w:pPr>
      <w:r>
        <w:t>setOption('JavaHome', '/usr/lib/jvm/jre-1.6.0-openjdk.x86_64');</w:t>
      </w:r>
    </w:p>
    <w:p w:rsidR="00C75097" w:rsidRDefault="00C75097" w:rsidP="00C75097">
      <w:pPr>
        <w:pStyle w:val="CodeListingSmall"/>
      </w:pPr>
    </w:p>
    <w:p w:rsidR="00C75097" w:rsidRDefault="00C75097" w:rsidP="00C75097">
      <w:pPr>
        <w:pStyle w:val="CodeListingSmall"/>
      </w:pPr>
      <w:r>
        <w:t>setOption('OverwriteDomain', 'false');</w:t>
      </w:r>
    </w:p>
    <w:p w:rsidR="00C75097" w:rsidRDefault="00C75097" w:rsidP="00C75097">
      <w:pPr>
        <w:pStyle w:val="CodeListingSmall"/>
      </w:pPr>
    </w:p>
    <w:p w:rsidR="00C75097" w:rsidRDefault="00C75097" w:rsidP="00C75097">
      <w:pPr>
        <w:pStyle w:val="CodeListingSmall"/>
      </w:pPr>
      <w:r>
        <w:t>print 'Writing Domain: '+ domainsDirectory+'/'+domainName;</w:t>
      </w:r>
    </w:p>
    <w:p w:rsidR="00C75097" w:rsidRDefault="00C75097" w:rsidP="00C75097">
      <w:pPr>
        <w:pStyle w:val="CodeListingSmall"/>
      </w:pPr>
      <w:r>
        <w:t>writeDomain( domainsDirectory+'/'+domainName);</w:t>
      </w:r>
    </w:p>
    <w:p w:rsidR="00C75097" w:rsidRDefault="00C75097" w:rsidP="00C75097">
      <w:pPr>
        <w:pStyle w:val="CodeListingSmall"/>
      </w:pPr>
      <w:r>
        <w:t>closeTemplate();</w:t>
      </w:r>
    </w:p>
    <w:p w:rsidR="00C75097" w:rsidRDefault="00C75097" w:rsidP="00C75097">
      <w:pPr>
        <w:pStyle w:val="CodeListingSmall"/>
      </w:pPr>
      <w:r>
        <w:t>print 'Domain Created';</w:t>
      </w:r>
    </w:p>
    <w:p w:rsidR="00C75097" w:rsidRDefault="00C75097" w:rsidP="00C75097">
      <w:pPr>
        <w:pStyle w:val="CodeListingSmall"/>
      </w:pPr>
    </w:p>
    <w:p w:rsidR="00C75097" w:rsidRDefault="00C75097" w:rsidP="00C75097">
      <w:pPr>
        <w:pStyle w:val="CodeListingSmall"/>
      </w:pPr>
      <w:r>
        <w:t>connUri = 't3://localhost:7001';</w:t>
      </w:r>
    </w:p>
    <w:p w:rsidR="00C75097" w:rsidRDefault="00C75097" w:rsidP="00C75097">
      <w:pPr>
        <w:pStyle w:val="CodeListingSmall"/>
      </w:pPr>
      <w:r>
        <w:t>print 'Starting the Admin Server to test system ...';</w:t>
      </w:r>
    </w:p>
    <w:p w:rsidR="00C75097" w:rsidRDefault="00C75097" w:rsidP="00C75097">
      <w:pPr>
        <w:pStyle w:val="CodeListingSmall"/>
      </w:pPr>
      <w:r>
        <w:t>startServer('AdminServer', domainName , connUri, 'weblogic', 'test1234', domainsDirectory+'/'+domainName, 'true', 60000, 'false');</w:t>
      </w:r>
    </w:p>
    <w:p w:rsidR="00C75097" w:rsidRDefault="00C75097" w:rsidP="00C75097">
      <w:pPr>
        <w:pStyle w:val="CodeListingSmall"/>
      </w:pPr>
      <w:r>
        <w:t>print 'Started the Admin Server';</w:t>
      </w:r>
    </w:p>
    <w:p w:rsidR="00C75097" w:rsidRDefault="00C75097" w:rsidP="00C75097">
      <w:pPr>
        <w:pStyle w:val="CodeListingSmall"/>
      </w:pPr>
    </w:p>
    <w:p w:rsidR="00C75097" w:rsidRDefault="00C75097" w:rsidP="00C75097">
      <w:pPr>
        <w:pStyle w:val="CodeListingSmall"/>
      </w:pPr>
      <w:r>
        <w:t># Connecting to the Admin Server</w:t>
      </w:r>
    </w:p>
    <w:p w:rsidR="00C75097" w:rsidRDefault="00C75097" w:rsidP="00C75097">
      <w:pPr>
        <w:pStyle w:val="CodeListingSmall"/>
      </w:pPr>
      <w:r>
        <w:t>connect('weblogic','test1234',connUri);</w:t>
      </w:r>
    </w:p>
    <w:p w:rsidR="00C75097" w:rsidRDefault="00C75097" w:rsidP="00C75097">
      <w:pPr>
        <w:pStyle w:val="CodeListingSmall"/>
      </w:pPr>
      <w:r>
        <w:t>print 'Connected';</w:t>
      </w:r>
    </w:p>
    <w:p w:rsidR="00C75097" w:rsidRDefault="00C75097" w:rsidP="00C75097">
      <w:pPr>
        <w:pStyle w:val="CodeListingSmall"/>
      </w:pPr>
    </w:p>
    <w:p w:rsidR="00C75097" w:rsidRDefault="00C75097" w:rsidP="00C75097">
      <w:pPr>
        <w:pStyle w:val="CodeListingSmall"/>
      </w:pPr>
      <w:r>
        <w:t>print 'Shutting down the Admin Server...';</w:t>
      </w:r>
    </w:p>
    <w:p w:rsidR="00C75097" w:rsidRDefault="00C75097" w:rsidP="00C75097">
      <w:pPr>
        <w:pStyle w:val="CodeListingSmall"/>
      </w:pPr>
      <w:r>
        <w:t>shutdown();</w:t>
      </w:r>
    </w:p>
    <w:p w:rsidR="00C75097" w:rsidRDefault="00C75097" w:rsidP="00C75097">
      <w:pPr>
        <w:pStyle w:val="CodeListingSmall"/>
      </w:pPr>
      <w:r>
        <w:t>print 'Exiting...';</w:t>
      </w:r>
    </w:p>
    <w:p w:rsidR="00C75097" w:rsidRDefault="00C75097" w:rsidP="00C75097">
      <w:pPr>
        <w:pStyle w:val="CodeListingSmall"/>
      </w:pPr>
      <w:r>
        <w:t>exit();</w:t>
      </w:r>
    </w:p>
    <w:p w:rsidR="00C75097" w:rsidRDefault="00C75097" w:rsidP="00C75097">
      <w:pPr>
        <w:pStyle w:val="BodyText"/>
      </w:pPr>
    </w:p>
    <w:p w:rsidR="00C75097" w:rsidRDefault="00C75097" w:rsidP="00C75097">
      <w:pPr>
        <w:pStyle w:val="BodyText"/>
      </w:pPr>
    </w:p>
    <w:p w:rsidR="00C75097" w:rsidRDefault="00C75097" w:rsidP="00C75097">
      <w:pPr>
        <w:pStyle w:val="CodeCallout"/>
      </w:pPr>
      <w:r>
        <w:t>start/test_adminserver</w:t>
      </w:r>
    </w:p>
    <w:p w:rsidR="00C75097" w:rsidRDefault="00C75097" w:rsidP="00C75097">
      <w:pPr>
        <w:pStyle w:val="CodeListingSmall"/>
      </w:pPr>
      <w:r>
        <w:t>Initializing WebLogic Scripting Tool (WLST) ...</w:t>
      </w:r>
    </w:p>
    <w:p w:rsidR="00C75097" w:rsidRDefault="00C75097" w:rsidP="00C75097">
      <w:pPr>
        <w:pStyle w:val="CodeListingSmall"/>
      </w:pPr>
    </w:p>
    <w:p w:rsidR="00C75097" w:rsidRDefault="00C75097" w:rsidP="00C75097">
      <w:pPr>
        <w:pStyle w:val="CodeListingSmall"/>
      </w:pPr>
      <w:r>
        <w:t>Welcome to WebLogic Server Administration Scripting Shell</w:t>
      </w:r>
    </w:p>
    <w:p w:rsidR="00C75097" w:rsidRDefault="00C75097" w:rsidP="00C75097">
      <w:pPr>
        <w:pStyle w:val="CodeListingSmall"/>
      </w:pPr>
    </w:p>
    <w:p w:rsidR="00C75097" w:rsidRDefault="00C75097" w:rsidP="00C75097">
      <w:pPr>
        <w:pStyle w:val="CodeListingSmall"/>
      </w:pPr>
      <w:r>
        <w:t>Type help() for help on available commands</w:t>
      </w:r>
    </w:p>
    <w:p w:rsidR="00C75097" w:rsidRDefault="00C75097" w:rsidP="00C75097">
      <w:pPr>
        <w:pStyle w:val="CodeListingSmall"/>
      </w:pPr>
    </w:p>
    <w:p w:rsidR="00C75097" w:rsidRDefault="00C75097" w:rsidP="00C75097">
      <w:pPr>
        <w:pStyle w:val="CodeListingSmall"/>
      </w:pPr>
      <w:r>
        <w:t>Creating the domain...</w:t>
      </w:r>
    </w:p>
    <w:p w:rsidR="00C75097" w:rsidRDefault="00C75097" w:rsidP="00C75097">
      <w:pPr>
        <w:pStyle w:val="CodeListingSmall"/>
      </w:pPr>
      <w:r>
        <w:t>Writing Domain: /domains/TestDomain</w:t>
      </w:r>
    </w:p>
    <w:p w:rsidR="00C75097" w:rsidRDefault="00C75097" w:rsidP="00C75097">
      <w:pPr>
        <w:pStyle w:val="CodeListingSmall"/>
      </w:pPr>
      <w:r>
        <w:t>Domain Created</w:t>
      </w:r>
    </w:p>
    <w:p w:rsidR="00C75097" w:rsidRDefault="00C75097" w:rsidP="00C75097">
      <w:pPr>
        <w:pStyle w:val="CodeListingSmall"/>
      </w:pPr>
      <w:r>
        <w:t>Starting the Admin Server to test system ...</w:t>
      </w:r>
    </w:p>
    <w:p w:rsidR="00C75097" w:rsidRDefault="00C75097" w:rsidP="00C75097">
      <w:pPr>
        <w:pStyle w:val="CodeListingSmall"/>
      </w:pPr>
      <w:r>
        <w:t>Starting weblogic server ...</w:t>
      </w:r>
    </w:p>
    <w:p w:rsidR="00C75097" w:rsidRDefault="00C75097" w:rsidP="00C75097">
      <w:pPr>
        <w:pStyle w:val="CodeListingSmall"/>
      </w:pPr>
      <w:r>
        <w:t>WLST-WLS-1352361843103: &lt;Nov 8, 2012 9:04:04 AM CET&gt; &lt;Info&gt; &lt;Security&gt; &lt;BEA-090905&gt; &lt;Disabling CryptoJ JCE Provider self-integrity check for better startup performance. To enable this check, specify -Dweblogic.security.allowCryptoJDefaultJCEVerification=true&gt;</w:t>
      </w:r>
    </w:p>
    <w:p w:rsidR="00C75097" w:rsidRDefault="00C75097" w:rsidP="00C75097">
      <w:pPr>
        <w:pStyle w:val="CodeListingSmall"/>
      </w:pPr>
      <w:r>
        <w:t>WLST-WLS-1352361843103: &lt;Nov 8, 2012 9:04:04 AM CET&gt; &lt;Info&gt; &lt;Security&gt; &lt;BEA-090906&gt; &lt;Changing the default Random Number Generator in RSA CryptoJ from ECDRBG to FIPS186PRNG. To disable this change, specify -Dweblogic.security.allowCryptoJDefaultPRNG=true&gt;</w:t>
      </w:r>
    </w:p>
    <w:p w:rsidR="00C75097" w:rsidRDefault="00C75097" w:rsidP="00C75097">
      <w:pPr>
        <w:pStyle w:val="CodeListingSmall"/>
      </w:pPr>
      <w:r>
        <w:t>WLST-WLS-1352361843103: &lt;Nov 8, 2012 9:04:04 AM CET&gt; &lt;Info&gt; &lt;WebLogicServer&gt; &lt;BEA-000377&gt; &lt;Starting WebLogic Server with OpenJDK 64-Bit Server VM Version 20.0-b11 from Sun Microsystems Inc.&gt;</w:t>
      </w:r>
    </w:p>
    <w:p w:rsidR="00C75097" w:rsidRDefault="00C75097" w:rsidP="00C75097">
      <w:pPr>
        <w:pStyle w:val="CodeListingSmall"/>
      </w:pPr>
      <w:r>
        <w:t>[...]</w:t>
      </w:r>
    </w:p>
    <w:p w:rsidR="00C75097" w:rsidRDefault="00C75097" w:rsidP="00C75097">
      <w:pPr>
        <w:pStyle w:val="CodeListingSmall"/>
      </w:pPr>
      <w:r>
        <w:t>WLST-WLS-1352361843103: &lt;Nov 8, 2012 9:04:22 AM CET&gt; &lt;Notice&gt; &lt;Server&gt; &lt;BEA-002613&gt; &lt;Channel "Default" is now listening on 127.0.0.1:47001 for protocols iiop, t3, ldap, snmp, http.&gt;</w:t>
      </w:r>
    </w:p>
    <w:p w:rsidR="00C75097" w:rsidRDefault="00C75097" w:rsidP="00C75097">
      <w:pPr>
        <w:pStyle w:val="CodeListingSmall"/>
      </w:pPr>
      <w:r>
        <w:t>WLST-WLS-1352361843103: &lt;Nov 8, 2012 9:04:22 AM CET&gt; &lt;Notice&gt; &lt;Server&gt; &lt;BEA-002613&gt; &lt;Channel "DefaultSecure" is now listening on 127.0.0.1:47002 for protocols iiops, t3s, ldaps, https.&gt;</w:t>
      </w:r>
    </w:p>
    <w:p w:rsidR="00C75097" w:rsidRDefault="00C75097" w:rsidP="00C75097">
      <w:pPr>
        <w:pStyle w:val="CodeListingSmall"/>
      </w:pPr>
      <w:r>
        <w:t>WLST-WLS-1352361843103: &lt;Nov 8, 2012 9:04:22 AM CET&gt; &lt;Notice&gt; &lt;WebLogicServer&gt; &lt;BEA-000329&gt; &lt;Started WebLogic Admin Server "AdminServer" for domain "TestDomain" running in Production Mode&gt;</w:t>
      </w:r>
    </w:p>
    <w:p w:rsidR="00C75097" w:rsidRDefault="00C75097" w:rsidP="00C75097">
      <w:pPr>
        <w:pStyle w:val="CodeListingSmall"/>
      </w:pPr>
      <w:r>
        <w:t>WLST-WLS-1352361843103: &lt;Nov 8, 2012 9:04:22 AM CET&gt; &lt;Notice&gt; &lt;WebLogicServer&gt; &lt;BEA-000365&gt; &lt;Server state changed to RUNNING&gt;</w:t>
      </w:r>
    </w:p>
    <w:p w:rsidR="00C75097" w:rsidRDefault="00C75097" w:rsidP="00C75097">
      <w:pPr>
        <w:pStyle w:val="CodeListingSmall"/>
      </w:pPr>
      <w:r>
        <w:lastRenderedPageBreak/>
        <w:t>WLST-WLS-1352361843103: &lt;Nov 8, 2012 9:04:22 AM CET&gt; &lt;Notice&gt; &lt;WebLogicServer&gt; &lt;BEA-000360&gt; &lt;Server started in RUNNING mode&gt;</w:t>
      </w:r>
    </w:p>
    <w:p w:rsidR="00C75097" w:rsidRDefault="00C75097" w:rsidP="00C75097">
      <w:pPr>
        <w:pStyle w:val="CodeListingSmall"/>
      </w:pPr>
      <w:r>
        <w:t>Server started successfully.</w:t>
      </w:r>
    </w:p>
    <w:p w:rsidR="00C75097" w:rsidRDefault="00C75097" w:rsidP="00C75097">
      <w:pPr>
        <w:pStyle w:val="CodeListingSmall"/>
      </w:pPr>
      <w:r>
        <w:t>Started the Admin Server</w:t>
      </w:r>
    </w:p>
    <w:p w:rsidR="00C75097" w:rsidRDefault="00C75097" w:rsidP="00C75097">
      <w:pPr>
        <w:pStyle w:val="CodeListingSmall"/>
      </w:pPr>
      <w:r>
        <w:t>Connecting to t3://localhost:47001 with userid weblogic ...</w:t>
      </w:r>
    </w:p>
    <w:p w:rsidR="00C75097" w:rsidRDefault="00C75097" w:rsidP="00C75097">
      <w:pPr>
        <w:pStyle w:val="CodeListingSmall"/>
      </w:pPr>
      <w:r>
        <w:t>Successfully connected to Admin Server 'AdminServer' that belongs to domain 'TestDomain'.</w:t>
      </w:r>
    </w:p>
    <w:p w:rsidR="00C75097" w:rsidRDefault="00C75097" w:rsidP="00C75097">
      <w:pPr>
        <w:pStyle w:val="CodeListingSmall"/>
      </w:pPr>
    </w:p>
    <w:p w:rsidR="00C75097" w:rsidRDefault="00C75097" w:rsidP="00C75097">
      <w:pPr>
        <w:pStyle w:val="CodeListingSmall"/>
      </w:pPr>
      <w:r>
        <w:t>Warning: An insecure protocol was used to connect to the</w:t>
      </w:r>
    </w:p>
    <w:p w:rsidR="00C75097" w:rsidRDefault="00C75097" w:rsidP="00C75097">
      <w:pPr>
        <w:pStyle w:val="CodeListingSmall"/>
      </w:pPr>
      <w:r>
        <w:t>server. To ensure on-the-wire security, the SSL port or</w:t>
      </w:r>
    </w:p>
    <w:p w:rsidR="00C75097" w:rsidRDefault="00C75097" w:rsidP="00C75097">
      <w:pPr>
        <w:pStyle w:val="CodeListingSmall"/>
      </w:pPr>
      <w:r>
        <w:t>Admin port should be used instead.</w:t>
      </w:r>
    </w:p>
    <w:p w:rsidR="00C75097" w:rsidRDefault="00C75097" w:rsidP="00C75097">
      <w:pPr>
        <w:pStyle w:val="CodeListingSmall"/>
      </w:pPr>
    </w:p>
    <w:p w:rsidR="00C75097" w:rsidRDefault="00C75097" w:rsidP="00C75097">
      <w:pPr>
        <w:pStyle w:val="CodeListingSmall"/>
      </w:pPr>
      <w:r>
        <w:t>Connected</w:t>
      </w:r>
    </w:p>
    <w:p w:rsidR="00C75097" w:rsidRDefault="00C75097" w:rsidP="00C75097">
      <w:pPr>
        <w:pStyle w:val="CodeListingSmall"/>
      </w:pPr>
      <w:r>
        <w:t>Shutting down the Admin Server...</w:t>
      </w:r>
    </w:p>
    <w:p w:rsidR="00C75097" w:rsidRDefault="00C75097" w:rsidP="00C75097">
      <w:pPr>
        <w:pStyle w:val="CodeListingSmall"/>
      </w:pPr>
      <w:r>
        <w:t>Shutting down the server AdminServer with force=false while connected to AdminServer ...</w:t>
      </w:r>
    </w:p>
    <w:p w:rsidR="00C75097" w:rsidRDefault="00C75097" w:rsidP="00C75097">
      <w:pPr>
        <w:pStyle w:val="CodeListingSmall"/>
      </w:pPr>
      <w:r>
        <w:t>WLST-WLS-1352361843103: &lt;Nov 8, 2012 9:04:40 AM CET&gt; &lt;Alert&gt; &lt;WebLogicServer&gt; &lt;BEA-000396&gt; &lt;Server shutdown has been requested by weblogic&gt;</w:t>
      </w:r>
    </w:p>
    <w:p w:rsidR="00C75097" w:rsidRDefault="00C75097" w:rsidP="00C75097">
      <w:pPr>
        <w:pStyle w:val="CodeListingSmall"/>
      </w:pPr>
      <w:r>
        <w:t>WLST-WLS-1352361843103: &lt;Nov 8, 2012 9:04:40 AM CET&gt; &lt;Notice&gt; &lt;WebLogicServer&gt; &lt;BEA-000365&gt; &lt;Server state changed to SUSPENDING&gt;</w:t>
      </w:r>
    </w:p>
    <w:p w:rsidR="00C75097" w:rsidRDefault="00C75097" w:rsidP="00C75097">
      <w:pPr>
        <w:pStyle w:val="CodeListingSmall"/>
      </w:pPr>
      <w:r>
        <w:t>WLST-WLS-1352361843103: &lt;Nov 8, 2012 9:04:40 AM CET&gt; &lt;Notice&gt; &lt;HTTP&gt; &lt;BEA-101278&gt; &lt;There are no active sessions. The Web service is ready to suspend.&gt;</w:t>
      </w:r>
    </w:p>
    <w:p w:rsidR="00C75097" w:rsidRDefault="00C75097" w:rsidP="00C75097">
      <w:pPr>
        <w:pStyle w:val="CodeListingSmall"/>
      </w:pPr>
      <w:r>
        <w:t>WLST-WLS-1352361843103: &lt;Nov 8, 2012 9:04:40 AM CET&gt; &lt;Notice&gt; &lt;WebLogicServer&gt; &lt;BEA-000365&gt; &lt;Server state changed to ADMIN&gt;</w:t>
      </w:r>
    </w:p>
    <w:p w:rsidR="00C75097" w:rsidRDefault="00C75097" w:rsidP="00C75097">
      <w:pPr>
        <w:pStyle w:val="CodeListingSmall"/>
      </w:pPr>
      <w:r>
        <w:t>WLST-WLS-1352361843103: &lt;Nov 8, 2012 9:04:40 AM CET&gt; &lt;Notice&gt; &lt;WebLogicServer&gt; &lt;BEA-000365&gt; &lt;Server state changed to SHUTTING_DOWN&gt;</w:t>
      </w:r>
    </w:p>
    <w:p w:rsidR="00C75097" w:rsidRDefault="00C75097" w:rsidP="00C75097">
      <w:pPr>
        <w:pStyle w:val="CodeListingSmall"/>
      </w:pPr>
      <w:r>
        <w:t>WLST-WLS-1352361843103: &lt;Nov 8, 2012 9:04:40 AM CET&gt; &lt;Notice&gt; &lt;Server&gt; &lt;BEA-002607&gt; &lt;Channel "DefaultSecure" listening on 127.0.0.1:47002 was shutdown.&gt;</w:t>
      </w:r>
    </w:p>
    <w:p w:rsidR="00C75097" w:rsidRDefault="00C75097" w:rsidP="00C75097">
      <w:pPr>
        <w:pStyle w:val="CodeListingSmall"/>
      </w:pPr>
      <w:r>
        <w:t>WLST-WLS-1352361843103: &lt;Nov 8, 2012 9:04:40 AM CET&gt; &lt;Notice&gt; &lt;Server&gt; &lt;BEA-002607&gt; &lt;Channel "Default" listening on 127.0.0.1:47001 was shutdown.&gt;</w:t>
      </w:r>
    </w:p>
    <w:p w:rsidR="00C75097" w:rsidRDefault="00C75097" w:rsidP="00C75097">
      <w:pPr>
        <w:pStyle w:val="CodeListingSmall"/>
      </w:pPr>
      <w:r>
        <w:t>WLST-WLS-1352361843103: Stopped draining WLST-WLS-1352361843103</w:t>
      </w:r>
    </w:p>
    <w:p w:rsidR="00C75097" w:rsidRDefault="00C75097" w:rsidP="00C75097">
      <w:pPr>
        <w:pStyle w:val="CodeListingSmall"/>
      </w:pPr>
      <w:r>
        <w:t>WLST-WLS-1352361843103: Stopped draining WLST-WLS-1352361843103</w:t>
      </w:r>
    </w:p>
    <w:p w:rsidR="00C75097" w:rsidRDefault="00C75097" w:rsidP="00C75097">
      <w:pPr>
        <w:pStyle w:val="CodeListingSmall"/>
      </w:pPr>
      <w:r>
        <w:t>WLST lost connection to the WebLogic Server that you were</w:t>
      </w:r>
    </w:p>
    <w:p w:rsidR="00C75097" w:rsidRDefault="00C75097" w:rsidP="00C75097">
      <w:pPr>
        <w:pStyle w:val="CodeListingSmall"/>
      </w:pPr>
      <w:r>
        <w:t>connected to, this may happen if the server was shutdown or</w:t>
      </w:r>
    </w:p>
    <w:p w:rsidR="00C75097" w:rsidRDefault="00C75097" w:rsidP="00C75097">
      <w:pPr>
        <w:pStyle w:val="CodeListingSmall"/>
      </w:pPr>
      <w:r>
        <w:t>partitioned. You will have to re-connect to the server once the</w:t>
      </w:r>
    </w:p>
    <w:p w:rsidR="00C75097" w:rsidRDefault="00C75097" w:rsidP="00C75097">
      <w:pPr>
        <w:pStyle w:val="CodeListingSmall"/>
      </w:pPr>
      <w:r>
        <w:t>server is available.</w:t>
      </w:r>
    </w:p>
    <w:p w:rsidR="00C75097" w:rsidRDefault="00C75097" w:rsidP="00C75097">
      <w:pPr>
        <w:pStyle w:val="CodeListingSmall"/>
      </w:pPr>
      <w:r>
        <w:t>Disconnected from weblogic server: AdminServer</w:t>
      </w:r>
    </w:p>
    <w:p w:rsidR="00C75097" w:rsidRDefault="00C75097" w:rsidP="00C75097">
      <w:pPr>
        <w:pStyle w:val="CodeListingSmall"/>
      </w:pPr>
      <w:r>
        <w:t>Disconnected from weblogic server:</w:t>
      </w:r>
    </w:p>
    <w:p w:rsidR="00C75097" w:rsidRDefault="00C75097" w:rsidP="00C75097">
      <w:pPr>
        <w:pStyle w:val="CodeListingSmall"/>
      </w:pPr>
      <w:r>
        <w:t>Exiting...</w:t>
      </w:r>
    </w:p>
    <w:p w:rsidR="00C75097" w:rsidRDefault="00C75097" w:rsidP="00C75097">
      <w:pPr>
        <w:pStyle w:val="BodyText"/>
      </w:pPr>
    </w:p>
    <w:p w:rsidR="00C75097" w:rsidRDefault="00C75097" w:rsidP="00C75097">
      <w:pPr>
        <w:pStyle w:val="BodyText"/>
      </w:pPr>
    </w:p>
    <w:p w:rsidR="00C75097" w:rsidRDefault="00C75097" w:rsidP="00C75097">
      <w:pPr>
        <w:pStyle w:val="CodeCallout"/>
      </w:pPr>
      <w:r>
        <w:t>create_simple_domain_(extended)</w:t>
      </w:r>
    </w:p>
    <w:p w:rsidR="00C75097" w:rsidRDefault="00C75097" w:rsidP="00C75097">
      <w:pPr>
        <w:pStyle w:val="CodeListingSmall"/>
      </w:pPr>
      <w:r>
        <w:t>###################################################################</w:t>
      </w:r>
    </w:p>
    <w:p w:rsidR="00C75097" w:rsidRDefault="00C75097" w:rsidP="00C75097">
      <w:pPr>
        <w:pStyle w:val="CodeListingSmall"/>
      </w:pPr>
      <w:r>
        <w:t># Create a very simple domain with only one admin server !!</w:t>
      </w:r>
    </w:p>
    <w:p w:rsidR="00C75097" w:rsidRDefault="00C75097" w:rsidP="00C75097">
      <w:pPr>
        <w:pStyle w:val="CodeListingSmall"/>
      </w:pPr>
      <w:r>
        <w:t>###################################################################</w:t>
      </w:r>
    </w:p>
    <w:p w:rsidR="00C75097" w:rsidRDefault="00C75097" w:rsidP="00C75097">
      <w:pPr>
        <w:pStyle w:val="CodeListingSmall"/>
      </w:pPr>
    </w:p>
    <w:p w:rsidR="00C75097" w:rsidRDefault="00C75097" w:rsidP="00C75097">
      <w:pPr>
        <w:pStyle w:val="CodeListingSmall"/>
      </w:pPr>
      <w:r>
        <w:t>from java.io import FileInputStream</w:t>
      </w:r>
    </w:p>
    <w:p w:rsidR="00C75097" w:rsidRDefault="00C75097" w:rsidP="00C75097">
      <w:pPr>
        <w:pStyle w:val="CodeListingSmall"/>
      </w:pPr>
      <w:r>
        <w:t>from java.io import File</w:t>
      </w:r>
    </w:p>
    <w:p w:rsidR="00C75097" w:rsidRDefault="00C75097" w:rsidP="00C75097">
      <w:pPr>
        <w:pStyle w:val="CodeListingSmall"/>
      </w:pPr>
    </w:p>
    <w:p w:rsidR="00C75097" w:rsidRDefault="00C75097" w:rsidP="00C75097">
      <w:pPr>
        <w:pStyle w:val="CodeListingSmall"/>
      </w:pPr>
      <w:r>
        <w:t>print 'Creating the domain...'</w:t>
      </w:r>
    </w:p>
    <w:p w:rsidR="00C75097" w:rsidRDefault="00C75097" w:rsidP="00C75097">
      <w:pPr>
        <w:pStyle w:val="CodeListingSmall"/>
      </w:pPr>
      <w:r>
        <w:t>domainsDirectory='/user_data/weblogic_domains';</w:t>
      </w:r>
    </w:p>
    <w:p w:rsidR="00C75097" w:rsidRDefault="00C75097" w:rsidP="00C75097">
      <w:pPr>
        <w:pStyle w:val="CodeListingSmall"/>
      </w:pPr>
      <w:r>
        <w:t>domainName = 'TestDomain';</w:t>
      </w:r>
    </w:p>
    <w:p w:rsidR="00C75097" w:rsidRDefault="00C75097" w:rsidP="00C75097">
      <w:pPr>
        <w:pStyle w:val="CodeListingSmall"/>
      </w:pPr>
      <w:r>
        <w:t>readTemplate('/opt/wls/wlserver_10.3/common/templates/domains/wls.jar');</w:t>
      </w:r>
    </w:p>
    <w:p w:rsidR="00C75097" w:rsidRDefault="00C75097" w:rsidP="00C75097">
      <w:pPr>
        <w:pStyle w:val="CodeListingSmall"/>
      </w:pPr>
    </w:p>
    <w:p w:rsidR="00C75097" w:rsidRDefault="00C75097" w:rsidP="00C75097">
      <w:pPr>
        <w:pStyle w:val="CodeListingSmall"/>
      </w:pPr>
      <w:r>
        <w:t># Setting listen address/port</w:t>
      </w:r>
    </w:p>
    <w:p w:rsidR="00C75097" w:rsidRDefault="00C75097" w:rsidP="00C75097">
      <w:pPr>
        <w:pStyle w:val="CodeListingSmall"/>
      </w:pPr>
      <w:r>
        <w:t>cd('/Server/AdminServer')</w:t>
      </w:r>
    </w:p>
    <w:p w:rsidR="00C75097" w:rsidRDefault="00C75097" w:rsidP="00C75097">
      <w:pPr>
        <w:pStyle w:val="CodeListingSmall"/>
      </w:pPr>
      <w:r>
        <w:t>set('ListenAddress','localhost');</w:t>
      </w:r>
    </w:p>
    <w:p w:rsidR="00C75097" w:rsidRDefault="00C75097" w:rsidP="00C75097">
      <w:pPr>
        <w:pStyle w:val="CodeListingSmall"/>
      </w:pPr>
      <w:r>
        <w:t>set('ListenPort',47001);</w:t>
      </w:r>
    </w:p>
    <w:p w:rsidR="00C75097" w:rsidRDefault="00C75097" w:rsidP="00C75097">
      <w:pPr>
        <w:pStyle w:val="CodeListingSmall"/>
      </w:pPr>
    </w:p>
    <w:p w:rsidR="00C75097" w:rsidRDefault="00C75097" w:rsidP="00C75097">
      <w:pPr>
        <w:pStyle w:val="CodeListingSmall"/>
      </w:pPr>
      <w:r>
        <w:t># SSL Settings</w:t>
      </w:r>
    </w:p>
    <w:p w:rsidR="00C75097" w:rsidRDefault="00C75097" w:rsidP="00C75097">
      <w:pPr>
        <w:pStyle w:val="CodeListingSmall"/>
      </w:pPr>
      <w:r>
        <w:t>create('AdminServer','SSL')</w:t>
      </w:r>
    </w:p>
    <w:p w:rsidR="00C75097" w:rsidRDefault="00C75097" w:rsidP="00C75097">
      <w:pPr>
        <w:pStyle w:val="CodeListingSmall"/>
      </w:pPr>
      <w:r>
        <w:t>cd('SSL/AdminServer')</w:t>
      </w:r>
    </w:p>
    <w:p w:rsidR="00C75097" w:rsidRDefault="00C75097" w:rsidP="00C75097">
      <w:pPr>
        <w:pStyle w:val="CodeListingSmall"/>
      </w:pPr>
      <w:r>
        <w:t>set('Enabled', 'true');</w:t>
      </w:r>
    </w:p>
    <w:p w:rsidR="00C75097" w:rsidRDefault="00C75097" w:rsidP="00C75097">
      <w:pPr>
        <w:pStyle w:val="CodeListingSmall"/>
      </w:pPr>
      <w:r>
        <w:t>set('ListenPort',47002);</w:t>
      </w:r>
    </w:p>
    <w:p w:rsidR="00C75097" w:rsidRDefault="00C75097" w:rsidP="00C75097">
      <w:pPr>
        <w:pStyle w:val="CodeListingSmall"/>
      </w:pPr>
    </w:p>
    <w:p w:rsidR="00C75097" w:rsidRDefault="00C75097" w:rsidP="00C75097">
      <w:pPr>
        <w:pStyle w:val="CodeListingSmall"/>
      </w:pPr>
      <w:r>
        <w:t># Setting the username/password</w:t>
      </w:r>
    </w:p>
    <w:p w:rsidR="00C75097" w:rsidRDefault="00C75097" w:rsidP="00C75097">
      <w:pPr>
        <w:pStyle w:val="CodeListingSmall"/>
      </w:pPr>
      <w:r>
        <w:t>cd('/Security/'+ domainName +'/User/weblogic');</w:t>
      </w:r>
    </w:p>
    <w:p w:rsidR="00C75097" w:rsidRDefault="00C75097" w:rsidP="00C75097">
      <w:pPr>
        <w:pStyle w:val="CodeListingSmall"/>
      </w:pPr>
      <w:r>
        <w:t>cmo.setName('weblogic');</w:t>
      </w:r>
    </w:p>
    <w:p w:rsidR="00C75097" w:rsidRDefault="00C75097" w:rsidP="00C75097">
      <w:pPr>
        <w:pStyle w:val="CodeListingSmall"/>
      </w:pPr>
      <w:r>
        <w:t>cmo.setPassword('test1234');</w:t>
      </w:r>
    </w:p>
    <w:p w:rsidR="00C75097" w:rsidRDefault="00C75097" w:rsidP="00C75097">
      <w:pPr>
        <w:pStyle w:val="CodeListingSmall"/>
      </w:pPr>
    </w:p>
    <w:p w:rsidR="00C75097" w:rsidRDefault="00C75097" w:rsidP="00C75097">
      <w:pPr>
        <w:pStyle w:val="CodeListingSmall"/>
      </w:pPr>
      <w:r>
        <w:t>setOption('CreateStartMenu', 'false');</w:t>
      </w:r>
    </w:p>
    <w:p w:rsidR="00C75097" w:rsidRDefault="00C75097" w:rsidP="00C75097">
      <w:pPr>
        <w:pStyle w:val="CodeListingSmall"/>
      </w:pPr>
      <w:r>
        <w:t>setOption('ServerStartMode', 'prod');</w:t>
      </w:r>
    </w:p>
    <w:p w:rsidR="00C75097" w:rsidRDefault="00C75097" w:rsidP="00C75097">
      <w:pPr>
        <w:pStyle w:val="CodeListingSmall"/>
      </w:pPr>
      <w:r>
        <w:t>setOption('JavaHome', '/usr/lib/jvm/jre-1.6.0-openjdk.x86_64');</w:t>
      </w:r>
    </w:p>
    <w:p w:rsidR="00C75097" w:rsidRDefault="00C75097" w:rsidP="00C75097">
      <w:pPr>
        <w:pStyle w:val="CodeListingSmall"/>
      </w:pPr>
      <w:r>
        <w:t>setOption('OverwriteDomain', 'false');</w:t>
      </w:r>
    </w:p>
    <w:p w:rsidR="00C75097" w:rsidRDefault="00C75097" w:rsidP="00C75097">
      <w:pPr>
        <w:pStyle w:val="CodeListingSmall"/>
      </w:pPr>
    </w:p>
    <w:p w:rsidR="00C75097" w:rsidRDefault="00C75097" w:rsidP="00C75097">
      <w:pPr>
        <w:pStyle w:val="CodeListingSmall"/>
      </w:pPr>
      <w:r>
        <w:t>print 'Writing Domain: '+ domainsDirectory+'/'+domainName;</w:t>
      </w:r>
    </w:p>
    <w:p w:rsidR="00C75097" w:rsidRDefault="00C75097" w:rsidP="00C75097">
      <w:pPr>
        <w:pStyle w:val="CodeListingSmall"/>
      </w:pPr>
      <w:r>
        <w:t>writeDomain( domainsDirectory+'/'+domainName);</w:t>
      </w:r>
    </w:p>
    <w:p w:rsidR="00C75097" w:rsidRDefault="00C75097" w:rsidP="00C75097">
      <w:pPr>
        <w:pStyle w:val="CodeListingSmall"/>
      </w:pPr>
      <w:r>
        <w:lastRenderedPageBreak/>
        <w:t>closeTemplate();</w:t>
      </w:r>
    </w:p>
    <w:p w:rsidR="00C75097" w:rsidRDefault="00C75097" w:rsidP="00C75097">
      <w:pPr>
        <w:pStyle w:val="CodeListingSmall"/>
      </w:pPr>
      <w:r>
        <w:t>print 'Domain Created';</w:t>
      </w:r>
    </w:p>
    <w:p w:rsidR="00C75097" w:rsidRDefault="00C75097" w:rsidP="00C75097">
      <w:pPr>
        <w:pStyle w:val="CodeListingSmall"/>
      </w:pPr>
    </w:p>
    <w:p w:rsidR="00C75097" w:rsidRPr="00DD459A" w:rsidRDefault="00C75097" w:rsidP="00C75097">
      <w:pPr>
        <w:pStyle w:val="CodeListingSmall"/>
        <w:rPr>
          <w:b/>
          <w:i/>
          <w:sz w:val="14"/>
        </w:rPr>
      </w:pPr>
      <w:r w:rsidRPr="00DD459A">
        <w:rPr>
          <w:b/>
          <w:i/>
          <w:sz w:val="14"/>
        </w:rPr>
        <w:t># Create boot.properties file !</w:t>
      </w:r>
    </w:p>
    <w:p w:rsidR="00C75097" w:rsidRPr="00DD459A" w:rsidRDefault="00C75097" w:rsidP="00C75097">
      <w:pPr>
        <w:pStyle w:val="CodeListingSmall"/>
        <w:rPr>
          <w:b/>
          <w:i/>
          <w:sz w:val="14"/>
        </w:rPr>
      </w:pPr>
      <w:r w:rsidRPr="00DD459A">
        <w:rPr>
          <w:b/>
          <w:i/>
          <w:sz w:val="14"/>
        </w:rPr>
        <w:t>os.makedirs(domainsDirectory+"/"+domainName+ "/servers/AdminServer/security")</w:t>
      </w:r>
    </w:p>
    <w:p w:rsidR="00C75097" w:rsidRPr="00DD459A" w:rsidRDefault="00C75097" w:rsidP="00C75097">
      <w:pPr>
        <w:pStyle w:val="CodeListingSmall"/>
        <w:rPr>
          <w:b/>
          <w:i/>
          <w:sz w:val="14"/>
        </w:rPr>
      </w:pPr>
      <w:r w:rsidRPr="00DD459A">
        <w:rPr>
          <w:b/>
          <w:i/>
          <w:sz w:val="14"/>
        </w:rPr>
        <w:t>f=open(domainsDirectory+"/"+domainName + "/servers/AdminServer/security/boot.properties" , 'w')</w:t>
      </w:r>
    </w:p>
    <w:p w:rsidR="00C75097" w:rsidRPr="00DD459A" w:rsidRDefault="00C75097" w:rsidP="00C75097">
      <w:pPr>
        <w:pStyle w:val="CodeListingSmall"/>
        <w:rPr>
          <w:b/>
          <w:i/>
          <w:sz w:val="14"/>
        </w:rPr>
      </w:pPr>
      <w:r w:rsidRPr="00DD459A">
        <w:rPr>
          <w:b/>
          <w:i/>
          <w:sz w:val="14"/>
        </w:rPr>
        <w:t>f.write('username=weblogic')</w:t>
      </w:r>
    </w:p>
    <w:p w:rsidR="00C75097" w:rsidRPr="00DD459A" w:rsidRDefault="00C75097" w:rsidP="00C75097">
      <w:pPr>
        <w:pStyle w:val="CodeListingSmall"/>
        <w:rPr>
          <w:b/>
          <w:i/>
          <w:sz w:val="14"/>
        </w:rPr>
      </w:pPr>
      <w:r w:rsidRPr="00DD459A">
        <w:rPr>
          <w:b/>
          <w:i/>
          <w:sz w:val="14"/>
        </w:rPr>
        <w:t>f.write('password=test1234')</w:t>
      </w:r>
    </w:p>
    <w:p w:rsidR="00C75097" w:rsidRPr="00DD459A" w:rsidRDefault="00C75097" w:rsidP="00C75097">
      <w:pPr>
        <w:pStyle w:val="CodeListingSmall"/>
        <w:rPr>
          <w:b/>
          <w:i/>
          <w:sz w:val="14"/>
        </w:rPr>
      </w:pPr>
      <w:r w:rsidRPr="00DD459A">
        <w:rPr>
          <w:b/>
          <w:i/>
          <w:sz w:val="14"/>
        </w:rPr>
        <w:t>f.flush()</w:t>
      </w:r>
    </w:p>
    <w:p w:rsidR="00C75097" w:rsidRPr="00DD459A" w:rsidRDefault="00C75097" w:rsidP="00C75097">
      <w:pPr>
        <w:pStyle w:val="CodeListingSmall"/>
        <w:rPr>
          <w:b/>
          <w:i/>
          <w:sz w:val="14"/>
        </w:rPr>
      </w:pPr>
      <w:r w:rsidRPr="00DD459A">
        <w:rPr>
          <w:b/>
          <w:i/>
          <w:sz w:val="14"/>
        </w:rPr>
        <w:t>f.close()</w:t>
      </w:r>
    </w:p>
    <w:p w:rsidR="00C75097" w:rsidRDefault="00C75097" w:rsidP="00C75097">
      <w:pPr>
        <w:pStyle w:val="CodeListingSmall"/>
      </w:pPr>
    </w:p>
    <w:p w:rsidR="00C75097" w:rsidRDefault="00C75097" w:rsidP="00C75097">
      <w:pPr>
        <w:pStyle w:val="CodeListingSmall"/>
      </w:pPr>
      <w:r>
        <w:t>connUri = 't3://localhost:47001';</w:t>
      </w:r>
    </w:p>
    <w:p w:rsidR="00C75097" w:rsidRDefault="00C75097" w:rsidP="00C75097">
      <w:pPr>
        <w:pStyle w:val="CodeListingSmall"/>
      </w:pPr>
      <w:r>
        <w:t>print 'Starting the Admin Server to test system ...';</w:t>
      </w:r>
    </w:p>
    <w:p w:rsidR="00C75097" w:rsidRDefault="00C75097" w:rsidP="00C75097">
      <w:pPr>
        <w:pStyle w:val="CodeListingSmall"/>
      </w:pPr>
      <w:r>
        <w:t>startServer('AdminServer', domainName , connUri, 'weblogic', 'test1234', domainsDirectory+'/'+domainName,'true',60000,'false');</w:t>
      </w:r>
    </w:p>
    <w:p w:rsidR="00C75097" w:rsidRDefault="00C75097" w:rsidP="00C75097">
      <w:pPr>
        <w:pStyle w:val="CodeListingSmall"/>
      </w:pPr>
      <w:r>
        <w:t>print 'Started the Admin Server';</w:t>
      </w:r>
    </w:p>
    <w:p w:rsidR="00C75097" w:rsidRDefault="00C75097" w:rsidP="00C75097">
      <w:pPr>
        <w:pStyle w:val="CodeListingSmall"/>
      </w:pPr>
    </w:p>
    <w:p w:rsidR="00C75097" w:rsidRDefault="00C75097" w:rsidP="00C75097">
      <w:pPr>
        <w:pStyle w:val="CodeListingSmall"/>
      </w:pPr>
      <w:r>
        <w:t># Connecting to the Admin Server</w:t>
      </w:r>
    </w:p>
    <w:p w:rsidR="00C75097" w:rsidRDefault="00C75097" w:rsidP="00C75097">
      <w:pPr>
        <w:pStyle w:val="CodeListingSmall"/>
      </w:pPr>
      <w:r>
        <w:t>connect('weblogic','test1234',connUri);</w:t>
      </w:r>
    </w:p>
    <w:p w:rsidR="00C75097" w:rsidRDefault="00C75097" w:rsidP="00C75097">
      <w:pPr>
        <w:pStyle w:val="CodeListingSmall"/>
      </w:pPr>
      <w:r>
        <w:t>print 'Connected';</w:t>
      </w:r>
    </w:p>
    <w:p w:rsidR="00C75097" w:rsidRDefault="00C75097" w:rsidP="00C75097">
      <w:pPr>
        <w:pStyle w:val="CodeListingSmall"/>
      </w:pPr>
    </w:p>
    <w:p w:rsidR="00C75097" w:rsidRDefault="00C75097" w:rsidP="00C75097">
      <w:pPr>
        <w:pStyle w:val="CodeListingSmall"/>
      </w:pPr>
      <w:r>
        <w:t>print 'Shutting down the Admin Server...';</w:t>
      </w:r>
    </w:p>
    <w:p w:rsidR="00C75097" w:rsidRDefault="00C75097" w:rsidP="00C75097">
      <w:pPr>
        <w:pStyle w:val="CodeListingSmall"/>
      </w:pPr>
      <w:r>
        <w:t>shutdown();</w:t>
      </w:r>
    </w:p>
    <w:p w:rsidR="00C75097" w:rsidRDefault="00C75097" w:rsidP="00C75097">
      <w:pPr>
        <w:pStyle w:val="CodeListingSmall"/>
      </w:pPr>
      <w:r>
        <w:t>print 'Exiting...';</w:t>
      </w:r>
    </w:p>
    <w:p w:rsidR="00C75097" w:rsidRDefault="00C75097" w:rsidP="00C75097">
      <w:pPr>
        <w:pStyle w:val="CodeListingSmall"/>
      </w:pPr>
      <w:r>
        <w:t>exit();</w:t>
      </w:r>
    </w:p>
    <w:p w:rsidR="00C75097" w:rsidRDefault="00C75097" w:rsidP="00C75097">
      <w:pPr>
        <w:pStyle w:val="BodyText"/>
      </w:pPr>
    </w:p>
    <w:p w:rsidR="00C75097" w:rsidRDefault="00C75097" w:rsidP="00C75097">
      <w:pPr>
        <w:pStyle w:val="BodyText"/>
      </w:pPr>
    </w:p>
    <w:p w:rsidR="00C75097" w:rsidRPr="00DD459A" w:rsidRDefault="00C75097" w:rsidP="00C75097">
      <w:pPr>
        <w:pStyle w:val="CodeCallout"/>
      </w:pPr>
      <w:r>
        <w:t>create_server_template/cluster</w:t>
      </w:r>
    </w:p>
    <w:p w:rsidR="00C75097" w:rsidRDefault="00C75097" w:rsidP="00C75097">
      <w:pPr>
        <w:pStyle w:val="CodeListingSmall"/>
      </w:pPr>
      <w:r>
        <w:t># change to the root folder</w:t>
      </w:r>
    </w:p>
    <w:p w:rsidR="00C75097" w:rsidRDefault="00C75097" w:rsidP="00C75097">
      <w:pPr>
        <w:pStyle w:val="CodeListingSmall"/>
      </w:pPr>
      <w:r>
        <w:t>cd('/')</w:t>
      </w:r>
    </w:p>
    <w:p w:rsidR="00C75097" w:rsidRDefault="00C75097" w:rsidP="00C75097">
      <w:pPr>
        <w:pStyle w:val="CodeListingSmall"/>
      </w:pPr>
    </w:p>
    <w:p w:rsidR="00C75097" w:rsidRDefault="00C75097" w:rsidP="00C75097">
      <w:pPr>
        <w:pStyle w:val="CodeListingSmall"/>
      </w:pPr>
      <w:r>
        <w:t># create a new server template</w:t>
      </w:r>
    </w:p>
    <w:p w:rsidR="00C75097" w:rsidRDefault="00C75097" w:rsidP="00C75097">
      <w:pPr>
        <w:pStyle w:val="CodeListingSmall"/>
      </w:pPr>
      <w:r>
        <w:t>cmo.createServerTemplate('MyDynServer_Template')</w:t>
      </w:r>
    </w:p>
    <w:p w:rsidR="00C75097" w:rsidRDefault="00C75097" w:rsidP="00C75097">
      <w:pPr>
        <w:pStyle w:val="CodeListingSmall"/>
      </w:pPr>
    </w:p>
    <w:p w:rsidR="00C75097" w:rsidRDefault="00C75097" w:rsidP="00C75097">
      <w:pPr>
        <w:pStyle w:val="CodeListingSmall"/>
      </w:pPr>
      <w:r>
        <w:t># change to the new server template</w:t>
      </w:r>
    </w:p>
    <w:p w:rsidR="00C75097" w:rsidRDefault="00C75097" w:rsidP="00C75097">
      <w:pPr>
        <w:pStyle w:val="CodeListingSmall"/>
      </w:pPr>
      <w:r>
        <w:t>cd('/ServerTemplates/MyDynServer_Template')</w:t>
      </w:r>
    </w:p>
    <w:p w:rsidR="00C75097" w:rsidRDefault="00C75097" w:rsidP="00C75097">
      <w:pPr>
        <w:pStyle w:val="CodeListingSmall"/>
      </w:pPr>
      <w:r>
        <w:t>cmo.setListenPort(6000)</w:t>
      </w:r>
    </w:p>
    <w:p w:rsidR="00C75097" w:rsidRDefault="00C75097" w:rsidP="00C75097">
      <w:pPr>
        <w:pStyle w:val="CodeListingSmall"/>
      </w:pPr>
    </w:p>
    <w:p w:rsidR="00C75097" w:rsidRDefault="00C75097" w:rsidP="00C75097">
      <w:pPr>
        <w:pStyle w:val="CodeListingSmall"/>
      </w:pPr>
      <w:r>
        <w:t># change the SSL port</w:t>
      </w:r>
    </w:p>
    <w:p w:rsidR="00C75097" w:rsidRDefault="00C75097" w:rsidP="00C75097">
      <w:pPr>
        <w:pStyle w:val="CodeListingSmall"/>
      </w:pPr>
      <w:r>
        <w:t>cd('/ServerTemplates/MyDynServer_Template/SSL/MyDynServer_Template')</w:t>
      </w:r>
    </w:p>
    <w:p w:rsidR="00C75097" w:rsidRDefault="00C75097" w:rsidP="00C75097">
      <w:pPr>
        <w:pStyle w:val="CodeListingSmall"/>
      </w:pPr>
      <w:r>
        <w:t>cmo.setListenPort(6100)</w:t>
      </w:r>
    </w:p>
    <w:p w:rsidR="00C75097" w:rsidRDefault="00C75097" w:rsidP="00C75097">
      <w:pPr>
        <w:pStyle w:val="CodeListingSmall"/>
      </w:pPr>
    </w:p>
    <w:p w:rsidR="00C75097" w:rsidRDefault="00C75097" w:rsidP="00C75097">
      <w:pPr>
        <w:pStyle w:val="CodeListingSmall"/>
      </w:pPr>
      <w:r>
        <w:t># set a machine – None means that the adminserver can target the new instances dynamically</w:t>
      </w:r>
    </w:p>
    <w:p w:rsidR="00C75097" w:rsidRDefault="00C75097" w:rsidP="00C75097">
      <w:pPr>
        <w:pStyle w:val="CodeListingSmall"/>
      </w:pPr>
      <w:r>
        <w:t>cd('/ServerTemplates/MyDynServer_Template')</w:t>
      </w:r>
    </w:p>
    <w:p w:rsidR="00C75097" w:rsidRDefault="00C75097" w:rsidP="00C75097">
      <w:pPr>
        <w:pStyle w:val="CodeListingSmall"/>
      </w:pPr>
      <w:r>
        <w:t>cmo.setMachine(None)</w:t>
      </w:r>
    </w:p>
    <w:p w:rsidR="00C75097" w:rsidRDefault="00C75097" w:rsidP="00C75097">
      <w:pPr>
        <w:pStyle w:val="CodeListingSmall"/>
      </w:pPr>
    </w:p>
    <w:p w:rsidR="00C75097" w:rsidRDefault="00C75097" w:rsidP="00C75097">
      <w:pPr>
        <w:pStyle w:val="CodeListingSmall"/>
      </w:pPr>
      <w:r>
        <w:t># create a new dynamic cluster</w:t>
      </w:r>
    </w:p>
    <w:p w:rsidR="00C75097" w:rsidRDefault="00C75097" w:rsidP="00C75097">
      <w:pPr>
        <w:pStyle w:val="CodeListingSmall"/>
      </w:pPr>
      <w:r>
        <w:t>cd('/')</w:t>
      </w:r>
    </w:p>
    <w:p w:rsidR="00C75097" w:rsidRDefault="00C75097" w:rsidP="00C75097">
      <w:pPr>
        <w:pStyle w:val="CodeListingSmall"/>
      </w:pPr>
      <w:r>
        <w:t>cmo.createCluster('Cluster-1234')</w:t>
      </w:r>
    </w:p>
    <w:p w:rsidR="00C75097" w:rsidRDefault="00C75097" w:rsidP="00C75097">
      <w:pPr>
        <w:pStyle w:val="CodeListingSmall"/>
      </w:pPr>
    </w:p>
    <w:p w:rsidR="00C75097" w:rsidRDefault="00C75097" w:rsidP="00C75097">
      <w:pPr>
        <w:pStyle w:val="CodeListingSmall"/>
      </w:pPr>
      <w:r>
        <w:t># configure the cluster</w:t>
      </w:r>
    </w:p>
    <w:p w:rsidR="00C75097" w:rsidRDefault="00C75097" w:rsidP="00C75097">
      <w:pPr>
        <w:pStyle w:val="CodeListingSmall"/>
      </w:pPr>
      <w:r>
        <w:t>cd('/Clusters/Cluster-1234')</w:t>
      </w:r>
    </w:p>
    <w:p w:rsidR="00C75097" w:rsidRDefault="00C75097" w:rsidP="00C75097">
      <w:pPr>
        <w:pStyle w:val="CodeListingSmall"/>
      </w:pPr>
      <w:r>
        <w:t>cmo.setClusterMessagingMode('unicast')</w:t>
      </w:r>
    </w:p>
    <w:p w:rsidR="00C75097" w:rsidRDefault="00C75097" w:rsidP="00C75097">
      <w:pPr>
        <w:pStyle w:val="CodeListingSmall"/>
      </w:pPr>
    </w:p>
    <w:p w:rsidR="00C75097" w:rsidRDefault="00C75097" w:rsidP="00C75097">
      <w:pPr>
        <w:pStyle w:val="CodeListingSmall"/>
      </w:pPr>
      <w:r>
        <w:t># set the template which should be used to create server instances</w:t>
      </w:r>
    </w:p>
    <w:p w:rsidR="00C75097" w:rsidRDefault="00C75097" w:rsidP="00C75097">
      <w:pPr>
        <w:pStyle w:val="CodeListingSmall"/>
      </w:pPr>
      <w:r>
        <w:t>cd('/ServerTemplates/MyDynServer_Template')</w:t>
      </w:r>
    </w:p>
    <w:p w:rsidR="00C75097" w:rsidRDefault="00C75097" w:rsidP="00C75097">
      <w:pPr>
        <w:pStyle w:val="CodeListingSmall"/>
      </w:pPr>
      <w:r>
        <w:t>cmo.setCluster(getMBean('/Clusters/Cluster-1234'))</w:t>
      </w:r>
    </w:p>
    <w:p w:rsidR="00C75097" w:rsidRDefault="00C75097" w:rsidP="00C75097">
      <w:pPr>
        <w:pStyle w:val="CodeListingSmall"/>
      </w:pPr>
    </w:p>
    <w:p w:rsidR="00C75097" w:rsidRDefault="00C75097" w:rsidP="00C75097">
      <w:pPr>
        <w:pStyle w:val="CodeListingSmall"/>
      </w:pPr>
      <w:r>
        <w:t># configure the cluster</w:t>
      </w:r>
    </w:p>
    <w:p w:rsidR="00C75097" w:rsidRDefault="00C75097" w:rsidP="00C75097">
      <w:pPr>
        <w:pStyle w:val="CodeListingSmall"/>
      </w:pPr>
      <w:r>
        <w:t>cd('/Clusters/Cluster-1234/DynamicServers/Cluster-1234')</w:t>
      </w:r>
    </w:p>
    <w:p w:rsidR="00C75097" w:rsidRDefault="00C75097" w:rsidP="00C75097">
      <w:pPr>
        <w:pStyle w:val="CodeListingSmall"/>
      </w:pPr>
      <w:r>
        <w:t>cmo.setServerTemplate(getMBean('/ServerTemplates/MyDynServer_Template'))</w:t>
      </w:r>
    </w:p>
    <w:p w:rsidR="00C75097" w:rsidRDefault="00C75097" w:rsidP="00C75097">
      <w:pPr>
        <w:pStyle w:val="CodeListingSmall"/>
      </w:pPr>
      <w:r>
        <w:t>cmo.setMaximumDynamicServerCount(3)</w:t>
      </w:r>
    </w:p>
    <w:p w:rsidR="00C75097" w:rsidRDefault="00C75097" w:rsidP="00C75097">
      <w:pPr>
        <w:pStyle w:val="CodeListingSmall"/>
      </w:pPr>
      <w:r>
        <w:t>cmo.setCalculatedListenPorts(true)</w:t>
      </w:r>
    </w:p>
    <w:p w:rsidR="00C75097" w:rsidRDefault="00C75097" w:rsidP="00C75097">
      <w:pPr>
        <w:pStyle w:val="CodeListingSmall"/>
      </w:pPr>
      <w:r>
        <w:t>cmo.setCalculatedMachineNames(true)</w:t>
      </w:r>
    </w:p>
    <w:p w:rsidR="00C75097" w:rsidRDefault="00C75097" w:rsidP="00C75097">
      <w:pPr>
        <w:pStyle w:val="CodeListingSmall"/>
      </w:pPr>
      <w:r>
        <w:t>cmo.setCalculatedListenPorts(true)</w:t>
      </w:r>
    </w:p>
    <w:p w:rsidR="00C75097" w:rsidRDefault="00C75097" w:rsidP="00C75097">
      <w:pPr>
        <w:pStyle w:val="CodeListingSmall"/>
      </w:pPr>
      <w:r>
        <w:t>cmo.setServerNamePrefix('MyDynServer_')</w:t>
      </w:r>
    </w:p>
    <w:p w:rsidR="00C75097" w:rsidRDefault="00C75097" w:rsidP="00C75097">
      <w:pPr>
        <w:pStyle w:val="CodeListingSmall"/>
      </w:pPr>
    </w:p>
    <w:p w:rsidR="00C75097" w:rsidRDefault="00C75097" w:rsidP="00C75097">
      <w:pPr>
        <w:pStyle w:val="CodeListingSmall"/>
      </w:pPr>
      <w:r>
        <w:t># activate the changes</w:t>
      </w:r>
    </w:p>
    <w:p w:rsidR="00C75097" w:rsidRDefault="00C75097" w:rsidP="00C75097">
      <w:pPr>
        <w:pStyle w:val="CodeListingSmall"/>
      </w:pPr>
      <w:r>
        <w:t>activate()</w:t>
      </w:r>
    </w:p>
    <w:p w:rsidR="00C75097" w:rsidRDefault="00C75097" w:rsidP="00C75097">
      <w:pPr>
        <w:pStyle w:val="BodyText"/>
      </w:pPr>
    </w:p>
    <w:p w:rsidR="00C75097" w:rsidRDefault="00C75097" w:rsidP="00C75097">
      <w:pPr>
        <w:pStyle w:val="BodyText"/>
      </w:pPr>
    </w:p>
    <w:p w:rsidR="00C75097" w:rsidRDefault="00C75097" w:rsidP="00C75097">
      <w:pPr>
        <w:pStyle w:val="CodeCallout"/>
      </w:pPr>
      <w:r>
        <w:lastRenderedPageBreak/>
        <w:t>migration</w:t>
      </w:r>
    </w:p>
    <w:p w:rsidR="00C75097" w:rsidRDefault="00C75097" w:rsidP="00C75097">
      <w:pPr>
        <w:pStyle w:val="CodeListingSmall"/>
      </w:pPr>
      <w:r>
        <w:t>cd('/')</w:t>
      </w:r>
    </w:p>
    <w:p w:rsidR="00C75097" w:rsidRDefault="00C75097" w:rsidP="00C75097">
      <w:pPr>
        <w:pStyle w:val="CodeListingSmall"/>
      </w:pPr>
      <w:r>
        <w:t># Create a first managed server</w:t>
      </w:r>
    </w:p>
    <w:p w:rsidR="00C75097" w:rsidRDefault="00C75097" w:rsidP="00C75097">
      <w:pPr>
        <w:pStyle w:val="CodeListingSmall"/>
      </w:pPr>
      <w:r>
        <w:t>cmo.createServer('TestServer1')</w:t>
      </w:r>
    </w:p>
    <w:p w:rsidR="00C75097" w:rsidRDefault="00C75097" w:rsidP="00C75097">
      <w:pPr>
        <w:pStyle w:val="CodeListingSmall"/>
      </w:pPr>
    </w:p>
    <w:p w:rsidR="00C75097" w:rsidRDefault="00C75097" w:rsidP="00C75097">
      <w:pPr>
        <w:pStyle w:val="CodeListingSmall"/>
      </w:pPr>
      <w:r>
        <w:t>cd('/Servers/TestServer1')</w:t>
      </w:r>
    </w:p>
    <w:p w:rsidR="00C75097" w:rsidRDefault="00C75097" w:rsidP="00C75097">
      <w:pPr>
        <w:pStyle w:val="CodeListingSmall"/>
      </w:pPr>
      <w:r>
        <w:t>cmo.setListenAddress('')</w:t>
      </w:r>
    </w:p>
    <w:p w:rsidR="00C75097" w:rsidRDefault="00C75097" w:rsidP="00C75097">
      <w:pPr>
        <w:pStyle w:val="CodeListingSmall"/>
      </w:pPr>
      <w:r>
        <w:t>cmo.setListenPort(7001)</w:t>
      </w:r>
    </w:p>
    <w:p w:rsidR="00C75097" w:rsidRDefault="00C75097" w:rsidP="00C75097">
      <w:pPr>
        <w:pStyle w:val="CodeListingSmall"/>
      </w:pPr>
    </w:p>
    <w:p w:rsidR="00C75097" w:rsidRDefault="00C75097" w:rsidP="00C75097">
      <w:pPr>
        <w:pStyle w:val="CodeListingSmall"/>
      </w:pPr>
      <w:r>
        <w:t>cd('/')</w:t>
      </w:r>
    </w:p>
    <w:p w:rsidR="00C75097" w:rsidRDefault="00C75097" w:rsidP="00C75097">
      <w:pPr>
        <w:pStyle w:val="CodeListingSmall"/>
      </w:pPr>
      <w:r>
        <w:t># create a cluster</w:t>
      </w:r>
    </w:p>
    <w:p w:rsidR="00C75097" w:rsidRDefault="00C75097" w:rsidP="00C75097">
      <w:pPr>
        <w:pStyle w:val="CodeListingSmall"/>
      </w:pPr>
      <w:r>
        <w:t>cmo.createCluster('TestCluster')</w:t>
      </w:r>
    </w:p>
    <w:p w:rsidR="00C75097" w:rsidRDefault="00C75097" w:rsidP="00C75097">
      <w:pPr>
        <w:pStyle w:val="CodeListingSmall"/>
      </w:pPr>
    </w:p>
    <w:p w:rsidR="00C75097" w:rsidRDefault="00C75097" w:rsidP="00C75097">
      <w:pPr>
        <w:pStyle w:val="CodeListingSmall"/>
      </w:pPr>
      <w:r>
        <w:t># configure cluster</w:t>
      </w:r>
    </w:p>
    <w:p w:rsidR="00C75097" w:rsidRDefault="00C75097" w:rsidP="00C75097">
      <w:pPr>
        <w:pStyle w:val="CodeListingSmall"/>
      </w:pPr>
      <w:r>
        <w:t>cd('/Clusters/TestCluster')</w:t>
      </w:r>
    </w:p>
    <w:p w:rsidR="00C75097" w:rsidRDefault="00C75097" w:rsidP="00C75097">
      <w:pPr>
        <w:pStyle w:val="CodeListingSmall"/>
      </w:pPr>
      <w:r>
        <w:t>cmo.setClusterMessagingMode('unicast')</w:t>
      </w:r>
    </w:p>
    <w:p w:rsidR="00C75097" w:rsidRDefault="00C75097" w:rsidP="00C75097">
      <w:pPr>
        <w:pStyle w:val="CodeListingSmall"/>
      </w:pPr>
      <w:r>
        <w:t>cmo.setClusterBroadcastChannel('')</w:t>
      </w:r>
    </w:p>
    <w:p w:rsidR="00C75097" w:rsidRDefault="00C75097" w:rsidP="00C75097">
      <w:pPr>
        <w:pStyle w:val="CodeListingSmall"/>
      </w:pPr>
    </w:p>
    <w:p w:rsidR="00C75097" w:rsidRDefault="00C75097" w:rsidP="00C75097">
      <w:pPr>
        <w:pStyle w:val="CodeListingSmall"/>
      </w:pPr>
      <w:r>
        <w:t># Assign the first server to the cluster</w:t>
      </w:r>
    </w:p>
    <w:p w:rsidR="00C75097" w:rsidRDefault="00C75097" w:rsidP="00C75097">
      <w:pPr>
        <w:pStyle w:val="CodeListingSmall"/>
      </w:pPr>
      <w:r>
        <w:t>cd('/Servers/TestServer1')</w:t>
      </w:r>
    </w:p>
    <w:p w:rsidR="00C75097" w:rsidRDefault="00C75097" w:rsidP="00C75097">
      <w:pPr>
        <w:pStyle w:val="CodeListingSmall"/>
      </w:pPr>
      <w:r>
        <w:t>cmo.setCluster(getMBean('/Clusters/TestCluster'))</w:t>
      </w:r>
    </w:p>
    <w:p w:rsidR="00C75097" w:rsidRDefault="00C75097" w:rsidP="00C75097">
      <w:pPr>
        <w:pStyle w:val="CodeListingSmall"/>
      </w:pPr>
    </w:p>
    <w:p w:rsidR="00C75097" w:rsidRDefault="00C75097" w:rsidP="00C75097">
      <w:pPr>
        <w:pStyle w:val="CodeListingSmall"/>
      </w:pPr>
      <w:r>
        <w:t>cd('/')</w:t>
      </w:r>
    </w:p>
    <w:p w:rsidR="00C75097" w:rsidRDefault="00C75097" w:rsidP="00C75097">
      <w:pPr>
        <w:pStyle w:val="CodeListingSmall"/>
      </w:pPr>
      <w:r>
        <w:t># Create a second managed server</w:t>
      </w:r>
    </w:p>
    <w:p w:rsidR="00C75097" w:rsidRDefault="00C75097" w:rsidP="00C75097">
      <w:pPr>
        <w:pStyle w:val="CodeListingSmall"/>
      </w:pPr>
      <w:r>
        <w:t>cmo.createServer('TestServer2')</w:t>
      </w:r>
    </w:p>
    <w:p w:rsidR="00C75097" w:rsidRDefault="00C75097" w:rsidP="00C75097">
      <w:pPr>
        <w:pStyle w:val="CodeListingSmall"/>
      </w:pPr>
    </w:p>
    <w:p w:rsidR="00C75097" w:rsidRDefault="00C75097" w:rsidP="00C75097">
      <w:pPr>
        <w:pStyle w:val="CodeListingSmall"/>
      </w:pPr>
      <w:r>
        <w:t>cd('/Servers/TestServer2')</w:t>
      </w:r>
    </w:p>
    <w:p w:rsidR="00C75097" w:rsidRDefault="00C75097" w:rsidP="00C75097">
      <w:pPr>
        <w:pStyle w:val="CodeListingSmall"/>
      </w:pPr>
      <w:r>
        <w:t>cmo.setListenAddress('')</w:t>
      </w:r>
    </w:p>
    <w:p w:rsidR="00C75097" w:rsidRDefault="00C75097" w:rsidP="00C75097">
      <w:pPr>
        <w:pStyle w:val="CodeListingSmall"/>
      </w:pPr>
      <w:r>
        <w:t>cmo.setListenPort(7001)</w:t>
      </w:r>
    </w:p>
    <w:p w:rsidR="00C75097" w:rsidRDefault="00C75097" w:rsidP="00C75097">
      <w:pPr>
        <w:pStyle w:val="CodeListingSmall"/>
      </w:pPr>
    </w:p>
    <w:p w:rsidR="00C75097" w:rsidRDefault="00C75097" w:rsidP="00C75097">
      <w:pPr>
        <w:pStyle w:val="CodeListingSmall"/>
      </w:pPr>
      <w:r>
        <w:t># assign the second server also to our testcluster</w:t>
      </w:r>
    </w:p>
    <w:p w:rsidR="00C75097" w:rsidRDefault="00C75097" w:rsidP="00C75097">
      <w:pPr>
        <w:pStyle w:val="CodeListingSmall"/>
      </w:pPr>
      <w:r>
        <w:t>cmo.setCluster(getMBean('/Clusters/TestCluster'))</w:t>
      </w:r>
    </w:p>
    <w:p w:rsidR="00C75097" w:rsidRDefault="00C75097" w:rsidP="00C75097">
      <w:pPr>
        <w:pStyle w:val="CodeListingSmall"/>
      </w:pPr>
    </w:p>
    <w:p w:rsidR="00C75097" w:rsidRDefault="00C75097" w:rsidP="00C75097">
      <w:pPr>
        <w:pStyle w:val="CodeListingSmall"/>
      </w:pPr>
      <w:r>
        <w:t>cd('/Servers/TestServer1')</w:t>
      </w:r>
    </w:p>
    <w:p w:rsidR="00C75097" w:rsidRDefault="00C75097" w:rsidP="00C75097">
      <w:pPr>
        <w:pStyle w:val="CodeListingSmall"/>
      </w:pPr>
      <w:r>
        <w:t>cmo.setListenPortEnabled(true)</w:t>
      </w:r>
    </w:p>
    <w:p w:rsidR="00C75097" w:rsidRDefault="00C75097" w:rsidP="00C75097">
      <w:pPr>
        <w:pStyle w:val="CodeListingSmall"/>
      </w:pPr>
      <w:r>
        <w:t>cmo.setJavaCompiler('javac')</w:t>
      </w:r>
    </w:p>
    <w:p w:rsidR="00C75097" w:rsidRDefault="00C75097" w:rsidP="00C75097">
      <w:pPr>
        <w:pStyle w:val="CodeListingSmall"/>
      </w:pPr>
      <w:r>
        <w:t>cmo.setClientCertProxyEnabled(false)</w:t>
      </w:r>
    </w:p>
    <w:p w:rsidR="00C75097" w:rsidRDefault="00C75097" w:rsidP="00C75097">
      <w:pPr>
        <w:pStyle w:val="CodeListingSmall"/>
      </w:pPr>
      <w:r>
        <w:t>cmo.setMachine(getMBean('/Machines/localhost'))</w:t>
      </w:r>
    </w:p>
    <w:p w:rsidR="00C75097" w:rsidRDefault="00C75097" w:rsidP="00C75097">
      <w:pPr>
        <w:pStyle w:val="CodeListingSmall"/>
      </w:pPr>
    </w:p>
    <w:p w:rsidR="00C75097" w:rsidRDefault="00C75097" w:rsidP="00C75097">
      <w:pPr>
        <w:pStyle w:val="CodeListingSmall"/>
      </w:pPr>
      <w:r>
        <w:t>cd('/Servers/TestServer2')</w:t>
      </w:r>
    </w:p>
    <w:p w:rsidR="00C75097" w:rsidRDefault="00C75097" w:rsidP="00C75097">
      <w:pPr>
        <w:pStyle w:val="CodeListingSmall"/>
      </w:pPr>
      <w:r>
        <w:t>cmo.setListenPortEnabled(true)</w:t>
      </w:r>
    </w:p>
    <w:p w:rsidR="00C75097" w:rsidRDefault="00C75097" w:rsidP="00C75097">
      <w:pPr>
        <w:pStyle w:val="CodeListingSmall"/>
      </w:pPr>
      <w:r>
        <w:t>cmo.setJavaCompiler('javac')</w:t>
      </w:r>
    </w:p>
    <w:p w:rsidR="00C75097" w:rsidRDefault="00C75097" w:rsidP="00C75097">
      <w:pPr>
        <w:pStyle w:val="CodeListingSmall"/>
      </w:pPr>
      <w:r>
        <w:t>cmo.setClientCertProxyEnabled(false)</w:t>
      </w:r>
    </w:p>
    <w:p w:rsidR="00C75097" w:rsidRDefault="00C75097" w:rsidP="00C75097">
      <w:pPr>
        <w:pStyle w:val="CodeListingSmall"/>
      </w:pPr>
      <w:r>
        <w:t>cmo.setMachine(getMBean('/Machines/test12345'))</w:t>
      </w:r>
    </w:p>
    <w:p w:rsidR="00C75097" w:rsidRDefault="00C75097" w:rsidP="00C75097">
      <w:pPr>
        <w:pStyle w:val="CodeListingSmall"/>
      </w:pPr>
    </w:p>
    <w:p w:rsidR="00C75097" w:rsidRDefault="00C75097" w:rsidP="00C75097">
      <w:pPr>
        <w:pStyle w:val="CodeListingSmall"/>
      </w:pPr>
    </w:p>
    <w:p w:rsidR="00C75097" w:rsidRDefault="00C75097" w:rsidP="00C75097">
      <w:pPr>
        <w:pStyle w:val="CodeListingSmall"/>
      </w:pPr>
      <w:r>
        <w:t>cd('/Servers/TestServer1')</w:t>
      </w:r>
    </w:p>
    <w:p w:rsidR="00C75097" w:rsidRDefault="00C75097" w:rsidP="00C75097">
      <w:pPr>
        <w:pStyle w:val="CodeListingSmall"/>
      </w:pPr>
      <w:r>
        <w:t># set auto migration for the first server to false</w:t>
      </w:r>
    </w:p>
    <w:p w:rsidR="00C75097" w:rsidRDefault="00C75097" w:rsidP="00C75097">
      <w:pPr>
        <w:pStyle w:val="CodeListingSmall"/>
      </w:pPr>
      <w:r>
        <w:t>cmo.setAutoMigrationEnabled(false)</w:t>
      </w:r>
    </w:p>
    <w:p w:rsidR="00C75097" w:rsidRDefault="00C75097" w:rsidP="00C75097">
      <w:pPr>
        <w:pStyle w:val="CodeListingSmall"/>
      </w:pPr>
    </w:p>
    <w:p w:rsidR="00C75097" w:rsidRDefault="00C75097" w:rsidP="00C75097">
      <w:pPr>
        <w:pStyle w:val="CodeListingSmall"/>
      </w:pPr>
      <w:r>
        <w:t># set all possible machines (including own !) to which this service might be migrated</w:t>
      </w:r>
    </w:p>
    <w:p w:rsidR="00C75097" w:rsidRDefault="00C75097" w:rsidP="00C75097">
      <w:pPr>
        <w:pStyle w:val="CodeListingSmall"/>
      </w:pPr>
      <w:r>
        <w:t>set('CandidateMachines',jarray.array([ObjectName('com.bea:Name=localhost,Type=Machine'), ObjectName('com.bea:Name=test12345,Type=UnixMachine')], ObjectName))</w:t>
      </w:r>
    </w:p>
    <w:p w:rsidR="00C75097" w:rsidRDefault="00C75097" w:rsidP="00C75097">
      <w:pPr>
        <w:pStyle w:val="CodeListingSmall"/>
      </w:pPr>
    </w:p>
    <w:p w:rsidR="00C75097" w:rsidRDefault="00C75097" w:rsidP="00C75097">
      <w:pPr>
        <w:pStyle w:val="CodeListingSmall"/>
      </w:pPr>
      <w:r>
        <w:t>cd('/MigratableTargets/TestServer1 (migratable)')</w:t>
      </w:r>
    </w:p>
    <w:p w:rsidR="00C75097" w:rsidRDefault="00C75097" w:rsidP="00C75097">
      <w:pPr>
        <w:pStyle w:val="CodeListingSmall"/>
      </w:pPr>
      <w:r>
        <w:t># set all possible migration server (including own !) to which this service might be migrated</w:t>
      </w:r>
    </w:p>
    <w:p w:rsidR="00C75097" w:rsidRDefault="00C75097" w:rsidP="00C75097">
      <w:pPr>
        <w:pStyle w:val="CodeListingSmall"/>
      </w:pPr>
      <w:r>
        <w:t>set('ConstrainedCandidateServers',jarray.array([ObjectName('com.bea:Name=TestServer2,Type=Server'), ObjectName('com.bea:Name=TestServer1,Type=Server')], ObjectName))</w:t>
      </w:r>
    </w:p>
    <w:p w:rsidR="00C75097" w:rsidRDefault="00C75097" w:rsidP="00C75097">
      <w:pPr>
        <w:pStyle w:val="CodeListingSmall"/>
      </w:pPr>
    </w:p>
    <w:p w:rsidR="00C75097" w:rsidRDefault="00C75097" w:rsidP="00C75097">
      <w:pPr>
        <w:pStyle w:val="CodeListingSmall"/>
      </w:pPr>
      <w:r>
        <w:t>cd('/Servers/TestServer1/JTAMigratableTarget/TestServer1')</w:t>
      </w:r>
    </w:p>
    <w:p w:rsidR="00C75097" w:rsidRDefault="00C75097" w:rsidP="00C75097">
      <w:pPr>
        <w:pStyle w:val="CodeListingSmall"/>
      </w:pPr>
      <w:r>
        <w:t># set all possible JTA migration targets (including own !) to which this service might be migrated</w:t>
      </w:r>
    </w:p>
    <w:p w:rsidR="00C75097" w:rsidRDefault="00C75097" w:rsidP="00C75097">
      <w:pPr>
        <w:pStyle w:val="CodeListingSmall"/>
      </w:pPr>
      <w:r>
        <w:t>set('ConstrainedCandidateServers',jarray.array([ObjectName('com.bea:Name=TestServer2,Type=Server'), ObjectName('com.bea:Name=TestServer1,Type=Server')], ObjectName))</w:t>
      </w:r>
    </w:p>
    <w:p w:rsidR="00C75097" w:rsidRDefault="00C75097" w:rsidP="00C75097">
      <w:pPr>
        <w:pStyle w:val="CodeListingSmall"/>
      </w:pPr>
      <w:r>
        <w:t>cmo.setMigrationPolicy('manual')</w:t>
      </w:r>
    </w:p>
    <w:p w:rsidR="00C75097" w:rsidRDefault="00C75097" w:rsidP="00C75097">
      <w:pPr>
        <w:pStyle w:val="CodeListingSmall"/>
      </w:pPr>
    </w:p>
    <w:p w:rsidR="00C75097" w:rsidRDefault="00C75097" w:rsidP="00C75097">
      <w:pPr>
        <w:pStyle w:val="CodeListingSmall"/>
      </w:pPr>
      <w:r>
        <w:t>cd('/Servers/TestServer2')</w:t>
      </w:r>
    </w:p>
    <w:p w:rsidR="00C75097" w:rsidRDefault="00C75097" w:rsidP="00C75097">
      <w:pPr>
        <w:pStyle w:val="CodeListingSmall"/>
      </w:pPr>
      <w:r>
        <w:t># set auto migration for the second server to false</w:t>
      </w:r>
    </w:p>
    <w:p w:rsidR="00C75097" w:rsidRDefault="00C75097" w:rsidP="00C75097">
      <w:pPr>
        <w:pStyle w:val="CodeListingSmall"/>
      </w:pPr>
      <w:r>
        <w:t>cmo.setAutoMigrationEnabled(false)</w:t>
      </w:r>
    </w:p>
    <w:p w:rsidR="00C75097" w:rsidRDefault="00C75097" w:rsidP="00C75097">
      <w:pPr>
        <w:pStyle w:val="CodeListingSmall"/>
      </w:pPr>
      <w:r>
        <w:t># set all possible machines (including own !) to which the second service might be migrated</w:t>
      </w:r>
    </w:p>
    <w:p w:rsidR="00C75097" w:rsidRDefault="00C75097" w:rsidP="00C75097">
      <w:pPr>
        <w:pStyle w:val="CodeListingSmall"/>
      </w:pPr>
      <w:r>
        <w:t>set('CandidateMachines',jarray.array([ObjectName('com.bea:Name=localhost,Type=Machine')], ObjectName))</w:t>
      </w:r>
    </w:p>
    <w:p w:rsidR="00C75097" w:rsidRDefault="00C75097" w:rsidP="00C75097">
      <w:pPr>
        <w:pStyle w:val="CodeListingSmall"/>
      </w:pPr>
    </w:p>
    <w:p w:rsidR="00C75097" w:rsidRDefault="00C75097" w:rsidP="00C75097">
      <w:pPr>
        <w:pStyle w:val="CodeListingSmall"/>
      </w:pPr>
      <w:r>
        <w:t># set all possible migration server (including own !) to which this service might be migrated</w:t>
      </w:r>
    </w:p>
    <w:p w:rsidR="00C75097" w:rsidRDefault="00C75097" w:rsidP="00C75097">
      <w:pPr>
        <w:pStyle w:val="CodeListingSmall"/>
      </w:pPr>
      <w:r>
        <w:t>cd('/MigratableTargets/TestServer2 (migratable)')</w:t>
      </w:r>
    </w:p>
    <w:p w:rsidR="00C75097" w:rsidRDefault="00C75097" w:rsidP="00C75097">
      <w:pPr>
        <w:pStyle w:val="CodeListingSmall"/>
      </w:pPr>
      <w:r>
        <w:t>set('ConstrainedCandidateServers',jarray.array([ObjectName('com.bea:Name=TestServer1,Type=Server'), ObjectName('com.bea:Name=TestServer2,Type=Server')], ObjectName))</w:t>
      </w:r>
    </w:p>
    <w:p w:rsidR="00C75097" w:rsidRDefault="00C75097" w:rsidP="00C75097">
      <w:pPr>
        <w:pStyle w:val="CodeListingSmall"/>
      </w:pPr>
    </w:p>
    <w:p w:rsidR="00C75097" w:rsidRDefault="00C75097" w:rsidP="00C75097">
      <w:pPr>
        <w:pStyle w:val="CodeListingSmall"/>
      </w:pPr>
      <w:r>
        <w:lastRenderedPageBreak/>
        <w:t>#  set all possible JTA migration targets (including own !) to which the second service might be migrated</w:t>
      </w:r>
    </w:p>
    <w:p w:rsidR="00C75097" w:rsidRDefault="00C75097" w:rsidP="00C75097">
      <w:pPr>
        <w:pStyle w:val="CodeListingSmall"/>
      </w:pPr>
      <w:r>
        <w:t>cd('/Servers/TestServer2/JTAMigratableTarget/TestServer2')</w:t>
      </w:r>
    </w:p>
    <w:p w:rsidR="00C75097" w:rsidRDefault="00C75097" w:rsidP="00C75097">
      <w:pPr>
        <w:pStyle w:val="CodeListingSmall"/>
      </w:pPr>
      <w:r>
        <w:t>set('ConstrainedCandidateServers',jarray.array([ObjectName('com.bea:Name=TestServer1,Type=Server'), ObjectName('com.bea:Name=TestServer2,Type=Server')], ObjectName))</w:t>
      </w:r>
    </w:p>
    <w:p w:rsidR="00C75097" w:rsidRDefault="00C75097" w:rsidP="00C75097">
      <w:pPr>
        <w:pStyle w:val="CodeListingSmall"/>
        <w:rPr>
          <w:sz w:val="22"/>
        </w:rPr>
      </w:pPr>
      <w:r>
        <w:t>cmo.setMigrationPolicy('manual')</w:t>
      </w:r>
    </w:p>
    <w:p w:rsidR="00260A25" w:rsidRDefault="00260A25" w:rsidP="00C75097">
      <w:pPr>
        <w:pStyle w:val="BodyText"/>
      </w:pPr>
    </w:p>
    <w:p w:rsidR="00C75097" w:rsidRDefault="00C75097" w:rsidP="00C75097">
      <w:pPr>
        <w:pStyle w:val="BodyText"/>
      </w:pPr>
    </w:p>
    <w:p w:rsidR="00C75097" w:rsidRDefault="00C75097" w:rsidP="00C75097">
      <w:pPr>
        <w:pStyle w:val="CodeCallout"/>
      </w:pPr>
      <w:r>
        <w:t>set_JTA_timeout</w:t>
      </w:r>
    </w:p>
    <w:p w:rsidR="00C75097" w:rsidRDefault="00C75097" w:rsidP="00C75097">
      <w:pPr>
        <w:pStyle w:val="CodeListingSmall"/>
      </w:pPr>
      <w:r>
        <w:t>###################################################################</w:t>
      </w:r>
    </w:p>
    <w:p w:rsidR="00C75097" w:rsidRDefault="00C75097" w:rsidP="00C75097">
      <w:pPr>
        <w:pStyle w:val="CodeListingSmall"/>
      </w:pPr>
      <w:r>
        <w:t># Setting Domain JTA Transaction timeout</w:t>
      </w:r>
    </w:p>
    <w:p w:rsidR="00C75097" w:rsidRDefault="00C75097" w:rsidP="00C75097">
      <w:pPr>
        <w:pStyle w:val="CodeListingSmall"/>
      </w:pPr>
      <w:r>
        <w:t>###################################################################</w:t>
      </w:r>
    </w:p>
    <w:p w:rsidR="00C75097" w:rsidRDefault="00C75097" w:rsidP="00C75097">
      <w:pPr>
        <w:pStyle w:val="CodeListingSmall"/>
      </w:pPr>
      <w:r>
        <w:t>def setDomainJTATimeout():</w:t>
      </w:r>
    </w:p>
    <w:p w:rsidR="00C75097" w:rsidRDefault="00C75097" w:rsidP="00C75097">
      <w:pPr>
        <w:pStyle w:val="CodeListingSmall"/>
      </w:pPr>
      <w:r>
        <w:t xml:space="preserve">    try:</w:t>
      </w:r>
    </w:p>
    <w:p w:rsidR="00C75097" w:rsidRDefault="00C75097" w:rsidP="00C75097">
      <w:pPr>
        <w:pStyle w:val="CodeListingSmall"/>
      </w:pPr>
      <w:r>
        <w:t xml:space="preserve">        print 'Setting Domain JTA Transaction timeout...';</w:t>
      </w:r>
    </w:p>
    <w:p w:rsidR="00C75097" w:rsidRDefault="00C75097" w:rsidP="00C75097">
      <w:pPr>
        <w:pStyle w:val="CodeListingSmall"/>
      </w:pPr>
      <w:r>
        <w:t xml:space="preserve">        edit();</w:t>
      </w:r>
    </w:p>
    <w:p w:rsidR="00C75097" w:rsidRDefault="00C75097" w:rsidP="00C75097">
      <w:pPr>
        <w:pStyle w:val="CodeListingSmall"/>
      </w:pPr>
      <w:r>
        <w:t xml:space="preserve">        startEdit();</w:t>
      </w:r>
    </w:p>
    <w:p w:rsidR="00C75097" w:rsidRDefault="00C75097" w:rsidP="00C75097">
      <w:pPr>
        <w:pStyle w:val="CodeListingSmall"/>
      </w:pPr>
    </w:p>
    <w:p w:rsidR="00C75097" w:rsidRDefault="00C75097" w:rsidP="00C75097">
      <w:pPr>
        <w:pStyle w:val="CodeListingSmall"/>
      </w:pPr>
      <w:r>
        <w:t xml:space="preserve">        cd('/JTA/'+domainProps.getProperty('domainName'));</w:t>
      </w:r>
    </w:p>
    <w:p w:rsidR="00C75097" w:rsidRDefault="00C75097" w:rsidP="00C75097">
      <w:pPr>
        <w:pStyle w:val="CodeListingSmall"/>
      </w:pPr>
      <w:r>
        <w:t xml:space="preserve">        # Maximum amount of time, in seconds, an active transaction </w:t>
      </w:r>
    </w:p>
    <w:p w:rsidR="00C75097" w:rsidRDefault="00C75097" w:rsidP="00C75097">
      <w:pPr>
        <w:pStyle w:val="CodeListingSmall"/>
      </w:pPr>
      <w:r>
        <w:t xml:space="preserve">        # is allowed to be in the first phase of a transaction</w:t>
      </w:r>
    </w:p>
    <w:p w:rsidR="00C75097" w:rsidRDefault="00C75097" w:rsidP="00C75097">
      <w:pPr>
        <w:pStyle w:val="CodeListingSmall"/>
      </w:pPr>
      <w:r>
        <w:t xml:space="preserve">        cmo.setTimeoutSeconds(300);</w:t>
      </w:r>
    </w:p>
    <w:p w:rsidR="00C75097" w:rsidRDefault="00C75097" w:rsidP="00C75097">
      <w:pPr>
        <w:pStyle w:val="CodeListingSmall"/>
      </w:pPr>
    </w:p>
    <w:p w:rsidR="00C75097" w:rsidRDefault="00C75097" w:rsidP="00C75097">
      <w:pPr>
        <w:pStyle w:val="CodeListingSmall"/>
      </w:pPr>
      <w:r>
        <w:t xml:space="preserve">        save();</w:t>
      </w:r>
    </w:p>
    <w:p w:rsidR="00C75097" w:rsidRDefault="00C75097" w:rsidP="00C75097">
      <w:pPr>
        <w:pStyle w:val="CodeListingSmall"/>
      </w:pPr>
      <w:r>
        <w:t xml:space="preserve">        activate();</w:t>
      </w:r>
    </w:p>
    <w:p w:rsidR="00C75097" w:rsidRDefault="00C75097" w:rsidP="00C75097">
      <w:pPr>
        <w:pStyle w:val="CodeListingSmall"/>
      </w:pPr>
    </w:p>
    <w:p w:rsidR="00C75097" w:rsidRDefault="00C75097" w:rsidP="00C75097">
      <w:pPr>
        <w:pStyle w:val="CodeListingSmall"/>
      </w:pPr>
      <w:r>
        <w:t xml:space="preserve">    except:</w:t>
      </w:r>
    </w:p>
    <w:p w:rsidR="00C75097" w:rsidRDefault="00C75097" w:rsidP="00C75097">
      <w:pPr>
        <w:pStyle w:val="CodeListingSmall"/>
      </w:pPr>
      <w:r>
        <w:t xml:space="preserve">        print 'Exception while setting Domain JTA Transaction timeout !';</w:t>
      </w:r>
    </w:p>
    <w:p w:rsidR="00C75097" w:rsidRDefault="00C75097" w:rsidP="00C75097">
      <w:pPr>
        <w:pStyle w:val="CodeListingSmall"/>
      </w:pPr>
      <w:r>
        <w:t xml:space="preserve">        dumpStack();</w:t>
      </w:r>
    </w:p>
    <w:p w:rsidR="00C75097" w:rsidRDefault="00C75097" w:rsidP="00C75097">
      <w:pPr>
        <w:pStyle w:val="CodeListingSmall"/>
      </w:pPr>
      <w:r>
        <w:t xml:space="preserve">        exit();</w:t>
      </w:r>
    </w:p>
    <w:p w:rsidR="00C75097" w:rsidRDefault="00C75097" w:rsidP="00C75097">
      <w:pPr>
        <w:pStyle w:val="BodyText"/>
      </w:pPr>
    </w:p>
    <w:p w:rsidR="00260A25" w:rsidRDefault="00260A25" w:rsidP="00C75097">
      <w:pPr>
        <w:pStyle w:val="BodyText"/>
      </w:pPr>
    </w:p>
    <w:p w:rsidR="00C75097" w:rsidRDefault="00C75097" w:rsidP="00C75097">
      <w:pPr>
        <w:pStyle w:val="CodeCallout"/>
      </w:pPr>
      <w:r>
        <w:t>set_JTA_properties</w:t>
      </w:r>
    </w:p>
    <w:p w:rsidR="00C75097" w:rsidRDefault="00C75097" w:rsidP="00C75097">
      <w:pPr>
        <w:pStyle w:val="CodeListingSmall"/>
      </w:pPr>
      <w:r>
        <w:t>###################################################################</w:t>
      </w:r>
    </w:p>
    <w:p w:rsidR="00C75097" w:rsidRDefault="00C75097" w:rsidP="00C75097">
      <w:pPr>
        <w:pStyle w:val="CodeListingSmall"/>
      </w:pPr>
      <w:r>
        <w:t># Setting Domain JTA Transaction properties</w:t>
      </w:r>
    </w:p>
    <w:p w:rsidR="00C75097" w:rsidRDefault="00C75097" w:rsidP="00C75097">
      <w:pPr>
        <w:pStyle w:val="CodeListingSmall"/>
      </w:pPr>
      <w:r>
        <w:t>###################################################################</w:t>
      </w:r>
    </w:p>
    <w:p w:rsidR="00C75097" w:rsidRDefault="00C75097" w:rsidP="00C75097">
      <w:pPr>
        <w:pStyle w:val="CodeListingSmall"/>
      </w:pPr>
      <w:r>
        <w:t>def setDomainJTAProperties():</w:t>
      </w:r>
    </w:p>
    <w:p w:rsidR="00C75097" w:rsidRDefault="00C75097" w:rsidP="00C75097">
      <w:pPr>
        <w:pStyle w:val="CodeListingSmall"/>
      </w:pPr>
      <w:r>
        <w:t xml:space="preserve">    try:</w:t>
      </w:r>
    </w:p>
    <w:p w:rsidR="00C75097" w:rsidRDefault="00C75097" w:rsidP="00C75097">
      <w:pPr>
        <w:pStyle w:val="CodeListingSmall"/>
      </w:pPr>
      <w:r>
        <w:t xml:space="preserve">        print 'Setting Domain JTA Transaction properties ...';</w:t>
      </w:r>
    </w:p>
    <w:p w:rsidR="00C75097" w:rsidRDefault="00C75097" w:rsidP="00C75097">
      <w:pPr>
        <w:pStyle w:val="CodeListingSmall"/>
      </w:pPr>
      <w:r>
        <w:t xml:space="preserve">        edit();</w:t>
      </w:r>
    </w:p>
    <w:p w:rsidR="00C75097" w:rsidRDefault="00C75097" w:rsidP="00C75097">
      <w:pPr>
        <w:pStyle w:val="CodeListingSmall"/>
      </w:pPr>
      <w:r>
        <w:t xml:space="preserve">        startEdit();</w:t>
      </w:r>
    </w:p>
    <w:p w:rsidR="00C75097" w:rsidRDefault="00C75097" w:rsidP="00C75097">
      <w:pPr>
        <w:pStyle w:val="CodeListingSmall"/>
      </w:pPr>
    </w:p>
    <w:p w:rsidR="00C75097" w:rsidRDefault="00C75097" w:rsidP="00C75097">
      <w:pPr>
        <w:pStyle w:val="CodeListingSmall"/>
      </w:pPr>
      <w:r>
        <w:t xml:space="preserve">        cd('/JTA/'+domainProps.getProperty('domainName'));</w:t>
      </w:r>
    </w:p>
    <w:p w:rsidR="00C75097" w:rsidRDefault="00C75097" w:rsidP="00C75097">
      <w:pPr>
        <w:pStyle w:val="CodeListingSmall"/>
      </w:pPr>
    </w:p>
    <w:p w:rsidR="00C75097" w:rsidRDefault="00C75097" w:rsidP="00C75097">
      <w:pPr>
        <w:pStyle w:val="CodeListingSmall"/>
      </w:pPr>
      <w:r>
        <w:t xml:space="preserve">        # Maximum time, an active transaction is allowed to be in the first phase of a transaction</w:t>
      </w:r>
    </w:p>
    <w:p w:rsidR="00C75097" w:rsidRDefault="00C75097" w:rsidP="00C75097">
      <w:pPr>
        <w:pStyle w:val="CodeListingSmall"/>
      </w:pPr>
      <w:r>
        <w:t xml:space="preserve">        cmo.setTimeoutSeconds(300);</w:t>
      </w:r>
    </w:p>
    <w:p w:rsidR="00C75097" w:rsidRDefault="00C75097" w:rsidP="00C75097">
      <w:pPr>
        <w:pStyle w:val="CodeListingSmall"/>
      </w:pPr>
    </w:p>
    <w:p w:rsidR="00C75097" w:rsidRDefault="00C75097" w:rsidP="00C75097">
      <w:pPr>
        <w:pStyle w:val="CodeListingSmall"/>
      </w:pPr>
      <w:r>
        <w:t xml:space="preserve">        # The maximum number of simultaneous in-progress transactions allowed</w:t>
      </w:r>
    </w:p>
    <w:p w:rsidR="00C75097" w:rsidRDefault="00C75097" w:rsidP="00C75097">
      <w:pPr>
        <w:pStyle w:val="CodeListingSmall"/>
      </w:pPr>
      <w:r>
        <w:t xml:space="preserve">        cmo.setMaxTransactions(20000)</w:t>
      </w:r>
    </w:p>
    <w:p w:rsidR="00C75097" w:rsidRDefault="00C75097" w:rsidP="00C75097">
      <w:pPr>
        <w:pStyle w:val="CodeListingSmall"/>
      </w:pPr>
    </w:p>
    <w:p w:rsidR="00C75097" w:rsidRDefault="00C75097" w:rsidP="00C75097">
      <w:pPr>
        <w:pStyle w:val="CodeListingSmall"/>
      </w:pPr>
      <w:r>
        <w:t xml:space="preserve">        # The time  a transaction manager waits for transactions involving the resource to complete</w:t>
      </w:r>
    </w:p>
    <w:p w:rsidR="00C75097" w:rsidRDefault="00C75097" w:rsidP="00C75097">
      <w:pPr>
        <w:pStyle w:val="CodeListingSmall"/>
      </w:pPr>
      <w:r>
        <w:t xml:space="preserve">        cmo.setUnregisterResourceGracePeriod(25)</w:t>
      </w:r>
    </w:p>
    <w:p w:rsidR="00C75097" w:rsidRDefault="00C75097" w:rsidP="00C75097">
      <w:pPr>
        <w:pStyle w:val="CodeListingSmall"/>
      </w:pPr>
    </w:p>
    <w:p w:rsidR="00C75097" w:rsidRDefault="00C75097" w:rsidP="00C75097">
      <w:pPr>
        <w:pStyle w:val="CodeListingSmall"/>
      </w:pPr>
      <w:r>
        <w:t xml:space="preserve">        # maximum time a transaction manager persists in attempting to complete the second phase</w:t>
      </w:r>
    </w:p>
    <w:p w:rsidR="00C75097" w:rsidRDefault="00C75097" w:rsidP="00C75097">
      <w:pPr>
        <w:pStyle w:val="CodeListingSmall"/>
      </w:pPr>
      <w:r>
        <w:t xml:space="preserve">        cmo.setAbandonTimeoutSeconds(80000)</w:t>
      </w:r>
    </w:p>
    <w:p w:rsidR="00C75097" w:rsidRDefault="00C75097" w:rsidP="00C75097">
      <w:pPr>
        <w:pStyle w:val="CodeListingSmall"/>
      </w:pPr>
    </w:p>
    <w:p w:rsidR="00C75097" w:rsidRDefault="00C75097" w:rsidP="00C75097">
      <w:pPr>
        <w:pStyle w:val="CodeListingSmall"/>
      </w:pPr>
      <w:r>
        <w:t xml:space="preserve">        # Indicates that XA calls are executed in parallel if there are available threads</w:t>
      </w:r>
    </w:p>
    <w:p w:rsidR="00C75097" w:rsidRDefault="00C75097" w:rsidP="00C75097">
      <w:pPr>
        <w:pStyle w:val="CodeListingSmall"/>
      </w:pPr>
      <w:r>
        <w:t xml:space="preserve">        cmo.setParallelXAEnabled(true)</w:t>
      </w:r>
    </w:p>
    <w:p w:rsidR="00C75097" w:rsidRDefault="00C75097" w:rsidP="00C75097">
      <w:pPr>
        <w:pStyle w:val="CodeListingSmall"/>
      </w:pPr>
    </w:p>
    <w:p w:rsidR="00C75097" w:rsidRDefault="00C75097" w:rsidP="00C75097">
      <w:pPr>
        <w:pStyle w:val="CodeListingSmall"/>
      </w:pPr>
      <w:r>
        <w:t xml:space="preserve">        # automatically performs an XA Resource forget for heuristic transaction completions</w:t>
      </w:r>
    </w:p>
    <w:p w:rsidR="00C75097" w:rsidRDefault="00C75097" w:rsidP="00C75097">
      <w:pPr>
        <w:pStyle w:val="CodeListingSmall"/>
      </w:pPr>
      <w:r>
        <w:t xml:space="preserve">        cmo.setForgetHeuristics(true)</w:t>
      </w:r>
    </w:p>
    <w:p w:rsidR="00C75097" w:rsidRDefault="00C75097" w:rsidP="00C75097">
      <w:pPr>
        <w:pStyle w:val="CodeListingSmall"/>
      </w:pPr>
    </w:p>
    <w:p w:rsidR="00C75097" w:rsidRDefault="00C75097" w:rsidP="00C75097">
      <w:pPr>
        <w:pStyle w:val="CodeListingSmall"/>
      </w:pPr>
      <w:r>
        <w:t xml:space="preserve">        # the two-phase commit protocol is used</w:t>
      </w:r>
    </w:p>
    <w:p w:rsidR="00C75097" w:rsidRDefault="00C75097" w:rsidP="00C75097">
      <w:pPr>
        <w:pStyle w:val="CodeListingSmall"/>
      </w:pPr>
      <w:r>
        <w:t xml:space="preserve">        cmo.setTwoPhaseEnabled(true)</w:t>
      </w:r>
    </w:p>
    <w:p w:rsidR="00C75097" w:rsidRDefault="00C75097" w:rsidP="00C75097">
      <w:pPr>
        <w:pStyle w:val="CodeListingSmall"/>
      </w:pPr>
    </w:p>
    <w:p w:rsidR="00C75097" w:rsidRDefault="00C75097" w:rsidP="00C75097">
      <w:pPr>
        <w:pStyle w:val="CodeListingSmall"/>
      </w:pPr>
      <w:r>
        <w:t xml:space="preserve">        # maximum cycles that the transaction manager performs the beforeCompletion synchronization</w:t>
      </w:r>
    </w:p>
    <w:p w:rsidR="00C75097" w:rsidRDefault="00C75097" w:rsidP="00C75097">
      <w:pPr>
        <w:pStyle w:val="CodeListingSmall"/>
      </w:pPr>
      <w:r>
        <w:t xml:space="preserve">        cmo.setBeforeCompletionIterationLimit(20)</w:t>
      </w:r>
    </w:p>
    <w:p w:rsidR="00C75097" w:rsidRDefault="00C75097" w:rsidP="00C75097">
      <w:pPr>
        <w:pStyle w:val="CodeListingSmall"/>
      </w:pPr>
    </w:p>
    <w:p w:rsidR="00C75097" w:rsidRDefault="00C75097" w:rsidP="00C75097">
      <w:pPr>
        <w:pStyle w:val="CodeListingSmall"/>
      </w:pPr>
      <w:r>
        <w:t xml:space="preserve">        # interval the transaction manager creates a new transaction log           </w:t>
      </w:r>
    </w:p>
    <w:p w:rsidR="00C75097" w:rsidRDefault="00C75097" w:rsidP="00C75097">
      <w:pPr>
        <w:pStyle w:val="CodeListingSmall"/>
      </w:pPr>
      <w:r>
        <w:t xml:space="preserve">        cmo.setCheckpointIntervalSeconds(200)</w:t>
      </w:r>
    </w:p>
    <w:p w:rsidR="00C75097" w:rsidRDefault="00C75097" w:rsidP="00C75097">
      <w:pPr>
        <w:pStyle w:val="CodeListingSmall"/>
      </w:pPr>
    </w:p>
    <w:p w:rsidR="00C75097" w:rsidRDefault="00C75097" w:rsidP="00C75097">
      <w:pPr>
        <w:pStyle w:val="CodeListingSmall"/>
      </w:pPr>
      <w:r>
        <w:t xml:space="preserve">        # Specifies transport security mode required by WebService Transaction endpoints</w:t>
      </w:r>
    </w:p>
    <w:p w:rsidR="00C75097" w:rsidRDefault="00C75097" w:rsidP="00C75097">
      <w:pPr>
        <w:pStyle w:val="CodeListingSmall"/>
      </w:pPr>
      <w:r>
        <w:lastRenderedPageBreak/>
        <w:t xml:space="preserve">        cmo.setSecurityInteropMode('default')</w:t>
      </w:r>
    </w:p>
    <w:p w:rsidR="00C75097" w:rsidRDefault="00C75097" w:rsidP="00C75097">
      <w:pPr>
        <w:pStyle w:val="CodeListingSmall"/>
      </w:pPr>
      <w:r>
        <w:t xml:space="preserve">        # XA calls are executed in parallel if there are available threads</w:t>
      </w:r>
    </w:p>
    <w:p w:rsidR="00C75097" w:rsidRDefault="00C75097" w:rsidP="00C75097">
      <w:pPr>
        <w:pStyle w:val="CodeListingSmall"/>
      </w:pPr>
      <w:r>
        <w:t xml:space="preserve">        cmo.setParallelXAEnabled(false)</w:t>
      </w:r>
    </w:p>
    <w:p w:rsidR="00C75097" w:rsidRDefault="00C75097" w:rsidP="00C75097">
      <w:pPr>
        <w:pStyle w:val="CodeListingSmall"/>
      </w:pPr>
    </w:p>
    <w:p w:rsidR="00C75097" w:rsidRDefault="00C75097" w:rsidP="00C75097">
      <w:pPr>
        <w:pStyle w:val="CodeListingSmall"/>
      </w:pPr>
      <w:r>
        <w:t xml:space="preserve">        # Maximum number of concurrent requests to resources allowed for each server</w:t>
      </w:r>
    </w:p>
    <w:p w:rsidR="00C75097" w:rsidRDefault="00C75097" w:rsidP="00C75097">
      <w:pPr>
        <w:pStyle w:val="CodeListingSmall"/>
      </w:pPr>
      <w:r>
        <w:t xml:space="preserve">        cmo.setMaxResourceRequestsOnServer(60)</w:t>
      </w:r>
    </w:p>
    <w:p w:rsidR="00C75097" w:rsidRDefault="00C75097" w:rsidP="00C75097">
      <w:pPr>
        <w:pStyle w:val="CodeListingSmall"/>
      </w:pPr>
    </w:p>
    <w:p w:rsidR="00C75097" w:rsidRDefault="00C75097" w:rsidP="00C75097">
      <w:pPr>
        <w:pStyle w:val="CodeListingSmall"/>
      </w:pPr>
      <w:r>
        <w:t xml:space="preserve">        # transport security mode required by WebService Transaction endpoints</w:t>
      </w:r>
    </w:p>
    <w:p w:rsidR="00C75097" w:rsidRDefault="00C75097" w:rsidP="00C75097">
      <w:pPr>
        <w:pStyle w:val="CodeListingSmall"/>
      </w:pPr>
      <w:r>
        <w:t xml:space="preserve">        cmo.setWSATTransportSecurityMode('SSLNotRequired')</w:t>
      </w:r>
    </w:p>
    <w:p w:rsidR="00C75097" w:rsidRDefault="00C75097" w:rsidP="00C75097">
      <w:pPr>
        <w:pStyle w:val="CodeListingSmall"/>
      </w:pPr>
    </w:p>
    <w:p w:rsidR="00C75097" w:rsidRDefault="00C75097" w:rsidP="00C75097">
      <w:pPr>
        <w:pStyle w:val="CodeListingSmall"/>
      </w:pPr>
      <w:r>
        <w:t xml:space="preserve">        # Maximum allowed time duration, in milliseconds, for XA calls to resources</w:t>
      </w:r>
    </w:p>
    <w:p w:rsidR="00C75097" w:rsidRDefault="00C75097" w:rsidP="00C75097">
      <w:pPr>
        <w:pStyle w:val="CodeListingSmall"/>
      </w:pPr>
      <w:r>
        <w:t xml:space="preserve">        cmo.setMaxXACallMillis(100000)</w:t>
      </w:r>
    </w:p>
    <w:p w:rsidR="00C75097" w:rsidRDefault="00C75097" w:rsidP="00C75097">
      <w:pPr>
        <w:pStyle w:val="CodeListingSmall"/>
      </w:pPr>
    </w:p>
    <w:p w:rsidR="00C75097" w:rsidRDefault="00C75097" w:rsidP="00C75097">
      <w:pPr>
        <w:pStyle w:val="CodeListingSmall"/>
      </w:pPr>
      <w:r>
        <w:t xml:space="preserve">        # maximum time, in seconds, a transaction manager waits for all resource managers to respond</w:t>
      </w:r>
    </w:p>
    <w:p w:rsidR="00C75097" w:rsidRDefault="00C75097" w:rsidP="00C75097">
      <w:pPr>
        <w:pStyle w:val="CodeListingSmall"/>
      </w:pPr>
      <w:r>
        <w:t xml:space="preserve">        cmo.setCompletionTimeoutSeconds(0)</w:t>
      </w:r>
    </w:p>
    <w:p w:rsidR="00C75097" w:rsidRDefault="00C75097" w:rsidP="00C75097">
      <w:pPr>
        <w:pStyle w:val="CodeListingSmall"/>
      </w:pPr>
    </w:p>
    <w:p w:rsidR="00C75097" w:rsidRDefault="00C75097" w:rsidP="00C75097">
      <w:pPr>
        <w:pStyle w:val="CodeListingSmall"/>
      </w:pPr>
      <w:r>
        <w:t xml:space="preserve">        # Maximum duration time, in milliseconds, that a resource is declared dead</w:t>
      </w:r>
    </w:p>
    <w:p w:rsidR="00C75097" w:rsidRDefault="00C75097" w:rsidP="00C75097">
      <w:pPr>
        <w:pStyle w:val="CodeListingSmall"/>
      </w:pPr>
      <w:r>
        <w:t xml:space="preserve">        cmo.setMaxResourceUnavailableMillis(1500000)</w:t>
      </w:r>
    </w:p>
    <w:p w:rsidR="00C75097" w:rsidRDefault="00C75097" w:rsidP="00C75097">
      <w:pPr>
        <w:pStyle w:val="CodeListingSmall"/>
      </w:pPr>
    </w:p>
    <w:p w:rsidR="00C75097" w:rsidRDefault="00C75097" w:rsidP="00C75097">
      <w:pPr>
        <w:pStyle w:val="CodeListingSmall"/>
      </w:pPr>
      <w:r>
        <w:t xml:space="preserve">        save();</w:t>
      </w:r>
    </w:p>
    <w:p w:rsidR="00C75097" w:rsidRDefault="00C75097" w:rsidP="00C75097">
      <w:pPr>
        <w:pStyle w:val="CodeListingSmall"/>
      </w:pPr>
      <w:r>
        <w:t xml:space="preserve">        activate();</w:t>
      </w:r>
    </w:p>
    <w:p w:rsidR="00C75097" w:rsidRDefault="00C75097" w:rsidP="00C75097">
      <w:pPr>
        <w:pStyle w:val="CodeListingSmall"/>
      </w:pPr>
    </w:p>
    <w:p w:rsidR="00C75097" w:rsidRDefault="00C75097" w:rsidP="00C75097">
      <w:pPr>
        <w:pStyle w:val="CodeListingSmall"/>
      </w:pPr>
      <w:r>
        <w:t xml:space="preserve">    except:</w:t>
      </w:r>
    </w:p>
    <w:p w:rsidR="00C75097" w:rsidRDefault="00C75097" w:rsidP="00C75097">
      <w:pPr>
        <w:pStyle w:val="CodeListingSmall"/>
      </w:pPr>
      <w:r>
        <w:t xml:space="preserve">        print 'Exception while setting Domain JTA Transaction timeout !';</w:t>
      </w:r>
    </w:p>
    <w:p w:rsidR="00C75097" w:rsidRDefault="00C75097" w:rsidP="00C75097">
      <w:pPr>
        <w:pStyle w:val="CodeListingSmall"/>
      </w:pPr>
      <w:r>
        <w:t xml:space="preserve">        dumpStack();</w:t>
      </w:r>
    </w:p>
    <w:p w:rsidR="00C75097" w:rsidRDefault="00C75097" w:rsidP="00C75097">
      <w:pPr>
        <w:pStyle w:val="CodeListingSmall"/>
      </w:pPr>
      <w:r>
        <w:t xml:space="preserve">        exit();</w:t>
      </w:r>
    </w:p>
    <w:p w:rsidR="00C75097" w:rsidRDefault="00C75097" w:rsidP="00C75097">
      <w:pPr>
        <w:pStyle w:val="BodyText"/>
      </w:pPr>
    </w:p>
    <w:p w:rsidR="00260A25" w:rsidRDefault="00260A25" w:rsidP="00C75097">
      <w:pPr>
        <w:pStyle w:val="BodyText"/>
      </w:pPr>
    </w:p>
    <w:p w:rsidR="00C75097" w:rsidRDefault="00C75097" w:rsidP="00C75097">
      <w:pPr>
        <w:pStyle w:val="CodeCallout"/>
      </w:pPr>
      <w:r>
        <w:t>configure_startup_class</w:t>
      </w:r>
    </w:p>
    <w:p w:rsidR="00C75097" w:rsidRDefault="00C75097" w:rsidP="00C75097">
      <w:pPr>
        <w:pStyle w:val="CodeListingSmall"/>
      </w:pPr>
      <w:r>
        <w:t># go into edit mode</w:t>
      </w:r>
    </w:p>
    <w:p w:rsidR="00C75097" w:rsidRDefault="00C75097" w:rsidP="00C75097">
      <w:pPr>
        <w:pStyle w:val="CodeListingSmall"/>
      </w:pPr>
      <w:r>
        <w:t>edit()</w:t>
      </w:r>
    </w:p>
    <w:p w:rsidR="00C75097" w:rsidRDefault="00C75097" w:rsidP="00C75097">
      <w:pPr>
        <w:pStyle w:val="CodeListingSmall"/>
      </w:pPr>
      <w:r>
        <w:t># start edit</w:t>
      </w:r>
    </w:p>
    <w:p w:rsidR="00C75097" w:rsidRDefault="00C75097" w:rsidP="00C75097">
      <w:pPr>
        <w:pStyle w:val="CodeListingSmall"/>
      </w:pPr>
      <w:r>
        <w:t>startEdit()</w:t>
      </w:r>
    </w:p>
    <w:p w:rsidR="00C75097" w:rsidRDefault="00C75097" w:rsidP="00C75097">
      <w:pPr>
        <w:pStyle w:val="CodeListingSmall"/>
      </w:pPr>
    </w:p>
    <w:p w:rsidR="00C75097" w:rsidRDefault="00C75097" w:rsidP="00C75097">
      <w:pPr>
        <w:pStyle w:val="CodeListingSmall"/>
      </w:pPr>
      <w:r>
        <w:t># test if the startup class is already configured</w:t>
      </w:r>
    </w:p>
    <w:p w:rsidR="00C75097" w:rsidRDefault="00C75097" w:rsidP="00C75097">
      <w:pPr>
        <w:pStyle w:val="CodeListingSmall"/>
      </w:pPr>
      <w:r>
        <w:t># the idea is to get a reference to the startup class mbean. If this mbean does not exit then this</w:t>
      </w:r>
    </w:p>
    <w:p w:rsidR="00C75097" w:rsidRDefault="00C75097" w:rsidP="00C75097">
      <w:pPr>
        <w:pStyle w:val="CodeListingSmall"/>
      </w:pPr>
      <w:r>
        <w:t># startup class has not yet been configured in this server and we can create it</w:t>
      </w:r>
    </w:p>
    <w:p w:rsidR="00C75097" w:rsidRDefault="00C75097" w:rsidP="00C75097">
      <w:pPr>
        <w:pStyle w:val="CodeListingSmall"/>
      </w:pPr>
      <w:r>
        <w:t>cd('/')</w:t>
      </w:r>
    </w:p>
    <w:p w:rsidR="00C75097" w:rsidRDefault="00C75097" w:rsidP="00C75097">
      <w:pPr>
        <w:pStyle w:val="CodeListingSmall"/>
      </w:pPr>
      <w:r>
        <w:t>startup_class = getMBean('/StartupClasses/TestStartupClass')</w:t>
      </w:r>
    </w:p>
    <w:p w:rsidR="00C75097" w:rsidRDefault="00C75097" w:rsidP="00C75097">
      <w:pPr>
        <w:pStyle w:val="CodeListingSmall"/>
      </w:pPr>
      <w:r>
        <w:t>if startup_class == None:</w:t>
      </w:r>
    </w:p>
    <w:p w:rsidR="00C75097" w:rsidRDefault="00C75097" w:rsidP="00C75097">
      <w:pPr>
        <w:pStyle w:val="CodeListingSmall"/>
      </w:pPr>
      <w:r>
        <w:t xml:space="preserve">    cmo.createStartupClass('TestStartupClass')</w:t>
      </w:r>
    </w:p>
    <w:p w:rsidR="00C75097" w:rsidRDefault="00C75097" w:rsidP="00C75097">
      <w:pPr>
        <w:pStyle w:val="CodeListingSmall"/>
      </w:pPr>
    </w:p>
    <w:p w:rsidR="00C75097" w:rsidRDefault="00C75097" w:rsidP="00C75097">
      <w:pPr>
        <w:pStyle w:val="CodeListingSmall"/>
      </w:pPr>
      <w:r>
        <w:t># now we can be sure that the startup calss either was already there or has been created</w:t>
      </w:r>
    </w:p>
    <w:p w:rsidR="00C75097" w:rsidRDefault="00C75097" w:rsidP="00C75097">
      <w:pPr>
        <w:pStyle w:val="CodeListingSmall"/>
      </w:pPr>
      <w:r>
        <w:t>cd('/StartupClasses/TestStartupClass')</w:t>
      </w:r>
    </w:p>
    <w:p w:rsidR="00C75097" w:rsidRDefault="00C75097" w:rsidP="00C75097">
      <w:pPr>
        <w:pStyle w:val="CodeListingSmall"/>
      </w:pPr>
      <w:r>
        <w:t># configure classname</w:t>
      </w:r>
    </w:p>
    <w:p w:rsidR="00C75097" w:rsidRDefault="00C75097" w:rsidP="00C75097">
      <w:pPr>
        <w:pStyle w:val="CodeListingSmall"/>
      </w:pPr>
      <w:r>
        <w:t>cmo.setClassName('com.wlsmonitoringbook.teststartup')</w:t>
      </w:r>
    </w:p>
    <w:p w:rsidR="00C75097" w:rsidRDefault="00C75097" w:rsidP="00C75097">
      <w:pPr>
        <w:pStyle w:val="CodeListingSmall"/>
      </w:pPr>
    </w:p>
    <w:p w:rsidR="00C75097" w:rsidRDefault="00C75097" w:rsidP="00C75097">
      <w:pPr>
        <w:pStyle w:val="CodeListingSmall"/>
      </w:pPr>
      <w:r>
        <w:t># set the target(s) for this startuo class</w:t>
      </w:r>
    </w:p>
    <w:p w:rsidR="00C75097" w:rsidRDefault="00C75097" w:rsidP="00C75097">
      <w:pPr>
        <w:pStyle w:val="CodeListingSmall"/>
      </w:pPr>
      <w:r>
        <w:t>set('Targets',jarray.array([ObjectName('com.bea:Name=AdminServer,Type=Server'), ObjectName('com.bea:Name=Messaging_Cluster,Type=Cluster')], ObjectName))</w:t>
      </w:r>
    </w:p>
    <w:p w:rsidR="00C75097" w:rsidRDefault="00C75097" w:rsidP="00C75097">
      <w:pPr>
        <w:pStyle w:val="CodeListingSmall"/>
      </w:pPr>
    </w:p>
    <w:p w:rsidR="00C75097" w:rsidRDefault="00C75097" w:rsidP="00C75097">
      <w:pPr>
        <w:pStyle w:val="CodeListingSmall"/>
      </w:pPr>
      <w:r>
        <w:t># define when the class is to be called</w:t>
      </w:r>
    </w:p>
    <w:p w:rsidR="00C75097" w:rsidRDefault="00C75097" w:rsidP="00C75097">
      <w:pPr>
        <w:pStyle w:val="CodeListingSmall"/>
      </w:pPr>
      <w:r>
        <w:t>cmo.setLoadBeforeAppDeployments(true)</w:t>
      </w:r>
    </w:p>
    <w:p w:rsidR="00C75097" w:rsidRDefault="00C75097" w:rsidP="00C75097">
      <w:pPr>
        <w:pStyle w:val="CodeListingSmall"/>
      </w:pPr>
      <w:r>
        <w:t>cmo.setLoadBeforeAppActivation(true)</w:t>
      </w:r>
    </w:p>
    <w:p w:rsidR="00C75097" w:rsidRDefault="00C75097" w:rsidP="00C75097">
      <w:pPr>
        <w:pStyle w:val="CodeListingSmall"/>
      </w:pPr>
      <w:r>
        <w:t>cmo.setDeploymentOrder(1000)</w:t>
      </w:r>
    </w:p>
    <w:p w:rsidR="00C75097" w:rsidRDefault="00C75097" w:rsidP="00C75097">
      <w:pPr>
        <w:pStyle w:val="CodeListingSmall"/>
      </w:pPr>
      <w:r>
        <w:t>cmo.setFailureIsFatal(true)</w:t>
      </w:r>
    </w:p>
    <w:p w:rsidR="00C75097" w:rsidRDefault="00C75097" w:rsidP="00C75097">
      <w:pPr>
        <w:pStyle w:val="CodeListingSmall"/>
      </w:pPr>
    </w:p>
    <w:p w:rsidR="00C75097" w:rsidRDefault="00C75097" w:rsidP="00C75097">
      <w:pPr>
        <w:pStyle w:val="CodeListingSmall"/>
      </w:pPr>
      <w:r>
        <w:t># further arguments which will be passed without modification into the init method of the startup</w:t>
      </w:r>
    </w:p>
    <w:p w:rsidR="00C75097" w:rsidRDefault="00C75097" w:rsidP="00C75097">
      <w:pPr>
        <w:pStyle w:val="CodeListingSmall"/>
      </w:pPr>
      <w:r>
        <w:t>cmo.setArguments('initarg=xyz')</w:t>
      </w:r>
    </w:p>
    <w:p w:rsidR="00C75097" w:rsidRDefault="00C75097" w:rsidP="00C75097">
      <w:pPr>
        <w:pStyle w:val="BodyText"/>
      </w:pPr>
    </w:p>
    <w:p w:rsidR="00260A25" w:rsidRDefault="00260A25" w:rsidP="00C75097">
      <w:pPr>
        <w:pStyle w:val="BodyText"/>
      </w:pPr>
    </w:p>
    <w:p w:rsidR="00C75097" w:rsidRDefault="00C75097" w:rsidP="00C75097">
      <w:pPr>
        <w:pStyle w:val="CodeCallout"/>
      </w:pPr>
      <w:r>
        <w:t>configure_shutdown_class</w:t>
      </w:r>
    </w:p>
    <w:p w:rsidR="00C75097" w:rsidRDefault="00C75097" w:rsidP="00C75097">
      <w:pPr>
        <w:pStyle w:val="StyleCodeListingSmallTopDottedAuto05ptLinewidth"/>
      </w:pPr>
      <w:r>
        <w:t>cd('/')</w:t>
      </w:r>
    </w:p>
    <w:p w:rsidR="00C75097" w:rsidRDefault="00C75097" w:rsidP="00C75097">
      <w:pPr>
        <w:pStyle w:val="StyleCodeListingSmallTopDottedAuto05ptLinewidth"/>
      </w:pPr>
      <w:r>
        <w:t>cmo.createShutdownClass('TestShutdownClass')</w:t>
      </w:r>
    </w:p>
    <w:p w:rsidR="00C75097" w:rsidRDefault="00C75097" w:rsidP="00C75097">
      <w:pPr>
        <w:pStyle w:val="StyleCodeListingSmallTopDottedAuto05ptLinewidth"/>
      </w:pPr>
    </w:p>
    <w:p w:rsidR="00C75097" w:rsidRDefault="00C75097" w:rsidP="00C75097">
      <w:pPr>
        <w:pStyle w:val="StyleCodeListingSmallTopDottedAuto05ptLinewidth"/>
      </w:pPr>
      <w:r>
        <w:t>cd('/Deployments/TestShutdownClass')</w:t>
      </w:r>
    </w:p>
    <w:p w:rsidR="00C75097" w:rsidRDefault="00C75097" w:rsidP="00C75097">
      <w:pPr>
        <w:pStyle w:val="StyleCodeListingSmallTopDottedAuto05ptLinewidth"/>
      </w:pPr>
      <w:r>
        <w:t>cmo.setClassName('com.wlsmonitoringbook.testshutdown')</w:t>
      </w:r>
    </w:p>
    <w:p w:rsidR="00C75097" w:rsidRDefault="00C75097" w:rsidP="00C75097">
      <w:pPr>
        <w:pStyle w:val="StyleCodeListingSmallTopDottedAuto05ptLinewidth"/>
      </w:pPr>
      <w:r>
        <w:t>set('Targets',jarray.array([ObjectName('com.bea:Name=BusinessTier_Cluster,Type=Cluster'), ObjectName('com.bea:Name=WebTier_Cluster,Type=Cluster')], ObjectName))</w:t>
      </w:r>
    </w:p>
    <w:p w:rsidR="00C75097" w:rsidRDefault="00C75097" w:rsidP="00C75097">
      <w:pPr>
        <w:pStyle w:val="StyleCodeListingSmallTopDottedAuto05ptLinewidth"/>
      </w:pPr>
      <w:r>
        <w:t>cmo.setDeploymentOrder(1000)</w:t>
      </w:r>
    </w:p>
    <w:p w:rsidR="00C75097" w:rsidRDefault="00C75097" w:rsidP="00C75097">
      <w:pPr>
        <w:pStyle w:val="BodyText"/>
      </w:pPr>
    </w:p>
    <w:p w:rsidR="00C75097" w:rsidRDefault="00C75097" w:rsidP="00C75097">
      <w:pPr>
        <w:pStyle w:val="BodyText"/>
      </w:pPr>
    </w:p>
    <w:p w:rsidR="00C75097" w:rsidRDefault="00C75097" w:rsidP="00C75097">
      <w:pPr>
        <w:pStyle w:val="CodeCallout"/>
      </w:pPr>
      <w:r>
        <w:t>setup_network_channels</w:t>
      </w:r>
    </w:p>
    <w:p w:rsidR="00C75097" w:rsidRDefault="00C75097" w:rsidP="00C75097">
      <w:pPr>
        <w:pStyle w:val="CodeListingSmall"/>
      </w:pPr>
      <w:r>
        <w:t># switch to the managed server</w:t>
      </w:r>
    </w:p>
    <w:p w:rsidR="00C75097" w:rsidRDefault="00C75097" w:rsidP="00C75097">
      <w:pPr>
        <w:pStyle w:val="CodeListingSmall"/>
      </w:pPr>
      <w:r>
        <w:t>cd('/Servers/MartinTest_Domain_MS2')</w:t>
      </w:r>
    </w:p>
    <w:p w:rsidR="00C75097" w:rsidRDefault="00C75097" w:rsidP="00C75097">
      <w:pPr>
        <w:pStyle w:val="CodeListingSmall"/>
      </w:pPr>
    </w:p>
    <w:p w:rsidR="00C75097" w:rsidRDefault="00C75097" w:rsidP="00C75097">
      <w:pPr>
        <w:pStyle w:val="CodeListingSmall"/>
      </w:pPr>
      <w:r>
        <w:t># create the DMZ network</w:t>
      </w:r>
    </w:p>
    <w:p w:rsidR="00C75097" w:rsidRDefault="00C75097" w:rsidP="00C75097">
      <w:pPr>
        <w:pStyle w:val="CodeListingSmall"/>
      </w:pPr>
      <w:r>
        <w:t>cmo.createNetworkAccessPoint('DMZ-Network')</w:t>
      </w:r>
    </w:p>
    <w:p w:rsidR="00C75097" w:rsidRDefault="00C75097" w:rsidP="00C75097">
      <w:pPr>
        <w:pStyle w:val="CodeListingSmall"/>
      </w:pPr>
    </w:p>
    <w:p w:rsidR="00C75097" w:rsidRDefault="00C75097" w:rsidP="00C75097">
      <w:pPr>
        <w:pStyle w:val="CodeListingSmall"/>
      </w:pPr>
      <w:r>
        <w:t># switch to the DMZ network channel</w:t>
      </w:r>
    </w:p>
    <w:p w:rsidR="00C75097" w:rsidRDefault="00C75097" w:rsidP="00C75097">
      <w:pPr>
        <w:pStyle w:val="CodeListingSmall"/>
      </w:pPr>
      <w:r>
        <w:t>cd('/Servers/MartinTest_Domain_MS2/NetworkAccessPoints/DMZ-Network')</w:t>
      </w:r>
    </w:p>
    <w:p w:rsidR="00C75097" w:rsidRDefault="00C75097" w:rsidP="00C75097">
      <w:pPr>
        <w:pStyle w:val="CodeListingSmall"/>
      </w:pPr>
    </w:p>
    <w:p w:rsidR="00C75097" w:rsidRDefault="00C75097" w:rsidP="00C75097">
      <w:pPr>
        <w:pStyle w:val="CodeListingSmall"/>
      </w:pPr>
      <w:r>
        <w:t># set the protocol, the DMZ network address and port</w:t>
      </w:r>
    </w:p>
    <w:p w:rsidR="00C75097" w:rsidRDefault="00C75097" w:rsidP="00C75097">
      <w:pPr>
        <w:pStyle w:val="CodeListingSmall"/>
      </w:pPr>
      <w:r>
        <w:t>cmo.setProtocol('t3')</w:t>
      </w:r>
    </w:p>
    <w:p w:rsidR="00C75097" w:rsidRDefault="00C75097" w:rsidP="00C75097">
      <w:pPr>
        <w:pStyle w:val="CodeListingSmall"/>
      </w:pPr>
      <w:r>
        <w:t>cmo.setListenAddress('192.168.56.26')</w:t>
      </w:r>
    </w:p>
    <w:p w:rsidR="00C75097" w:rsidRDefault="00C75097" w:rsidP="00C75097">
      <w:pPr>
        <w:pStyle w:val="CodeListingSmall"/>
      </w:pPr>
      <w:r>
        <w:t>cmo.setListenPort(20001)</w:t>
      </w:r>
    </w:p>
    <w:p w:rsidR="00C75097" w:rsidRDefault="00C75097" w:rsidP="00C75097">
      <w:pPr>
        <w:pStyle w:val="CodeListingSmall"/>
      </w:pPr>
      <w:r>
        <w:t>cmo.setEnabled(true)</w:t>
      </w:r>
    </w:p>
    <w:p w:rsidR="00C75097" w:rsidRDefault="00C75097" w:rsidP="00C75097">
      <w:pPr>
        <w:pStyle w:val="CodeListingSmall"/>
      </w:pPr>
      <w:r>
        <w:t># configure channel properties</w:t>
      </w:r>
    </w:p>
    <w:p w:rsidR="00C75097" w:rsidRDefault="00C75097" w:rsidP="00C75097">
      <w:pPr>
        <w:pStyle w:val="CodeListingSmall"/>
      </w:pPr>
      <w:r>
        <w:t>cmo.setHttpEnabledForThisProtocol(false)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t># switch back to the server</w:t>
      </w:r>
    </w:p>
    <w:p w:rsidR="00C75097" w:rsidRDefault="00C75097" w:rsidP="00C75097">
      <w:pPr>
        <w:pStyle w:val="CodeListingSmall"/>
      </w:pPr>
      <w:r>
        <w:t>cd('/Servers/MartinTest_Domain_MS2')</w:t>
      </w:r>
    </w:p>
    <w:p w:rsidR="00C75097" w:rsidRDefault="00C75097" w:rsidP="00C75097">
      <w:pPr>
        <w:pStyle w:val="CodeListingSmall"/>
      </w:pPr>
    </w:p>
    <w:p w:rsidR="00C75097" w:rsidRDefault="00C75097" w:rsidP="00C75097">
      <w:pPr>
        <w:pStyle w:val="CodeListingSmall"/>
      </w:pPr>
      <w:r>
        <w:t># create the INTERNET channel</w:t>
      </w:r>
    </w:p>
    <w:p w:rsidR="00C75097" w:rsidRDefault="00C75097" w:rsidP="00C75097">
      <w:pPr>
        <w:pStyle w:val="CodeListingSmall"/>
      </w:pPr>
      <w:r>
        <w:t>cmo.createNetworkAccessPoint('INTERNET')</w:t>
      </w:r>
    </w:p>
    <w:p w:rsidR="00C75097" w:rsidRDefault="00C75097" w:rsidP="00C75097">
      <w:pPr>
        <w:pStyle w:val="CodeListingSmall"/>
      </w:pPr>
    </w:p>
    <w:p w:rsidR="00C75097" w:rsidRDefault="00C75097" w:rsidP="00C75097">
      <w:pPr>
        <w:pStyle w:val="CodeListingSmall"/>
      </w:pPr>
      <w:r>
        <w:t># switch to the internet channel and configure the https channel</w:t>
      </w:r>
    </w:p>
    <w:p w:rsidR="00C75097" w:rsidRDefault="00C75097" w:rsidP="00C75097">
      <w:pPr>
        <w:pStyle w:val="CodeListingSmall"/>
      </w:pPr>
      <w:r>
        <w:t>cd('/Servers/MartinTest_Domain_MS2/NetworkAccessPoints/INTERNET')</w:t>
      </w:r>
    </w:p>
    <w:p w:rsidR="00C75097" w:rsidRDefault="00C75097" w:rsidP="00C75097">
      <w:pPr>
        <w:pStyle w:val="CodeListingSmall"/>
      </w:pPr>
      <w:r>
        <w:t>cmo.setProtocol('https')</w:t>
      </w:r>
    </w:p>
    <w:p w:rsidR="00C75097" w:rsidRDefault="00C75097" w:rsidP="00C75097">
      <w:pPr>
        <w:pStyle w:val="CodeListingSmall"/>
      </w:pPr>
      <w:r>
        <w:t>cmo.setListenAddress('192.168.60.112')</w:t>
      </w:r>
    </w:p>
    <w:p w:rsidR="00C75097" w:rsidRDefault="00C75097" w:rsidP="00C75097">
      <w:pPr>
        <w:pStyle w:val="CodeListingSmall"/>
      </w:pPr>
      <w:r>
        <w:t>cmo.setListenPort(20002)</w:t>
      </w:r>
    </w:p>
    <w:p w:rsidR="00C75097" w:rsidRDefault="00C75097" w:rsidP="00C75097">
      <w:pPr>
        <w:pStyle w:val="CodeListingSmall"/>
      </w:pPr>
      <w:r>
        <w:t>cmo.setEnabled(true)</w:t>
      </w:r>
    </w:p>
    <w:p w:rsidR="00C75097" w:rsidRDefault="00C75097" w:rsidP="00C75097">
      <w:pPr>
        <w:pStyle w:val="CodeListingSmall"/>
      </w:pPr>
      <w:r>
        <w:t>cmo.setHttpEnabledForThisProtocol(true)</w:t>
      </w:r>
    </w:p>
    <w:p w:rsidR="00C75097" w:rsidRDefault="00C75097" w:rsidP="00C75097">
      <w:pPr>
        <w:pStyle w:val="CodeListingSmall"/>
      </w:pPr>
      <w:r>
        <w:t># configure https properties</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cmo.setTwoWaySSLEnabled(true)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t># again back to the server</w:t>
      </w:r>
    </w:p>
    <w:p w:rsidR="00C75097" w:rsidRDefault="00C75097" w:rsidP="00C75097">
      <w:pPr>
        <w:pStyle w:val="CodeListingSmall"/>
      </w:pPr>
      <w:r>
        <w:t>cd('/Servers/MartinTest_Domain_MS2')</w:t>
      </w:r>
    </w:p>
    <w:p w:rsidR="00C75097" w:rsidRDefault="00C75097" w:rsidP="00C75097">
      <w:pPr>
        <w:pStyle w:val="CodeListingSmall"/>
      </w:pPr>
    </w:p>
    <w:p w:rsidR="00C75097" w:rsidRDefault="00C75097" w:rsidP="00C75097">
      <w:pPr>
        <w:pStyle w:val="CodeListingSmall"/>
      </w:pPr>
      <w:r>
        <w:t># create the intranet http access channel</w:t>
      </w:r>
    </w:p>
    <w:p w:rsidR="00C75097" w:rsidRDefault="00C75097" w:rsidP="00C75097">
      <w:pPr>
        <w:pStyle w:val="CodeListingSmall"/>
      </w:pPr>
      <w:r>
        <w:t>cmo.createNetworkAccessPoint('Intranet_http')</w:t>
      </w:r>
    </w:p>
    <w:p w:rsidR="00C75097" w:rsidRDefault="00C75097" w:rsidP="00C75097">
      <w:pPr>
        <w:pStyle w:val="CodeListingSmall"/>
      </w:pPr>
    </w:p>
    <w:p w:rsidR="00C75097" w:rsidRDefault="00C75097" w:rsidP="00C75097">
      <w:pPr>
        <w:pStyle w:val="CodeListingSmall"/>
      </w:pPr>
      <w:r>
        <w:t># switch to the channel and configure the http protocol, the correct network address and port</w:t>
      </w:r>
    </w:p>
    <w:p w:rsidR="00C75097" w:rsidRDefault="00C75097" w:rsidP="00C75097">
      <w:pPr>
        <w:pStyle w:val="CodeListingSmall"/>
      </w:pPr>
      <w:r>
        <w:t>cd('/Servers/MartinTest_Domain_MS2/NetworkAccessPoints/Intranet_http')</w:t>
      </w:r>
    </w:p>
    <w:p w:rsidR="00C75097" w:rsidRDefault="00C75097" w:rsidP="00C75097">
      <w:pPr>
        <w:pStyle w:val="CodeListingSmall"/>
      </w:pPr>
      <w:r>
        <w:t>cmo.setProtocol('http')</w:t>
      </w:r>
    </w:p>
    <w:p w:rsidR="00C75097" w:rsidRDefault="00C75097" w:rsidP="00C75097">
      <w:pPr>
        <w:pStyle w:val="CodeListingSmall"/>
      </w:pPr>
      <w:r>
        <w:t>cmo.setListenAddress('192.168.100.215')</w:t>
      </w:r>
    </w:p>
    <w:p w:rsidR="00C75097" w:rsidRDefault="00C75097" w:rsidP="00C75097">
      <w:pPr>
        <w:pStyle w:val="CodeListingSmall"/>
      </w:pPr>
      <w:r>
        <w:t>cmo.setListenPort(20003)</w:t>
      </w:r>
    </w:p>
    <w:p w:rsidR="00C75097" w:rsidRDefault="00C75097" w:rsidP="00C75097">
      <w:pPr>
        <w:pStyle w:val="CodeListingSmall"/>
      </w:pPr>
      <w:r>
        <w:t>cmo.setEnabled(true)</w:t>
      </w:r>
    </w:p>
    <w:p w:rsidR="00C75097" w:rsidRDefault="00C75097" w:rsidP="00C75097">
      <w:pPr>
        <w:pStyle w:val="CodeListingSmall"/>
      </w:pPr>
      <w:r>
        <w:t>cmo.setHttpEnabledForThisProtocol(true)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t># last time back to the server</w:t>
      </w:r>
    </w:p>
    <w:p w:rsidR="00C75097" w:rsidRDefault="00C75097" w:rsidP="00C75097">
      <w:pPr>
        <w:pStyle w:val="CodeListingSmall"/>
      </w:pPr>
      <w:r>
        <w:t>cd('/Servers/MartinTest_Domain_MS2')</w:t>
      </w:r>
    </w:p>
    <w:p w:rsidR="00C75097" w:rsidRDefault="00C75097" w:rsidP="00C75097">
      <w:pPr>
        <w:pStyle w:val="CodeListingSmall"/>
      </w:pPr>
      <w:r>
        <w:t># create the access channel for CORBA based applications (like batch clients)</w:t>
      </w:r>
    </w:p>
    <w:p w:rsidR="00C75097" w:rsidRDefault="00C75097" w:rsidP="00C75097">
      <w:pPr>
        <w:pStyle w:val="CodeListingSmall"/>
      </w:pPr>
      <w:r>
        <w:t>cmo.createNetworkAccessPoint('Intranet_IIOP')</w:t>
      </w:r>
    </w:p>
    <w:p w:rsidR="00C75097" w:rsidRDefault="00C75097" w:rsidP="00C75097">
      <w:pPr>
        <w:pStyle w:val="CodeListingSmall"/>
      </w:pPr>
      <w:r>
        <w:t xml:space="preserve"># chage to the IIOP channel and configure again the correct network and port </w:t>
      </w:r>
    </w:p>
    <w:p w:rsidR="00C75097" w:rsidRDefault="00C75097" w:rsidP="00C75097">
      <w:pPr>
        <w:pStyle w:val="CodeListingSmall"/>
      </w:pPr>
      <w:r>
        <w:t>cd('/Servers/MartinTest_Domain_MS2/NetworkAccessPoints/Intranet_IIOP')</w:t>
      </w:r>
    </w:p>
    <w:p w:rsidR="00C75097" w:rsidRDefault="00C75097" w:rsidP="00C75097">
      <w:pPr>
        <w:pStyle w:val="CodeListingSmall"/>
      </w:pPr>
      <w:r>
        <w:t>cmo.setProtocol('iiop')</w:t>
      </w:r>
    </w:p>
    <w:p w:rsidR="00C75097" w:rsidRDefault="00C75097" w:rsidP="00C75097">
      <w:pPr>
        <w:pStyle w:val="CodeListingSmall"/>
      </w:pPr>
      <w:r>
        <w:t>cmo.setListenAddress('192.168.100.215')</w:t>
      </w:r>
    </w:p>
    <w:p w:rsidR="00C75097" w:rsidRDefault="00C75097" w:rsidP="00C75097">
      <w:pPr>
        <w:pStyle w:val="CodeListingSmall"/>
      </w:pPr>
      <w:r>
        <w:t>cmo.setListenPort(30003)</w:t>
      </w:r>
    </w:p>
    <w:p w:rsidR="00C75097" w:rsidRDefault="00C75097" w:rsidP="00C75097">
      <w:pPr>
        <w:pStyle w:val="CodeListingSmall"/>
      </w:pPr>
      <w:r>
        <w:t>cmo.setEnabled(true)</w:t>
      </w:r>
    </w:p>
    <w:p w:rsidR="00C75097" w:rsidRDefault="00C75097" w:rsidP="00C75097">
      <w:pPr>
        <w:pStyle w:val="CodeListingSmall"/>
      </w:pPr>
      <w:r>
        <w:t>cmo.setHttpEnabledForThisProtocol(false)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lastRenderedPageBreak/>
        <w:t>#############################################################################</w:t>
      </w:r>
    </w:p>
    <w:p w:rsidR="00C75097" w:rsidRDefault="00C75097" w:rsidP="00C75097">
      <w:pPr>
        <w:pStyle w:val="CodeListingSmall"/>
      </w:pPr>
      <w:r>
        <w:t># Now do the same for the other managed-server</w:t>
      </w:r>
    </w:p>
    <w:p w:rsidR="00C75097" w:rsidRDefault="00C75097" w:rsidP="00C75097">
      <w:pPr>
        <w:pStyle w:val="CodeListingSmall"/>
      </w:pPr>
    </w:p>
    <w:p w:rsidR="00C75097" w:rsidRDefault="00C75097" w:rsidP="00C75097">
      <w:pPr>
        <w:pStyle w:val="CodeListingSmall"/>
      </w:pPr>
      <w:r>
        <w:t>cd('/Servers/MartinTest_Domain_MS1')</w:t>
      </w:r>
    </w:p>
    <w:p w:rsidR="00C75097" w:rsidRDefault="00C75097" w:rsidP="00C75097">
      <w:pPr>
        <w:pStyle w:val="CodeListingSmall"/>
      </w:pPr>
      <w:r>
        <w:t>cmo.createNetworkAccessPoint('DMZ-Network')</w:t>
      </w:r>
    </w:p>
    <w:p w:rsidR="00C75097" w:rsidRDefault="00C75097" w:rsidP="00C75097">
      <w:pPr>
        <w:pStyle w:val="CodeListingSmall"/>
      </w:pPr>
    </w:p>
    <w:p w:rsidR="00C75097" w:rsidRDefault="00C75097" w:rsidP="00C75097">
      <w:pPr>
        <w:pStyle w:val="CodeListingSmall"/>
      </w:pPr>
      <w:r>
        <w:t>cd('/Servers/MartinTest_Domain_MS1/NetworkAccessPoints/DMZ-Network')</w:t>
      </w:r>
    </w:p>
    <w:p w:rsidR="00C75097" w:rsidRDefault="00C75097" w:rsidP="00C75097">
      <w:pPr>
        <w:pStyle w:val="CodeListingSmall"/>
      </w:pPr>
      <w:r>
        <w:t>cmo.setProtocol('t3')</w:t>
      </w:r>
    </w:p>
    <w:p w:rsidR="00C75097" w:rsidRDefault="00C75097" w:rsidP="00C75097">
      <w:pPr>
        <w:pStyle w:val="CodeListingSmall"/>
      </w:pPr>
      <w:r>
        <w:t>cmo.setListenAddress('192.168.56.25')</w:t>
      </w:r>
    </w:p>
    <w:p w:rsidR="00C75097" w:rsidRDefault="00C75097" w:rsidP="00C75097">
      <w:pPr>
        <w:pStyle w:val="CodeListingSmall"/>
      </w:pPr>
      <w:r>
        <w:t>cmo.setListenPort(20001)</w:t>
      </w:r>
    </w:p>
    <w:p w:rsidR="00C75097" w:rsidRDefault="00C75097" w:rsidP="00C75097">
      <w:pPr>
        <w:pStyle w:val="CodeListingSmall"/>
      </w:pPr>
      <w:r>
        <w:t>cmo.setEnabled(true)</w:t>
      </w:r>
    </w:p>
    <w:p w:rsidR="00C75097" w:rsidRDefault="00C75097" w:rsidP="00C75097">
      <w:pPr>
        <w:pStyle w:val="CodeListingSmall"/>
      </w:pPr>
      <w:r>
        <w:t>cmo.setHttpEnabledForThisProtocol(true)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t>cd('/Servers/MartinTest_Domain_MS1')</w:t>
      </w:r>
    </w:p>
    <w:p w:rsidR="00C75097" w:rsidRDefault="00C75097" w:rsidP="00C75097">
      <w:pPr>
        <w:pStyle w:val="CodeListingSmall"/>
      </w:pPr>
      <w:r>
        <w:t>cmo.createNetworkAccessPoint('INTERNET')</w:t>
      </w:r>
    </w:p>
    <w:p w:rsidR="00C75097" w:rsidRDefault="00C75097" w:rsidP="00C75097">
      <w:pPr>
        <w:pStyle w:val="CodeListingSmall"/>
      </w:pPr>
    </w:p>
    <w:p w:rsidR="00C75097" w:rsidRDefault="00C75097" w:rsidP="00C75097">
      <w:pPr>
        <w:pStyle w:val="CodeListingSmall"/>
      </w:pPr>
      <w:r>
        <w:t>cd('/Servers/MartinTest_Domain_MS1/NetworkAccessPoints/INTERNET')</w:t>
      </w:r>
    </w:p>
    <w:p w:rsidR="00C75097" w:rsidRDefault="00C75097" w:rsidP="00C75097">
      <w:pPr>
        <w:pStyle w:val="CodeListingSmall"/>
      </w:pPr>
      <w:r>
        <w:t>cmo.setProtocol('https')</w:t>
      </w:r>
    </w:p>
    <w:p w:rsidR="00C75097" w:rsidRDefault="00C75097" w:rsidP="00C75097">
      <w:pPr>
        <w:pStyle w:val="CodeListingSmall"/>
      </w:pPr>
      <w:r>
        <w:t>cmo.setListenAddress('192.168.60.111')</w:t>
      </w:r>
    </w:p>
    <w:p w:rsidR="00C75097" w:rsidRDefault="00C75097" w:rsidP="00C75097">
      <w:pPr>
        <w:pStyle w:val="CodeListingSmall"/>
      </w:pPr>
      <w:r>
        <w:t>cmo.setListenPort(20002)</w:t>
      </w:r>
    </w:p>
    <w:p w:rsidR="00C75097" w:rsidRDefault="00C75097" w:rsidP="00C75097">
      <w:pPr>
        <w:pStyle w:val="CodeListingSmall"/>
      </w:pPr>
      <w:r>
        <w:t>cmo.setPublicPort(40010)</w:t>
      </w:r>
    </w:p>
    <w:p w:rsidR="00C75097" w:rsidRDefault="00C75097" w:rsidP="00C75097">
      <w:pPr>
        <w:pStyle w:val="CodeListingSmall"/>
      </w:pPr>
      <w:r>
        <w:t>cmo.setEnabled(true)</w:t>
      </w:r>
    </w:p>
    <w:p w:rsidR="00C75097" w:rsidRDefault="00C75097" w:rsidP="00C75097">
      <w:pPr>
        <w:pStyle w:val="CodeListingSmall"/>
      </w:pPr>
      <w:r>
        <w:t>cmo.setHttpEnabledForThisProtocol(true)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r>
        <w:t>cmo.setPublicPort(20002)</w:t>
      </w:r>
    </w:p>
    <w:p w:rsidR="00C75097" w:rsidRDefault="00C75097" w:rsidP="00C75097">
      <w:pPr>
        <w:pStyle w:val="CodeListingSmall"/>
      </w:pPr>
    </w:p>
    <w:p w:rsidR="00C75097" w:rsidRDefault="00C75097" w:rsidP="00C75097">
      <w:pPr>
        <w:pStyle w:val="CodeListingSmall"/>
      </w:pPr>
      <w:r>
        <w:t>cd('/Servers/MartinTest_Domain_MS1')</w:t>
      </w:r>
    </w:p>
    <w:p w:rsidR="00C75097" w:rsidRDefault="00C75097" w:rsidP="00C75097">
      <w:pPr>
        <w:pStyle w:val="CodeListingSmall"/>
      </w:pPr>
      <w:r>
        <w:t>cmo.createNetworkAccessPoint('Intranet_http')</w:t>
      </w:r>
    </w:p>
    <w:p w:rsidR="00C75097" w:rsidRDefault="00C75097" w:rsidP="00C75097">
      <w:pPr>
        <w:pStyle w:val="CodeListingSmall"/>
      </w:pPr>
    </w:p>
    <w:p w:rsidR="00C75097" w:rsidRDefault="00C75097" w:rsidP="00C75097">
      <w:pPr>
        <w:pStyle w:val="CodeListingSmall"/>
      </w:pPr>
      <w:r>
        <w:t>cd('/Servers/MartinTest_Domain_MS1/NetworkAccessPoints/Intranet_http')</w:t>
      </w:r>
    </w:p>
    <w:p w:rsidR="00C75097" w:rsidRDefault="00C75097" w:rsidP="00C75097">
      <w:pPr>
        <w:pStyle w:val="CodeListingSmall"/>
      </w:pPr>
      <w:r>
        <w:t>cmo.setProtocol('http')</w:t>
      </w:r>
    </w:p>
    <w:p w:rsidR="00C75097" w:rsidRDefault="00C75097" w:rsidP="00C75097">
      <w:pPr>
        <w:pStyle w:val="CodeListingSmall"/>
      </w:pPr>
      <w:r>
        <w:t>cmo.setListenAddress('192.168.100.214')</w:t>
      </w:r>
    </w:p>
    <w:p w:rsidR="00C75097" w:rsidRDefault="00C75097" w:rsidP="00C75097">
      <w:pPr>
        <w:pStyle w:val="CodeListingSmall"/>
      </w:pPr>
      <w:r>
        <w:t>cmo.setListenPort(20003)</w:t>
      </w:r>
    </w:p>
    <w:p w:rsidR="00C75097" w:rsidRDefault="00C75097" w:rsidP="00C75097">
      <w:pPr>
        <w:pStyle w:val="CodeListingSmall"/>
      </w:pPr>
      <w:r>
        <w:t>cmo.setEnabled(true)</w:t>
      </w:r>
    </w:p>
    <w:p w:rsidR="00C75097" w:rsidRDefault="00C75097" w:rsidP="00C75097">
      <w:pPr>
        <w:pStyle w:val="CodeListingSmall"/>
      </w:pPr>
      <w:r>
        <w:t>cmo.setHttpEnabledForThisProtocol(true)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pPr>
      <w:r>
        <w:t>cmo.setClientCertificateEnforced(false)</w:t>
      </w:r>
    </w:p>
    <w:p w:rsidR="00C75097" w:rsidRDefault="00C75097" w:rsidP="00C75097">
      <w:pPr>
        <w:pStyle w:val="CodeListingSmall"/>
      </w:pPr>
    </w:p>
    <w:p w:rsidR="00C75097" w:rsidRDefault="00C75097" w:rsidP="00C75097">
      <w:pPr>
        <w:pStyle w:val="CodeListingSmall"/>
      </w:pPr>
      <w:r>
        <w:t>cd('/Servers/MartinTest_Domain_MS1')</w:t>
      </w:r>
    </w:p>
    <w:p w:rsidR="00C75097" w:rsidRDefault="00C75097" w:rsidP="00C75097">
      <w:pPr>
        <w:pStyle w:val="CodeListingSmall"/>
      </w:pPr>
      <w:r>
        <w:t>cmo.createNetworkAccessPoint('Intranet_IIOP')</w:t>
      </w:r>
    </w:p>
    <w:p w:rsidR="00C75097" w:rsidRDefault="00C75097" w:rsidP="00C75097">
      <w:pPr>
        <w:pStyle w:val="CodeListingSmall"/>
      </w:pPr>
    </w:p>
    <w:p w:rsidR="00C75097" w:rsidRDefault="00C75097" w:rsidP="00C75097">
      <w:pPr>
        <w:pStyle w:val="CodeListingSmall"/>
      </w:pPr>
      <w:r>
        <w:t>cd('/Servers/MartinTest_Domain_MS1/NetworkAccessPoints/Intranet_IIOP')</w:t>
      </w:r>
    </w:p>
    <w:p w:rsidR="00C75097" w:rsidRDefault="00C75097" w:rsidP="00C75097">
      <w:pPr>
        <w:pStyle w:val="CodeListingSmall"/>
      </w:pPr>
      <w:r>
        <w:t>cmo.setProtocol('iiop')</w:t>
      </w:r>
    </w:p>
    <w:p w:rsidR="00C75097" w:rsidRDefault="00C75097" w:rsidP="00C75097">
      <w:pPr>
        <w:pStyle w:val="CodeListingSmall"/>
      </w:pPr>
      <w:r>
        <w:t>cmo.setListenAddress('192.168.100.214')</w:t>
      </w:r>
    </w:p>
    <w:p w:rsidR="00C75097" w:rsidRDefault="00C75097" w:rsidP="00C75097">
      <w:pPr>
        <w:pStyle w:val="CodeListingSmall"/>
      </w:pPr>
      <w:r>
        <w:t>cmo.setListenPort(30003)</w:t>
      </w:r>
    </w:p>
    <w:p w:rsidR="00C75097" w:rsidRDefault="00C75097" w:rsidP="00C75097">
      <w:pPr>
        <w:pStyle w:val="CodeListingSmall"/>
      </w:pPr>
      <w:r>
        <w:t>cmo.setEnabled(true)</w:t>
      </w:r>
    </w:p>
    <w:p w:rsidR="00C75097" w:rsidRDefault="00C75097" w:rsidP="00C75097">
      <w:pPr>
        <w:pStyle w:val="CodeListingSmall"/>
      </w:pPr>
      <w:r>
        <w:t>cmo.setHttpEnabledForThisProtocol(false)</w:t>
      </w:r>
    </w:p>
    <w:p w:rsidR="00C75097" w:rsidRDefault="00C75097" w:rsidP="00C75097">
      <w:pPr>
        <w:pStyle w:val="CodeListingSmall"/>
      </w:pPr>
      <w:r>
        <w:t>cmo.setTunnelingEnabled(false)</w:t>
      </w:r>
    </w:p>
    <w:p w:rsidR="00C75097" w:rsidRDefault="00C75097" w:rsidP="00C75097">
      <w:pPr>
        <w:pStyle w:val="CodeListingSmall"/>
      </w:pPr>
      <w:r>
        <w:t>cmo.setOutboundEnabled(false)</w:t>
      </w:r>
    </w:p>
    <w:p w:rsidR="00C75097" w:rsidRDefault="00C75097" w:rsidP="00C75097">
      <w:pPr>
        <w:pStyle w:val="CodeListingSmall"/>
      </w:pPr>
      <w:r>
        <w:t>cmo.setTwoWaySSLEnabled(false)</w:t>
      </w:r>
    </w:p>
    <w:p w:rsidR="00C75097" w:rsidRDefault="00C75097" w:rsidP="00C75097">
      <w:pPr>
        <w:pStyle w:val="CodeListingSmall"/>
        <w:rPr>
          <w:rFonts w:ascii="Arial Narrow" w:hAnsi="Arial Narrow" w:cs="Arial"/>
          <w:sz w:val="32"/>
          <w:szCs w:val="28"/>
        </w:rPr>
      </w:pPr>
      <w:r>
        <w:t>cmo.setClientCertificateEnforced(false)</w:t>
      </w:r>
    </w:p>
    <w:p w:rsidR="00F3060E" w:rsidRDefault="00F3060E" w:rsidP="00F3060E">
      <w:pPr>
        <w:pStyle w:val="BodyText"/>
      </w:pPr>
    </w:p>
    <w:p w:rsidR="00260A25" w:rsidRDefault="00260A25" w:rsidP="00F3060E">
      <w:pPr>
        <w:pStyle w:val="BodyText"/>
      </w:pPr>
    </w:p>
    <w:p w:rsidR="00F3060E" w:rsidRDefault="00F3060E" w:rsidP="00F3060E">
      <w:pPr>
        <w:pStyle w:val="CodeCallout"/>
      </w:pPr>
      <w:r>
        <w:t>check_session</w:t>
      </w:r>
    </w:p>
    <w:p w:rsidR="00F3060E" w:rsidRDefault="00F3060E" w:rsidP="00F3060E">
      <w:pPr>
        <w:pStyle w:val="CodeListingSmall"/>
      </w:pPr>
      <w:r>
        <w:t>import sys</w:t>
      </w:r>
    </w:p>
    <w:p w:rsidR="00F3060E" w:rsidRDefault="00F3060E" w:rsidP="00F3060E">
      <w:pPr>
        <w:pStyle w:val="CodeListingSmall"/>
      </w:pPr>
      <w:r>
        <w:t>from java.util import Properties</w:t>
      </w:r>
    </w:p>
    <w:p w:rsidR="00F3060E" w:rsidRDefault="00F3060E" w:rsidP="00F3060E">
      <w:pPr>
        <w:pStyle w:val="CodeListingSmall"/>
      </w:pPr>
      <w:r>
        <w:t>from java.io import FileInputStream</w:t>
      </w:r>
    </w:p>
    <w:p w:rsidR="00F3060E" w:rsidRDefault="00F3060E" w:rsidP="00F3060E">
      <w:pPr>
        <w:pStyle w:val="CodeListingSmall"/>
      </w:pPr>
      <w:r>
        <w:t>from java.io import File</w:t>
      </w:r>
    </w:p>
    <w:p w:rsidR="00F3060E" w:rsidRDefault="00F3060E" w:rsidP="00F3060E">
      <w:pPr>
        <w:pStyle w:val="CodeListingSmall"/>
      </w:pPr>
    </w:p>
    <w:p w:rsidR="00F3060E" w:rsidRDefault="00F3060E" w:rsidP="00F3060E">
      <w:pPr>
        <w:pStyle w:val="CodeListingSmall"/>
      </w:pPr>
      <w:r>
        <w:t>pathSeparator = '/';</w:t>
      </w:r>
    </w:p>
    <w:p w:rsidR="00F3060E" w:rsidRDefault="00F3060E" w:rsidP="00F3060E">
      <w:pPr>
        <w:pStyle w:val="CodeListingSmall"/>
      </w:pPr>
      <w:r>
        <w:t>domainProps = Properties();</w:t>
      </w:r>
    </w:p>
    <w:p w:rsidR="00F3060E" w:rsidRDefault="00F3060E" w:rsidP="00F3060E">
      <w:pPr>
        <w:pStyle w:val="CodeListingSmall"/>
      </w:pPr>
      <w:r>
        <w:t>userConfigFile = '';</w:t>
      </w:r>
    </w:p>
    <w:p w:rsidR="00F3060E" w:rsidRDefault="00F3060E" w:rsidP="00F3060E">
      <w:pPr>
        <w:pStyle w:val="CodeListingSmall"/>
      </w:pPr>
      <w:r>
        <w:t>userKeyFile = '';</w:t>
      </w:r>
    </w:p>
    <w:p w:rsidR="00F3060E" w:rsidRDefault="00F3060E" w:rsidP="00F3060E">
      <w:pPr>
        <w:pStyle w:val="CodeListingSmall"/>
      </w:pPr>
      <w:r>
        <w:t>consoleAction = '';</w:t>
      </w:r>
    </w:p>
    <w:p w:rsidR="00F3060E" w:rsidRDefault="00F3060E" w:rsidP="00F3060E">
      <w:pPr>
        <w:pStyle w:val="CodeListingSmall"/>
      </w:pPr>
    </w:p>
    <w:p w:rsidR="00F3060E" w:rsidRDefault="00F3060E" w:rsidP="00F3060E">
      <w:pPr>
        <w:pStyle w:val="CodeListingSmall"/>
      </w:pPr>
      <w:r>
        <w:t>###################################################################</w:t>
      </w:r>
    </w:p>
    <w:p w:rsidR="00F3060E" w:rsidRDefault="00F3060E" w:rsidP="00F3060E">
      <w:pPr>
        <w:pStyle w:val="CodeListingSmall"/>
      </w:pPr>
      <w:r>
        <w:lastRenderedPageBreak/>
        <w:t># Load properties</w:t>
      </w:r>
    </w:p>
    <w:p w:rsidR="00F3060E" w:rsidRDefault="00F3060E" w:rsidP="00F3060E">
      <w:pPr>
        <w:pStyle w:val="CodeListingSmall"/>
      </w:pPr>
      <w:r>
        <w:t>###################################################################</w:t>
      </w:r>
    </w:p>
    <w:p w:rsidR="00F3060E" w:rsidRDefault="00F3060E" w:rsidP="00F3060E">
      <w:pPr>
        <w:pStyle w:val="CodeListingSmall"/>
      </w:pPr>
      <w:r>
        <w:t>def intialize():</w:t>
      </w:r>
    </w:p>
    <w:p w:rsidR="00F3060E" w:rsidRDefault="00F3060E" w:rsidP="00F3060E">
      <w:pPr>
        <w:pStyle w:val="CodeListingSmall"/>
      </w:pPr>
      <w:r>
        <w:t xml:space="preserve">    global domainProps;</w:t>
      </w:r>
    </w:p>
    <w:p w:rsidR="00F3060E" w:rsidRDefault="00F3060E" w:rsidP="00F3060E">
      <w:pPr>
        <w:pStyle w:val="CodeListingSmall"/>
      </w:pPr>
      <w:r>
        <w:t xml:space="preserve">    global userConfigFile;</w:t>
      </w:r>
    </w:p>
    <w:p w:rsidR="00F3060E" w:rsidRDefault="00F3060E" w:rsidP="00F3060E">
      <w:pPr>
        <w:pStyle w:val="CodeListingSmall"/>
      </w:pPr>
      <w:r>
        <w:t xml:space="preserve">    global userKeyFile;</w:t>
      </w:r>
    </w:p>
    <w:p w:rsidR="00F3060E" w:rsidRDefault="00F3060E" w:rsidP="00F3060E">
      <w:pPr>
        <w:pStyle w:val="CodeListingSmall"/>
      </w:pPr>
      <w:r>
        <w:t xml:space="preserve">    global consoleAction;</w:t>
      </w:r>
    </w:p>
    <w:p w:rsidR="00F3060E" w:rsidRDefault="00F3060E" w:rsidP="00F3060E">
      <w:pPr>
        <w:pStyle w:val="CodeListingSmall"/>
      </w:pPr>
    </w:p>
    <w:p w:rsidR="00F3060E" w:rsidRDefault="00F3060E" w:rsidP="00F3060E">
      <w:pPr>
        <w:pStyle w:val="CodeListingSmall"/>
      </w:pPr>
      <w:r>
        <w:t xml:space="preserve">    # test arguments</w:t>
      </w:r>
    </w:p>
    <w:p w:rsidR="00F3060E" w:rsidRDefault="00F3060E" w:rsidP="00F3060E">
      <w:pPr>
        <w:pStyle w:val="CodeListingSmall"/>
      </w:pPr>
      <w:r>
        <w:t xml:space="preserve">    if len(sys.argv) != 3:</w:t>
      </w:r>
    </w:p>
    <w:p w:rsidR="00F3060E" w:rsidRDefault="00F3060E" w:rsidP="00F3060E">
      <w:pPr>
        <w:pStyle w:val="CodeListingSmall"/>
      </w:pPr>
      <w:r>
        <w:t xml:space="preserve">         print 'Usage:  checkforsession.sh &lt;property_file&gt;';</w:t>
      </w:r>
    </w:p>
    <w:p w:rsidR="00F3060E" w:rsidRDefault="00F3060E" w:rsidP="00F3060E">
      <w:pPr>
        <w:pStyle w:val="CodeListingSmall"/>
      </w:pPr>
      <w:r>
        <w:t xml:space="preserve">         exit();</w:t>
      </w:r>
    </w:p>
    <w:p w:rsidR="00F3060E" w:rsidRDefault="00F3060E" w:rsidP="00F3060E">
      <w:pPr>
        <w:pStyle w:val="CodeListingSmall"/>
      </w:pPr>
    </w:p>
    <w:p w:rsidR="00F3060E" w:rsidRDefault="00F3060E" w:rsidP="00F3060E">
      <w:pPr>
        <w:pStyle w:val="CodeListingSmall"/>
      </w:pPr>
      <w:r>
        <w:t xml:space="preserve">    try:</w:t>
      </w:r>
    </w:p>
    <w:p w:rsidR="00F3060E" w:rsidRDefault="00F3060E" w:rsidP="00F3060E">
      <w:pPr>
        <w:pStyle w:val="CodeListingSmall"/>
      </w:pPr>
      <w:r>
        <w:t xml:space="preserve">       domainProps = Properties()</w:t>
      </w:r>
    </w:p>
    <w:p w:rsidR="00F3060E" w:rsidRDefault="00F3060E" w:rsidP="00F3060E">
      <w:pPr>
        <w:pStyle w:val="CodeListingSmall"/>
      </w:pPr>
    </w:p>
    <w:p w:rsidR="00F3060E" w:rsidRDefault="00F3060E" w:rsidP="00F3060E">
      <w:pPr>
        <w:pStyle w:val="CodeListingSmall"/>
      </w:pPr>
      <w:r>
        <w:t xml:space="preserve">       # load properties and overwrite defaults</w:t>
      </w:r>
    </w:p>
    <w:p w:rsidR="00F3060E" w:rsidRDefault="00F3060E" w:rsidP="00F3060E">
      <w:pPr>
        <w:pStyle w:val="CodeListingSmall"/>
      </w:pPr>
      <w:r>
        <w:t xml:space="preserve">       input = FileInputStream(sys.argv[2])</w:t>
      </w:r>
    </w:p>
    <w:p w:rsidR="00F3060E" w:rsidRDefault="00F3060E" w:rsidP="00F3060E">
      <w:pPr>
        <w:pStyle w:val="CodeListingSmall"/>
      </w:pPr>
      <w:r>
        <w:t xml:space="preserve">       domainProps.load(input)</w:t>
      </w:r>
    </w:p>
    <w:p w:rsidR="00F3060E" w:rsidRDefault="00F3060E" w:rsidP="00F3060E">
      <w:pPr>
        <w:pStyle w:val="CodeListingSmall"/>
      </w:pPr>
      <w:r>
        <w:t xml:space="preserve">       input.close()</w:t>
      </w:r>
    </w:p>
    <w:p w:rsidR="00F3060E" w:rsidRDefault="00F3060E" w:rsidP="00F3060E">
      <w:pPr>
        <w:pStyle w:val="CodeListingSmall"/>
      </w:pPr>
    </w:p>
    <w:p w:rsidR="00F3060E" w:rsidRDefault="00F3060E" w:rsidP="00F3060E">
      <w:pPr>
        <w:pStyle w:val="CodeListingSmall"/>
      </w:pPr>
      <w:r>
        <w:t xml:space="preserve">       userConfigFile = File(domainProps.getProperty('userconfig')</w:t>
      </w:r>
    </w:p>
    <w:p w:rsidR="00F3060E" w:rsidRDefault="00F3060E" w:rsidP="00F3060E">
      <w:pPr>
        <w:pStyle w:val="CodeListingSmall"/>
      </w:pPr>
      <w:r>
        <w:t xml:space="preserve">       userKeyFile    = File(domainProps.getProperty('userkey')</w:t>
      </w:r>
    </w:p>
    <w:p w:rsidR="00F3060E" w:rsidRDefault="00F3060E" w:rsidP="00F3060E">
      <w:pPr>
        <w:pStyle w:val="CodeListingSmall"/>
      </w:pPr>
      <w:r>
        <w:t xml:space="preserve">    except:</w:t>
      </w:r>
    </w:p>
    <w:p w:rsidR="00F3060E" w:rsidRDefault="00F3060E" w:rsidP="00F3060E">
      <w:pPr>
        <w:pStyle w:val="CodeListingSmall"/>
      </w:pPr>
      <w:r>
        <w:t xml:space="preserve">       print 'Cannot load properties  !';</w:t>
      </w:r>
    </w:p>
    <w:p w:rsidR="00F3060E" w:rsidRDefault="00F3060E" w:rsidP="00F3060E">
      <w:pPr>
        <w:pStyle w:val="CodeListingSmall"/>
      </w:pPr>
      <w:r>
        <w:t xml:space="preserve">       exit();</w:t>
      </w:r>
    </w:p>
    <w:p w:rsidR="00F3060E" w:rsidRDefault="00F3060E" w:rsidP="00F3060E">
      <w:pPr>
        <w:pStyle w:val="CodeListingSmall"/>
      </w:pPr>
    </w:p>
    <w:p w:rsidR="00F3060E" w:rsidRDefault="00F3060E" w:rsidP="00F3060E">
      <w:pPr>
        <w:pStyle w:val="CodeListingSmall"/>
      </w:pPr>
      <w:r>
        <w:t xml:space="preserve">    print 'Initialization completed';</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w:t>
      </w:r>
    </w:p>
    <w:p w:rsidR="00F3060E" w:rsidRDefault="00F3060E" w:rsidP="00F3060E">
      <w:pPr>
        <w:pStyle w:val="CodeListingSmall"/>
      </w:pPr>
      <w:r>
        <w:t># check if session is active</w:t>
      </w:r>
    </w:p>
    <w:p w:rsidR="00F3060E" w:rsidRDefault="00F3060E" w:rsidP="00F3060E">
      <w:pPr>
        <w:pStyle w:val="CodeListingSmall"/>
      </w:pPr>
      <w:r>
        <w:t>###################################################################</w:t>
      </w:r>
    </w:p>
    <w:p w:rsidR="00F3060E" w:rsidRDefault="00F3060E" w:rsidP="00F3060E">
      <w:pPr>
        <w:pStyle w:val="CodeListingSmall"/>
      </w:pPr>
      <w:r>
        <w:t>def existActiveEditSession():</w:t>
      </w:r>
    </w:p>
    <w:p w:rsidR="00F3060E" w:rsidRDefault="00F3060E" w:rsidP="00F3060E">
      <w:pPr>
        <w:pStyle w:val="CodeListingSmall"/>
      </w:pPr>
      <w:r>
        <w:t xml:space="preserve">    # check for existing sessions using the configuration manager</w:t>
      </w:r>
    </w:p>
    <w:p w:rsidR="00F3060E" w:rsidRDefault="00F3060E" w:rsidP="00F3060E">
      <w:pPr>
        <w:pStyle w:val="CodeListingSmall"/>
      </w:pPr>
      <w:r>
        <w:t xml:space="preserve">    myConfigurationManager = getConfigManager()</w:t>
      </w:r>
    </w:p>
    <w:p w:rsidR="00F3060E" w:rsidRDefault="00F3060E" w:rsidP="00F3060E">
      <w:pPr>
        <w:pStyle w:val="CodeListingSmall"/>
      </w:pPr>
      <w:r>
        <w:t xml:space="preserve">    # try to get an active session.</w:t>
      </w:r>
    </w:p>
    <w:p w:rsidR="00F3060E" w:rsidRDefault="00F3060E" w:rsidP="00F3060E">
      <w:pPr>
        <w:pStyle w:val="CodeListingSmall"/>
      </w:pPr>
      <w:r>
        <w:t xml:space="preserve">    # if call succeeds, then a session is available, otherwise an exception is thrown</w:t>
      </w:r>
    </w:p>
    <w:p w:rsidR="00F3060E" w:rsidRDefault="00F3060E" w:rsidP="00F3060E">
      <w:pPr>
        <w:pStyle w:val="CodeListingSmall"/>
      </w:pPr>
      <w:r>
        <w:t xml:space="preserve">    try:</w:t>
      </w:r>
    </w:p>
    <w:p w:rsidR="00F3060E" w:rsidRDefault="00F3060E" w:rsidP="00F3060E">
      <w:pPr>
        <w:pStyle w:val="CodeListingSmall"/>
      </w:pPr>
      <w:r>
        <w:t xml:space="preserve">           # Test if an active session is available and if yes return it</w:t>
      </w:r>
    </w:p>
    <w:p w:rsidR="00F3060E" w:rsidRDefault="00F3060E" w:rsidP="00F3060E">
      <w:pPr>
        <w:pStyle w:val="CodeListingSmall"/>
      </w:pPr>
      <w:r>
        <w:t xml:space="preserve">           myConfigurationManager.getChanges()</w:t>
      </w:r>
    </w:p>
    <w:p w:rsidR="00F3060E" w:rsidRDefault="00F3060E" w:rsidP="00F3060E">
      <w:pPr>
        <w:pStyle w:val="CodeListingSmall"/>
      </w:pPr>
      <w:r>
        <w:t xml:space="preserve">           print 'Active edit session found !'</w:t>
      </w:r>
    </w:p>
    <w:p w:rsidR="00F3060E" w:rsidRDefault="00F3060E" w:rsidP="00F3060E">
      <w:pPr>
        <w:pStyle w:val="CodeListingSmall"/>
      </w:pPr>
    </w:p>
    <w:p w:rsidR="00F3060E" w:rsidRDefault="00F3060E" w:rsidP="00F3060E">
      <w:pPr>
        <w:pStyle w:val="CodeListingSmall"/>
      </w:pPr>
      <w:r>
        <w:t xml:space="preserve">           # test which user is making changes</w:t>
      </w:r>
    </w:p>
    <w:p w:rsidR="00F3060E" w:rsidRDefault="00F3060E" w:rsidP="00F3060E">
      <w:pPr>
        <w:pStyle w:val="CodeListingSmall"/>
      </w:pPr>
      <w:r>
        <w:t xml:space="preserve">           userWhoOwnsCurrentEditSession = myConfigurationManager.getCurrentEditor()</w:t>
      </w:r>
    </w:p>
    <w:p w:rsidR="00F3060E" w:rsidRDefault="00F3060E" w:rsidP="00F3060E">
      <w:pPr>
        <w:pStyle w:val="CodeListingSmall"/>
      </w:pPr>
      <w:r>
        <w:t xml:space="preserve">           print '   - The active session belongs to ' + userWhoOwnsCurrentEditSession</w:t>
      </w:r>
    </w:p>
    <w:p w:rsidR="00F3060E" w:rsidRDefault="00F3060E" w:rsidP="00F3060E">
      <w:pPr>
        <w:pStyle w:val="CodeListingSmall"/>
      </w:pPr>
    </w:p>
    <w:p w:rsidR="00F3060E" w:rsidRDefault="00F3060E" w:rsidP="00F3060E">
      <w:pPr>
        <w:pStyle w:val="CodeListingSmall"/>
      </w:pPr>
      <w:r>
        <w:t xml:space="preserve">           # out of interst, return the number of active changes in the current session</w:t>
      </w:r>
    </w:p>
    <w:p w:rsidR="00F3060E" w:rsidRDefault="00F3060E" w:rsidP="00F3060E">
      <w:pPr>
        <w:pStyle w:val="CodeListingSmall"/>
      </w:pPr>
      <w:r>
        <w:t xml:space="preserve">           changeList = myConfigurationManager.getUnactivatedChanges()</w:t>
      </w:r>
    </w:p>
    <w:p w:rsidR="00F3060E" w:rsidRDefault="00F3060E" w:rsidP="00F3060E">
      <w:pPr>
        <w:pStyle w:val="CodeListingSmall"/>
      </w:pPr>
      <w:r>
        <w:t xml:space="preserve">           numberOfUnactivatedChanges = len(changeList)</w:t>
      </w:r>
    </w:p>
    <w:p w:rsidR="00F3060E" w:rsidRDefault="00F3060E" w:rsidP="00F3060E">
      <w:pPr>
        <w:pStyle w:val="CodeListingSmall"/>
      </w:pPr>
      <w:r>
        <w:t xml:space="preserve">           print '   - The actual session has '+str(numberOfUnactivatedChanges)+</w:t>
      </w:r>
    </w:p>
    <w:p w:rsidR="00F3060E" w:rsidRDefault="00F3060E" w:rsidP="00F3060E">
      <w:pPr>
        <w:pStyle w:val="CodeListingSmall"/>
      </w:pPr>
      <w:r>
        <w:t xml:space="preserve">                 ' not yet activated changes '</w:t>
      </w:r>
    </w:p>
    <w:p w:rsidR="00F3060E" w:rsidRDefault="00F3060E" w:rsidP="00F3060E">
      <w:pPr>
        <w:pStyle w:val="CodeListingSmall"/>
      </w:pPr>
    </w:p>
    <w:p w:rsidR="00F3060E" w:rsidRDefault="00F3060E" w:rsidP="00F3060E">
      <w:pPr>
        <w:pStyle w:val="CodeListingSmall"/>
      </w:pPr>
      <w:r>
        <w:t xml:space="preserve">           print '\n Waiting list of changes:'</w:t>
      </w:r>
    </w:p>
    <w:p w:rsidR="00F3060E" w:rsidRDefault="00F3060E" w:rsidP="00F3060E">
      <w:pPr>
        <w:pStyle w:val="CodeListingSmall"/>
      </w:pPr>
      <w:r>
        <w:t xml:space="preserve">           if (numberOfUnactivatedChanges &gt; 0):</w:t>
      </w:r>
    </w:p>
    <w:p w:rsidR="00F3060E" w:rsidRDefault="00F3060E" w:rsidP="00F3060E">
      <w:pPr>
        <w:pStyle w:val="CodeListingSmall"/>
      </w:pPr>
      <w:r>
        <w:t xml:space="preserve">                 for nextChange in changeList:</w:t>
      </w:r>
    </w:p>
    <w:p w:rsidR="00F3060E" w:rsidRDefault="00F3060E" w:rsidP="00F3060E">
      <w:pPr>
        <w:pStyle w:val="CodeListingSmall"/>
      </w:pPr>
      <w:r>
        <w:t xml:space="preserve">                      print nextChange</w:t>
      </w:r>
    </w:p>
    <w:p w:rsidR="00F3060E" w:rsidRDefault="00F3060E" w:rsidP="00F3060E">
      <w:pPr>
        <w:pStyle w:val="CodeListingSmall"/>
      </w:pPr>
      <w:r>
        <w:t xml:space="preserve">           print '\n'</w:t>
      </w:r>
    </w:p>
    <w:p w:rsidR="00F3060E" w:rsidRDefault="00F3060E" w:rsidP="00F3060E">
      <w:pPr>
        <w:pStyle w:val="CodeListingSmall"/>
      </w:pPr>
    </w:p>
    <w:p w:rsidR="00F3060E" w:rsidRDefault="00F3060E" w:rsidP="00F3060E">
      <w:pPr>
        <w:pStyle w:val="CodeListingSmall"/>
      </w:pPr>
      <w:r>
        <w:t xml:space="preserve">           return 'true'</w:t>
      </w:r>
    </w:p>
    <w:p w:rsidR="00F3060E" w:rsidRDefault="00F3060E" w:rsidP="00F3060E">
      <w:pPr>
        <w:pStyle w:val="CodeListingSmall"/>
      </w:pPr>
      <w:r>
        <w:t xml:space="preserve">    except:</w:t>
      </w:r>
    </w:p>
    <w:p w:rsidR="00F3060E" w:rsidRDefault="00F3060E" w:rsidP="00F3060E">
      <w:pPr>
        <w:pStyle w:val="CodeListingSmall"/>
      </w:pPr>
      <w:r>
        <w:t xml:space="preserve">           dumpStack()</w:t>
      </w:r>
    </w:p>
    <w:p w:rsidR="00F3060E" w:rsidRDefault="00F3060E" w:rsidP="00F3060E">
      <w:pPr>
        <w:pStyle w:val="CodeListingSmall"/>
      </w:pPr>
      <w:r>
        <w:t xml:space="preserve">           # good for us - no active changes found</w:t>
      </w:r>
    </w:p>
    <w:p w:rsidR="00F3060E" w:rsidRDefault="00F3060E" w:rsidP="00F3060E">
      <w:pPr>
        <w:pStyle w:val="CodeListingSmall"/>
      </w:pPr>
      <w:r>
        <w:t xml:space="preserve">           print 'No active edit session found !'</w:t>
      </w:r>
    </w:p>
    <w:p w:rsidR="00F3060E" w:rsidRDefault="00F3060E" w:rsidP="00F3060E">
      <w:pPr>
        <w:pStyle w:val="CodeListingSmall"/>
      </w:pPr>
      <w:r>
        <w:t xml:space="preserve">           return 'false'</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w:t>
      </w:r>
    </w:p>
    <w:p w:rsidR="00F3060E" w:rsidRDefault="00F3060E" w:rsidP="00F3060E">
      <w:pPr>
        <w:pStyle w:val="CodeListingSmall"/>
      </w:pPr>
      <w:r>
        <w:t>#           Main Code Execution</w:t>
      </w:r>
    </w:p>
    <w:p w:rsidR="00F3060E" w:rsidRDefault="00F3060E" w:rsidP="00F3060E">
      <w:pPr>
        <w:pStyle w:val="CodeListingSmall"/>
      </w:pPr>
      <w:r>
        <w:t>###################################################################</w:t>
      </w:r>
    </w:p>
    <w:p w:rsidR="00F3060E" w:rsidRDefault="00F3060E" w:rsidP="00F3060E">
      <w:pPr>
        <w:pStyle w:val="CodeListingSmall"/>
      </w:pPr>
      <w:r>
        <w:t>if __name__== "main":</w:t>
      </w:r>
    </w:p>
    <w:p w:rsidR="00F3060E" w:rsidRDefault="00F3060E" w:rsidP="00F3060E">
      <w:pPr>
        <w:pStyle w:val="CodeListingSmall"/>
      </w:pPr>
    </w:p>
    <w:p w:rsidR="00F3060E" w:rsidRDefault="00F3060E" w:rsidP="00F3060E">
      <w:pPr>
        <w:pStyle w:val="CodeListingSmall"/>
      </w:pPr>
      <w:r>
        <w:t xml:space="preserve">         intialize()</w:t>
      </w:r>
    </w:p>
    <w:p w:rsidR="00F3060E" w:rsidRDefault="00F3060E" w:rsidP="00F3060E">
      <w:pPr>
        <w:pStyle w:val="CodeListingSmall"/>
      </w:pPr>
      <w:r>
        <w:t xml:space="preserve">         connUri = domainProps.getProperty('adminserverURL)</w:t>
      </w:r>
    </w:p>
    <w:p w:rsidR="00F3060E" w:rsidRDefault="00F3060E" w:rsidP="00F3060E">
      <w:pPr>
        <w:pStyle w:val="CodeListingSmall"/>
      </w:pPr>
      <w:r>
        <w:t xml:space="preserve">         print 'Connecting to the Admin Server ('+connUri+')';</w:t>
      </w:r>
    </w:p>
    <w:p w:rsidR="00F3060E" w:rsidRDefault="00F3060E" w:rsidP="00F3060E">
      <w:pPr>
        <w:pStyle w:val="CodeListingSmall"/>
      </w:pPr>
      <w:r>
        <w:t xml:space="preserve">         connect(userConfigFile=userConfigFile,userKeyFile=userKeyFile,url=connUri);</w:t>
      </w:r>
    </w:p>
    <w:p w:rsidR="00F3060E" w:rsidRDefault="00F3060E" w:rsidP="00F3060E">
      <w:pPr>
        <w:pStyle w:val="CodeListingSmall"/>
      </w:pPr>
    </w:p>
    <w:p w:rsidR="00F3060E" w:rsidRDefault="00F3060E" w:rsidP="00F3060E">
      <w:pPr>
        <w:pStyle w:val="CodeListingSmall"/>
      </w:pPr>
      <w:r>
        <w:lastRenderedPageBreak/>
        <w:t xml:space="preserve">         if ('true' == existActiveEditSession()):</w:t>
      </w:r>
    </w:p>
    <w:p w:rsidR="00F3060E" w:rsidRDefault="00F3060E" w:rsidP="00F3060E">
      <w:pPr>
        <w:pStyle w:val="CodeListingSmall"/>
      </w:pPr>
      <w:r>
        <w:t xml:space="preserve">             print '\n OH OH session already exists\n'</w:t>
      </w:r>
    </w:p>
    <w:p w:rsidR="00F3060E" w:rsidRDefault="00F3060E" w:rsidP="00F3060E">
      <w:pPr>
        <w:pStyle w:val="CodeListingSmall"/>
      </w:pPr>
      <w:r>
        <w:t xml:space="preserve">         else:</w:t>
      </w:r>
    </w:p>
    <w:p w:rsidR="00F3060E" w:rsidRDefault="00F3060E" w:rsidP="00F3060E">
      <w:pPr>
        <w:pStyle w:val="CodeListingSmall"/>
      </w:pPr>
      <w:r>
        <w:t xml:space="preserve">             print '\n Good news - session does not yet exist !\n'</w:t>
      </w:r>
    </w:p>
    <w:p w:rsidR="00F3060E" w:rsidRDefault="00F3060E" w:rsidP="00F3060E">
      <w:pPr>
        <w:pStyle w:val="CodeListingSmall"/>
      </w:pPr>
    </w:p>
    <w:p w:rsidR="00F3060E" w:rsidRDefault="00F3060E" w:rsidP="00F3060E">
      <w:pPr>
        <w:pStyle w:val="CodeListingSmall"/>
      </w:pPr>
      <w:r>
        <w:t xml:space="preserve">         print 'Disconnect from the Admin Server...';</w:t>
      </w:r>
    </w:p>
    <w:p w:rsidR="00F3060E" w:rsidRDefault="00F3060E" w:rsidP="00F3060E">
      <w:pPr>
        <w:pStyle w:val="CodeListingSmall"/>
      </w:pPr>
      <w:r>
        <w:t xml:space="preserve">         disconnect();</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create_non_XA_datasource</w:t>
      </w:r>
    </w:p>
    <w:p w:rsidR="00F3060E" w:rsidRDefault="00F3060E" w:rsidP="00F3060E">
      <w:pPr>
        <w:pStyle w:val="CodeListingSmall"/>
      </w:pPr>
      <w:r>
        <w:t>cd('/')</w:t>
      </w:r>
    </w:p>
    <w:p w:rsidR="00F3060E" w:rsidRDefault="00F3060E" w:rsidP="00F3060E">
      <w:pPr>
        <w:pStyle w:val="CodeListingSmall"/>
      </w:pPr>
      <w:r>
        <w:t># using the create operation on root level to create a new datasource</w:t>
      </w:r>
    </w:p>
    <w:p w:rsidR="00F3060E" w:rsidRDefault="00F3060E" w:rsidP="00F3060E">
      <w:pPr>
        <w:pStyle w:val="CodeListingSmall"/>
      </w:pPr>
      <w:r>
        <w:t>cmo.createJDBCSystemResource('NonXA_TestDatasource')</w:t>
      </w:r>
    </w:p>
    <w:p w:rsidR="00F3060E" w:rsidRDefault="00F3060E" w:rsidP="00F3060E">
      <w:pPr>
        <w:pStyle w:val="CodeListingSmall"/>
      </w:pPr>
    </w:p>
    <w:p w:rsidR="00F3060E" w:rsidRDefault="00F3060E" w:rsidP="00F3060E">
      <w:pPr>
        <w:pStyle w:val="CodeListingSmall"/>
      </w:pPr>
      <w:r>
        <w:t># change to the datasource mbean</w:t>
      </w:r>
    </w:p>
    <w:p w:rsidR="00F3060E" w:rsidRDefault="00F3060E" w:rsidP="00F3060E">
      <w:pPr>
        <w:pStyle w:val="CodeListingSmall"/>
      </w:pPr>
      <w:r>
        <w:t>cd('/JDBCSystemResources/NonXA_TestDatasource/JDBCResource/NonXA_TestDatasource')</w:t>
      </w:r>
    </w:p>
    <w:p w:rsidR="00F3060E" w:rsidRDefault="00F3060E" w:rsidP="00F3060E">
      <w:pPr>
        <w:pStyle w:val="CodeListingSmall"/>
      </w:pPr>
    </w:p>
    <w:p w:rsidR="00F3060E" w:rsidRDefault="00F3060E" w:rsidP="00F3060E">
      <w:pPr>
        <w:pStyle w:val="CodeListingSmall"/>
      </w:pPr>
      <w:r>
        <w:t># set the name</w:t>
      </w:r>
    </w:p>
    <w:p w:rsidR="00F3060E" w:rsidRDefault="00F3060E" w:rsidP="00F3060E">
      <w:pPr>
        <w:pStyle w:val="CodeListingSmall"/>
      </w:pPr>
      <w:r>
        <w:t>cmo.setName('NonXA_TestDatasource')</w:t>
      </w:r>
    </w:p>
    <w:p w:rsidR="00F3060E" w:rsidRDefault="00F3060E" w:rsidP="00F3060E">
      <w:pPr>
        <w:pStyle w:val="CodeListingSmall"/>
      </w:pPr>
    </w:p>
    <w:p w:rsidR="00F3060E" w:rsidRDefault="00F3060E" w:rsidP="00F3060E">
      <w:pPr>
        <w:pStyle w:val="CodeListingSmall"/>
      </w:pPr>
      <w:r>
        <w:t># change to the "JDBCDataSourceParams" mbean of the new datasource and set the JNDI name</w:t>
      </w:r>
    </w:p>
    <w:p w:rsidR="00F3060E" w:rsidRDefault="00F3060E" w:rsidP="00F3060E">
      <w:pPr>
        <w:pStyle w:val="CodeListingSmall"/>
      </w:pPr>
      <w:r>
        <w:t>cd('/JDBCSystemResources/NonXA_TestDatasource/JDBCResource/NonXA_TestDatasource/JDBCDataSourceParams/NonXA_TestDatasource')</w:t>
      </w:r>
    </w:p>
    <w:p w:rsidR="00F3060E" w:rsidRDefault="00F3060E" w:rsidP="00F3060E">
      <w:pPr>
        <w:pStyle w:val="CodeListingSmall"/>
      </w:pPr>
      <w:r>
        <w:t>set('JNDINames',jarray.array([String('jndi/nonXAtest')], String))</w:t>
      </w:r>
    </w:p>
    <w:p w:rsidR="00F3060E" w:rsidRDefault="00F3060E" w:rsidP="00F3060E">
      <w:pPr>
        <w:pStyle w:val="CodeListingSmall"/>
      </w:pPr>
    </w:p>
    <w:p w:rsidR="00F3060E" w:rsidRDefault="00F3060E" w:rsidP="00F3060E">
      <w:pPr>
        <w:pStyle w:val="CodeListingSmall"/>
      </w:pPr>
      <w:r>
        <w:t># change to the "JDBCDriverParams" mbean of the new datasource and set the connection details like url , driver and password</w:t>
      </w:r>
    </w:p>
    <w:p w:rsidR="00F3060E" w:rsidRDefault="00F3060E" w:rsidP="00F3060E">
      <w:pPr>
        <w:pStyle w:val="CodeListingSmall"/>
      </w:pPr>
      <w:r>
        <w:t>cd('/JDBCSystemResources/NonXA_TestDatasource/JDBCResource/NonXA_TestDatasource/JDBCDriverParams/NonXA_TestDatasource')</w:t>
      </w:r>
    </w:p>
    <w:p w:rsidR="00F3060E" w:rsidRDefault="00F3060E" w:rsidP="00F3060E">
      <w:pPr>
        <w:pStyle w:val="CodeListingSmall"/>
      </w:pPr>
      <w:r>
        <w:t>cmo.setUrl('jdbc:oracle:thin:@mydbhost.com:1521:TestDB')</w:t>
      </w:r>
    </w:p>
    <w:p w:rsidR="00F3060E" w:rsidRDefault="00F3060E" w:rsidP="00F3060E">
      <w:pPr>
        <w:pStyle w:val="CodeListingSmall"/>
      </w:pPr>
      <w:r>
        <w:t>cmo.setDriverName('oracle.jdbc.OracleDriver')</w:t>
      </w:r>
    </w:p>
    <w:p w:rsidR="00F3060E" w:rsidRDefault="00F3060E" w:rsidP="00F3060E">
      <w:pPr>
        <w:pStyle w:val="CodeListingSmall"/>
      </w:pPr>
      <w:r>
        <w:t>cmo.setPassword('db_password');</w:t>
      </w:r>
    </w:p>
    <w:p w:rsidR="00F3060E" w:rsidRDefault="00F3060E" w:rsidP="00F3060E">
      <w:pPr>
        <w:pStyle w:val="CodeListingSmall"/>
      </w:pPr>
    </w:p>
    <w:p w:rsidR="00F3060E" w:rsidRDefault="00F3060E" w:rsidP="00F3060E">
      <w:pPr>
        <w:pStyle w:val="CodeListingSmall"/>
      </w:pPr>
      <w:r>
        <w:t># change to the JDBCConnectionPoolParams mbean and set connection specific details</w:t>
      </w:r>
    </w:p>
    <w:p w:rsidR="00F3060E" w:rsidRDefault="00F3060E" w:rsidP="00F3060E">
      <w:pPr>
        <w:pStyle w:val="CodeListingSmall"/>
      </w:pPr>
      <w:r>
        <w:t>cd('/JDBCSystemResources/NonXA_TestDatasource/JDBCResource/NonXA_TestDatasource/JDBCConnectionPoolParams/NonXA_TestDatasource')</w:t>
      </w:r>
    </w:p>
    <w:p w:rsidR="00F3060E" w:rsidRDefault="00F3060E" w:rsidP="00F3060E">
      <w:pPr>
        <w:pStyle w:val="CodeListingSmall"/>
      </w:pPr>
      <w:r>
        <w:t>cmo.setTestTableName('SQL SELECT 1 FROM DUAL\r\n')</w:t>
      </w:r>
    </w:p>
    <w:p w:rsidR="00F3060E" w:rsidRDefault="00F3060E" w:rsidP="00F3060E">
      <w:pPr>
        <w:pStyle w:val="CodeListingSmall"/>
      </w:pPr>
      <w:r>
        <w:t># creating a property for the user name</w:t>
      </w:r>
    </w:p>
    <w:p w:rsidR="00F3060E" w:rsidRDefault="00F3060E" w:rsidP="00F3060E">
      <w:pPr>
        <w:pStyle w:val="CodeListingSmall"/>
      </w:pPr>
      <w:r>
        <w:t>cd('/JDBCSystemResources/NonXA_TestDatasource/JDBCResource/NonXA_TestDatasource/JDBCDriverParams/NonXA_TestDatasource/Properties/NonXA_TestDatasource')</w:t>
      </w:r>
    </w:p>
    <w:p w:rsidR="00F3060E" w:rsidRDefault="00F3060E" w:rsidP="00F3060E">
      <w:pPr>
        <w:pStyle w:val="CodeListingSmall"/>
      </w:pPr>
      <w:r>
        <w:t>cmo.createProperty('user')</w:t>
      </w:r>
    </w:p>
    <w:p w:rsidR="00F3060E" w:rsidRDefault="00F3060E" w:rsidP="00F3060E">
      <w:pPr>
        <w:pStyle w:val="CodeListingSmall"/>
      </w:pPr>
    </w:p>
    <w:p w:rsidR="00F3060E" w:rsidRDefault="00F3060E" w:rsidP="00F3060E">
      <w:pPr>
        <w:pStyle w:val="CodeListingSmall"/>
      </w:pPr>
      <w:r>
        <w:t># set the user name</w:t>
      </w:r>
    </w:p>
    <w:p w:rsidR="00F3060E" w:rsidRDefault="00F3060E" w:rsidP="00F3060E">
      <w:pPr>
        <w:pStyle w:val="CodeListingSmall"/>
      </w:pPr>
      <w:r>
        <w:t>cd('/JDBCSystemResources/NonXA_TestDatasource/JDBCResource/NonXA_TestDatasource/JDBCDriverParams/NonXA_TestDatasource/Properties/NonXA_TestDatasource/Properties/user')</w:t>
      </w:r>
    </w:p>
    <w:p w:rsidR="00F3060E" w:rsidRDefault="00F3060E" w:rsidP="00F3060E">
      <w:pPr>
        <w:pStyle w:val="CodeListingSmall"/>
      </w:pPr>
      <w:r>
        <w:t>cmo.setValue('dbuser')</w:t>
      </w:r>
    </w:p>
    <w:p w:rsidR="00F3060E" w:rsidRDefault="00F3060E" w:rsidP="00F3060E">
      <w:pPr>
        <w:pStyle w:val="CodeListingSmall"/>
      </w:pPr>
    </w:p>
    <w:p w:rsidR="00F3060E" w:rsidRDefault="00F3060E" w:rsidP="00F3060E">
      <w:pPr>
        <w:pStyle w:val="CodeListingSmall"/>
      </w:pPr>
      <w:r>
        <w:t># setting transactional options</w:t>
      </w:r>
    </w:p>
    <w:p w:rsidR="00F3060E" w:rsidRDefault="00F3060E" w:rsidP="00F3060E">
      <w:pPr>
        <w:pStyle w:val="CodeListingSmall"/>
      </w:pPr>
      <w:r>
        <w:t>cd('/JDBCSystemResources/NonXA_TestDatasource/JDBCResource/NonXA_TestDatasource/JDBCDataSourceParams/NonXA_TestDatasource')</w:t>
      </w:r>
    </w:p>
    <w:p w:rsidR="00F3060E" w:rsidRDefault="00F3060E" w:rsidP="00F3060E">
      <w:pPr>
        <w:pStyle w:val="CodeListingSmall"/>
      </w:pPr>
      <w:r>
        <w:t>cmo.setGlobalTransactionsProtocol('OnePhaseCommit')</w:t>
      </w:r>
    </w:p>
    <w:p w:rsidR="00F3060E" w:rsidRDefault="00F3060E" w:rsidP="00F3060E">
      <w:pPr>
        <w:pStyle w:val="CodeListingSmall"/>
      </w:pPr>
    </w:p>
    <w:p w:rsidR="00F3060E" w:rsidRDefault="00F3060E" w:rsidP="00F3060E">
      <w:pPr>
        <w:pStyle w:val="CodeListingSmall"/>
      </w:pPr>
      <w:r>
        <w:t># Finally target the datasource - in this case to a cluster</w:t>
      </w:r>
    </w:p>
    <w:p w:rsidR="00F3060E" w:rsidRDefault="00F3060E" w:rsidP="00F3060E">
      <w:pPr>
        <w:pStyle w:val="CodeListingSmall"/>
      </w:pPr>
      <w:r>
        <w:t>cd('/SystemResources/NonXA_TestDatasource')</w:t>
      </w:r>
    </w:p>
    <w:p w:rsidR="00F3060E" w:rsidRDefault="00F3060E" w:rsidP="00F3060E">
      <w:pPr>
        <w:pStyle w:val="CodeListingSmall"/>
      </w:pPr>
      <w:r>
        <w:t>set('Targets',jarray.array([ObjectName('com.bea:Name=MartinTest_Cluster,Type=Cluster')], ObjectName))</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2_XA_example</w:t>
      </w:r>
    </w:p>
    <w:p w:rsidR="00F3060E" w:rsidRDefault="00F3060E" w:rsidP="00F3060E">
      <w:pPr>
        <w:pStyle w:val="CodeListingSmall"/>
      </w:pPr>
      <w:r>
        <w:t>cd('/')</w:t>
      </w:r>
    </w:p>
    <w:p w:rsidR="00F3060E" w:rsidRDefault="00F3060E" w:rsidP="00F3060E">
      <w:pPr>
        <w:pStyle w:val="CodeListingSmall"/>
      </w:pPr>
      <w:r>
        <w:t>cmo.createJDBCSystemResource('XA_TestDatasource')</w:t>
      </w:r>
    </w:p>
    <w:p w:rsidR="00F3060E" w:rsidRDefault="00F3060E" w:rsidP="00F3060E">
      <w:pPr>
        <w:pStyle w:val="CodeListingSmall"/>
      </w:pPr>
    </w:p>
    <w:p w:rsidR="00F3060E" w:rsidRDefault="00F3060E" w:rsidP="00F3060E">
      <w:pPr>
        <w:pStyle w:val="CodeListingSmall"/>
      </w:pPr>
      <w:r>
        <w:t>cd('/JDBCSystemResources/XA_TestDatasource/JDBCResource/XA_TestDatasource')</w:t>
      </w:r>
    </w:p>
    <w:p w:rsidR="00F3060E" w:rsidRDefault="00F3060E" w:rsidP="00F3060E">
      <w:pPr>
        <w:pStyle w:val="CodeListingSmall"/>
      </w:pPr>
      <w:r>
        <w:t>cmo.setName('XA_TestDatasource')</w:t>
      </w:r>
    </w:p>
    <w:p w:rsidR="00F3060E" w:rsidRDefault="00F3060E" w:rsidP="00F3060E">
      <w:pPr>
        <w:pStyle w:val="CodeListingSmall"/>
      </w:pPr>
    </w:p>
    <w:p w:rsidR="00F3060E" w:rsidRDefault="00F3060E" w:rsidP="00F3060E">
      <w:pPr>
        <w:pStyle w:val="CodeListingSmall"/>
      </w:pPr>
      <w:r>
        <w:t>cd('/JDBCSystemResources/XA_TestDatasource/JDBCResource/XA_TestDatasource/JDBCDataSourceParams/XA_TestDatasource')</w:t>
      </w:r>
    </w:p>
    <w:p w:rsidR="00F3060E" w:rsidRDefault="00F3060E" w:rsidP="00F3060E">
      <w:pPr>
        <w:pStyle w:val="CodeListingSmall"/>
      </w:pPr>
      <w:r>
        <w:t>set('JNDINames',jarray.array([String('jndi/xaTest')], String))</w:t>
      </w:r>
    </w:p>
    <w:p w:rsidR="00F3060E" w:rsidRDefault="00F3060E" w:rsidP="00F3060E">
      <w:pPr>
        <w:pStyle w:val="CodeListingSmall"/>
      </w:pPr>
    </w:p>
    <w:p w:rsidR="00F3060E" w:rsidRDefault="00F3060E" w:rsidP="00F3060E">
      <w:pPr>
        <w:pStyle w:val="CodeListingSmall"/>
      </w:pPr>
      <w:r>
        <w:t>cd('/JDBCSystemResources/XA_TestDatasource/JDBCResource/XA_TestDatasource/JDBCDriverParams/XA_TestDatasource')</w:t>
      </w:r>
    </w:p>
    <w:p w:rsidR="00F3060E" w:rsidRDefault="00F3060E" w:rsidP="00F3060E">
      <w:pPr>
        <w:pStyle w:val="CodeListingSmall"/>
      </w:pPr>
      <w:r>
        <w:t>cmo.setUrl('jdbc:oracle:thin:@myxadbhost.com:1521:TestXADB')</w:t>
      </w:r>
    </w:p>
    <w:p w:rsidR="00F3060E" w:rsidRDefault="00F3060E" w:rsidP="00F3060E">
      <w:pPr>
        <w:pStyle w:val="CodeListingSmall"/>
      </w:pPr>
      <w:r>
        <w:t>cmo.setDriverName('oracle.jdbc.xa.client.OracleXADataSource')</w:t>
      </w:r>
    </w:p>
    <w:p w:rsidR="00F3060E" w:rsidRDefault="00F3060E" w:rsidP="00F3060E">
      <w:pPr>
        <w:pStyle w:val="CodeListingSmall"/>
      </w:pPr>
      <w:r>
        <w:lastRenderedPageBreak/>
        <w:t>cmo.setPassword('db2_password');</w:t>
      </w:r>
    </w:p>
    <w:p w:rsidR="00F3060E" w:rsidRDefault="00F3060E" w:rsidP="00F3060E">
      <w:pPr>
        <w:pStyle w:val="CodeListingSmall"/>
      </w:pPr>
    </w:p>
    <w:p w:rsidR="00F3060E" w:rsidRDefault="00F3060E" w:rsidP="00F3060E">
      <w:pPr>
        <w:pStyle w:val="CodeListingSmall"/>
      </w:pPr>
      <w:r>
        <w:t>cd('/JDBCSystemResources/XA_TestDatasource/JDBCResource/XA_TestDatasource/JDBCConnectionPoolParams/XA_TestDatasource')</w:t>
      </w:r>
    </w:p>
    <w:p w:rsidR="00F3060E" w:rsidRDefault="00F3060E" w:rsidP="00F3060E">
      <w:pPr>
        <w:pStyle w:val="CodeListingSmall"/>
      </w:pPr>
      <w:r>
        <w:t>cmo.setTestTableName('SQL SELECT 1 FROM DUAL\r\n')</w:t>
      </w:r>
    </w:p>
    <w:p w:rsidR="00F3060E" w:rsidRDefault="00F3060E" w:rsidP="00F3060E">
      <w:pPr>
        <w:pStyle w:val="CodeListingSmall"/>
      </w:pPr>
    </w:p>
    <w:p w:rsidR="00F3060E" w:rsidRDefault="00F3060E" w:rsidP="00F3060E">
      <w:pPr>
        <w:pStyle w:val="CodeListingSmall"/>
      </w:pPr>
      <w:r>
        <w:t>cd('/JDBCSystemResources/XA_TestDatasource/JDBCResource/XA_TestDatasource/JDBCDriverParams/XA_TestDatasource/Properties/XA_TestDatasource')</w:t>
      </w:r>
    </w:p>
    <w:p w:rsidR="00F3060E" w:rsidRDefault="00F3060E" w:rsidP="00F3060E">
      <w:pPr>
        <w:pStyle w:val="CodeListingSmall"/>
      </w:pPr>
      <w:r>
        <w:t>cmo.createProperty('user')</w:t>
      </w:r>
    </w:p>
    <w:p w:rsidR="00F3060E" w:rsidRDefault="00F3060E" w:rsidP="00F3060E">
      <w:pPr>
        <w:pStyle w:val="CodeListingSmall"/>
      </w:pPr>
    </w:p>
    <w:p w:rsidR="00F3060E" w:rsidRDefault="00F3060E" w:rsidP="00F3060E">
      <w:pPr>
        <w:pStyle w:val="CodeListingSmall"/>
      </w:pPr>
      <w:r>
        <w:t>cd('/JDBCSystemResources/XA_TestDatasource/JDBCResource/XA_TestDatasource/JDBCDriverParams/XA_TestDatasource/Properties/XA_TestDatasource/Properties/user')</w:t>
      </w:r>
    </w:p>
    <w:p w:rsidR="00F3060E" w:rsidRDefault="00F3060E" w:rsidP="00F3060E">
      <w:pPr>
        <w:pStyle w:val="CodeListingSmall"/>
      </w:pPr>
      <w:r>
        <w:t>cmo.setValue('dbuser')</w:t>
      </w:r>
    </w:p>
    <w:p w:rsidR="00F3060E" w:rsidRDefault="00F3060E" w:rsidP="00F3060E">
      <w:pPr>
        <w:pStyle w:val="CodeListingSmall"/>
      </w:pPr>
    </w:p>
    <w:p w:rsidR="00F3060E" w:rsidRDefault="00F3060E" w:rsidP="00F3060E">
      <w:pPr>
        <w:pStyle w:val="CodeListingSmall"/>
      </w:pPr>
      <w:r>
        <w:t>cd('/JDBCSystemResources/XA_TestDatasource/JDBCResource/XA_TestDatasource/JDBCDataSourceParams/XA_TestDatasource')</w:t>
      </w:r>
    </w:p>
    <w:p w:rsidR="00F3060E" w:rsidRDefault="00F3060E" w:rsidP="00F3060E">
      <w:pPr>
        <w:pStyle w:val="CodeListingSmall"/>
      </w:pPr>
      <w:r>
        <w:t>cmo.setGlobalTransactionsProtocol('TwoPhaseCommit')</w:t>
      </w:r>
    </w:p>
    <w:p w:rsidR="00F3060E" w:rsidRDefault="00F3060E" w:rsidP="00F3060E">
      <w:pPr>
        <w:pStyle w:val="CodeListingSmall"/>
      </w:pPr>
    </w:p>
    <w:p w:rsidR="00F3060E" w:rsidRDefault="00F3060E" w:rsidP="00F3060E">
      <w:pPr>
        <w:pStyle w:val="CodeListingSmall"/>
      </w:pPr>
      <w:r>
        <w:t>cd('/SystemResources/XA_TestDatasource')</w:t>
      </w:r>
    </w:p>
    <w:p w:rsidR="00F3060E" w:rsidRDefault="00F3060E" w:rsidP="00F3060E">
      <w:pPr>
        <w:pStyle w:val="CodeListingSmall"/>
      </w:pPr>
      <w:r>
        <w:t>set('Targets',jarray.array([ObjectName('com.bea:Name=MartinTest_Cluster,Type=Cluster')], ObjectName))</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cd('/')</w:t>
      </w:r>
    </w:p>
    <w:p w:rsidR="00F3060E" w:rsidRDefault="00F3060E" w:rsidP="00F3060E">
      <w:pPr>
        <w:pStyle w:val="CodeListingSmall"/>
      </w:pPr>
      <w:r>
        <w:t>cmo.createJDBCSystemResource('XA_TestDatasource2')</w:t>
      </w:r>
    </w:p>
    <w:p w:rsidR="00F3060E" w:rsidRDefault="00F3060E" w:rsidP="00F3060E">
      <w:pPr>
        <w:pStyle w:val="CodeListingSmall"/>
      </w:pPr>
    </w:p>
    <w:p w:rsidR="00F3060E" w:rsidRDefault="00F3060E" w:rsidP="00F3060E">
      <w:pPr>
        <w:pStyle w:val="CodeListingSmall"/>
      </w:pPr>
      <w:r>
        <w:t>cd('/JDBCSystemResources/XA_TestDatasource2/JDBCResource/XA_TestDatasource2')</w:t>
      </w:r>
    </w:p>
    <w:p w:rsidR="00F3060E" w:rsidRDefault="00F3060E" w:rsidP="00F3060E">
      <w:pPr>
        <w:pStyle w:val="CodeListingSmall"/>
      </w:pPr>
      <w:r>
        <w:t>cmo.setName('XA_TestDatasource2')</w:t>
      </w:r>
    </w:p>
    <w:p w:rsidR="00F3060E" w:rsidRDefault="00F3060E" w:rsidP="00F3060E">
      <w:pPr>
        <w:pStyle w:val="CodeListingSmall"/>
      </w:pPr>
    </w:p>
    <w:p w:rsidR="00F3060E" w:rsidRDefault="00F3060E" w:rsidP="00F3060E">
      <w:pPr>
        <w:pStyle w:val="CodeListingSmall"/>
      </w:pPr>
      <w:r>
        <w:t>cd('/JDBCSystemResources/XA_TestDatasource2/JDBCResource/XA_TestDatasource2/JDBCDataSourceParams/XA_TestDatasource2')</w:t>
      </w:r>
    </w:p>
    <w:p w:rsidR="00F3060E" w:rsidRDefault="00F3060E" w:rsidP="00F3060E">
      <w:pPr>
        <w:pStyle w:val="CodeListingSmall"/>
      </w:pPr>
      <w:r>
        <w:t>set('JNDINames',jarray.array([String('jndi/xa_test2')], String))</w:t>
      </w:r>
    </w:p>
    <w:p w:rsidR="00F3060E" w:rsidRDefault="00F3060E" w:rsidP="00F3060E">
      <w:pPr>
        <w:pStyle w:val="CodeListingSmall"/>
      </w:pPr>
    </w:p>
    <w:p w:rsidR="00F3060E" w:rsidRDefault="00F3060E" w:rsidP="00F3060E">
      <w:pPr>
        <w:pStyle w:val="CodeListingSmall"/>
      </w:pPr>
      <w:r>
        <w:t>cd('/JDBCSystemResources/XA_TestDatasource2/JDBCResource/XA_TestDatasource2/JDBCDriverParams/XA_TestDatasource2')</w:t>
      </w:r>
    </w:p>
    <w:p w:rsidR="00F3060E" w:rsidRDefault="00F3060E" w:rsidP="00F3060E">
      <w:pPr>
        <w:pStyle w:val="CodeListingSmall"/>
      </w:pPr>
      <w:r>
        <w:t>cmo.setUrl('jdbc:oracle:thin:@myxa2dbhost.com:1521:Test2XADB')</w:t>
      </w:r>
    </w:p>
    <w:p w:rsidR="00F3060E" w:rsidRDefault="00F3060E" w:rsidP="00F3060E">
      <w:pPr>
        <w:pStyle w:val="CodeListingSmall"/>
      </w:pPr>
      <w:r>
        <w:t>cmo.setDriverName('oracle.jdbc.xa.client.OracleXADataSource')</w:t>
      </w:r>
    </w:p>
    <w:p w:rsidR="00F3060E" w:rsidRDefault="00F3060E" w:rsidP="00F3060E">
      <w:pPr>
        <w:pStyle w:val="CodeListingSmall"/>
      </w:pPr>
      <w:r>
        <w:t>cmo.setPassword('db3_password');</w:t>
      </w:r>
    </w:p>
    <w:p w:rsidR="00F3060E" w:rsidRDefault="00F3060E" w:rsidP="00F3060E">
      <w:pPr>
        <w:pStyle w:val="CodeListingSmall"/>
      </w:pPr>
    </w:p>
    <w:p w:rsidR="00F3060E" w:rsidRDefault="00F3060E" w:rsidP="00F3060E">
      <w:pPr>
        <w:pStyle w:val="CodeListingSmall"/>
      </w:pPr>
      <w:r>
        <w:t>cd('/JDBCSystemResources/XA_TestDatasource2/JDBCResource/XA_TestDatasource2/JDBCConnectionPoolParams/XA_TestDatasource2')</w:t>
      </w:r>
    </w:p>
    <w:p w:rsidR="00F3060E" w:rsidRDefault="00F3060E" w:rsidP="00F3060E">
      <w:pPr>
        <w:pStyle w:val="CodeListingSmall"/>
      </w:pPr>
      <w:r>
        <w:t>cmo.setTestTableName('SQL SELECT 1 FROM DUAL\r\n\r\n')</w:t>
      </w:r>
    </w:p>
    <w:p w:rsidR="00F3060E" w:rsidRDefault="00F3060E" w:rsidP="00F3060E">
      <w:pPr>
        <w:pStyle w:val="CodeListingSmall"/>
      </w:pPr>
    </w:p>
    <w:p w:rsidR="00F3060E" w:rsidRDefault="00F3060E" w:rsidP="00F3060E">
      <w:pPr>
        <w:pStyle w:val="CodeListingSmall"/>
      </w:pPr>
      <w:r>
        <w:t>cd('/JDBCSystemResources/XA_TestDatasource2/JDBCResource/XA_TestDatasource2/JDBCDriverParams/XA_TestDatasource2/Properties/XA_TestDatasource2')</w:t>
      </w:r>
    </w:p>
    <w:p w:rsidR="00F3060E" w:rsidRDefault="00F3060E" w:rsidP="00F3060E">
      <w:pPr>
        <w:pStyle w:val="CodeListingSmall"/>
      </w:pPr>
      <w:r>
        <w:t>cmo.createProperty('user')</w:t>
      </w:r>
    </w:p>
    <w:p w:rsidR="00F3060E" w:rsidRDefault="00F3060E" w:rsidP="00F3060E">
      <w:pPr>
        <w:pStyle w:val="CodeListingSmall"/>
      </w:pPr>
    </w:p>
    <w:p w:rsidR="00F3060E" w:rsidRDefault="00F3060E" w:rsidP="00F3060E">
      <w:pPr>
        <w:pStyle w:val="CodeListingSmall"/>
      </w:pPr>
      <w:r>
        <w:t>cd('/JDBCSystemResources/XA_TestDatasource2/JDBCResource/XA_TestDatasource2/JDBCDriverParams/XA_TestDatasource2/Properties/XA_TestDatasource2/Properties/user')</w:t>
      </w:r>
    </w:p>
    <w:p w:rsidR="00F3060E" w:rsidRDefault="00F3060E" w:rsidP="00F3060E">
      <w:pPr>
        <w:pStyle w:val="CodeListingSmall"/>
      </w:pPr>
      <w:r>
        <w:t>cmo.setValue('dbuser')</w:t>
      </w:r>
    </w:p>
    <w:p w:rsidR="00F3060E" w:rsidRDefault="00F3060E" w:rsidP="00F3060E">
      <w:pPr>
        <w:pStyle w:val="CodeListingSmall"/>
      </w:pPr>
    </w:p>
    <w:p w:rsidR="00F3060E" w:rsidRDefault="00F3060E" w:rsidP="00F3060E">
      <w:pPr>
        <w:pStyle w:val="CodeListingSmall"/>
      </w:pPr>
      <w:r>
        <w:t>cd('/JDBCSystemResources/XA_TestDatasource2/JDBCResource/XA_TestDatasource2/JDBCDataSourceParams/XA_TestDatasource2')</w:t>
      </w:r>
    </w:p>
    <w:p w:rsidR="00F3060E" w:rsidRDefault="00F3060E" w:rsidP="00F3060E">
      <w:pPr>
        <w:pStyle w:val="CodeListingSmall"/>
      </w:pPr>
      <w:r>
        <w:t>cmo.setGlobalTransactionsProtocol('TwoPhaseCommit')</w:t>
      </w:r>
    </w:p>
    <w:p w:rsidR="00F3060E" w:rsidRDefault="00F3060E" w:rsidP="00F3060E">
      <w:pPr>
        <w:pStyle w:val="CodeListingSmall"/>
      </w:pPr>
    </w:p>
    <w:p w:rsidR="00F3060E" w:rsidRDefault="00F3060E" w:rsidP="00F3060E">
      <w:pPr>
        <w:pStyle w:val="CodeListingSmall"/>
      </w:pPr>
      <w:r>
        <w:t>cd('/SystemResources/XA_TestDatasource2')</w:t>
      </w:r>
    </w:p>
    <w:p w:rsidR="00F3060E" w:rsidRDefault="00F3060E" w:rsidP="00F3060E">
      <w:pPr>
        <w:pStyle w:val="CodeListingSmall"/>
      </w:pPr>
      <w:r>
        <w:t>set('Targets',jarray.array([ObjectName('com.bea:Name=MartinTest_Cluster,Type=Cluster')], ObjectName))</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configure_datasources</w:t>
      </w:r>
    </w:p>
    <w:p w:rsidR="00F3060E" w:rsidRDefault="00F3060E" w:rsidP="00F3060E">
      <w:pPr>
        <w:pStyle w:val="CodeListingSmall"/>
      </w:pPr>
      <w:r>
        <w:t>###################################################################</w:t>
      </w:r>
    </w:p>
    <w:p w:rsidR="00F3060E" w:rsidRDefault="00F3060E" w:rsidP="00F3060E">
      <w:pPr>
        <w:pStyle w:val="CodeListingSmall"/>
      </w:pPr>
      <w:r>
        <w:t># create all datasources</w:t>
      </w:r>
    </w:p>
    <w:p w:rsidR="00F3060E" w:rsidRDefault="00F3060E" w:rsidP="00F3060E">
      <w:pPr>
        <w:pStyle w:val="CodeListingSmall"/>
      </w:pPr>
      <w:r>
        <w:t>###################################################################</w:t>
      </w:r>
    </w:p>
    <w:p w:rsidR="00F3060E" w:rsidRDefault="00F3060E" w:rsidP="00F3060E">
      <w:pPr>
        <w:pStyle w:val="CodeListingSmall"/>
      </w:pPr>
      <w:r>
        <w:t>def createAllDatasources():</w:t>
      </w:r>
    </w:p>
    <w:p w:rsidR="00F3060E" w:rsidRDefault="00F3060E" w:rsidP="00F3060E">
      <w:pPr>
        <w:pStyle w:val="CodeListingSmall"/>
      </w:pPr>
      <w:r>
        <w:t xml:space="preserve">  try:</w:t>
      </w:r>
    </w:p>
    <w:p w:rsidR="00F3060E" w:rsidRDefault="00F3060E" w:rsidP="00F3060E">
      <w:pPr>
        <w:pStyle w:val="CodeListingSmall"/>
      </w:pPr>
      <w:r>
        <w:t xml:space="preserve">        totalDataSource_to_Create=domainProps.get("amountDatasources")</w:t>
      </w:r>
    </w:p>
    <w:p w:rsidR="00F3060E" w:rsidRDefault="00F3060E" w:rsidP="00F3060E">
      <w:pPr>
        <w:pStyle w:val="CodeListingSmall"/>
      </w:pP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print 'Creating All DataSources ....'</w:t>
      </w:r>
    </w:p>
    <w:p w:rsidR="00F3060E" w:rsidRDefault="00F3060E" w:rsidP="00F3060E">
      <w:pPr>
        <w:pStyle w:val="CodeListingSmall"/>
      </w:pPr>
      <w:r>
        <w:t xml:space="preserve">        i=1</w:t>
      </w:r>
    </w:p>
    <w:p w:rsidR="00F3060E" w:rsidRDefault="00F3060E" w:rsidP="00F3060E">
      <w:pPr>
        <w:pStyle w:val="CodeListingSmall"/>
      </w:pPr>
      <w:r>
        <w:t xml:space="preserve">        while (i &lt;= int(totalDataSource_to_Create)) :</w:t>
      </w:r>
    </w:p>
    <w:p w:rsidR="00F3060E" w:rsidRDefault="00F3060E" w:rsidP="00F3060E">
      <w:pPr>
        <w:pStyle w:val="CodeListingSmall"/>
      </w:pPr>
    </w:p>
    <w:p w:rsidR="00F3060E" w:rsidRDefault="00F3060E" w:rsidP="00F3060E">
      <w:pPr>
        <w:pStyle w:val="CodeListingSmall"/>
      </w:pPr>
      <w:r>
        <w:t xml:space="preserve">            try:</w:t>
      </w:r>
    </w:p>
    <w:p w:rsidR="00F3060E" w:rsidRDefault="00F3060E" w:rsidP="00F3060E">
      <w:pPr>
        <w:pStyle w:val="CodeListingSmall"/>
      </w:pPr>
      <w:r>
        <w:t xml:space="preserve">                cd('/')</w:t>
      </w:r>
    </w:p>
    <w:p w:rsidR="00F3060E" w:rsidRDefault="00F3060E" w:rsidP="00F3060E">
      <w:pPr>
        <w:pStyle w:val="CodeListingSmall"/>
      </w:pPr>
      <w:r>
        <w:t xml:space="preserve">                datasource_name = get_instance_property('datasource',str(i), 'name');</w:t>
      </w:r>
    </w:p>
    <w:p w:rsidR="00F3060E" w:rsidRDefault="00F3060E" w:rsidP="00F3060E">
      <w:pPr>
        <w:pStyle w:val="CodeListingSmall"/>
      </w:pPr>
      <w:r>
        <w:lastRenderedPageBreak/>
        <w:t xml:space="preserve">                datasource_targettype = get_instance_property('datasource',str(i), 'targettype');</w:t>
      </w:r>
    </w:p>
    <w:p w:rsidR="00F3060E" w:rsidRDefault="00F3060E" w:rsidP="00F3060E">
      <w:pPr>
        <w:pStyle w:val="CodeListingSmall"/>
      </w:pPr>
      <w:r>
        <w:t xml:space="preserve">                datasource_target = get_instance_property('datasource',str(i), 'target');</w:t>
      </w:r>
    </w:p>
    <w:p w:rsidR="00F3060E" w:rsidRDefault="00F3060E" w:rsidP="00F3060E">
      <w:pPr>
        <w:pStyle w:val="CodeListingSmall"/>
      </w:pPr>
      <w:r>
        <w:t xml:space="preserve">                datasource_jndiname  = get_instance_property('datasource',str(i), 'jndiname');</w:t>
      </w:r>
    </w:p>
    <w:p w:rsidR="00F3060E" w:rsidRDefault="00F3060E" w:rsidP="00F3060E">
      <w:pPr>
        <w:pStyle w:val="CodeListingSmall"/>
      </w:pPr>
      <w:r>
        <w:t xml:space="preserve">                datasource_driver_class  = </w:t>
      </w:r>
    </w:p>
    <w:p w:rsidR="00F3060E" w:rsidRDefault="00F3060E" w:rsidP="00F3060E">
      <w:pPr>
        <w:pStyle w:val="CodeListingSmall"/>
      </w:pPr>
      <w:r>
        <w:t xml:space="preserve">                                    get_instance_property('datasource',str(i), 'driver_class');</w:t>
      </w:r>
    </w:p>
    <w:p w:rsidR="00F3060E" w:rsidRDefault="00F3060E" w:rsidP="00F3060E">
      <w:pPr>
        <w:pStyle w:val="CodeListingSmall"/>
      </w:pPr>
      <w:r>
        <w:t xml:space="preserve">                datasource_url = get_instance_property('datasource',str(i), 'url');</w:t>
      </w:r>
    </w:p>
    <w:p w:rsidR="00F3060E" w:rsidRDefault="00F3060E" w:rsidP="00F3060E">
      <w:pPr>
        <w:pStyle w:val="CodeListingSmall"/>
      </w:pPr>
      <w:r>
        <w:t xml:space="preserve">                datasource_username  = get_instance_property('datasource',str(i), 'username');</w:t>
      </w:r>
    </w:p>
    <w:p w:rsidR="00F3060E" w:rsidRDefault="00F3060E" w:rsidP="00F3060E">
      <w:pPr>
        <w:pStyle w:val="CodeListingSmall"/>
      </w:pPr>
      <w:r>
        <w:t xml:space="preserve">                datasource_password   = get_instance_property('datasource',str(i), 'password');</w:t>
      </w:r>
    </w:p>
    <w:p w:rsidR="00F3060E" w:rsidRDefault="00F3060E" w:rsidP="00F3060E">
      <w:pPr>
        <w:pStyle w:val="CodeListingSmall"/>
      </w:pPr>
      <w:r>
        <w:t xml:space="preserve">                datasource_maxcapacity   = get_instance_property('datasource',str(i), 'maxcapacity');</w:t>
      </w:r>
    </w:p>
    <w:p w:rsidR="00F3060E" w:rsidRDefault="00F3060E" w:rsidP="00F3060E">
      <w:pPr>
        <w:pStyle w:val="CodeListingSmall"/>
      </w:pPr>
      <w:r>
        <w:t xml:space="preserve">                datasource_testquery  = get_instance_property('datasource',str(i), 'testquery');</w:t>
      </w:r>
    </w:p>
    <w:p w:rsidR="00F3060E" w:rsidRDefault="00F3060E" w:rsidP="00F3060E">
      <w:pPr>
        <w:pStyle w:val="CodeListingSmall"/>
      </w:pPr>
      <w:r>
        <w:t xml:space="preserve">                # GlobalTransactionsProtocol ONLY for NON-XA datasources possible !!!!   </w:t>
      </w:r>
    </w:p>
    <w:p w:rsidR="00F3060E" w:rsidRDefault="00F3060E" w:rsidP="00F3060E">
      <w:pPr>
        <w:pStyle w:val="CodeListingSmall"/>
      </w:pPr>
      <w:r>
        <w:t xml:space="preserve">                # values possible: 'None' and 'OnePhaseCommit'  for XA: 'TwoPhaseCommit'</w:t>
      </w:r>
    </w:p>
    <w:p w:rsidR="00F3060E" w:rsidRDefault="00F3060E" w:rsidP="00F3060E">
      <w:pPr>
        <w:pStyle w:val="CodeListingSmall"/>
      </w:pPr>
      <w:r>
        <w:t xml:space="preserve">                datasource_globalTransactionsProtocol = </w:t>
      </w:r>
    </w:p>
    <w:p w:rsidR="00F3060E" w:rsidRDefault="00F3060E" w:rsidP="00F3060E">
      <w:pPr>
        <w:pStyle w:val="CodeListingSmall"/>
      </w:pPr>
      <w:r>
        <w:t xml:space="preserve">                        get_instance_property('datasource',str(i), 'globalTransactionsProtocol');</w:t>
      </w:r>
    </w:p>
    <w:p w:rsidR="00F3060E" w:rsidRDefault="00F3060E" w:rsidP="00F3060E">
      <w:pPr>
        <w:pStyle w:val="CodeListingSmall"/>
      </w:pPr>
    </w:p>
    <w:p w:rsidR="00F3060E" w:rsidRDefault="00F3060E" w:rsidP="00F3060E">
      <w:pPr>
        <w:pStyle w:val="CodeListingSmall"/>
      </w:pPr>
      <w:r>
        <w:t xml:space="preserve">                # Creating DataSource</w:t>
      </w:r>
    </w:p>
    <w:p w:rsidR="00F3060E" w:rsidRDefault="00F3060E" w:rsidP="00F3060E">
      <w:pPr>
        <w:pStyle w:val="CodeListingSmall"/>
      </w:pPr>
      <w:r>
        <w:t xml:space="preserve">                cmo.createJDBCSystemResource(datasource_name)</w:t>
      </w:r>
    </w:p>
    <w:p w:rsidR="00F3060E" w:rsidRDefault="00F3060E" w:rsidP="00F3060E">
      <w:pPr>
        <w:pStyle w:val="CodeListingSmall"/>
      </w:pPr>
      <w:r>
        <w:t xml:space="preserve">                cd('/JDBCSystemResources/' + datasource_name + '/JDBCResource/' + datasource_name)</w:t>
      </w:r>
    </w:p>
    <w:p w:rsidR="00F3060E" w:rsidRDefault="00F3060E" w:rsidP="00F3060E">
      <w:pPr>
        <w:pStyle w:val="CodeListingSmall"/>
      </w:pPr>
      <w:r>
        <w:t xml:space="preserve">                cmo.setName(datasource_name)</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'/JDBCDataSourceParams/' + datasource_name )</w:t>
      </w:r>
    </w:p>
    <w:p w:rsidR="00F3060E" w:rsidRDefault="00F3060E" w:rsidP="00F3060E">
      <w:pPr>
        <w:pStyle w:val="CodeListingSmall"/>
      </w:pPr>
      <w:r>
        <w:t xml:space="preserve">                set('JNDINames',jarray.array([String(datasource_jndiname)], String))</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w:t>
      </w:r>
    </w:p>
    <w:p w:rsidR="00F3060E" w:rsidRDefault="00F3060E" w:rsidP="00F3060E">
      <w:pPr>
        <w:pStyle w:val="CodeListingSmall"/>
      </w:pPr>
      <w:r>
        <w:t xml:space="preserve">                cmo.setUrl(datasource_url)</w:t>
      </w:r>
    </w:p>
    <w:p w:rsidR="00F3060E" w:rsidRDefault="00F3060E" w:rsidP="00F3060E">
      <w:pPr>
        <w:pStyle w:val="CodeListingSmall"/>
      </w:pPr>
      <w:r>
        <w:t xml:space="preserve">                cmo.setDriverName( datasource_driver_class );</w:t>
      </w:r>
    </w:p>
    <w:p w:rsidR="00F3060E" w:rsidRDefault="00F3060E" w:rsidP="00F3060E">
      <w:pPr>
        <w:pStyle w:val="CodeListingSmall"/>
      </w:pPr>
      <w:r>
        <w:t xml:space="preserve">                cmo.setPassword(datasource_password);</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'/JDBCConnectionPoolParams/' + datasource_name )</w:t>
      </w:r>
    </w:p>
    <w:p w:rsidR="00F3060E" w:rsidRDefault="00F3060E" w:rsidP="00F3060E">
      <w:pPr>
        <w:pStyle w:val="CodeListingSmall"/>
      </w:pPr>
      <w:r>
        <w:t xml:space="preserve">                cmo.setTestTableName(datasource_testquery);</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 '/Properties/' + datasource_name )</w:t>
      </w:r>
    </w:p>
    <w:p w:rsidR="00F3060E" w:rsidRDefault="00F3060E" w:rsidP="00F3060E">
      <w:pPr>
        <w:pStyle w:val="CodeListingSmall"/>
      </w:pPr>
      <w:r>
        <w:t xml:space="preserve">                cmo.createProperty('user')</w:t>
      </w: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 '/Properties/' + datasource_name </w:t>
      </w:r>
    </w:p>
    <w:p w:rsidR="00F3060E" w:rsidRDefault="00F3060E" w:rsidP="00F3060E">
      <w:pPr>
        <w:pStyle w:val="CodeListingSmall"/>
      </w:pPr>
      <w:r>
        <w:t xml:space="preserve">                   + '/Properties/user')</w:t>
      </w:r>
    </w:p>
    <w:p w:rsidR="00F3060E" w:rsidRDefault="00F3060E" w:rsidP="00F3060E">
      <w:pPr>
        <w:pStyle w:val="CodeListingSmall"/>
      </w:pPr>
      <w:r>
        <w:t xml:space="preserve">                cmo.setValue(datasource_username);</w:t>
      </w:r>
    </w:p>
    <w:p w:rsidR="00F3060E" w:rsidRDefault="00F3060E" w:rsidP="00F3060E">
      <w:pPr>
        <w:pStyle w:val="CodeListingSmall"/>
      </w:pPr>
      <w:r>
        <w:t xml:space="preserve">                </w:t>
      </w: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'/JDBCDataSourceParams/' + datasource_name )</w:t>
      </w:r>
    </w:p>
    <w:p w:rsidR="00F3060E" w:rsidRDefault="00F3060E" w:rsidP="00F3060E">
      <w:pPr>
        <w:pStyle w:val="CodeListingSmall"/>
      </w:pPr>
      <w:r>
        <w:t xml:space="preserve">                cmo.setGlobalTransactionsProtocol(datasource_globalTransactionsProtocol);</w:t>
      </w:r>
    </w:p>
    <w:p w:rsidR="00F3060E" w:rsidRDefault="00F3060E" w:rsidP="00F3060E">
      <w:pPr>
        <w:pStyle w:val="CodeListingSmall"/>
      </w:pPr>
      <w:r>
        <w:t xml:space="preserve">                </w:t>
      </w:r>
    </w:p>
    <w:p w:rsidR="00F3060E" w:rsidRDefault="00F3060E" w:rsidP="00F3060E">
      <w:pPr>
        <w:pStyle w:val="CodeListingSmall"/>
      </w:pPr>
      <w:r>
        <w:t xml:space="preserve">                cd('/SystemResources/' + datasource_name );</w:t>
      </w:r>
    </w:p>
    <w:p w:rsidR="00F3060E" w:rsidRDefault="00F3060E" w:rsidP="00F3060E">
      <w:pPr>
        <w:pStyle w:val="CodeListingSmall"/>
      </w:pPr>
      <w:r>
        <w:t xml:space="preserve">                set('Targets',jarray.array([ObjectName('com.bea:Name=' + datasource_target </w:t>
      </w:r>
    </w:p>
    <w:p w:rsidR="00F3060E" w:rsidRDefault="00F3060E" w:rsidP="00F3060E">
      <w:pPr>
        <w:pStyle w:val="CodeListingSmall"/>
      </w:pPr>
      <w:r>
        <w:t xml:space="preserve">                    + ',Type='+datasource_targettype)], ObjectName))</w:t>
      </w:r>
    </w:p>
    <w:p w:rsidR="00F3060E" w:rsidRDefault="00F3060E" w:rsidP="00F3060E">
      <w:pPr>
        <w:pStyle w:val="CodeListingSmall"/>
      </w:pPr>
    </w:p>
    <w:p w:rsidR="00F3060E" w:rsidRDefault="00F3060E" w:rsidP="00F3060E">
      <w:pPr>
        <w:pStyle w:val="CodeListingSmall"/>
      </w:pPr>
      <w:r>
        <w:t xml:space="preserve">                print 'DataSource: ',datasource_name,', has been created Successfully !!!'</w:t>
      </w:r>
    </w:p>
    <w:p w:rsidR="00F3060E" w:rsidRDefault="00F3060E" w:rsidP="00F3060E">
      <w:pPr>
        <w:pStyle w:val="CodeListingSmall"/>
      </w:pPr>
    </w:p>
    <w:p w:rsidR="00F3060E" w:rsidRDefault="00F3060E" w:rsidP="00F3060E">
      <w:pPr>
        <w:pStyle w:val="CodeListingSmall"/>
      </w:pPr>
      <w:r>
        <w:t xml:space="preserve">            except:</w:t>
      </w:r>
    </w:p>
    <w:p w:rsidR="00F3060E" w:rsidRDefault="00F3060E" w:rsidP="00F3060E">
      <w:pPr>
        <w:pStyle w:val="CodeListingSmall"/>
      </w:pPr>
      <w:r>
        <w:t xml:space="preserve">                dumpStack();</w:t>
      </w:r>
    </w:p>
    <w:p w:rsidR="00F3060E" w:rsidRDefault="00F3060E" w:rsidP="00F3060E">
      <w:pPr>
        <w:pStyle w:val="CodeListingSmall"/>
      </w:pPr>
      <w:r>
        <w:t xml:space="preserve">                print '***** CANNOT CREATE DATASOURCE !!! Check If the DataSource With the Name : ' +</w:t>
      </w:r>
    </w:p>
    <w:p w:rsidR="00F3060E" w:rsidRDefault="00F3060E" w:rsidP="00F3060E">
      <w:pPr>
        <w:pStyle w:val="CodeListingSmall"/>
      </w:pPr>
      <w:r>
        <w:t xml:space="preserve">                      datasource_name +' Alreday exists or NOT...'</w:t>
      </w:r>
    </w:p>
    <w:p w:rsidR="00F3060E" w:rsidRDefault="00F3060E" w:rsidP="00F3060E">
      <w:pPr>
        <w:pStyle w:val="CodeListingSmall"/>
      </w:pPr>
      <w:r>
        <w:t xml:space="preserve">                print ''</w:t>
      </w:r>
    </w:p>
    <w:p w:rsidR="00F3060E" w:rsidRDefault="00F3060E" w:rsidP="00F3060E">
      <w:pPr>
        <w:pStyle w:val="CodeListingSmall"/>
      </w:pPr>
    </w:p>
    <w:p w:rsidR="00F3060E" w:rsidRDefault="00F3060E" w:rsidP="00F3060E">
      <w:pPr>
        <w:pStyle w:val="CodeListingSmall"/>
      </w:pPr>
      <w:r>
        <w:t xml:space="preserve">            i = i + 1</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except:</w:t>
      </w:r>
    </w:p>
    <w:p w:rsidR="00F3060E" w:rsidRDefault="00F3060E" w:rsidP="00F3060E">
      <w:pPr>
        <w:pStyle w:val="CodeListingSmall"/>
      </w:pPr>
      <w:r>
        <w:t xml:space="preserve">        print 'Exception while creating datasources - please check databases !';</w:t>
      </w:r>
    </w:p>
    <w:p w:rsidR="00F3060E" w:rsidRDefault="00F3060E" w:rsidP="00F3060E">
      <w:pPr>
        <w:pStyle w:val="CodeListingSmall"/>
      </w:pPr>
      <w:r>
        <w:t xml:space="preserve">        dumpStack();</w:t>
      </w:r>
    </w:p>
    <w:p w:rsidR="00F3060E" w:rsidRDefault="00F3060E" w:rsidP="00F3060E">
      <w:pPr>
        <w:pStyle w:val="BodyText"/>
      </w:pPr>
    </w:p>
    <w:p w:rsidR="00260A25" w:rsidRDefault="00260A25" w:rsidP="00F3060E">
      <w:pPr>
        <w:pStyle w:val="BodyText"/>
      </w:pPr>
    </w:p>
    <w:p w:rsidR="00F3060E" w:rsidRDefault="00F3060E" w:rsidP="00F3060E">
      <w:pPr>
        <w:pStyle w:val="CodeCallout"/>
      </w:pPr>
      <w:r>
        <w:t>datasources_wallet</w:t>
      </w:r>
    </w:p>
    <w:p w:rsidR="00F3060E" w:rsidRDefault="00F3060E" w:rsidP="00F3060E">
      <w:pPr>
        <w:pStyle w:val="CodeListingSmall"/>
      </w:pPr>
      <w:r>
        <w:t>###################################################################</w:t>
      </w:r>
    </w:p>
    <w:p w:rsidR="00F3060E" w:rsidRDefault="00F3060E" w:rsidP="00F3060E">
      <w:pPr>
        <w:pStyle w:val="CodeListingSmall"/>
      </w:pPr>
      <w:r>
        <w:t># create all datasources</w:t>
      </w:r>
    </w:p>
    <w:p w:rsidR="00F3060E" w:rsidRDefault="00F3060E" w:rsidP="00F3060E">
      <w:pPr>
        <w:pStyle w:val="CodeListingSmall"/>
      </w:pPr>
      <w:r>
        <w:t>###################################################################</w:t>
      </w:r>
    </w:p>
    <w:p w:rsidR="00F3060E" w:rsidRDefault="00F3060E" w:rsidP="00F3060E">
      <w:pPr>
        <w:pStyle w:val="CodeListingSmall"/>
      </w:pPr>
      <w:r>
        <w:t>def createAllDatasources():</w:t>
      </w:r>
    </w:p>
    <w:p w:rsidR="00F3060E" w:rsidRDefault="00F3060E" w:rsidP="00F3060E">
      <w:pPr>
        <w:pStyle w:val="CodeListingSmall"/>
      </w:pPr>
      <w:r>
        <w:t xml:space="preserve">  try:</w:t>
      </w:r>
    </w:p>
    <w:p w:rsidR="00F3060E" w:rsidRDefault="00F3060E" w:rsidP="00F3060E">
      <w:pPr>
        <w:pStyle w:val="CodeListingSmall"/>
      </w:pPr>
      <w:r>
        <w:t xml:space="preserve">        totalDataSource_to_Create=domainProps.get("amountDatasources")</w:t>
      </w:r>
    </w:p>
    <w:p w:rsidR="00F3060E" w:rsidRDefault="00F3060E" w:rsidP="00F3060E">
      <w:pPr>
        <w:pStyle w:val="CodeListingSmall"/>
      </w:pPr>
    </w:p>
    <w:p w:rsidR="00F3060E" w:rsidRDefault="00F3060E" w:rsidP="00F3060E">
      <w:pPr>
        <w:pStyle w:val="CodeListingSmall"/>
      </w:pPr>
      <w:r>
        <w:t xml:space="preserve">        edit()</w:t>
      </w:r>
    </w:p>
    <w:p w:rsidR="00F3060E" w:rsidRDefault="00F3060E" w:rsidP="00F3060E">
      <w:pPr>
        <w:pStyle w:val="CodeListingSmall"/>
      </w:pPr>
      <w:r>
        <w:lastRenderedPageBreak/>
        <w:t xml:space="preserve">        startEdit()</w:t>
      </w:r>
    </w:p>
    <w:p w:rsidR="00F3060E" w:rsidRDefault="00F3060E" w:rsidP="00F3060E">
      <w:pPr>
        <w:pStyle w:val="CodeListingSmall"/>
      </w:pPr>
      <w:r>
        <w:t xml:space="preserve">        print 'Creating All DataSources ....'</w:t>
      </w:r>
    </w:p>
    <w:p w:rsidR="00F3060E" w:rsidRDefault="00F3060E" w:rsidP="00F3060E">
      <w:pPr>
        <w:pStyle w:val="CodeListingSmall"/>
      </w:pPr>
      <w:r>
        <w:t xml:space="preserve">        i=1</w:t>
      </w:r>
    </w:p>
    <w:p w:rsidR="00F3060E" w:rsidRDefault="00F3060E" w:rsidP="00F3060E">
      <w:pPr>
        <w:pStyle w:val="CodeListingSmall"/>
      </w:pPr>
      <w:r>
        <w:t xml:space="preserve">        while (i &lt;= int(totalDataSource_to_Create)) :</w:t>
      </w:r>
    </w:p>
    <w:p w:rsidR="00F3060E" w:rsidRDefault="00F3060E" w:rsidP="00F3060E">
      <w:pPr>
        <w:pStyle w:val="CodeListingSmall"/>
      </w:pPr>
    </w:p>
    <w:p w:rsidR="00F3060E" w:rsidRDefault="00F3060E" w:rsidP="00F3060E">
      <w:pPr>
        <w:pStyle w:val="CodeListingSmall"/>
      </w:pPr>
      <w:r>
        <w:t xml:space="preserve">            try:</w:t>
      </w:r>
    </w:p>
    <w:p w:rsidR="00F3060E" w:rsidRDefault="00F3060E" w:rsidP="00F3060E">
      <w:pPr>
        <w:pStyle w:val="CodeListingSmall"/>
      </w:pPr>
      <w:r>
        <w:t xml:space="preserve">                datasource_name  = get_instance_property('datasource',str(i), 'name');</w:t>
      </w:r>
    </w:p>
    <w:p w:rsidR="00F3060E" w:rsidRDefault="00F3060E" w:rsidP="00F3060E">
      <w:pPr>
        <w:pStyle w:val="CodeListingSmall"/>
      </w:pPr>
      <w:r>
        <w:t xml:space="preserve">                datasource_targettype   = get_instance_property('datasource',str(i), 'targettype');</w:t>
      </w:r>
    </w:p>
    <w:p w:rsidR="00F3060E" w:rsidRDefault="00F3060E" w:rsidP="00F3060E">
      <w:pPr>
        <w:pStyle w:val="CodeListingSmall"/>
      </w:pPr>
      <w:r>
        <w:t xml:space="preserve">                datasource_target = get_instance_property('datasource',str(i), 'target');</w:t>
      </w:r>
    </w:p>
    <w:p w:rsidR="00F3060E" w:rsidRDefault="00F3060E" w:rsidP="00F3060E">
      <w:pPr>
        <w:pStyle w:val="CodeListingSmall"/>
      </w:pPr>
      <w:r>
        <w:t xml:space="preserve">                datasource_jndiname   = get_instance_property('datasource',str(i), 'jndiname');</w:t>
      </w:r>
    </w:p>
    <w:p w:rsidR="00F3060E" w:rsidRDefault="00F3060E" w:rsidP="00F3060E">
      <w:pPr>
        <w:pStyle w:val="CodeListingSmall"/>
      </w:pPr>
      <w:r>
        <w:t xml:space="preserve">                datasource_relativeWalletDir </w:t>
      </w:r>
    </w:p>
    <w:p w:rsidR="00F3060E" w:rsidRDefault="00F3060E" w:rsidP="00F3060E">
      <w:pPr>
        <w:pStyle w:val="CodeListingSmall"/>
      </w:pPr>
      <w:r>
        <w:t xml:space="preserve">                               = get_instance_property('datasource',str(i), 'relativeWalletDir');</w:t>
      </w:r>
    </w:p>
    <w:p w:rsidR="00F3060E" w:rsidRDefault="00F3060E" w:rsidP="00F3060E">
      <w:pPr>
        <w:pStyle w:val="CodeListingSmall"/>
      </w:pPr>
      <w:r>
        <w:t xml:space="preserve">                datasource_driver_class = get_instance_property('datasource',str(i), 'driver_class');</w:t>
      </w:r>
    </w:p>
    <w:p w:rsidR="00F3060E" w:rsidRDefault="00F3060E" w:rsidP="00F3060E">
      <w:pPr>
        <w:pStyle w:val="CodeListingSmall"/>
      </w:pPr>
      <w:r>
        <w:t xml:space="preserve">                datasource_url = get_instance_property('datasource',str(i), 'url');</w:t>
      </w:r>
    </w:p>
    <w:p w:rsidR="00F3060E" w:rsidRDefault="00F3060E" w:rsidP="00F3060E">
      <w:pPr>
        <w:pStyle w:val="CodeListingSmall"/>
      </w:pPr>
      <w:r>
        <w:t xml:space="preserve">                datasource_maxcapacity  = get_instance_property('datasource',str(i), 'maxcapacity');</w:t>
      </w:r>
    </w:p>
    <w:p w:rsidR="00F3060E" w:rsidRDefault="00F3060E" w:rsidP="00F3060E">
      <w:pPr>
        <w:pStyle w:val="CodeListingSmall"/>
      </w:pPr>
      <w:r>
        <w:t xml:space="preserve">                datasource_testquery = get_instance_property('datasource',str(i), 'testquery');</w:t>
      </w:r>
    </w:p>
    <w:p w:rsidR="00F3060E" w:rsidRDefault="00F3060E" w:rsidP="00F3060E">
      <w:pPr>
        <w:pStyle w:val="CodeListingSmall"/>
      </w:pPr>
      <w:r>
        <w:t xml:space="preserve">                datasource_globalTransactionsProtocol = get_instance_property('datasource',str(i),</w:t>
      </w:r>
    </w:p>
    <w:p w:rsidR="00F3060E" w:rsidRDefault="00F3060E" w:rsidP="00F3060E">
      <w:pPr>
        <w:pStyle w:val="CodeListingSmall"/>
      </w:pPr>
      <w:r>
        <w:t xml:space="preserve">                                     'globalTransactionsProtocol');</w:t>
      </w:r>
    </w:p>
    <w:p w:rsidR="00F3060E" w:rsidRDefault="00F3060E" w:rsidP="00F3060E">
      <w:pPr>
        <w:pStyle w:val="CodeListingSmall"/>
      </w:pPr>
    </w:p>
    <w:p w:rsidR="00F3060E" w:rsidRDefault="00F3060E" w:rsidP="00F3060E">
      <w:pPr>
        <w:pStyle w:val="CodeListingSmall"/>
      </w:pPr>
      <w:r>
        <w:t xml:space="preserve">                # Creating DataSource</w:t>
      </w:r>
    </w:p>
    <w:p w:rsidR="00F3060E" w:rsidRDefault="00F3060E" w:rsidP="00F3060E">
      <w:pPr>
        <w:pStyle w:val="CodeListingSmall"/>
      </w:pPr>
      <w:r>
        <w:t xml:space="preserve">                cd('/')</w:t>
      </w:r>
    </w:p>
    <w:p w:rsidR="00F3060E" w:rsidRDefault="00F3060E" w:rsidP="00F3060E">
      <w:pPr>
        <w:pStyle w:val="CodeListingSmall"/>
      </w:pPr>
      <w:r>
        <w:t xml:space="preserve">                cmo.createJDBCSystemResource(datasource_name)</w:t>
      </w:r>
    </w:p>
    <w:p w:rsidR="00F3060E" w:rsidRDefault="00F3060E" w:rsidP="00F3060E">
      <w:pPr>
        <w:pStyle w:val="CodeListingSmall"/>
      </w:pPr>
      <w:r>
        <w:t xml:space="preserve">                cd('/JDBCSystemResources/' + datasource_name + '/JDBCResource/' + datasource_name)</w:t>
      </w:r>
    </w:p>
    <w:p w:rsidR="00F3060E" w:rsidRDefault="00F3060E" w:rsidP="00F3060E">
      <w:pPr>
        <w:pStyle w:val="CodeListingSmall"/>
      </w:pPr>
      <w:r>
        <w:t xml:space="preserve">                cmo.setName(datasource_name)</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'/JDBCDataSourceParams/' + datasource_name )</w:t>
      </w:r>
    </w:p>
    <w:p w:rsidR="00F3060E" w:rsidRDefault="00F3060E" w:rsidP="00F3060E">
      <w:pPr>
        <w:pStyle w:val="CodeListingSmall"/>
      </w:pPr>
      <w:r>
        <w:t xml:space="preserve">                set('JNDINames',jarray.array([String(datasource_jndiname)], String))</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w:t>
      </w:r>
    </w:p>
    <w:p w:rsidR="00F3060E" w:rsidRDefault="00F3060E" w:rsidP="00F3060E">
      <w:pPr>
        <w:pStyle w:val="CodeListingSmall"/>
      </w:pPr>
      <w:r>
        <w:t xml:space="preserve">                cmo.setUrl(datasource_url)</w:t>
      </w:r>
    </w:p>
    <w:p w:rsidR="00F3060E" w:rsidRDefault="00F3060E" w:rsidP="00F3060E">
      <w:pPr>
        <w:pStyle w:val="CodeListingSmall"/>
      </w:pPr>
      <w:r>
        <w:t xml:space="preserve">                cmo.setDriverName( datasource_driver_class );</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'/JDBCConnectionPoolParams/' + datasource_name )</w:t>
      </w:r>
    </w:p>
    <w:p w:rsidR="00F3060E" w:rsidRDefault="00F3060E" w:rsidP="00F3060E">
      <w:pPr>
        <w:pStyle w:val="CodeListingSmall"/>
      </w:pPr>
      <w:r>
        <w:t xml:space="preserve">                cmo.setTestTableName(datasource_testquery);</w:t>
      </w:r>
    </w:p>
    <w:p w:rsidR="00F3060E" w:rsidRDefault="00F3060E" w:rsidP="00F3060E">
      <w:pPr>
        <w:pStyle w:val="CodeListingSmall"/>
      </w:pPr>
    </w:p>
    <w:p w:rsidR="00F3060E" w:rsidRDefault="00F3060E" w:rsidP="00F3060E">
      <w:pPr>
        <w:pStyle w:val="CodeListingSmall"/>
      </w:pPr>
      <w:r>
        <w:t xml:space="preserve">                # WALLET</w:t>
      </w: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 '/Properties/' + datasource_name )</w:t>
      </w:r>
    </w:p>
    <w:p w:rsidR="00F3060E" w:rsidRDefault="00F3060E" w:rsidP="00F3060E">
      <w:pPr>
        <w:pStyle w:val="CodeListingSmall"/>
      </w:pPr>
      <w:r>
        <w:t xml:space="preserve">                cmo.createProperty('oracle.net.wallet_location')</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'/JDBCDriverParams/' + datasource_name + '/Properties/' + datasource_name </w:t>
      </w:r>
    </w:p>
    <w:p w:rsidR="00F3060E" w:rsidRDefault="00F3060E" w:rsidP="00F3060E">
      <w:pPr>
        <w:pStyle w:val="CodeListingSmall"/>
      </w:pPr>
      <w:r>
        <w:t xml:space="preserve">                   + '/Properties/oracle.net.wallet_location')</w:t>
      </w:r>
    </w:p>
    <w:p w:rsidR="00F3060E" w:rsidRDefault="00F3060E" w:rsidP="00F3060E">
      <w:pPr>
        <w:pStyle w:val="CodeListingSmall"/>
      </w:pPr>
      <w:r>
        <w:t xml:space="preserve">                </w:t>
      </w:r>
    </w:p>
    <w:p w:rsidR="00F3060E" w:rsidRDefault="00F3060E" w:rsidP="00F3060E">
      <w:pPr>
        <w:pStyle w:val="CodeListingSmall"/>
      </w:pPr>
      <w:r>
        <w:t xml:space="preserve">                cmo.setValue(domainProps.getProperty('walletsDirectory')+</w:t>
      </w:r>
    </w:p>
    <w:p w:rsidR="00F3060E" w:rsidRDefault="00F3060E" w:rsidP="00F3060E">
      <w:pPr>
        <w:pStyle w:val="CodeListingSmall"/>
      </w:pPr>
      <w:r>
        <w:t xml:space="preserve">                             '/'+datasource_relativeWalletDir);</w:t>
      </w:r>
    </w:p>
    <w:p w:rsidR="00F3060E" w:rsidRDefault="00F3060E" w:rsidP="00F3060E">
      <w:pPr>
        <w:pStyle w:val="CodeListingSmall"/>
      </w:pPr>
    </w:p>
    <w:p w:rsidR="00F3060E" w:rsidRDefault="00F3060E" w:rsidP="00F3060E">
      <w:pPr>
        <w:pStyle w:val="CodeListingSmall"/>
      </w:pPr>
      <w:r>
        <w:t xml:space="preserve">                cd('/JDBCSystemResources/' + datasource_name + '/JDBCResource/' + datasource_name </w:t>
      </w:r>
    </w:p>
    <w:p w:rsidR="00F3060E" w:rsidRDefault="00F3060E" w:rsidP="00F3060E">
      <w:pPr>
        <w:pStyle w:val="CodeListingSmall"/>
      </w:pPr>
      <w:r>
        <w:t xml:space="preserve">                   + '/JDBCDataSourceParams/' + datasource_name )</w:t>
      </w:r>
    </w:p>
    <w:p w:rsidR="00F3060E" w:rsidRDefault="00F3060E" w:rsidP="00F3060E">
      <w:pPr>
        <w:pStyle w:val="CodeListingSmall"/>
      </w:pPr>
      <w:r>
        <w:t xml:space="preserve">                cmo.setGlobalTransactionsProtocol(datasource_globalTransactionsProtocol);</w:t>
      </w:r>
    </w:p>
    <w:p w:rsidR="00F3060E" w:rsidRDefault="00F3060E" w:rsidP="00F3060E">
      <w:pPr>
        <w:pStyle w:val="CodeListingSmall"/>
      </w:pPr>
    </w:p>
    <w:p w:rsidR="00F3060E" w:rsidRDefault="00F3060E" w:rsidP="00F3060E">
      <w:pPr>
        <w:pStyle w:val="CodeListingSmall"/>
      </w:pPr>
      <w:r>
        <w:t xml:space="preserve">                cd('/SystemResources/' + datasource_name );</w:t>
      </w:r>
    </w:p>
    <w:p w:rsidR="00F3060E" w:rsidRDefault="00F3060E" w:rsidP="00F3060E">
      <w:pPr>
        <w:pStyle w:val="CodeListingSmall"/>
      </w:pPr>
      <w:r>
        <w:t xml:space="preserve">                set('Targets',jarray.array([ObjectName('com.bea:Name=' + datasource_target </w:t>
      </w:r>
    </w:p>
    <w:p w:rsidR="00F3060E" w:rsidRDefault="00F3060E" w:rsidP="00F3060E">
      <w:pPr>
        <w:pStyle w:val="CodeListingSmall"/>
      </w:pPr>
      <w:r>
        <w:t xml:space="preserve">                    + ',Type='+datasource_targettype)], ObjectName))</w:t>
      </w:r>
    </w:p>
    <w:p w:rsidR="00F3060E" w:rsidRDefault="00F3060E" w:rsidP="00F3060E">
      <w:pPr>
        <w:pStyle w:val="CodeListingSmall"/>
      </w:pPr>
    </w:p>
    <w:p w:rsidR="00F3060E" w:rsidRDefault="00F3060E" w:rsidP="00F3060E">
      <w:pPr>
        <w:pStyle w:val="CodeListingSmall"/>
      </w:pPr>
      <w:r>
        <w:t xml:space="preserve">                print 'DataSource: ',datasource_name,', has been created Successfully !!!'</w:t>
      </w:r>
    </w:p>
    <w:p w:rsidR="00F3060E" w:rsidRDefault="00F3060E" w:rsidP="00F3060E">
      <w:pPr>
        <w:pStyle w:val="CodeListingSmall"/>
      </w:pPr>
      <w:r>
        <w:t xml:space="preserve">            except:</w:t>
      </w:r>
    </w:p>
    <w:p w:rsidR="00F3060E" w:rsidRDefault="00F3060E" w:rsidP="00F3060E">
      <w:pPr>
        <w:pStyle w:val="CodeListingSmall"/>
      </w:pPr>
      <w:r>
        <w:t xml:space="preserve">                dumpStack();</w:t>
      </w:r>
    </w:p>
    <w:p w:rsidR="00F3060E" w:rsidRDefault="00F3060E" w:rsidP="00F3060E">
      <w:pPr>
        <w:pStyle w:val="CodeListingSmall"/>
      </w:pPr>
      <w:r>
        <w:t xml:space="preserve">                print '***** CANNOT CREATE DATASOURCE !!! Check If the DataSource With the Name : ' </w:t>
      </w:r>
    </w:p>
    <w:p w:rsidR="00F3060E" w:rsidRDefault="00F3060E" w:rsidP="00F3060E">
      <w:pPr>
        <w:pStyle w:val="CodeListingSmall"/>
      </w:pPr>
      <w:r>
        <w:t xml:space="preserve">                      , datasource_name ,' Alreday exists or NOT...'</w:t>
      </w:r>
    </w:p>
    <w:p w:rsidR="00F3060E" w:rsidRDefault="00F3060E" w:rsidP="00F3060E">
      <w:pPr>
        <w:pStyle w:val="CodeListingSmall"/>
      </w:pPr>
      <w:r>
        <w:t xml:space="preserve">                print ''</w:t>
      </w:r>
    </w:p>
    <w:p w:rsidR="00F3060E" w:rsidRDefault="00F3060E" w:rsidP="00F3060E">
      <w:pPr>
        <w:pStyle w:val="CodeListingSmall"/>
      </w:pPr>
    </w:p>
    <w:p w:rsidR="00F3060E" w:rsidRDefault="00F3060E" w:rsidP="00F3060E">
      <w:pPr>
        <w:pStyle w:val="CodeListingSmall"/>
      </w:pPr>
      <w:r>
        <w:t xml:space="preserve">            i = i + 1</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except:</w:t>
      </w:r>
    </w:p>
    <w:p w:rsidR="00F3060E" w:rsidRDefault="00F3060E" w:rsidP="00F3060E">
      <w:pPr>
        <w:pStyle w:val="CodeListingSmall"/>
      </w:pPr>
      <w:r>
        <w:t xml:space="preserve">        print 'Exception while creating datasources - please check databases !';</w:t>
      </w:r>
    </w:p>
    <w:p w:rsidR="00F3060E" w:rsidRDefault="00F3060E" w:rsidP="00F3060E">
      <w:pPr>
        <w:pStyle w:val="CodeListingSmall"/>
      </w:pPr>
      <w:r>
        <w:t xml:space="preserve">        dumpStack();</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function_definitions</w:t>
      </w:r>
    </w:p>
    <w:p w:rsidR="00F3060E" w:rsidRDefault="00F3060E" w:rsidP="00F3060E">
      <w:pPr>
        <w:pStyle w:val="CodeListingSmall"/>
      </w:pPr>
      <w:r>
        <w:t># conncto to the admin server</w:t>
      </w:r>
    </w:p>
    <w:p w:rsidR="00F3060E" w:rsidRDefault="00F3060E" w:rsidP="00F3060E">
      <w:pPr>
        <w:pStyle w:val="CodeListingSmall"/>
      </w:pPr>
      <w:r>
        <w:lastRenderedPageBreak/>
        <w:t>connect('weblogic','xxxx','t3://localhost:7001')</w:t>
      </w:r>
    </w:p>
    <w:p w:rsidR="00F3060E" w:rsidRDefault="00F3060E" w:rsidP="00F3060E">
      <w:pPr>
        <w:pStyle w:val="CodeListingSmall"/>
      </w:pPr>
      <w:r>
        <w:t>try:</w:t>
      </w:r>
    </w:p>
    <w:p w:rsidR="00F3060E" w:rsidRDefault="00F3060E" w:rsidP="00F3060E">
      <w:pPr>
        <w:pStyle w:val="CodeListingSmall"/>
      </w:pPr>
      <w:r>
        <w:t xml:space="preserve">   # start an edit session</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w:t>
      </w:r>
    </w:p>
    <w:p w:rsidR="00F3060E" w:rsidRDefault="00F3060E" w:rsidP="00F3060E">
      <w:pPr>
        <w:pStyle w:val="CodeListingSmall"/>
      </w:pPr>
    </w:p>
    <w:p w:rsidR="00F3060E" w:rsidRDefault="00F3060E" w:rsidP="00F3060E">
      <w:pPr>
        <w:pStyle w:val="CodeListingSmall"/>
      </w:pPr>
      <w:r>
        <w:t xml:space="preserve">   # create different instances of JMS servers</w:t>
      </w:r>
    </w:p>
    <w:p w:rsidR="00F3060E" w:rsidRDefault="00F3060E" w:rsidP="00F3060E">
      <w:pPr>
        <w:pStyle w:val="CodeListingSmall"/>
      </w:pPr>
      <w:r>
        <w:t xml:space="preserve">   createAnewJMSServer('MyTestServer_1','mytest_filestore_1.store','AdminServer')</w:t>
      </w:r>
    </w:p>
    <w:p w:rsidR="00F3060E" w:rsidRDefault="00F3060E" w:rsidP="00F3060E">
      <w:pPr>
        <w:pStyle w:val="CodeListingSmall"/>
      </w:pPr>
      <w:r>
        <w:t xml:space="preserve">   createAnewJMSServer('MyTestServer_2','mytest_filestore_2.store','AdminServer')</w:t>
      </w:r>
    </w:p>
    <w:p w:rsidR="00F3060E" w:rsidRDefault="00F3060E" w:rsidP="00F3060E">
      <w:pPr>
        <w:pStyle w:val="CodeListingSmall"/>
      </w:pPr>
      <w:r>
        <w:t xml:space="preserve">   createAnewJMSServer('MyTestServer_3','mytest_filestore_3.store','AdminServer')</w:t>
      </w:r>
    </w:p>
    <w:p w:rsidR="00F3060E" w:rsidRDefault="00F3060E" w:rsidP="00F3060E">
      <w:pPr>
        <w:pStyle w:val="CodeListingSmall"/>
      </w:pPr>
    </w:p>
    <w:p w:rsidR="00F3060E" w:rsidRDefault="00F3060E" w:rsidP="00F3060E">
      <w:pPr>
        <w:pStyle w:val="CodeListingSmall"/>
      </w:pPr>
      <w:r>
        <w:t xml:space="preserve">   # create different JMS modules</w:t>
      </w:r>
    </w:p>
    <w:p w:rsidR="00F3060E" w:rsidRDefault="00F3060E" w:rsidP="00F3060E">
      <w:pPr>
        <w:pStyle w:val="CodeListingSmall"/>
      </w:pPr>
      <w:r>
        <w:t xml:space="preserve">   createJMSModule('testModule_1', 'Server', 'AdminServer')</w:t>
      </w:r>
    </w:p>
    <w:p w:rsidR="00F3060E" w:rsidRDefault="00F3060E" w:rsidP="00F3060E">
      <w:pPr>
        <w:pStyle w:val="CodeListingSmall"/>
      </w:pPr>
      <w:r>
        <w:t xml:space="preserve">   createJMSModule('testModule_2', 'Server', 'AdminServer')</w:t>
      </w:r>
    </w:p>
    <w:p w:rsidR="00F3060E" w:rsidRDefault="00F3060E" w:rsidP="00F3060E">
      <w:pPr>
        <w:pStyle w:val="CodeListingSmall"/>
      </w:pPr>
      <w:r>
        <w:t xml:space="preserve">   createJMSModule('testModule_3', 'Server', 'AdminServer')</w:t>
      </w:r>
    </w:p>
    <w:p w:rsidR="00F3060E" w:rsidRDefault="00F3060E" w:rsidP="00F3060E">
      <w:pPr>
        <w:pStyle w:val="CodeListingSmall"/>
      </w:pPr>
    </w:p>
    <w:p w:rsidR="00F3060E" w:rsidRDefault="00F3060E" w:rsidP="00F3060E">
      <w:pPr>
        <w:pStyle w:val="CodeListingSmall"/>
      </w:pPr>
      <w:r>
        <w:t xml:space="preserve">   # now create a number of connection factories on the different modules</w:t>
      </w:r>
    </w:p>
    <w:p w:rsidR="00F3060E" w:rsidRDefault="00F3060E" w:rsidP="00F3060E">
      <w:pPr>
        <w:pStyle w:val="CodeListingSmall"/>
      </w:pPr>
      <w:r>
        <w:t xml:space="preserve">   createJmsConnectionFactory('testModule_1', 'connection_1_1', 'jms/connection_1_1')</w:t>
      </w:r>
    </w:p>
    <w:p w:rsidR="00F3060E" w:rsidRDefault="00F3060E" w:rsidP="00F3060E">
      <w:pPr>
        <w:pStyle w:val="CodeListingSmall"/>
      </w:pPr>
      <w:r>
        <w:t xml:space="preserve">   createJmsConnectionFactory('testModule_1', 'connection_1_2', 'jms/connection_1_2')</w:t>
      </w:r>
    </w:p>
    <w:p w:rsidR="00F3060E" w:rsidRDefault="00F3060E" w:rsidP="00F3060E">
      <w:pPr>
        <w:pStyle w:val="CodeListingSmall"/>
      </w:pPr>
      <w:r>
        <w:t xml:space="preserve">   createJmsConnectionFactory('testModule_1', 'connection_1_3', 'jms/connection_1_3')</w:t>
      </w:r>
    </w:p>
    <w:p w:rsidR="00F3060E" w:rsidRDefault="00F3060E" w:rsidP="00F3060E">
      <w:pPr>
        <w:pStyle w:val="CodeListingSmall"/>
      </w:pPr>
    </w:p>
    <w:p w:rsidR="00F3060E" w:rsidRDefault="00F3060E" w:rsidP="00F3060E">
      <w:pPr>
        <w:pStyle w:val="CodeListingSmall"/>
      </w:pPr>
      <w:r>
        <w:t xml:space="preserve">   createJmsConnectionFactory('testModule_2', 'connection_2_1', 'jms/connection_2_1')</w:t>
      </w:r>
    </w:p>
    <w:p w:rsidR="00F3060E" w:rsidRDefault="00F3060E" w:rsidP="00F3060E">
      <w:pPr>
        <w:pStyle w:val="CodeListingSmall"/>
      </w:pPr>
      <w:r>
        <w:t xml:space="preserve">   createJmsConnectionFactory('testModule_2', 'connection_2_2', 'jms/connection_2_2')</w:t>
      </w:r>
    </w:p>
    <w:p w:rsidR="00F3060E" w:rsidRDefault="00F3060E" w:rsidP="00F3060E">
      <w:pPr>
        <w:pStyle w:val="CodeListingSmall"/>
      </w:pPr>
    </w:p>
    <w:p w:rsidR="00F3060E" w:rsidRDefault="00F3060E" w:rsidP="00F3060E">
      <w:pPr>
        <w:pStyle w:val="CodeListingSmall"/>
      </w:pPr>
      <w:r>
        <w:t xml:space="preserve">   createJmsConnectionFactory('testModule_3', 'connection_3_1', 'jms/connection_3_1')</w:t>
      </w:r>
    </w:p>
    <w:p w:rsidR="00F3060E" w:rsidRDefault="00F3060E" w:rsidP="00F3060E">
      <w:pPr>
        <w:pStyle w:val="CodeListingSmall"/>
      </w:pPr>
      <w:r>
        <w:t xml:space="preserve">   createJmsConnectionFactory('testModule_3', 'connection_3_2', 'jms/connection_3_2')</w:t>
      </w:r>
    </w:p>
    <w:p w:rsidR="00F3060E" w:rsidRDefault="00F3060E" w:rsidP="00F3060E">
      <w:pPr>
        <w:pStyle w:val="CodeListingSmall"/>
      </w:pPr>
    </w:p>
    <w:p w:rsidR="00F3060E" w:rsidRDefault="00F3060E" w:rsidP="00F3060E">
      <w:pPr>
        <w:pStyle w:val="CodeListingSmall"/>
      </w:pPr>
      <w:r>
        <w:t xml:space="preserve">   # example how to create a XA connection factory</w:t>
      </w:r>
    </w:p>
    <w:p w:rsidR="00F3060E" w:rsidRDefault="00F3060E" w:rsidP="00F3060E">
      <w:pPr>
        <w:pStyle w:val="CodeListingSmall"/>
      </w:pPr>
      <w:r>
        <w:t xml:space="preserve">   createJms_XA_ConnectionFactory('testModule_1', 'connection_xa_1_1', 'jms/XA_connection_1_1')</w:t>
      </w:r>
    </w:p>
    <w:p w:rsidR="00F3060E" w:rsidRDefault="00F3060E" w:rsidP="00F3060E">
      <w:pPr>
        <w:pStyle w:val="CodeListingSmall"/>
      </w:pPr>
    </w:p>
    <w:p w:rsidR="00F3060E" w:rsidRDefault="00F3060E" w:rsidP="00F3060E">
      <w:pPr>
        <w:pStyle w:val="CodeListingSmall"/>
      </w:pPr>
      <w:r>
        <w:t xml:space="preserve">   # create different sub deployments</w:t>
      </w:r>
    </w:p>
    <w:p w:rsidR="00F3060E" w:rsidRDefault="00F3060E" w:rsidP="00F3060E">
      <w:pPr>
        <w:pStyle w:val="CodeListingSmall"/>
      </w:pPr>
      <w:r>
        <w:t xml:space="preserve">   createJMSSubDeployment('testModule_1','subDeployment_1', 'MyTestServer_1')</w:t>
      </w:r>
    </w:p>
    <w:p w:rsidR="00F3060E" w:rsidRDefault="00F3060E" w:rsidP="00F3060E">
      <w:pPr>
        <w:pStyle w:val="CodeListingSmall"/>
      </w:pPr>
      <w:r>
        <w:t xml:space="preserve">   createJMSSubDeployment('testModule_2','subDeployment_2', 'MyTestServer_2')</w:t>
      </w:r>
    </w:p>
    <w:p w:rsidR="00F3060E" w:rsidRDefault="00F3060E" w:rsidP="00F3060E">
      <w:pPr>
        <w:pStyle w:val="CodeListingSmall"/>
      </w:pPr>
      <w:r>
        <w:t xml:space="preserve">   createJMSSubDeployment('testModule_3','subDeployment_3', 'MyTestServer_3')</w:t>
      </w:r>
    </w:p>
    <w:p w:rsidR="00F3060E" w:rsidRDefault="00F3060E" w:rsidP="00F3060E">
      <w:pPr>
        <w:pStyle w:val="CodeListingSmall"/>
      </w:pPr>
    </w:p>
    <w:p w:rsidR="00F3060E" w:rsidRDefault="00F3060E" w:rsidP="00F3060E">
      <w:pPr>
        <w:pStyle w:val="CodeListingSmall"/>
      </w:pPr>
      <w:r>
        <w:t xml:space="preserve">   # finally create QUEUE destinations</w:t>
      </w:r>
    </w:p>
    <w:p w:rsidR="00F3060E" w:rsidRDefault="00F3060E" w:rsidP="00F3060E">
      <w:pPr>
        <w:pStyle w:val="CodeListingSmall"/>
      </w:pPr>
      <w:r>
        <w:t xml:space="preserve">   createQueue('testModule_1', 'Queue_1a', 'jms/Queue_1a', 'subDeployment_1')</w:t>
      </w:r>
    </w:p>
    <w:p w:rsidR="00F3060E" w:rsidRDefault="00F3060E" w:rsidP="00F3060E">
      <w:pPr>
        <w:pStyle w:val="CodeListingSmall"/>
      </w:pPr>
      <w:r>
        <w:t xml:space="preserve">   createQueue('testModule_1', 'Queue_1b', 'jms/Queue_1b', 'subDeployment_1')</w:t>
      </w:r>
    </w:p>
    <w:p w:rsidR="00F3060E" w:rsidRDefault="00F3060E" w:rsidP="00F3060E">
      <w:pPr>
        <w:pStyle w:val="CodeListingSmall"/>
      </w:pPr>
      <w:r>
        <w:t xml:space="preserve">   createQueue('testModule_1', 'Queue_1c', 'jms/Queue_1c', 'subDeployment_1')</w:t>
      </w:r>
    </w:p>
    <w:p w:rsidR="00F3060E" w:rsidRDefault="00F3060E" w:rsidP="00F3060E">
      <w:pPr>
        <w:pStyle w:val="CodeListingSmall"/>
      </w:pPr>
      <w:r>
        <w:t xml:space="preserve">   createQueue('testModule_2', 'Queue_2', 'jms/Queue_2', 'subDeployment_2')</w:t>
      </w:r>
    </w:p>
    <w:p w:rsidR="00F3060E" w:rsidRDefault="00F3060E" w:rsidP="00F3060E">
      <w:pPr>
        <w:pStyle w:val="CodeListingSmall"/>
      </w:pPr>
      <w:r>
        <w:t xml:space="preserve">   createQueue('testModule_3', 'Queue_3', 'jms/Queue_3', 'subDeployment_3')</w:t>
      </w:r>
    </w:p>
    <w:p w:rsidR="00F3060E" w:rsidRDefault="00F3060E" w:rsidP="00F3060E">
      <w:pPr>
        <w:pStyle w:val="CodeListingSmall"/>
      </w:pPr>
    </w:p>
    <w:p w:rsidR="00F3060E" w:rsidRDefault="00F3060E" w:rsidP="00F3060E">
      <w:pPr>
        <w:pStyle w:val="CodeListingSmall"/>
      </w:pPr>
      <w:r>
        <w:t xml:space="preserve">   # create a queue with error handling</w:t>
      </w:r>
    </w:p>
    <w:p w:rsidR="00F3060E" w:rsidRDefault="00F3060E" w:rsidP="00F3060E">
      <w:pPr>
        <w:pStyle w:val="CodeListingSmall"/>
      </w:pPr>
      <w:r>
        <w:t xml:space="preserve">   createQueueWithErrorHandling('testModule_1', 'Queue_ERR_1a', </w:t>
      </w:r>
    </w:p>
    <w:p w:rsidR="00F3060E" w:rsidRDefault="00F3060E" w:rsidP="00F3060E">
      <w:pPr>
        <w:pStyle w:val="CodeListingSmall"/>
      </w:pPr>
      <w:r>
        <w:t xml:space="preserve">                                'jms/Queue_ERR_1a', 'subDeployment_1', 'Queue_1c')</w:t>
      </w:r>
    </w:p>
    <w:p w:rsidR="00F3060E" w:rsidRDefault="00F3060E" w:rsidP="00F3060E">
      <w:pPr>
        <w:pStyle w:val="CodeListingSmall"/>
      </w:pPr>
    </w:p>
    <w:p w:rsidR="00F3060E" w:rsidRDefault="00F3060E" w:rsidP="00F3060E">
      <w:pPr>
        <w:pStyle w:val="CodeListingSmall"/>
      </w:pPr>
      <w:r>
        <w:t xml:space="preserve">   # create a TOPIC destination</w:t>
      </w:r>
    </w:p>
    <w:p w:rsidR="00F3060E" w:rsidRDefault="00F3060E" w:rsidP="00F3060E">
      <w:pPr>
        <w:pStyle w:val="CodeListingSmall"/>
      </w:pPr>
      <w:r>
        <w:t xml:space="preserve">   createTopic('MyTestServer_1', 'testModule_1', 'Topic_1a', 'jms/Topic_1a', 'subDeployment_1')</w:t>
      </w:r>
    </w:p>
    <w:p w:rsidR="00F3060E" w:rsidRDefault="00F3060E" w:rsidP="00F3060E">
      <w:pPr>
        <w:pStyle w:val="CodeListingSmall"/>
      </w:pPr>
    </w:p>
    <w:p w:rsidR="00F3060E" w:rsidRDefault="00F3060E" w:rsidP="00F3060E">
      <w:pPr>
        <w:pStyle w:val="CodeListingSmall"/>
      </w:pPr>
      <w:r>
        <w:t xml:space="preserve">   # save changes and activate</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except Exception,  e:</w:t>
      </w:r>
    </w:p>
    <w:p w:rsidR="00F3060E" w:rsidRDefault="00F3060E" w:rsidP="00F3060E">
      <w:pPr>
        <w:pStyle w:val="CodeListingSmall"/>
      </w:pPr>
      <w:r>
        <w:t xml:space="preserve">   print(e) </w:t>
      </w:r>
    </w:p>
    <w:p w:rsidR="00F3060E" w:rsidRDefault="00F3060E" w:rsidP="00F3060E">
      <w:pPr>
        <w:pStyle w:val="CodeListingSmall"/>
      </w:pPr>
      <w:r>
        <w:t xml:space="preserve">   dumpStack()</w:t>
      </w:r>
    </w:p>
    <w:p w:rsidR="00F3060E" w:rsidRDefault="00F3060E" w:rsidP="00F3060E">
      <w:pPr>
        <w:pStyle w:val="CodeListingSmall"/>
      </w:pPr>
    </w:p>
    <w:p w:rsidR="00F3060E" w:rsidRDefault="00F3060E" w:rsidP="00F3060E">
      <w:pPr>
        <w:pStyle w:val="CodeListingSmall"/>
        <w:rPr>
          <w:rFonts w:ascii="Arial Narrow" w:hAnsi="Arial Narrow" w:cs="Arial"/>
          <w:szCs w:val="26"/>
        </w:rPr>
      </w:pPr>
      <w:r>
        <w:t>disconnect()</w:t>
      </w:r>
    </w:p>
    <w:p w:rsidR="00F3060E" w:rsidRDefault="00F3060E" w:rsidP="00F3060E">
      <w:pPr>
        <w:pStyle w:val="BodyText"/>
      </w:pPr>
    </w:p>
    <w:p w:rsidR="00260A25" w:rsidRDefault="00260A25" w:rsidP="00F3060E">
      <w:pPr>
        <w:pStyle w:val="BodyText"/>
      </w:pPr>
    </w:p>
    <w:p w:rsidR="00F3060E" w:rsidRDefault="00F3060E" w:rsidP="00F3060E">
      <w:pPr>
        <w:pStyle w:val="CodeCallout"/>
      </w:pPr>
      <w:r>
        <w:t>foreign_JMS_server_configuration</w:t>
      </w:r>
    </w:p>
    <w:p w:rsidR="00F3060E" w:rsidRDefault="00F3060E" w:rsidP="00F3060E">
      <w:pPr>
        <w:pStyle w:val="CodeListingSmall"/>
      </w:pPr>
      <w:r>
        <w:t xml:space="preserve">def createForeignJMSServer(jmsModuleName,foreignName,foreignConnectionFactoryName, </w:t>
      </w:r>
    </w:p>
    <w:p w:rsidR="00F3060E" w:rsidRDefault="00F3060E" w:rsidP="00F3060E">
      <w:pPr>
        <w:pStyle w:val="CodeListingSmall"/>
      </w:pPr>
      <w:r>
        <w:t xml:space="preserve">                           cfnLocalName, cfnRemoteName,connectionURL):</w:t>
      </w:r>
    </w:p>
    <w:p w:rsidR="00F3060E" w:rsidRDefault="00F3060E" w:rsidP="00F3060E">
      <w:pPr>
        <w:pStyle w:val="CodeListingSmall"/>
      </w:pPr>
      <w:r>
        <w:t xml:space="preserve">        print 'Start to create foreign JMS server: '+foreignName</w:t>
      </w:r>
    </w:p>
    <w:p w:rsidR="00F3060E" w:rsidRDefault="00F3060E" w:rsidP="00F3060E">
      <w:pPr>
        <w:pStyle w:val="CodeListingSmall"/>
      </w:pPr>
      <w:r>
        <w:t xml:space="preserve">        cd('/JMSSystemResources/'+jmsModuleName+'/JMSResource/'+jmsModuleName)</w:t>
      </w:r>
    </w:p>
    <w:p w:rsidR="00F3060E" w:rsidRDefault="00F3060E" w:rsidP="00F3060E">
      <w:pPr>
        <w:pStyle w:val="CodeListingSmall"/>
      </w:pPr>
      <w:r>
        <w:t xml:space="preserve">        cmo.createForeignServer(foreignName)</w:t>
      </w:r>
    </w:p>
    <w:p w:rsidR="00F3060E" w:rsidRDefault="00F3060E" w:rsidP="00F3060E">
      <w:pPr>
        <w:pStyle w:val="CodeListingSmall"/>
      </w:pPr>
    </w:p>
    <w:p w:rsidR="00F3060E" w:rsidRDefault="00F3060E" w:rsidP="00F3060E">
      <w:pPr>
        <w:pStyle w:val="CodeListingSmall"/>
      </w:pPr>
      <w:r>
        <w:t xml:space="preserve">        cd('/JMSSystemResources/'+jmsModuleName+'/JMSResource/'+jmsModuleName+'/ForeignServers/'+foreignName)</w:t>
      </w:r>
    </w:p>
    <w:p w:rsidR="00F3060E" w:rsidRDefault="00F3060E" w:rsidP="00F3060E">
      <w:pPr>
        <w:pStyle w:val="CodeListingSmall"/>
      </w:pPr>
      <w:r>
        <w:t xml:space="preserve">        cmo.setDefaultTargetingEnabled(true)</w:t>
      </w:r>
    </w:p>
    <w:p w:rsidR="00F3060E" w:rsidRDefault="00F3060E" w:rsidP="00F3060E">
      <w:pPr>
        <w:pStyle w:val="CodeListingSmall"/>
      </w:pPr>
    </w:p>
    <w:p w:rsidR="00F3060E" w:rsidRDefault="00F3060E" w:rsidP="00F3060E">
      <w:pPr>
        <w:pStyle w:val="CodeListingSmall"/>
      </w:pPr>
      <w:r>
        <w:t xml:space="preserve">        cmo.createForeignConnectionFactory(foreignConnectionFactoryName)</w:t>
      </w:r>
    </w:p>
    <w:p w:rsidR="00F3060E" w:rsidRDefault="00F3060E" w:rsidP="00F3060E">
      <w:pPr>
        <w:pStyle w:val="CodeListingSmall"/>
      </w:pPr>
      <w:r>
        <w:t xml:space="preserve">        cd('/JMSSystemResources/'+jmsModuleName+'/JMSResource/'+jmsModuleName+'/ForeignServers/'+</w:t>
      </w:r>
    </w:p>
    <w:p w:rsidR="00F3060E" w:rsidRDefault="00F3060E" w:rsidP="00F3060E">
      <w:pPr>
        <w:pStyle w:val="CodeListingSmall"/>
      </w:pPr>
      <w:r>
        <w:t xml:space="preserve">           foreignName+'/ForeignConnectionFactories/'+foreignConnectionFactoryName)</w:t>
      </w:r>
    </w:p>
    <w:p w:rsidR="00F3060E" w:rsidRDefault="00F3060E" w:rsidP="00F3060E">
      <w:pPr>
        <w:pStyle w:val="CodeListingSmall"/>
      </w:pPr>
      <w:r>
        <w:t xml:space="preserve">        cmo.setLocalJNDIName(cfnLocalName)</w:t>
      </w:r>
    </w:p>
    <w:p w:rsidR="00F3060E" w:rsidRDefault="00F3060E" w:rsidP="00F3060E">
      <w:pPr>
        <w:pStyle w:val="CodeListingSmall"/>
      </w:pPr>
      <w:r>
        <w:lastRenderedPageBreak/>
        <w:t xml:space="preserve">        cmo.setRemoteJNDIName(cfnRemoteName)</w:t>
      </w:r>
    </w:p>
    <w:p w:rsidR="00F3060E" w:rsidRDefault="00F3060E" w:rsidP="00F3060E">
      <w:pPr>
        <w:pStyle w:val="CodeListingSmall"/>
      </w:pPr>
    </w:p>
    <w:p w:rsidR="00F3060E" w:rsidRDefault="00F3060E" w:rsidP="00F3060E">
      <w:pPr>
        <w:pStyle w:val="CodeListingSmall"/>
      </w:pPr>
      <w:r>
        <w:t xml:space="preserve">        cd('/JMSSystemResources/'+jmsModuleName+'/JMSResource/'+jmsModuleName+'/ForeignServers/'+foreignName)</w:t>
      </w:r>
    </w:p>
    <w:p w:rsidR="00F3060E" w:rsidRDefault="00F3060E" w:rsidP="00F3060E">
      <w:pPr>
        <w:pStyle w:val="CodeListingSmall"/>
      </w:pPr>
      <w:r>
        <w:t xml:space="preserve">        cmo.setConnectionURL(connectionURL)</w:t>
      </w:r>
    </w:p>
    <w:p w:rsidR="00F3060E" w:rsidRDefault="00F3060E" w:rsidP="00F3060E">
      <w:pPr>
        <w:pStyle w:val="CodeListingSmall"/>
      </w:pPr>
      <w:r>
        <w:t xml:space="preserve">        cmo.setInitialContextFactory('com.xyz.jndi.ctx.InitialContextFactoryWrapper')</w:t>
      </w:r>
    </w:p>
    <w:p w:rsidR="00F3060E" w:rsidRDefault="00F3060E" w:rsidP="00F3060E">
      <w:pPr>
        <w:pStyle w:val="CodeListingSmall"/>
      </w:pPr>
      <w:r>
        <w:t xml:space="preserve">        cmo.unSet('JNDIPropertiesCredentialEncrypted')</w:t>
      </w:r>
    </w:p>
    <w:p w:rsidR="00F3060E" w:rsidRDefault="00F3060E" w:rsidP="00F3060E">
      <w:pPr>
        <w:pStyle w:val="CodeListingSmall"/>
      </w:pPr>
    </w:p>
    <w:p w:rsidR="00F3060E" w:rsidRDefault="00F3060E" w:rsidP="00F3060E">
      <w:pPr>
        <w:pStyle w:val="CodeListingSmall"/>
      </w:pPr>
      <w:r>
        <w:t xml:space="preserve">        cmo.createJNDIProperty('factory')</w:t>
      </w:r>
    </w:p>
    <w:p w:rsidR="00F3060E" w:rsidRDefault="00F3060E" w:rsidP="00F3060E">
      <w:pPr>
        <w:pStyle w:val="CodeListingSmall"/>
      </w:pPr>
      <w:r>
        <w:t xml:space="preserve">        cd('/JMSSystemResources/'+jmsModuleName+'/JMSResource/'+jmsModuleName+'/ForeignServers/'+</w:t>
      </w:r>
    </w:p>
    <w:p w:rsidR="00F3060E" w:rsidRDefault="00F3060E" w:rsidP="00F3060E">
      <w:pPr>
        <w:pStyle w:val="CodeListingSmall"/>
      </w:pPr>
      <w:r>
        <w:t xml:space="preserve">           foreignName+'/JNDIProperties/factory')</w:t>
      </w:r>
    </w:p>
    <w:p w:rsidR="00F3060E" w:rsidRDefault="00F3060E" w:rsidP="00F3060E">
      <w:pPr>
        <w:pStyle w:val="CodeListingSmall"/>
      </w:pPr>
      <w:r>
        <w:t xml:space="preserve">        cmo.setValue('com.sun.jndi.fscontext.RefFSContextFactory')</w:t>
      </w:r>
    </w:p>
    <w:p w:rsidR="00F3060E" w:rsidRDefault="00F3060E" w:rsidP="00F3060E">
      <w:pPr>
        <w:pStyle w:val="CodeListingSmall"/>
      </w:pPr>
    </w:p>
    <w:p w:rsidR="00F3060E" w:rsidRDefault="00F3060E" w:rsidP="00F3060E">
      <w:pPr>
        <w:pStyle w:val="CodeListingSmall"/>
      </w:pPr>
      <w:r>
        <w:t xml:space="preserve">        cd('/JMSSystemResources/'+jmsModuleName+'/JMSResource/'+jmsModuleName+'/ForeignServers/'+foreignName)</w:t>
      </w:r>
    </w:p>
    <w:p w:rsidR="00F3060E" w:rsidRDefault="00F3060E" w:rsidP="00F3060E">
      <w:pPr>
        <w:pStyle w:val="CodeListingSmall"/>
      </w:pPr>
      <w:r>
        <w:t xml:space="preserve">        cmo.createJNDIProperty('SECURITY_AUTHENTICATION')</w:t>
      </w:r>
    </w:p>
    <w:p w:rsidR="00F3060E" w:rsidRDefault="00F3060E" w:rsidP="00F3060E">
      <w:pPr>
        <w:pStyle w:val="CodeListingSmall"/>
      </w:pPr>
      <w:r>
        <w:t xml:space="preserve">        cd('/JMSSystemResources/'+jmsModuleName+'/JMSResource/'+jmsModuleName+'/ForeignServers/'+</w:t>
      </w:r>
    </w:p>
    <w:p w:rsidR="00F3060E" w:rsidRDefault="00F3060E" w:rsidP="00F3060E">
      <w:pPr>
        <w:pStyle w:val="CodeListingSmall"/>
      </w:pPr>
      <w:r>
        <w:t xml:space="preserve">           foreignName+'/JNDIProperties/SECURITY_AUTHENTICATION')</w:t>
      </w:r>
    </w:p>
    <w:p w:rsidR="00F3060E" w:rsidRDefault="00F3060E" w:rsidP="00F3060E">
      <w:pPr>
        <w:pStyle w:val="CodeListingSmall"/>
      </w:pPr>
      <w:r>
        <w:t xml:space="preserve">        cmo.setValue('none')</w:t>
      </w:r>
    </w:p>
    <w:p w:rsidR="00F3060E" w:rsidRDefault="00F3060E" w:rsidP="00F3060E">
      <w:pPr>
        <w:pStyle w:val="CodeListingSmall"/>
      </w:pPr>
    </w:p>
    <w:p w:rsidR="00F3060E" w:rsidRDefault="00F3060E" w:rsidP="00F3060E">
      <w:pPr>
        <w:pStyle w:val="CodeListingSmall"/>
      </w:pPr>
      <w:r>
        <w:t xml:space="preserve">        # setup foreign destinations</w:t>
      </w:r>
    </w:p>
    <w:p w:rsidR="00F3060E" w:rsidRDefault="00F3060E" w:rsidP="00F3060E">
      <w:pPr>
        <w:pStyle w:val="CodeListingSmall"/>
      </w:pPr>
      <w:r>
        <w:t xml:space="preserve">        print 'Start to create foreign JMS destinations for server: '+foreignName</w:t>
      </w:r>
    </w:p>
    <w:p w:rsidR="00F3060E" w:rsidRDefault="00F3060E" w:rsidP="00F3060E">
      <w:pPr>
        <w:pStyle w:val="CodeListingSmall"/>
      </w:pPr>
    </w:p>
    <w:p w:rsidR="00F3060E" w:rsidRDefault="00F3060E" w:rsidP="00F3060E">
      <w:pPr>
        <w:pStyle w:val="CodeListingSmall"/>
      </w:pPr>
      <w:r>
        <w:t xml:space="preserve">        ListJMS = ["foreign_dest1","foreign_dest2","foreign_dest3","foreign_dest4","foreign_dest5"]</w:t>
      </w:r>
    </w:p>
    <w:p w:rsidR="00F3060E" w:rsidRDefault="00F3060E" w:rsidP="00F3060E">
      <w:pPr>
        <w:pStyle w:val="CodeListingSmall"/>
      </w:pPr>
    </w:p>
    <w:p w:rsidR="00F3060E" w:rsidRDefault="00F3060E" w:rsidP="00F3060E">
      <w:pPr>
        <w:pStyle w:val="CodeListingSmall"/>
      </w:pPr>
      <w:r>
        <w:t xml:space="preserve">        for idJms in range(0, len(ListJMS)):</w:t>
      </w:r>
    </w:p>
    <w:p w:rsidR="00F3060E" w:rsidRDefault="00F3060E" w:rsidP="00F3060E">
      <w:pPr>
        <w:pStyle w:val="CodeListingSmall"/>
      </w:pPr>
      <w:r>
        <w:t xml:space="preserve">           cd('/JMSSystemResources/'+jmsModuleName+'/JMSResource/'+jmsModuleName+'/ForeignServers/'+foreignName)</w:t>
      </w:r>
    </w:p>
    <w:p w:rsidR="00F3060E" w:rsidRDefault="00F3060E" w:rsidP="00F3060E">
      <w:pPr>
        <w:pStyle w:val="CodeListingSmall"/>
      </w:pPr>
      <w:r>
        <w:t xml:space="preserve">           localName = 'jms/' + ListJMS[idJms]</w:t>
      </w:r>
    </w:p>
    <w:p w:rsidR="00F3060E" w:rsidRDefault="00F3060E" w:rsidP="00F3060E">
      <w:pPr>
        <w:pStyle w:val="CodeListingSmall"/>
      </w:pPr>
      <w:r>
        <w:t xml:space="preserve">           remoteName = ListJMS[idJms]</w:t>
      </w:r>
    </w:p>
    <w:p w:rsidR="00F3060E" w:rsidRDefault="00F3060E" w:rsidP="00F3060E">
      <w:pPr>
        <w:pStyle w:val="CodeListingSmall"/>
      </w:pPr>
      <w:r>
        <w:t xml:space="preserve">           myFD = cmo.createForeignDestination(localName)</w:t>
      </w:r>
    </w:p>
    <w:p w:rsidR="00F3060E" w:rsidRDefault="00F3060E" w:rsidP="00F3060E">
      <w:pPr>
        <w:pStyle w:val="CodeListingSmall"/>
      </w:pPr>
      <w:r>
        <w:t xml:space="preserve">           cd('ForeignDestinations')</w:t>
      </w:r>
    </w:p>
    <w:p w:rsidR="00F3060E" w:rsidRDefault="00F3060E" w:rsidP="00F3060E">
      <w:pPr>
        <w:pStyle w:val="CodeListingSmall"/>
      </w:pPr>
      <w:r>
        <w:t xml:space="preserve">           myFD.setLocalJNDIName(localName)</w:t>
      </w:r>
    </w:p>
    <w:p w:rsidR="00F3060E" w:rsidRDefault="00F3060E" w:rsidP="00F3060E">
      <w:pPr>
        <w:pStyle w:val="CodeListingSmall"/>
      </w:pPr>
      <w:r>
        <w:t xml:space="preserve">           myFD.setRemoteJNDIName(remoteName)</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JNDI_provider</w:t>
      </w:r>
    </w:p>
    <w:p w:rsidR="00F3060E" w:rsidRDefault="00F3060E" w:rsidP="00F3060E">
      <w:pPr>
        <w:pStyle w:val="CodeListingSmall"/>
      </w:pPr>
      <w:r>
        <w:t># connect to to the server</w:t>
      </w:r>
    </w:p>
    <w:p w:rsidR="00F3060E" w:rsidRDefault="00F3060E" w:rsidP="00F3060E">
      <w:pPr>
        <w:pStyle w:val="CodeListingSmall"/>
      </w:pPr>
      <w:r>
        <w:t>connect('weblogic','test1234','t3://localhost:7001')</w:t>
      </w:r>
    </w:p>
    <w:p w:rsidR="00F3060E" w:rsidRDefault="00F3060E" w:rsidP="00F3060E">
      <w:pPr>
        <w:pStyle w:val="CodeListingSmall"/>
      </w:pPr>
    </w:p>
    <w:p w:rsidR="00F3060E" w:rsidRDefault="00F3060E" w:rsidP="00F3060E">
      <w:pPr>
        <w:pStyle w:val="CodeListingSmall"/>
      </w:pPr>
      <w:r>
        <w:t># start an edit session</w:t>
      </w:r>
    </w:p>
    <w:p w:rsidR="00F3060E" w:rsidRDefault="00F3060E" w:rsidP="00F3060E">
      <w:pPr>
        <w:pStyle w:val="CodeListingSmall"/>
      </w:pPr>
      <w:r>
        <w:t>edit()</w:t>
      </w:r>
    </w:p>
    <w:p w:rsidR="00F3060E" w:rsidRDefault="00F3060E" w:rsidP="00F3060E">
      <w:pPr>
        <w:pStyle w:val="CodeListingSmall"/>
      </w:pPr>
      <w:r>
        <w:t>startEdit()</w:t>
      </w:r>
    </w:p>
    <w:p w:rsidR="00F3060E" w:rsidRDefault="00F3060E" w:rsidP="00F3060E">
      <w:pPr>
        <w:pStyle w:val="CodeListingSmall"/>
      </w:pPr>
    </w:p>
    <w:p w:rsidR="00F3060E" w:rsidRDefault="00F3060E" w:rsidP="00F3060E">
      <w:pPr>
        <w:pStyle w:val="CodeListingSmall"/>
      </w:pPr>
      <w:r>
        <w:t># if the JNDI provider does not exist, then create it</w:t>
      </w:r>
    </w:p>
    <w:p w:rsidR="00F3060E" w:rsidRDefault="00F3060E" w:rsidP="00F3060E">
      <w:pPr>
        <w:pStyle w:val="CodeListingSmall"/>
      </w:pPr>
      <w:r>
        <w:t>if getMBean("/ForeignJNDIProviders/myTestJNDIProvider") is None:</w:t>
      </w:r>
    </w:p>
    <w:p w:rsidR="00F3060E" w:rsidRDefault="00F3060E" w:rsidP="00F3060E">
      <w:pPr>
        <w:pStyle w:val="CodeListingSmall"/>
      </w:pPr>
      <w:r>
        <w:t xml:space="preserve">        foreignJNDIInstance=create('myTestJNDIProvider',"ForeignJNDIProvider")</w:t>
      </w:r>
    </w:p>
    <w:p w:rsidR="00F3060E" w:rsidRDefault="00F3060E" w:rsidP="00F3060E">
      <w:pPr>
        <w:pStyle w:val="CodeListingSmall"/>
      </w:pPr>
      <w:r>
        <w:t xml:space="preserve">        foreignJNDIInstance.addTarget(getMBean('/Clusters/WebTier_Cluster'))</w:t>
      </w:r>
    </w:p>
    <w:p w:rsidR="00F3060E" w:rsidRDefault="00F3060E" w:rsidP="00F3060E">
      <w:pPr>
        <w:pStyle w:val="CodeListingSmall"/>
      </w:pPr>
      <w:r>
        <w:t xml:space="preserve">        foreignJNDIInstance.setInitialContextFactory('weblogic.jndi.WLInitialContextFactory')</w:t>
      </w:r>
    </w:p>
    <w:p w:rsidR="00F3060E" w:rsidRDefault="00F3060E" w:rsidP="00F3060E">
      <w:pPr>
        <w:pStyle w:val="CodeListingSmall"/>
      </w:pPr>
      <w:r>
        <w:t xml:space="preserve">        foreignJNDIInstance.setProviderURL('t3://testhost:7101')</w:t>
      </w:r>
    </w:p>
    <w:p w:rsidR="00F3060E" w:rsidRDefault="00F3060E" w:rsidP="00F3060E">
      <w:pPr>
        <w:pStyle w:val="CodeListingSmall"/>
      </w:pPr>
      <w:r>
        <w:t xml:space="preserve">        foreignJNDIInstance.setUser('other_server')</w:t>
      </w:r>
    </w:p>
    <w:p w:rsidR="00F3060E" w:rsidRDefault="00F3060E" w:rsidP="00F3060E">
      <w:pPr>
        <w:pStyle w:val="CodeListingSmall"/>
      </w:pPr>
      <w:r>
        <w:t xml:space="preserve">        foreignJNDIInstance.setPassword('other_user')</w:t>
      </w:r>
    </w:p>
    <w:p w:rsidR="00F3060E" w:rsidRDefault="00F3060E" w:rsidP="00F3060E">
      <w:pPr>
        <w:pStyle w:val="CodeListingSmall"/>
      </w:pPr>
    </w:p>
    <w:p w:rsidR="00F3060E" w:rsidRDefault="00F3060E" w:rsidP="00F3060E">
      <w:pPr>
        <w:pStyle w:val="CodeListingSmall"/>
      </w:pPr>
      <w:r>
        <w:t xml:space="preserve">         # now configuring foreign links</w:t>
      </w:r>
    </w:p>
    <w:p w:rsidR="00F3060E" w:rsidRDefault="00F3060E" w:rsidP="00F3060E">
      <w:pPr>
        <w:pStyle w:val="CodeListingSmall"/>
      </w:pPr>
      <w:r>
        <w:t xml:space="preserve">        foreignLinkInstance=foreignJNDIInstance.createForeignJNDILink('MyTestLink')</w:t>
      </w:r>
    </w:p>
    <w:p w:rsidR="00F3060E" w:rsidRDefault="00F3060E" w:rsidP="00F3060E">
      <w:pPr>
        <w:pStyle w:val="CodeListingSmall"/>
      </w:pPr>
      <w:r>
        <w:t xml:space="preserve">        foreignLinkInstance.setLocalJNDIName('jndi/local/testserver/TestServerConnectionFactory')</w:t>
      </w:r>
    </w:p>
    <w:p w:rsidR="00F3060E" w:rsidRDefault="00F3060E" w:rsidP="00F3060E">
      <w:pPr>
        <w:pStyle w:val="CodeListingSmall"/>
      </w:pPr>
      <w:r>
        <w:t xml:space="preserve">        foreignLinkInstance.setRemoteJNDIName('jndi/testserver/TestServerConnectionFactory')</w:t>
      </w:r>
    </w:p>
    <w:p w:rsidR="00F3060E" w:rsidRDefault="00F3060E" w:rsidP="00F3060E">
      <w:pPr>
        <w:pStyle w:val="CodeListingSmall"/>
      </w:pPr>
      <w:r>
        <w:t>else:</w:t>
      </w:r>
    </w:p>
    <w:p w:rsidR="00F3060E" w:rsidRDefault="00F3060E" w:rsidP="00F3060E">
      <w:pPr>
        <w:pStyle w:val="CodeListingSmall"/>
      </w:pPr>
      <w:r>
        <w:t xml:space="preserve">        print 'Foreign JNDI provider with the name myTestJNDIProvider already exists !'</w:t>
      </w:r>
    </w:p>
    <w:p w:rsidR="00F3060E" w:rsidRDefault="00F3060E" w:rsidP="00F3060E">
      <w:pPr>
        <w:pStyle w:val="CodeListingSmall"/>
      </w:pPr>
    </w:p>
    <w:p w:rsidR="00F3060E" w:rsidRDefault="00F3060E" w:rsidP="00F3060E">
      <w:pPr>
        <w:pStyle w:val="CodeListingSmall"/>
      </w:pPr>
      <w:r>
        <w:t>activate()</w:t>
      </w:r>
    </w:p>
    <w:p w:rsidR="00F3060E" w:rsidRDefault="00F3060E" w:rsidP="00F3060E">
      <w:pPr>
        <w:pStyle w:val="CodeListingSmall"/>
        <w:rPr>
          <w:sz w:val="22"/>
        </w:rPr>
      </w:pPr>
      <w:r>
        <w:t>exit()</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setup_mail_session</w:t>
      </w:r>
    </w:p>
    <w:p w:rsidR="00F3060E" w:rsidRDefault="00F3060E" w:rsidP="00F3060E">
      <w:pPr>
        <w:pStyle w:val="CodeListingSmall"/>
      </w:pPr>
      <w:r>
        <w:t># ................  import ........................</w:t>
      </w:r>
    </w:p>
    <w:p w:rsidR="00F3060E" w:rsidRDefault="00F3060E" w:rsidP="00F3060E">
      <w:pPr>
        <w:pStyle w:val="CodeListingSmall"/>
      </w:pPr>
      <w:r>
        <w:t>from java.util import Properties</w:t>
      </w:r>
    </w:p>
    <w:p w:rsidR="00F3060E" w:rsidRDefault="00F3060E" w:rsidP="00F3060E">
      <w:pPr>
        <w:pStyle w:val="CodeListingSmall"/>
      </w:pPr>
    </w:p>
    <w:p w:rsidR="00F3060E" w:rsidRDefault="00F3060E" w:rsidP="00F3060E">
      <w:pPr>
        <w:pStyle w:val="CodeListingSmall"/>
      </w:pPr>
      <w:r>
        <w:t>###################################################################</w:t>
      </w:r>
    </w:p>
    <w:p w:rsidR="00F3060E" w:rsidRDefault="00F3060E" w:rsidP="00F3060E">
      <w:pPr>
        <w:pStyle w:val="CodeListingSmall"/>
      </w:pPr>
      <w:r>
        <w:t xml:space="preserve">def createMailSession():                                                                                                                                                                    </w:t>
      </w:r>
    </w:p>
    <w:p w:rsidR="00F3060E" w:rsidRDefault="00F3060E" w:rsidP="00F3060E">
      <w:pPr>
        <w:pStyle w:val="CodeListingSmall"/>
      </w:pPr>
      <w:r>
        <w:t xml:space="preserve">    try:</w:t>
      </w:r>
    </w:p>
    <w:p w:rsidR="00F3060E" w:rsidRDefault="00F3060E" w:rsidP="00F3060E">
      <w:pPr>
        <w:pStyle w:val="CodeListingSmall"/>
      </w:pPr>
      <w:r>
        <w:t xml:space="preserve">        print 'Create EMail session ...';</w:t>
      </w:r>
    </w:p>
    <w:p w:rsidR="00F3060E" w:rsidRDefault="00F3060E" w:rsidP="00F3060E">
      <w:pPr>
        <w:pStyle w:val="CodeListingSmall"/>
      </w:pPr>
      <w:r>
        <w:lastRenderedPageBreak/>
        <w:t xml:space="preserve">        edit();</w:t>
      </w:r>
    </w:p>
    <w:p w:rsidR="00F3060E" w:rsidRDefault="00F3060E" w:rsidP="00F3060E">
      <w:pPr>
        <w:pStyle w:val="CodeListingSmall"/>
      </w:pPr>
      <w:r>
        <w:t xml:space="preserve">        startEdit();</w:t>
      </w:r>
    </w:p>
    <w:p w:rsidR="00F3060E" w:rsidRDefault="00F3060E" w:rsidP="00F3060E">
      <w:pPr>
        <w:pStyle w:val="CodeListingSmall"/>
      </w:pPr>
    </w:p>
    <w:p w:rsidR="00F3060E" w:rsidRDefault="00F3060E" w:rsidP="00F3060E">
      <w:pPr>
        <w:pStyle w:val="CodeListingSmall"/>
      </w:pPr>
      <w:r>
        <w:t xml:space="preserve">        cd('/')</w:t>
      </w:r>
    </w:p>
    <w:p w:rsidR="00F3060E" w:rsidRDefault="00F3060E" w:rsidP="00F3060E">
      <w:pPr>
        <w:pStyle w:val="CodeListingSmall"/>
      </w:pPr>
      <w:r>
        <w:t xml:space="preserve">        myTestMailMbean = cmo.createMailSession('TestNotificationEmail');</w:t>
      </w:r>
    </w:p>
    <w:p w:rsidR="00F3060E" w:rsidRDefault="00F3060E" w:rsidP="00F3060E">
      <w:pPr>
        <w:pStyle w:val="CodeListingSmall"/>
      </w:pPr>
      <w:r>
        <w:t xml:space="preserve">        cd('/MailSessions/TestNotificationEmail');</w:t>
      </w:r>
    </w:p>
    <w:p w:rsidR="00F3060E" w:rsidRDefault="00F3060E" w:rsidP="00F3060E">
      <w:pPr>
        <w:pStyle w:val="CodeListingSmall"/>
      </w:pPr>
      <w:r>
        <w:t xml:space="preserve">        set('Targets',jarray.array([ObjectName('com.bea:Name=MartinTest_Cluster,Type=Cluster')], </w:t>
      </w:r>
    </w:p>
    <w:p w:rsidR="00F3060E" w:rsidRDefault="00F3060E" w:rsidP="00F3060E">
      <w:pPr>
        <w:pStyle w:val="CodeListingSmall"/>
      </w:pPr>
      <w:r>
        <w:t xml:space="preserve">             ObjectName))</w:t>
      </w:r>
    </w:p>
    <w:p w:rsidR="00F3060E" w:rsidRDefault="00F3060E" w:rsidP="00F3060E">
      <w:pPr>
        <w:pStyle w:val="CodeListingSmall"/>
      </w:pPr>
      <w:r>
        <w:t xml:space="preserve">        myTestMailMbean.setJNDIName('mail/TestNotificationEmail');</w:t>
      </w:r>
    </w:p>
    <w:p w:rsidR="00F3060E" w:rsidRDefault="00F3060E" w:rsidP="00F3060E">
      <w:pPr>
        <w:pStyle w:val="CodeListingSmall"/>
      </w:pPr>
    </w:p>
    <w:p w:rsidR="00F3060E" w:rsidRDefault="00F3060E" w:rsidP="00F3060E">
      <w:pPr>
        <w:pStyle w:val="CodeListingSmall"/>
      </w:pPr>
      <w:r>
        <w:t xml:space="preserve">        properties = java.util.Properties();</w:t>
      </w:r>
    </w:p>
    <w:p w:rsidR="00F3060E" w:rsidRDefault="00F3060E" w:rsidP="00F3060E">
      <w:pPr>
        <w:pStyle w:val="CodeListingSmall"/>
      </w:pPr>
      <w:r>
        <w:t xml:space="preserve">        properties.put('mail.to','lector@wlsscriptbook.com');</w:t>
      </w:r>
    </w:p>
    <w:p w:rsidR="00F3060E" w:rsidRDefault="00F3060E" w:rsidP="00F3060E">
      <w:pPr>
        <w:pStyle w:val="CodeListingSmall"/>
      </w:pPr>
      <w:r>
        <w:t xml:space="preserve">        properties.put('mail.from','author@wlsscriptbook.com');</w:t>
      </w:r>
    </w:p>
    <w:p w:rsidR="00F3060E" w:rsidRDefault="00F3060E" w:rsidP="00F3060E">
      <w:pPr>
        <w:pStyle w:val="CodeListingSmall"/>
      </w:pPr>
    </w:p>
    <w:p w:rsidR="00F3060E" w:rsidRDefault="00F3060E" w:rsidP="00F3060E">
      <w:pPr>
        <w:pStyle w:val="CodeListingSmall"/>
      </w:pPr>
      <w:r>
        <w:t xml:space="preserve">        properties.put('mail.transport.protocol','smtp');</w:t>
      </w:r>
    </w:p>
    <w:p w:rsidR="00F3060E" w:rsidRDefault="00F3060E" w:rsidP="00F3060E">
      <w:pPr>
        <w:pStyle w:val="CodeListingSmall"/>
      </w:pPr>
      <w:r>
        <w:t xml:space="preserve">        properties.put('mail.smtp.host','mail.wlsscriptbook.com');</w:t>
      </w:r>
    </w:p>
    <w:p w:rsidR="00F3060E" w:rsidRDefault="00F3060E" w:rsidP="00F3060E">
      <w:pPr>
        <w:pStyle w:val="CodeListingSmall"/>
      </w:pPr>
      <w:r>
        <w:t xml:space="preserve">        properties.put('mail.smtp.port','25');</w:t>
      </w:r>
    </w:p>
    <w:p w:rsidR="00F3060E" w:rsidRDefault="00F3060E" w:rsidP="00F3060E">
      <w:pPr>
        <w:pStyle w:val="CodeListingSmall"/>
      </w:pPr>
      <w:r>
        <w:t xml:space="preserve">        properties.put('mail.smtp.user','username');</w:t>
      </w:r>
    </w:p>
    <w:p w:rsidR="00F3060E" w:rsidRDefault="00F3060E" w:rsidP="00F3060E">
      <w:pPr>
        <w:pStyle w:val="CodeListingSmall"/>
      </w:pPr>
      <w:r>
        <w:t xml:space="preserve">        properties.put('mail.smtp.password','password');</w:t>
      </w:r>
    </w:p>
    <w:p w:rsidR="00F3060E" w:rsidRDefault="00F3060E" w:rsidP="00F3060E">
      <w:pPr>
        <w:pStyle w:val="CodeListingSmall"/>
      </w:pPr>
      <w:r>
        <w:t xml:space="preserve">        myTestMailMbean.setProperties(properties);</w:t>
      </w:r>
    </w:p>
    <w:p w:rsidR="00F3060E" w:rsidRDefault="00F3060E" w:rsidP="00F3060E">
      <w:pPr>
        <w:pStyle w:val="CodeListingSmall"/>
      </w:pP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p>
    <w:p w:rsidR="00F3060E" w:rsidRDefault="00F3060E" w:rsidP="00F3060E">
      <w:pPr>
        <w:pStyle w:val="CodeListingSmall"/>
      </w:pPr>
      <w:r>
        <w:t xml:space="preserve">    except:</w:t>
      </w:r>
    </w:p>
    <w:p w:rsidR="00F3060E" w:rsidRDefault="00F3060E" w:rsidP="00F3060E">
      <w:pPr>
        <w:pStyle w:val="CodeListingSmall"/>
      </w:pPr>
      <w:r>
        <w:t xml:space="preserve">        print 'Exception while create EMail session  !';</w:t>
      </w:r>
    </w:p>
    <w:p w:rsidR="00F3060E" w:rsidRDefault="00F3060E" w:rsidP="00F3060E">
      <w:pPr>
        <w:pStyle w:val="CodeListingSmall"/>
      </w:pPr>
      <w:r>
        <w:t xml:space="preserve">        dumpStack();</w:t>
      </w:r>
    </w:p>
    <w:p w:rsidR="00F3060E" w:rsidRDefault="00F3060E" w:rsidP="00F3060E">
      <w:pPr>
        <w:pStyle w:val="CodeListingSmall"/>
      </w:pPr>
      <w:r>
        <w:t xml:space="preserve">        exit();</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xml:space="preserve"># ================================================================                                                                                                                          </w:t>
      </w:r>
    </w:p>
    <w:p w:rsidR="00F3060E" w:rsidRDefault="00F3060E" w:rsidP="00F3060E">
      <w:pPr>
        <w:pStyle w:val="CodeListingSmall"/>
      </w:pPr>
      <w:r>
        <w:t xml:space="preserve">#           Main Code Execution                                                                                                                                                             </w:t>
      </w:r>
    </w:p>
    <w:p w:rsidR="00F3060E" w:rsidRDefault="00F3060E" w:rsidP="00F3060E">
      <w:pPr>
        <w:pStyle w:val="CodeListingSmall"/>
      </w:pPr>
      <w:r>
        <w:t xml:space="preserve"># ================================================================                                                                                                                          </w:t>
      </w:r>
    </w:p>
    <w:p w:rsidR="00F3060E" w:rsidRDefault="00F3060E" w:rsidP="00F3060E">
      <w:pPr>
        <w:pStyle w:val="CodeListingSmall"/>
      </w:pPr>
      <w:r>
        <w:t xml:space="preserve">if __name__== "main":                                                                                                                                                                       </w:t>
      </w:r>
    </w:p>
    <w:p w:rsidR="00F3060E" w:rsidRDefault="00F3060E" w:rsidP="00F3060E">
      <w:pPr>
        <w:pStyle w:val="CodeListingSmall"/>
      </w:pPr>
      <w:r>
        <w:t xml:space="preserve">        print '###################################################################';</w:t>
      </w:r>
    </w:p>
    <w:p w:rsidR="00F3060E" w:rsidRDefault="00F3060E" w:rsidP="00F3060E">
      <w:pPr>
        <w:pStyle w:val="CodeListingSmall"/>
      </w:pPr>
      <w:r>
        <w:t xml:space="preserve">        print '#                 Test create Mail session                        #';</w:t>
      </w:r>
    </w:p>
    <w:p w:rsidR="00F3060E" w:rsidRDefault="00F3060E" w:rsidP="00F3060E">
      <w:pPr>
        <w:pStyle w:val="CodeListingSmall"/>
      </w:pPr>
      <w:r>
        <w:t xml:space="preserve">        print '###################################################################';</w:t>
      </w:r>
    </w:p>
    <w:p w:rsidR="00F3060E" w:rsidRDefault="00F3060E" w:rsidP="00F3060E">
      <w:pPr>
        <w:pStyle w:val="CodeListingSmall"/>
      </w:pPr>
      <w:r>
        <w:t xml:space="preserve">        print '';</w:t>
      </w:r>
    </w:p>
    <w:p w:rsidR="00F3060E" w:rsidRDefault="00F3060E" w:rsidP="00F3060E">
      <w:pPr>
        <w:pStyle w:val="CodeListingSmall"/>
      </w:pPr>
      <w:r>
        <w:t xml:space="preserve">        connect('weblogic', 'test1234',  't3://localhost:7001');</w:t>
      </w:r>
    </w:p>
    <w:p w:rsidR="00F3060E" w:rsidRDefault="00F3060E" w:rsidP="00F3060E">
      <w:pPr>
        <w:pStyle w:val="CodeListingSmall"/>
      </w:pPr>
      <w:r>
        <w:t xml:space="preserve">        createMailSession()</w:t>
      </w:r>
    </w:p>
    <w:p w:rsidR="00F3060E" w:rsidRDefault="00F3060E" w:rsidP="00F3060E">
      <w:pPr>
        <w:pStyle w:val="CodeListingSmall"/>
      </w:pPr>
      <w:r>
        <w:t xml:space="preserve">        disconnect();   </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create_WorkManager</w:t>
      </w:r>
    </w:p>
    <w:p w:rsidR="00F3060E" w:rsidRDefault="00F3060E" w:rsidP="00F3060E">
      <w:pPr>
        <w:pStyle w:val="CodeListingSmall"/>
      </w:pPr>
      <w:r>
        <w:t>#****************************</w:t>
      </w:r>
    </w:p>
    <w:p w:rsidR="00F3060E" w:rsidRDefault="00F3060E" w:rsidP="00F3060E">
      <w:pPr>
        <w:pStyle w:val="CodeListingSmall"/>
      </w:pPr>
      <w:r>
        <w:t xml:space="preserve"># Create a WorkManager </w:t>
      </w:r>
    </w:p>
    <w:p w:rsidR="00F3060E" w:rsidRDefault="00F3060E" w:rsidP="00F3060E">
      <w:pPr>
        <w:pStyle w:val="CodeListingSmall"/>
      </w:pPr>
      <w:r>
        <w:t>#****************************</w:t>
      </w:r>
    </w:p>
    <w:p w:rsidR="00F3060E" w:rsidRDefault="00F3060E" w:rsidP="00F3060E">
      <w:pPr>
        <w:pStyle w:val="CodeListingSmall"/>
      </w:pPr>
      <w:r>
        <w:t>def createWorkManager(maxthreads, capacitycount):</w:t>
      </w:r>
    </w:p>
    <w:p w:rsidR="00F3060E" w:rsidRDefault="00F3060E" w:rsidP="00F3060E">
      <w:pPr>
        <w:pStyle w:val="CodeListingSmall"/>
      </w:pPr>
      <w:r>
        <w:t xml:space="preserve">    try:   </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w:t>
      </w:r>
    </w:p>
    <w:p w:rsidR="00F3060E" w:rsidRDefault="00F3060E" w:rsidP="00F3060E">
      <w:pPr>
        <w:pStyle w:val="CodeListingSmall"/>
      </w:pPr>
      <w:r>
        <w:t xml:space="preserve">        # change to the domain selftuning instance</w:t>
      </w:r>
    </w:p>
    <w:p w:rsidR="00F3060E" w:rsidRDefault="00F3060E" w:rsidP="00F3060E">
      <w:pPr>
        <w:pStyle w:val="CodeListingSmall"/>
      </w:pPr>
      <w:r>
        <w:t xml:space="preserve">        cd('/SelfTuning/'+domainName)</w:t>
      </w:r>
    </w:p>
    <w:p w:rsidR="00F3060E" w:rsidRDefault="00F3060E" w:rsidP="00F3060E">
      <w:pPr>
        <w:pStyle w:val="CodeListingSmall"/>
      </w:pPr>
      <w:r>
        <w:t xml:space="preserve">        </w:t>
      </w:r>
    </w:p>
    <w:p w:rsidR="00F3060E" w:rsidRDefault="00F3060E" w:rsidP="00F3060E">
      <w:pPr>
        <w:pStyle w:val="CodeListingSmall"/>
      </w:pPr>
      <w:r>
        <w:t xml:space="preserve">        # create a maxthreads contraint instance</w:t>
      </w:r>
    </w:p>
    <w:p w:rsidR="00F3060E" w:rsidRDefault="00F3060E" w:rsidP="00F3060E">
      <w:pPr>
        <w:pStyle w:val="CodeListingSmall"/>
      </w:pPr>
      <w:r>
        <w:t xml:space="preserve">        cmo.createMaxThreadsConstraint('testMaxThreads')</w:t>
      </w:r>
    </w:p>
    <w:p w:rsidR="00F3060E" w:rsidRDefault="00F3060E" w:rsidP="00F3060E">
      <w:pPr>
        <w:pStyle w:val="CodeListingSmall"/>
      </w:pPr>
      <w:r>
        <w:t xml:space="preserve">        cd('/SelfTuning/'+domainName+'/MaxThreadsConstraints/testMaxThreads')  </w:t>
      </w:r>
    </w:p>
    <w:p w:rsidR="00F3060E" w:rsidRDefault="00F3060E" w:rsidP="00F3060E">
      <w:pPr>
        <w:pStyle w:val="CodeListingSmall"/>
      </w:pPr>
      <w:r>
        <w:t xml:space="preserve">        # set count </w:t>
      </w:r>
    </w:p>
    <w:p w:rsidR="00F3060E" w:rsidRDefault="00F3060E" w:rsidP="00F3060E">
      <w:pPr>
        <w:pStyle w:val="CodeListingSmall"/>
      </w:pPr>
      <w:r>
        <w:t xml:space="preserve">        cmo.setCount(maxthreads)</w:t>
      </w:r>
    </w:p>
    <w:p w:rsidR="00F3060E" w:rsidRDefault="00F3060E" w:rsidP="00F3060E">
      <w:pPr>
        <w:pStyle w:val="CodeListingSmall"/>
      </w:pPr>
      <w:r>
        <w:t xml:space="preserve">        set('Targets',jarray.array([ObjectName('com.bea:Name=MartinTest_Cluster,Type=Cluster')], </w:t>
      </w:r>
    </w:p>
    <w:p w:rsidR="00F3060E" w:rsidRDefault="00F3060E" w:rsidP="00F3060E">
      <w:pPr>
        <w:pStyle w:val="CodeListingSmall"/>
      </w:pPr>
      <w:r>
        <w:t xml:space="preserve">            ObjectName))</w:t>
      </w:r>
    </w:p>
    <w:p w:rsidR="00F3060E" w:rsidRDefault="00F3060E" w:rsidP="00F3060E">
      <w:pPr>
        <w:pStyle w:val="CodeListingSmall"/>
      </w:pPr>
    </w:p>
    <w:p w:rsidR="00F3060E" w:rsidRDefault="00F3060E" w:rsidP="00F3060E">
      <w:pPr>
        <w:pStyle w:val="CodeListingSmall"/>
      </w:pPr>
      <w:r>
        <w:t xml:space="preserve">        # change to the domain selftuning instance</w:t>
      </w:r>
    </w:p>
    <w:p w:rsidR="00F3060E" w:rsidRDefault="00F3060E" w:rsidP="00F3060E">
      <w:pPr>
        <w:pStyle w:val="CodeListingSmall"/>
      </w:pPr>
      <w:r>
        <w:t xml:space="preserve">        cd('/SelfTuning/'+domainName)</w:t>
      </w:r>
    </w:p>
    <w:p w:rsidR="00F3060E" w:rsidRDefault="00F3060E" w:rsidP="00F3060E">
      <w:pPr>
        <w:pStyle w:val="CodeListingSmall"/>
      </w:pPr>
    </w:p>
    <w:p w:rsidR="00F3060E" w:rsidRDefault="00F3060E" w:rsidP="00F3060E">
      <w:pPr>
        <w:pStyle w:val="CodeListingSmall"/>
      </w:pPr>
      <w:r>
        <w:t xml:space="preserve">        # create capacity instance</w:t>
      </w:r>
    </w:p>
    <w:p w:rsidR="00F3060E" w:rsidRDefault="00F3060E" w:rsidP="00F3060E">
      <w:pPr>
        <w:pStyle w:val="CodeListingSmall"/>
      </w:pPr>
      <w:r>
        <w:t xml:space="preserve">        cmo.createCapacity('testCapacity')</w:t>
      </w:r>
    </w:p>
    <w:p w:rsidR="00F3060E" w:rsidRDefault="00F3060E" w:rsidP="00F3060E">
      <w:pPr>
        <w:pStyle w:val="CodeListingSmall"/>
      </w:pPr>
      <w:r>
        <w:t xml:space="preserve">        cd('Capacities/testCapacity')</w:t>
      </w:r>
    </w:p>
    <w:p w:rsidR="00F3060E" w:rsidRDefault="00F3060E" w:rsidP="00F3060E">
      <w:pPr>
        <w:pStyle w:val="CodeListingSmall"/>
      </w:pPr>
      <w:r>
        <w:t xml:space="preserve">        set('Count',capacitycount)</w:t>
      </w:r>
    </w:p>
    <w:p w:rsidR="00F3060E" w:rsidRDefault="00F3060E" w:rsidP="00F3060E">
      <w:pPr>
        <w:pStyle w:val="CodeListingSmall"/>
      </w:pPr>
      <w:r>
        <w:t xml:space="preserve">        set('Notes','Defining a capacity instance')</w:t>
      </w:r>
    </w:p>
    <w:p w:rsidR="00F3060E" w:rsidRDefault="00F3060E" w:rsidP="00F3060E">
      <w:pPr>
        <w:pStyle w:val="CodeListingSmall"/>
      </w:pPr>
      <w:r>
        <w:t xml:space="preserve">        set('Targets',jarray.array([ObjectName('com.bea:Name=MartinTest_Cluster,Type=Cluster')], </w:t>
      </w:r>
    </w:p>
    <w:p w:rsidR="00F3060E" w:rsidRDefault="00F3060E" w:rsidP="00F3060E">
      <w:pPr>
        <w:pStyle w:val="CodeListingSmall"/>
      </w:pPr>
      <w:r>
        <w:t xml:space="preserve">            ObjectName))</w:t>
      </w:r>
    </w:p>
    <w:p w:rsidR="00F3060E" w:rsidRDefault="00F3060E" w:rsidP="00F3060E">
      <w:pPr>
        <w:pStyle w:val="CodeListingSmall"/>
      </w:pPr>
    </w:p>
    <w:p w:rsidR="00F3060E" w:rsidRDefault="00F3060E" w:rsidP="00F3060E">
      <w:pPr>
        <w:pStyle w:val="CodeListingSmall"/>
      </w:pPr>
      <w:r>
        <w:t xml:space="preserve">        # now create a WorkManager</w:t>
      </w:r>
    </w:p>
    <w:p w:rsidR="00F3060E" w:rsidRDefault="00F3060E" w:rsidP="00F3060E">
      <w:pPr>
        <w:pStyle w:val="CodeListingSmall"/>
      </w:pPr>
      <w:r>
        <w:lastRenderedPageBreak/>
        <w:t xml:space="preserve">        cd('/SelfTuning/'+domainName)</w:t>
      </w:r>
    </w:p>
    <w:p w:rsidR="00F3060E" w:rsidRDefault="00F3060E" w:rsidP="00F3060E">
      <w:pPr>
        <w:pStyle w:val="CodeListingSmall"/>
      </w:pPr>
      <w:r>
        <w:t xml:space="preserve">        myWorkManager = cmo.createWorkManager('myTestWorkManager')</w:t>
      </w:r>
    </w:p>
    <w:p w:rsidR="00F3060E" w:rsidRDefault="00F3060E" w:rsidP="00F3060E">
      <w:pPr>
        <w:pStyle w:val="CodeListingSmall"/>
      </w:pPr>
      <w:r>
        <w:t xml:space="preserve">        cd('/SelfTuning/'+domainName+'/WorkManagers/myTestWorkManager')</w:t>
      </w:r>
    </w:p>
    <w:p w:rsidR="00F3060E" w:rsidRDefault="00F3060E" w:rsidP="00F3060E">
      <w:pPr>
        <w:pStyle w:val="CodeListingSmall"/>
      </w:pPr>
      <w:r>
        <w:t xml:space="preserve">        set('Targets',jarray.array([ObjectName('com.bea:Name=MartinTest_Cluster,Type=Cluster')], </w:t>
      </w:r>
    </w:p>
    <w:p w:rsidR="00F3060E" w:rsidRDefault="00F3060E" w:rsidP="00F3060E">
      <w:pPr>
        <w:pStyle w:val="CodeListingSmall"/>
      </w:pPr>
      <w:r>
        <w:t xml:space="preserve">            ObjectName))</w:t>
      </w:r>
    </w:p>
    <w:p w:rsidR="00F3060E" w:rsidRDefault="00F3060E" w:rsidP="00F3060E">
      <w:pPr>
        <w:pStyle w:val="CodeListingSmall"/>
      </w:pPr>
      <w:r>
        <w:t xml:space="preserve">  </w:t>
      </w:r>
    </w:p>
    <w:p w:rsidR="00F3060E" w:rsidRDefault="00F3060E" w:rsidP="00F3060E">
      <w:pPr>
        <w:pStyle w:val="CodeListingSmall"/>
      </w:pPr>
      <w:r>
        <w:t xml:space="preserve">        # set the maxthreads attribute to the created instance</w:t>
      </w:r>
    </w:p>
    <w:p w:rsidR="00F3060E" w:rsidRDefault="00F3060E" w:rsidP="00F3060E">
      <w:pPr>
        <w:pStyle w:val="CodeListingSmall"/>
      </w:pPr>
      <w:r>
        <w:t xml:space="preserve">        cmo.setMaxThreadsConstraint(getMBean('/SelfTuning/'+domainName+</w:t>
      </w:r>
    </w:p>
    <w:p w:rsidR="00F3060E" w:rsidRDefault="00F3060E" w:rsidP="00F3060E">
      <w:pPr>
        <w:pStyle w:val="CodeListingSmall"/>
      </w:pPr>
      <w:r>
        <w:t xml:space="preserve">                                    '/MaxThreadsConstraints/testMaxThreads'))</w:t>
      </w:r>
    </w:p>
    <w:p w:rsidR="00F3060E" w:rsidRDefault="00F3060E" w:rsidP="00F3060E">
      <w:pPr>
        <w:pStyle w:val="CodeListingSmall"/>
      </w:pPr>
      <w:r>
        <w:t xml:space="preserve">        # set the capacity attribute to the created instance</w:t>
      </w:r>
    </w:p>
    <w:p w:rsidR="00F3060E" w:rsidRDefault="00F3060E" w:rsidP="00F3060E">
      <w:pPr>
        <w:pStyle w:val="CodeListingSmall"/>
      </w:pPr>
      <w:r>
        <w:t xml:space="preserve">        cmo.setCapacity(getMBean('/SelfTuning/'+domainName+'/Capacities/testCapacity'))</w:t>
      </w:r>
    </w:p>
    <w:p w:rsidR="00F3060E" w:rsidRDefault="00F3060E" w:rsidP="00F3060E">
      <w:pPr>
        <w:pStyle w:val="CodeListingSmall"/>
      </w:pP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except Exception, e:</w:t>
      </w:r>
    </w:p>
    <w:p w:rsidR="00F3060E" w:rsidRDefault="00F3060E" w:rsidP="00F3060E">
      <w:pPr>
        <w:pStyle w:val="CodeListingSmall"/>
      </w:pPr>
      <w:r>
        <w:t xml:space="preserve">        print 'Error in script:', e</w:t>
      </w:r>
    </w:p>
    <w:p w:rsidR="00F3060E" w:rsidRDefault="00F3060E" w:rsidP="00F3060E">
      <w:pPr>
        <w:pStyle w:val="CodeListingSmall"/>
      </w:pPr>
      <w:r>
        <w:t xml:space="preserve">        cancelEdit()</w:t>
      </w:r>
    </w:p>
    <w:p w:rsidR="00F3060E" w:rsidRDefault="00F3060E" w:rsidP="00F3060E">
      <w:pPr>
        <w:pStyle w:val="BodyText"/>
      </w:pPr>
    </w:p>
    <w:p w:rsidR="00260A25" w:rsidRDefault="00260A25" w:rsidP="00F3060E">
      <w:pPr>
        <w:pStyle w:val="BodyText"/>
      </w:pPr>
    </w:p>
    <w:p w:rsidR="00F3060E" w:rsidRDefault="00F3060E" w:rsidP="00F3060E">
      <w:pPr>
        <w:pStyle w:val="CodeCallout"/>
      </w:pPr>
      <w:r>
        <w:t>setup_virtual_host</w:t>
      </w:r>
    </w:p>
    <w:p w:rsidR="00F3060E" w:rsidRDefault="00F3060E" w:rsidP="00F3060E">
      <w:pPr>
        <w:pStyle w:val="CodeListingSmall"/>
      </w:pPr>
      <w:r>
        <w:t># go to root</w:t>
      </w:r>
    </w:p>
    <w:p w:rsidR="00F3060E" w:rsidRDefault="00F3060E" w:rsidP="00F3060E">
      <w:pPr>
        <w:pStyle w:val="CodeListingSmall"/>
      </w:pPr>
      <w:r>
        <w:t>cd('/')</w:t>
      </w:r>
    </w:p>
    <w:p w:rsidR="00F3060E" w:rsidRDefault="00F3060E" w:rsidP="00F3060E">
      <w:pPr>
        <w:pStyle w:val="CodeListingSmall"/>
      </w:pPr>
    </w:p>
    <w:p w:rsidR="00F3060E" w:rsidRDefault="00F3060E" w:rsidP="00F3060E">
      <w:pPr>
        <w:pStyle w:val="CodeListingSmall"/>
      </w:pPr>
      <w:r>
        <w:t># create a new virtual host instance</w:t>
      </w:r>
    </w:p>
    <w:p w:rsidR="00F3060E" w:rsidRDefault="00F3060E" w:rsidP="00F3060E">
      <w:pPr>
        <w:pStyle w:val="CodeListingSmall"/>
      </w:pPr>
      <w:r>
        <w:t>cmo.createVirtualHost('Test_VirtualHost_1')</w:t>
      </w:r>
    </w:p>
    <w:p w:rsidR="00F3060E" w:rsidRDefault="00F3060E" w:rsidP="00F3060E">
      <w:pPr>
        <w:pStyle w:val="CodeListingSmall"/>
      </w:pPr>
    </w:p>
    <w:p w:rsidR="00F3060E" w:rsidRDefault="00F3060E" w:rsidP="00F3060E">
      <w:pPr>
        <w:pStyle w:val="CodeListingSmall"/>
      </w:pPr>
      <w:r>
        <w:t># go to the new virtual host</w:t>
      </w:r>
    </w:p>
    <w:p w:rsidR="00F3060E" w:rsidRDefault="00F3060E" w:rsidP="00F3060E">
      <w:pPr>
        <w:pStyle w:val="CodeListingSmall"/>
      </w:pPr>
      <w:r>
        <w:t>cd('/VirtualHosts/Test_VirtualHost_1')</w:t>
      </w:r>
    </w:p>
    <w:p w:rsidR="00F3060E" w:rsidRDefault="00F3060E" w:rsidP="00F3060E">
      <w:pPr>
        <w:pStyle w:val="CodeListingSmall"/>
      </w:pPr>
    </w:p>
    <w:p w:rsidR="00F3060E" w:rsidRDefault="00F3060E" w:rsidP="00F3060E">
      <w:pPr>
        <w:pStyle w:val="CodeListingSmall"/>
      </w:pPr>
      <w:r>
        <w:t># set the possible host names</w:t>
      </w:r>
    </w:p>
    <w:p w:rsidR="00F3060E" w:rsidRDefault="00F3060E" w:rsidP="00F3060E">
      <w:pPr>
        <w:pStyle w:val="CodeListingSmall"/>
      </w:pPr>
      <w:r>
        <w:t>set('VirtualHostNames',jarray.array([String('wlsautomation.com'), String('www.wlsautomation.com'), String('wlst_and_jmx.wlsautomation.com')], String))</w:t>
      </w:r>
    </w:p>
    <w:p w:rsidR="00F3060E" w:rsidRDefault="00F3060E" w:rsidP="00F3060E">
      <w:pPr>
        <w:pStyle w:val="CodeListingSmall"/>
      </w:pPr>
    </w:p>
    <w:p w:rsidR="00F3060E" w:rsidRDefault="00F3060E" w:rsidP="00F3060E">
      <w:pPr>
        <w:pStyle w:val="CodeListingSmall"/>
      </w:pPr>
      <w:r>
        <w:t># define which network channel this virtual should monitor for incoming requests</w:t>
      </w:r>
    </w:p>
    <w:p w:rsidR="00F3060E" w:rsidRDefault="00F3060E" w:rsidP="00F3060E">
      <w:pPr>
        <w:pStyle w:val="CodeListingSmall"/>
      </w:pPr>
      <w:r>
        <w:t>cmo.setNetworkAccessPoint('default')</w:t>
      </w:r>
    </w:p>
    <w:p w:rsidR="00F3060E" w:rsidRDefault="00F3060E" w:rsidP="00F3060E">
      <w:pPr>
        <w:pStyle w:val="CodeListingSmall"/>
      </w:pPr>
    </w:p>
    <w:p w:rsidR="00F3060E" w:rsidRDefault="00F3060E" w:rsidP="00F3060E">
      <w:pPr>
        <w:pStyle w:val="CodeListingSmall"/>
      </w:pPr>
      <w:r>
        <w:t># we can also define log settings for this virtual host in order to separate logs of the different servers</w:t>
      </w:r>
    </w:p>
    <w:p w:rsidR="00F3060E" w:rsidRDefault="00F3060E" w:rsidP="00F3060E">
      <w:pPr>
        <w:pStyle w:val="CodeListingSmall"/>
      </w:pPr>
      <w:r>
        <w:t>cd('/VirtualHosts/Test_VirtualHost_1/WebServerLog/Test_VirtualHost_1')</w:t>
      </w:r>
    </w:p>
    <w:p w:rsidR="00F3060E" w:rsidRDefault="00F3060E" w:rsidP="00F3060E">
      <w:pPr>
        <w:pStyle w:val="CodeListingSmall"/>
      </w:pPr>
      <w:r>
        <w:t>cmo.setRotationType('byTime')</w:t>
      </w:r>
    </w:p>
    <w:p w:rsidR="00F3060E" w:rsidRDefault="00F3060E" w:rsidP="00F3060E">
      <w:pPr>
        <w:pStyle w:val="CodeListingSmall"/>
      </w:pPr>
      <w:r>
        <w:t>cmo.setRotationTime('02:00')</w:t>
      </w:r>
    </w:p>
    <w:p w:rsidR="00F3060E" w:rsidRDefault="00F3060E" w:rsidP="00F3060E">
      <w:pPr>
        <w:pStyle w:val="CodeListingSmall"/>
      </w:pPr>
      <w:r>
        <w:t>cmo.setNumberOfFilesLimited(true)</w:t>
      </w:r>
    </w:p>
    <w:p w:rsidR="00F3060E" w:rsidRDefault="00F3060E" w:rsidP="00F3060E">
      <w:pPr>
        <w:pStyle w:val="CodeListingSmall"/>
      </w:pPr>
      <w:r>
        <w:t>cmo.setFileName('logs/virtualHosts_1/Test_VirtualHost_1/access.log')</w:t>
      </w:r>
    </w:p>
    <w:p w:rsidR="00F3060E" w:rsidRDefault="00F3060E" w:rsidP="00F3060E">
      <w:pPr>
        <w:pStyle w:val="CodeListingSmall"/>
      </w:pPr>
    </w:p>
    <w:p w:rsidR="00F3060E" w:rsidRDefault="00F3060E" w:rsidP="00F3060E">
      <w:pPr>
        <w:pStyle w:val="CodeListingSmall"/>
      </w:pPr>
      <w:r>
        <w:t># go to the virtual host in order to define the targets</w:t>
      </w:r>
    </w:p>
    <w:p w:rsidR="00F3060E" w:rsidRDefault="00F3060E" w:rsidP="00F3060E">
      <w:pPr>
        <w:pStyle w:val="CodeListingSmall"/>
      </w:pPr>
      <w:r>
        <w:t>cd('/VirtualHosts/Test_VirtualHost_1')</w:t>
      </w:r>
    </w:p>
    <w:p w:rsidR="00F3060E" w:rsidRDefault="00F3060E" w:rsidP="00F3060E">
      <w:pPr>
        <w:pStyle w:val="CodeListingSmall"/>
      </w:pPr>
    </w:p>
    <w:p w:rsidR="00F3060E" w:rsidRDefault="00F3060E" w:rsidP="00F3060E">
      <w:pPr>
        <w:pStyle w:val="CodeListingSmall"/>
      </w:pPr>
      <w:r>
        <w:t># define the target(s) for this virtual host</w:t>
      </w:r>
    </w:p>
    <w:p w:rsidR="00F3060E" w:rsidRDefault="00F3060E" w:rsidP="00F3060E">
      <w:pPr>
        <w:pStyle w:val="CodeListingSmall"/>
        <w:rPr>
          <w:sz w:val="22"/>
        </w:rPr>
      </w:pPr>
      <w:r>
        <w:t>set('Targets',jarray.array([ObjectName('com.bea:Name=AdminServer,Type=Server')], ObjectName))</w:t>
      </w:r>
    </w:p>
    <w:p w:rsidR="00F3060E" w:rsidRDefault="00F3060E" w:rsidP="00F3060E">
      <w:pPr>
        <w:pStyle w:val="BodyText"/>
      </w:pPr>
    </w:p>
    <w:p w:rsidR="00260A25" w:rsidRDefault="00260A25" w:rsidP="00F3060E">
      <w:pPr>
        <w:pStyle w:val="BodyText"/>
      </w:pPr>
    </w:p>
    <w:p w:rsidR="00F3060E" w:rsidRDefault="00F3060E" w:rsidP="00F3060E">
      <w:pPr>
        <w:pStyle w:val="CodeCallout"/>
      </w:pPr>
      <w:r>
        <w:t>network_channel_and_virtual_hosts</w:t>
      </w:r>
    </w:p>
    <w:p w:rsidR="00F3060E" w:rsidRDefault="00F3060E" w:rsidP="00F3060E">
      <w:pPr>
        <w:pStyle w:val="CodeListingSmall"/>
      </w:pPr>
      <w:r>
        <w:t># change to the managed-server where you want to create the services</w:t>
      </w:r>
    </w:p>
    <w:p w:rsidR="00F3060E" w:rsidRDefault="00F3060E" w:rsidP="00F3060E">
      <w:pPr>
        <w:pStyle w:val="CodeListingSmall"/>
      </w:pPr>
      <w:r>
        <w:t>cd('/Servers/Martin_VirtualHostTest_Domain_MS1')</w:t>
      </w:r>
    </w:p>
    <w:p w:rsidR="00F3060E" w:rsidRDefault="00F3060E" w:rsidP="00F3060E">
      <w:pPr>
        <w:pStyle w:val="CodeListingSmall"/>
      </w:pPr>
    </w:p>
    <w:p w:rsidR="00F3060E" w:rsidRDefault="00F3060E" w:rsidP="00F3060E">
      <w:pPr>
        <w:pStyle w:val="CodeListingSmall"/>
      </w:pPr>
      <w:r>
        <w:t># create the first channel and allow only the http protocol</w:t>
      </w:r>
    </w:p>
    <w:p w:rsidR="00F3060E" w:rsidRDefault="00F3060E" w:rsidP="00F3060E">
      <w:pPr>
        <w:pStyle w:val="CodeListingSmall"/>
      </w:pPr>
      <w:r>
        <w:t>cmo.createNetworkAccessPoint('VH1Channel_MS1')</w:t>
      </w:r>
    </w:p>
    <w:p w:rsidR="00F3060E" w:rsidRDefault="00F3060E" w:rsidP="00F3060E">
      <w:pPr>
        <w:pStyle w:val="CodeListingSmall"/>
      </w:pPr>
      <w:r>
        <w:t>cd('/Servers/Martin_VirtualHostTest_Domain_MS1/NetworkAccessPoints/VH1Channel_MS1')</w:t>
      </w:r>
    </w:p>
    <w:p w:rsidR="00F3060E" w:rsidRDefault="00F3060E" w:rsidP="00F3060E">
      <w:pPr>
        <w:pStyle w:val="CodeListingSmall"/>
      </w:pPr>
      <w:r>
        <w:t>cmo.setProtocol('http')</w:t>
      </w:r>
    </w:p>
    <w:p w:rsidR="00F3060E" w:rsidRDefault="00F3060E" w:rsidP="00F3060E">
      <w:pPr>
        <w:pStyle w:val="CodeListingSmall"/>
      </w:pPr>
      <w:r>
        <w:t>cmo.setListenPort(22012)</w:t>
      </w:r>
    </w:p>
    <w:p w:rsidR="00F3060E" w:rsidRDefault="00F3060E" w:rsidP="00F3060E">
      <w:pPr>
        <w:pStyle w:val="CodeListingSmall"/>
      </w:pPr>
      <w:r>
        <w:t>cmo.setEnabled(true)</w:t>
      </w:r>
    </w:p>
    <w:p w:rsidR="00F3060E" w:rsidRDefault="00F3060E" w:rsidP="00F3060E">
      <w:pPr>
        <w:pStyle w:val="CodeListingSmall"/>
      </w:pPr>
      <w:r>
        <w:t>cmo.setHttpEnabledForThisProtocol(true)</w:t>
      </w:r>
    </w:p>
    <w:p w:rsidR="00F3060E" w:rsidRDefault="00F3060E" w:rsidP="00F3060E">
      <w:pPr>
        <w:pStyle w:val="CodeListingSmall"/>
      </w:pPr>
      <w:r>
        <w:t>cmo.setTunnelingEnabled(false)</w:t>
      </w:r>
    </w:p>
    <w:p w:rsidR="00F3060E" w:rsidRDefault="00F3060E" w:rsidP="00F3060E">
      <w:pPr>
        <w:pStyle w:val="CodeListingSmall"/>
      </w:pPr>
      <w:r>
        <w:t>cmo.setOutboundEnabled(false)</w:t>
      </w:r>
    </w:p>
    <w:p w:rsidR="00F3060E" w:rsidRDefault="00F3060E" w:rsidP="00F3060E">
      <w:pPr>
        <w:pStyle w:val="CodeListingSmall"/>
      </w:pPr>
      <w:r>
        <w:t>cmo.setTwoWaySSLEnabled(false)</w:t>
      </w:r>
    </w:p>
    <w:p w:rsidR="00F3060E" w:rsidRDefault="00F3060E" w:rsidP="00F3060E">
      <w:pPr>
        <w:pStyle w:val="CodeListingSmall"/>
      </w:pPr>
      <w:r>
        <w:t>cmo.setClientCertificateEnforced(false)</w:t>
      </w:r>
    </w:p>
    <w:p w:rsidR="00F3060E" w:rsidRDefault="00F3060E" w:rsidP="00F3060E">
      <w:pPr>
        <w:pStyle w:val="CodeListingSmall"/>
      </w:pPr>
    </w:p>
    <w:p w:rsidR="00F3060E" w:rsidRDefault="00F3060E" w:rsidP="00F3060E">
      <w:pPr>
        <w:pStyle w:val="CodeListingSmall"/>
      </w:pPr>
      <w:r>
        <w:t># create the second channel and allow only the http protocol</w:t>
      </w:r>
    </w:p>
    <w:p w:rsidR="00F3060E" w:rsidRDefault="00F3060E" w:rsidP="00F3060E">
      <w:pPr>
        <w:pStyle w:val="CodeListingSmall"/>
      </w:pPr>
      <w:r>
        <w:t>cd('/Servers/Martin_VirtualHostTest_Domain_MS1')</w:t>
      </w:r>
    </w:p>
    <w:p w:rsidR="00F3060E" w:rsidRDefault="00F3060E" w:rsidP="00F3060E">
      <w:pPr>
        <w:pStyle w:val="CodeListingSmall"/>
      </w:pPr>
      <w:r>
        <w:t>cmo.createNetworkAccessPoint('VH2Channel_MS1')</w:t>
      </w:r>
    </w:p>
    <w:p w:rsidR="00F3060E" w:rsidRDefault="00F3060E" w:rsidP="00F3060E">
      <w:pPr>
        <w:pStyle w:val="CodeListingSmall"/>
      </w:pPr>
      <w:r>
        <w:t xml:space="preserve"> </w:t>
      </w:r>
    </w:p>
    <w:p w:rsidR="00F3060E" w:rsidRDefault="00F3060E" w:rsidP="00F3060E">
      <w:pPr>
        <w:pStyle w:val="CodeListingSmall"/>
      </w:pPr>
      <w:r>
        <w:t>cd('/Servers/Martin_VirtualHostTest_Domain_MS1/NetworkAccessPoints/VH2Channel_MS1')</w:t>
      </w:r>
    </w:p>
    <w:p w:rsidR="00F3060E" w:rsidRDefault="00F3060E" w:rsidP="00F3060E">
      <w:pPr>
        <w:pStyle w:val="CodeListingSmall"/>
      </w:pPr>
      <w:r>
        <w:lastRenderedPageBreak/>
        <w:t>cmo.setProtocol('http')</w:t>
      </w:r>
    </w:p>
    <w:p w:rsidR="00F3060E" w:rsidRDefault="00F3060E" w:rsidP="00F3060E">
      <w:pPr>
        <w:pStyle w:val="CodeListingSmall"/>
      </w:pPr>
      <w:r>
        <w:t>cmo.setListenPort(22013)</w:t>
      </w:r>
    </w:p>
    <w:p w:rsidR="00F3060E" w:rsidRDefault="00F3060E" w:rsidP="00F3060E">
      <w:pPr>
        <w:pStyle w:val="CodeListingSmall"/>
      </w:pPr>
      <w:r>
        <w:t>cmo.setEnabled(true)</w:t>
      </w:r>
    </w:p>
    <w:p w:rsidR="00F3060E" w:rsidRDefault="00F3060E" w:rsidP="00F3060E">
      <w:pPr>
        <w:pStyle w:val="CodeListingSmall"/>
      </w:pPr>
      <w:r>
        <w:t>cmo.setHttpEnabledForThisProtocol(true)</w:t>
      </w:r>
    </w:p>
    <w:p w:rsidR="00F3060E" w:rsidRDefault="00F3060E" w:rsidP="00F3060E">
      <w:pPr>
        <w:pStyle w:val="CodeListingSmall"/>
      </w:pPr>
      <w:r>
        <w:t>cmo.setTunnelingEnabled(false)</w:t>
      </w:r>
    </w:p>
    <w:p w:rsidR="00F3060E" w:rsidRDefault="00F3060E" w:rsidP="00F3060E">
      <w:pPr>
        <w:pStyle w:val="CodeListingSmall"/>
      </w:pPr>
      <w:r>
        <w:t>cmo.setOutboundEnabled(false)</w:t>
      </w:r>
    </w:p>
    <w:p w:rsidR="00F3060E" w:rsidRDefault="00F3060E" w:rsidP="00F3060E">
      <w:pPr>
        <w:pStyle w:val="CodeListingSmall"/>
      </w:pPr>
      <w:r>
        <w:t>cmo.setTwoWaySSLEnabled(false)</w:t>
      </w:r>
    </w:p>
    <w:p w:rsidR="00F3060E" w:rsidRDefault="00F3060E" w:rsidP="00F3060E">
      <w:pPr>
        <w:pStyle w:val="CodeListingSmall"/>
      </w:pPr>
      <w:r>
        <w:t>cmo.setClientCertificateEnforced(false)</w:t>
      </w:r>
    </w:p>
    <w:p w:rsidR="00F3060E" w:rsidRDefault="00F3060E" w:rsidP="00F3060E">
      <w:pPr>
        <w:pStyle w:val="CodeListingSmall"/>
      </w:pPr>
      <w:r>
        <w:t xml:space="preserve"> </w:t>
      </w:r>
    </w:p>
    <w:p w:rsidR="00F3060E" w:rsidRDefault="00F3060E" w:rsidP="00F3060E">
      <w:pPr>
        <w:pStyle w:val="CodeListingSmall"/>
      </w:pPr>
      <w:r>
        <w:t># change to the root edit mbean as the virtual hosts have to be created on domain level !</w:t>
      </w:r>
    </w:p>
    <w:p w:rsidR="00F3060E" w:rsidRDefault="00F3060E" w:rsidP="00F3060E">
      <w:pPr>
        <w:pStyle w:val="CodeListingSmall"/>
      </w:pPr>
      <w:r>
        <w:t>cd('/')</w:t>
      </w:r>
    </w:p>
    <w:p w:rsidR="00F3060E" w:rsidRDefault="00F3060E" w:rsidP="00F3060E">
      <w:pPr>
        <w:pStyle w:val="CodeListingSmall"/>
      </w:pPr>
      <w:r>
        <w:t># create the first virtual host</w:t>
      </w:r>
    </w:p>
    <w:p w:rsidR="00F3060E" w:rsidRDefault="00F3060E" w:rsidP="00F3060E">
      <w:pPr>
        <w:pStyle w:val="CodeListingSmall"/>
      </w:pPr>
      <w:r>
        <w:t>cmo.createVirtualHost('VirtualHost-1')</w:t>
      </w:r>
    </w:p>
    <w:p w:rsidR="00F3060E" w:rsidRDefault="00F3060E" w:rsidP="00F3060E">
      <w:pPr>
        <w:pStyle w:val="CodeListingSmall"/>
      </w:pPr>
      <w:r>
        <w:t>cd('/VirtualHosts/VirtualHost-1')</w:t>
      </w:r>
    </w:p>
    <w:p w:rsidR="00F3060E" w:rsidRDefault="00F3060E" w:rsidP="00F3060E">
      <w:pPr>
        <w:pStyle w:val="CodeListingSmall"/>
      </w:pPr>
      <w:r>
        <w:t># link this virtual host to the first network channel</w:t>
      </w:r>
    </w:p>
    <w:p w:rsidR="00F3060E" w:rsidRDefault="00F3060E" w:rsidP="00F3060E">
      <w:pPr>
        <w:pStyle w:val="CodeListingSmall"/>
      </w:pPr>
      <w:r>
        <w:t>cmo.setNetworkAccessPoint('VH1Channel_MS1')</w:t>
      </w:r>
    </w:p>
    <w:p w:rsidR="00F3060E" w:rsidRDefault="00F3060E" w:rsidP="00F3060E">
      <w:pPr>
        <w:pStyle w:val="CodeListingSmall"/>
      </w:pPr>
      <w:r>
        <w:t>set('VirtualHostNames',jarray.array([String('www.xyz.org')], String))</w:t>
      </w:r>
    </w:p>
    <w:p w:rsidR="00F3060E" w:rsidRDefault="00F3060E" w:rsidP="00F3060E">
      <w:pPr>
        <w:pStyle w:val="CodeListingSmall"/>
      </w:pPr>
      <w:r>
        <w:t>set('Targets',jarray.array([ObjectName('com.bea:Name=Martin_VirtualHostTest_Domain_MS1,Type=Server')], ObjectName))</w:t>
      </w:r>
    </w:p>
    <w:p w:rsidR="00F3060E" w:rsidRDefault="00F3060E" w:rsidP="00F3060E">
      <w:pPr>
        <w:pStyle w:val="CodeListingSmall"/>
      </w:pPr>
    </w:p>
    <w:p w:rsidR="00F3060E" w:rsidRDefault="00F3060E" w:rsidP="00F3060E">
      <w:pPr>
        <w:pStyle w:val="CodeListingSmall"/>
      </w:pPr>
      <w:r>
        <w:t># create the second irtual host</w:t>
      </w:r>
    </w:p>
    <w:p w:rsidR="00F3060E" w:rsidRDefault="00F3060E" w:rsidP="00F3060E">
      <w:pPr>
        <w:pStyle w:val="CodeListingSmall"/>
      </w:pPr>
      <w:r>
        <w:t>cd('/')</w:t>
      </w:r>
    </w:p>
    <w:p w:rsidR="00F3060E" w:rsidRDefault="00F3060E" w:rsidP="00F3060E">
      <w:pPr>
        <w:pStyle w:val="CodeListingSmall"/>
      </w:pPr>
      <w:r>
        <w:t>cmo.createVirtualHost('VirtualHost-2')</w:t>
      </w:r>
    </w:p>
    <w:p w:rsidR="00F3060E" w:rsidRDefault="00F3060E" w:rsidP="00F3060E">
      <w:pPr>
        <w:pStyle w:val="CodeListingSmall"/>
      </w:pPr>
      <w:r>
        <w:t>cd('/VirtualHosts/VirtualHost-2')</w:t>
      </w:r>
    </w:p>
    <w:p w:rsidR="00F3060E" w:rsidRDefault="00F3060E" w:rsidP="00F3060E">
      <w:pPr>
        <w:pStyle w:val="CodeListingSmall"/>
      </w:pPr>
      <w:r>
        <w:t># link it to the second channel</w:t>
      </w:r>
    </w:p>
    <w:p w:rsidR="00F3060E" w:rsidRDefault="00F3060E" w:rsidP="00F3060E">
      <w:pPr>
        <w:pStyle w:val="CodeListingSmall"/>
      </w:pPr>
      <w:r>
        <w:t>cmo.setNetworkAccessPoint('VH2Channel_MS1')</w:t>
      </w:r>
    </w:p>
    <w:p w:rsidR="00F3060E" w:rsidRDefault="00F3060E" w:rsidP="00F3060E">
      <w:pPr>
        <w:pStyle w:val="CodeListingSmall"/>
      </w:pPr>
      <w:r>
        <w:t>set('VirtualHostNames',jarray.array([String('www.abc.org')], String))</w:t>
      </w:r>
    </w:p>
    <w:p w:rsidR="00F3060E" w:rsidRDefault="00F3060E" w:rsidP="00F3060E">
      <w:pPr>
        <w:pStyle w:val="CodeListingSmall"/>
      </w:pPr>
      <w:r>
        <w:t>set('Targets',jarray.array([ObjectName('com.bea:Name=Martin_VirtualHostTest_Domain_MS1,Type=Server')], ObjectName))</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WTC_configuration</w:t>
      </w:r>
    </w:p>
    <w:p w:rsidR="00F3060E" w:rsidRDefault="00F3060E" w:rsidP="00F3060E">
      <w:pPr>
        <w:pStyle w:val="CodeListingSmall"/>
      </w:pPr>
      <w:r>
        <w:t>def createAllWTCServer():</w:t>
      </w:r>
    </w:p>
    <w:p w:rsidR="00F3060E" w:rsidRDefault="00F3060E" w:rsidP="00F3060E">
      <w:pPr>
        <w:pStyle w:val="CodeListingSmall"/>
      </w:pPr>
      <w:r>
        <w:t xml:space="preserve">  try:</w:t>
      </w:r>
    </w:p>
    <w:p w:rsidR="00F3060E" w:rsidRDefault="00F3060E" w:rsidP="00F3060E">
      <w:pPr>
        <w:pStyle w:val="CodeListingSmall"/>
      </w:pPr>
      <w:r>
        <w:t xml:space="preserve">    totalWTCServer=domainProps.get("wtc.amountserver")</w:t>
      </w:r>
    </w:p>
    <w:p w:rsidR="00F3060E" w:rsidRDefault="00F3060E" w:rsidP="00F3060E">
      <w:pPr>
        <w:pStyle w:val="CodeListingSmall"/>
      </w:pP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print 'Creating All WTC server ....'</w:t>
      </w:r>
    </w:p>
    <w:p w:rsidR="00F3060E" w:rsidRDefault="00F3060E" w:rsidP="00F3060E">
      <w:pPr>
        <w:pStyle w:val="CodeListingSmall"/>
      </w:pPr>
      <w:r>
        <w:t xml:space="preserve">    i=1</w:t>
      </w:r>
    </w:p>
    <w:p w:rsidR="00F3060E" w:rsidRDefault="00F3060E" w:rsidP="00F3060E">
      <w:pPr>
        <w:pStyle w:val="CodeListingSmall"/>
      </w:pPr>
      <w:r>
        <w:t xml:space="preserve">    while (i &lt;= int(totalWTCServer)) :</w:t>
      </w:r>
    </w:p>
    <w:p w:rsidR="00F3060E" w:rsidRDefault="00F3060E" w:rsidP="00F3060E">
      <w:pPr>
        <w:pStyle w:val="CodeListingSmall"/>
      </w:pPr>
    </w:p>
    <w:p w:rsidR="00F3060E" w:rsidRDefault="00F3060E" w:rsidP="00F3060E">
      <w:pPr>
        <w:pStyle w:val="CodeListingSmall"/>
      </w:pPr>
      <w:r>
        <w:t xml:space="preserve">        try:</w:t>
      </w:r>
    </w:p>
    <w:p w:rsidR="00F3060E" w:rsidRDefault="00F3060E" w:rsidP="00F3060E">
      <w:pPr>
        <w:pStyle w:val="CodeListingSmall"/>
      </w:pPr>
      <w:r>
        <w:t xml:space="preserve">        cd('/')</w:t>
      </w:r>
    </w:p>
    <w:p w:rsidR="00F3060E" w:rsidRDefault="00F3060E" w:rsidP="00F3060E">
      <w:pPr>
        <w:pStyle w:val="CodeListingSmall"/>
      </w:pPr>
      <w:r>
        <w:t xml:space="preserve">        wtc_name               = get_instance_property('wtc.server',str(i), 'name');</w:t>
      </w:r>
    </w:p>
    <w:p w:rsidR="00F3060E" w:rsidRDefault="00F3060E" w:rsidP="00F3060E">
      <w:pPr>
        <w:pStyle w:val="CodeListingSmall"/>
      </w:pPr>
      <w:r>
        <w:t xml:space="preserve">        wtc_targetmanagedserver= get_instance_property('wtc.server',str(i), 'targetmanagedserver');</w:t>
      </w:r>
    </w:p>
    <w:p w:rsidR="00F3060E" w:rsidRDefault="00F3060E" w:rsidP="00F3060E">
      <w:pPr>
        <w:pStyle w:val="CodeListingSmall"/>
      </w:pPr>
      <w:r>
        <w:t xml:space="preserve">        wtc_localdomainname    = get_instance_property('wtc.server',str(i), 'localtuxdomain.name');</w:t>
      </w:r>
    </w:p>
    <w:p w:rsidR="00F3060E" w:rsidRDefault="00F3060E" w:rsidP="00F3060E">
      <w:pPr>
        <w:pStyle w:val="CodeListingSmall"/>
      </w:pPr>
      <w:r>
        <w:t xml:space="preserve">        wtc_access_point       = get_instance_property('wtc.server',str(i), </w:t>
      </w:r>
    </w:p>
    <w:p w:rsidR="00F3060E" w:rsidRDefault="00F3060E" w:rsidP="00F3060E">
      <w:pPr>
        <w:pStyle w:val="CodeListingSmall"/>
      </w:pPr>
      <w:r>
        <w:t xml:space="preserve">                                                       'localtuxdomain.access_point');</w:t>
      </w:r>
    </w:p>
    <w:p w:rsidR="00F3060E" w:rsidRDefault="00F3060E" w:rsidP="00F3060E">
      <w:pPr>
        <w:pStyle w:val="CodeListingSmall"/>
      </w:pPr>
      <w:r>
        <w:t xml:space="preserve">        wtc_access_point_id    = get_instance_property('wtc.server',str(i), </w:t>
      </w:r>
    </w:p>
    <w:p w:rsidR="00F3060E" w:rsidRDefault="00F3060E" w:rsidP="00F3060E">
      <w:pPr>
        <w:pStyle w:val="CodeListingSmall"/>
      </w:pPr>
      <w:r>
        <w:t xml:space="preserve">                                                       'localtuxdomain.access_point_id');</w:t>
      </w:r>
    </w:p>
    <w:p w:rsidR="00F3060E" w:rsidRDefault="00F3060E" w:rsidP="00F3060E">
      <w:pPr>
        <w:pStyle w:val="CodeListingSmall"/>
      </w:pPr>
      <w:r>
        <w:t xml:space="preserve">        wtc_connection_policy  = get_instance_property('wtc.server',str(i), </w:t>
      </w:r>
    </w:p>
    <w:p w:rsidR="00F3060E" w:rsidRDefault="00F3060E" w:rsidP="00F3060E">
      <w:pPr>
        <w:pStyle w:val="CodeListingSmall"/>
      </w:pPr>
      <w:r>
        <w:t xml:space="preserve">                                                       'localtuxdomain.connection_policy');</w:t>
      </w:r>
    </w:p>
    <w:p w:rsidR="00F3060E" w:rsidRDefault="00F3060E" w:rsidP="00F3060E">
      <w:pPr>
        <w:pStyle w:val="CodeListingSmall"/>
      </w:pPr>
      <w:r>
        <w:t xml:space="preserve">        wtc_nwaddr = get_instance_property('wtc.server',str(i), 'localtuxdomain.nw_addr');</w:t>
      </w:r>
    </w:p>
    <w:p w:rsidR="00F3060E" w:rsidRDefault="00F3060E" w:rsidP="00F3060E">
      <w:pPr>
        <w:pStyle w:val="CodeListingSmall"/>
      </w:pPr>
    </w:p>
    <w:p w:rsidR="00F3060E" w:rsidRDefault="00F3060E" w:rsidP="00F3060E">
      <w:pPr>
        <w:pStyle w:val="CodeListingSmall"/>
      </w:pPr>
      <w:r>
        <w:t xml:space="preserve">        # create WTC server</w:t>
      </w:r>
    </w:p>
    <w:p w:rsidR="00F3060E" w:rsidRDefault="00F3060E" w:rsidP="00F3060E">
      <w:pPr>
        <w:pStyle w:val="CodeListingSmall"/>
      </w:pPr>
      <w:r>
        <w:t xml:space="preserve">        cmo.createWTCServer(wtc_name)</w:t>
      </w:r>
    </w:p>
    <w:p w:rsidR="00F3060E" w:rsidRDefault="00F3060E" w:rsidP="00F3060E">
      <w:pPr>
        <w:pStyle w:val="CodeListingSmall"/>
      </w:pPr>
    </w:p>
    <w:p w:rsidR="00F3060E" w:rsidRDefault="00F3060E" w:rsidP="00F3060E">
      <w:pPr>
        <w:pStyle w:val="CodeListingSmall"/>
      </w:pPr>
      <w:r>
        <w:t xml:space="preserve">        # change to WTC server</w:t>
      </w:r>
    </w:p>
    <w:p w:rsidR="00F3060E" w:rsidRDefault="00F3060E" w:rsidP="00F3060E">
      <w:pPr>
        <w:pStyle w:val="CodeListingSmall"/>
      </w:pPr>
      <w:r>
        <w:t xml:space="preserve">        cd ('/WTCServers/'+wtc_name)</w:t>
      </w:r>
    </w:p>
    <w:p w:rsidR="00F3060E" w:rsidRDefault="00F3060E" w:rsidP="00F3060E">
      <w:pPr>
        <w:pStyle w:val="CodeListingSmall"/>
      </w:pPr>
      <w:r>
        <w:t xml:space="preserve">        cmo.addTarget(getMBean('/Servers/'+wtc_targetmanagedserver))</w:t>
      </w:r>
    </w:p>
    <w:p w:rsidR="00F3060E" w:rsidRDefault="00F3060E" w:rsidP="00F3060E">
      <w:pPr>
        <w:pStyle w:val="CodeListingSmall"/>
      </w:pPr>
    </w:p>
    <w:p w:rsidR="00F3060E" w:rsidRDefault="00F3060E" w:rsidP="00F3060E">
      <w:pPr>
        <w:pStyle w:val="CodeListingSmall"/>
      </w:pPr>
      <w:r>
        <w:t xml:space="preserve">        # create local domain configuration</w:t>
      </w:r>
    </w:p>
    <w:p w:rsidR="00F3060E" w:rsidRDefault="00F3060E" w:rsidP="00F3060E">
      <w:pPr>
        <w:pStyle w:val="CodeListingSmall"/>
      </w:pPr>
      <w:r>
        <w:t xml:space="preserve">        cmo.createWTCLocalTuxDom(wtc_localdomainname)</w:t>
      </w:r>
    </w:p>
    <w:p w:rsidR="00F3060E" w:rsidRDefault="00F3060E" w:rsidP="00F3060E">
      <w:pPr>
        <w:pStyle w:val="CodeListingSmall"/>
      </w:pPr>
      <w:r>
        <w:t xml:space="preserve">        cd ('WTCLocalTuxDoms/'+wtc_localdomainname)</w:t>
      </w:r>
    </w:p>
    <w:p w:rsidR="00F3060E" w:rsidRDefault="00F3060E" w:rsidP="00F3060E">
      <w:pPr>
        <w:pStyle w:val="CodeListingSmall"/>
      </w:pPr>
      <w:r>
        <w:t xml:space="preserve">        cmo.setAccessPoint(wtc_access_point)</w:t>
      </w:r>
    </w:p>
    <w:p w:rsidR="00F3060E" w:rsidRDefault="00F3060E" w:rsidP="00F3060E">
      <w:pPr>
        <w:pStyle w:val="CodeListingSmall"/>
      </w:pPr>
      <w:r>
        <w:t xml:space="preserve">        cmo.setAccessPointId(wtc_access_point_id)</w:t>
      </w:r>
    </w:p>
    <w:p w:rsidR="00F3060E" w:rsidRDefault="00F3060E" w:rsidP="00F3060E">
      <w:pPr>
        <w:pStyle w:val="CodeListingSmall"/>
      </w:pPr>
      <w:r>
        <w:t xml:space="preserve">        cmo.setNWAddr(wtc_nwaddr)</w:t>
      </w:r>
    </w:p>
    <w:p w:rsidR="00F3060E" w:rsidRDefault="00F3060E" w:rsidP="00F3060E">
      <w:pPr>
        <w:pStyle w:val="CodeListingSmall"/>
      </w:pPr>
      <w:r>
        <w:t xml:space="preserve">        cmo.setConnectionPolicy(wtc_connection_policy)</w:t>
      </w:r>
    </w:p>
    <w:p w:rsidR="00F3060E" w:rsidRDefault="00F3060E" w:rsidP="00F3060E">
      <w:pPr>
        <w:pStyle w:val="CodeListingSmall"/>
      </w:pPr>
    </w:p>
    <w:p w:rsidR="00F3060E" w:rsidRDefault="00F3060E" w:rsidP="00F3060E">
      <w:pPr>
        <w:pStyle w:val="CodeListingSmall"/>
      </w:pPr>
      <w:r>
        <w:t xml:space="preserve">        # create remote tux domains</w:t>
      </w:r>
    </w:p>
    <w:p w:rsidR="00F3060E" w:rsidRDefault="00F3060E" w:rsidP="00F3060E">
      <w:pPr>
        <w:pStyle w:val="CodeListingSmall"/>
      </w:pPr>
      <w:r>
        <w:t xml:space="preserve">        totalWTCRemoteDomains=get_instance_property('wtc.server',str(i), 'amountremotedomains')</w:t>
      </w:r>
    </w:p>
    <w:p w:rsidR="00F3060E" w:rsidRDefault="00F3060E" w:rsidP="00F3060E">
      <w:pPr>
        <w:pStyle w:val="CodeListingSmall"/>
      </w:pPr>
    </w:p>
    <w:p w:rsidR="00F3060E" w:rsidRDefault="00F3060E" w:rsidP="00F3060E">
      <w:pPr>
        <w:pStyle w:val="CodeListingSmall"/>
      </w:pPr>
      <w:r>
        <w:t xml:space="preserve">        r=1</w:t>
      </w:r>
    </w:p>
    <w:p w:rsidR="00F3060E" w:rsidRDefault="00F3060E" w:rsidP="00F3060E">
      <w:pPr>
        <w:pStyle w:val="CodeListingSmall"/>
      </w:pPr>
      <w:r>
        <w:t xml:space="preserve">        while (r &lt;= int(totalWTCRemoteDomains)) :</w:t>
      </w:r>
    </w:p>
    <w:p w:rsidR="00F3060E" w:rsidRDefault="00F3060E" w:rsidP="00F3060E">
      <w:pPr>
        <w:pStyle w:val="CodeListingSmall"/>
      </w:pPr>
      <w:r>
        <w:lastRenderedPageBreak/>
        <w:t xml:space="preserve">            remotetuxdomain_name = get_instance_property('wtc.server',str(i), </w:t>
      </w:r>
    </w:p>
    <w:p w:rsidR="00F3060E" w:rsidRDefault="00F3060E" w:rsidP="00F3060E">
      <w:pPr>
        <w:pStyle w:val="CodeListingSmall"/>
      </w:pPr>
      <w:r>
        <w:t xml:space="preserve">                                                    'remotetuxdomain.'+str(r)+'.name');</w:t>
      </w:r>
    </w:p>
    <w:p w:rsidR="00F3060E" w:rsidRDefault="00F3060E" w:rsidP="00F3060E">
      <w:pPr>
        <w:pStyle w:val="CodeListingSmall"/>
      </w:pPr>
      <w:r>
        <w:t xml:space="preserve">            remotetuxdomain_access_point = get_instance_property('wtc.server',str(i), </w:t>
      </w:r>
    </w:p>
    <w:p w:rsidR="00F3060E" w:rsidRDefault="00F3060E" w:rsidP="00F3060E">
      <w:pPr>
        <w:pStyle w:val="CodeListingSmall"/>
      </w:pPr>
      <w:r>
        <w:t xml:space="preserve">                                                    'remotetuxdomain.'+str(r)+'.access_point');</w:t>
      </w:r>
    </w:p>
    <w:p w:rsidR="00F3060E" w:rsidRDefault="00F3060E" w:rsidP="00F3060E">
      <w:pPr>
        <w:pStyle w:val="CodeListingSmall"/>
      </w:pPr>
      <w:r>
        <w:t xml:space="preserve">            remotetuxdomain_access_point_id = get_instance_property('wtc.server',str(i), </w:t>
      </w:r>
    </w:p>
    <w:p w:rsidR="00F3060E" w:rsidRDefault="00F3060E" w:rsidP="00F3060E">
      <w:pPr>
        <w:pStyle w:val="CodeListingSmall"/>
      </w:pPr>
      <w:r>
        <w:t xml:space="preserve">                                                    'remotetuxdomain.'+str(r)+'.access_point_id');</w:t>
      </w:r>
    </w:p>
    <w:p w:rsidR="00F3060E" w:rsidRDefault="00F3060E" w:rsidP="00F3060E">
      <w:pPr>
        <w:pStyle w:val="CodeListingSmall"/>
      </w:pPr>
      <w:r>
        <w:t xml:space="preserve">            remotetuxdomain_local_access_point = get_instance_property('wtc.server',str(i), </w:t>
      </w:r>
    </w:p>
    <w:p w:rsidR="00F3060E" w:rsidRDefault="00F3060E" w:rsidP="00F3060E">
      <w:pPr>
        <w:pStyle w:val="CodeListingSmall"/>
      </w:pPr>
      <w:r>
        <w:t xml:space="preserve">                                                    'remotetuxdomain.'+str(r)+'.local_access_point');</w:t>
      </w:r>
    </w:p>
    <w:p w:rsidR="00F3060E" w:rsidRDefault="00F3060E" w:rsidP="00F3060E">
      <w:pPr>
        <w:pStyle w:val="CodeListingSmall"/>
      </w:pPr>
      <w:r>
        <w:t xml:space="preserve">            remotetuxdomain_nw_addr = get_instance_property('wtc.server',str(i), </w:t>
      </w:r>
    </w:p>
    <w:p w:rsidR="00F3060E" w:rsidRDefault="00F3060E" w:rsidP="00F3060E">
      <w:pPr>
        <w:pStyle w:val="CodeListingSmall"/>
      </w:pPr>
      <w:r>
        <w:t xml:space="preserve">                                                    'remotetuxdomain.'+str(r)+'.nw_addr');</w:t>
      </w:r>
    </w:p>
    <w:p w:rsidR="00F3060E" w:rsidRDefault="00F3060E" w:rsidP="00F3060E">
      <w:pPr>
        <w:pStyle w:val="CodeListingSmall"/>
      </w:pPr>
      <w:r>
        <w:t xml:space="preserve">            remotetuxdomain_federation_url = get_instance_property('wtc.server',str(i), </w:t>
      </w:r>
    </w:p>
    <w:p w:rsidR="00F3060E" w:rsidRDefault="00F3060E" w:rsidP="00F3060E">
      <w:pPr>
        <w:pStyle w:val="CodeListingSmall"/>
      </w:pPr>
      <w:r>
        <w:t xml:space="preserve">                                                    'remotetuxdomain.'+str(r)+'.federation_url');</w:t>
      </w:r>
    </w:p>
    <w:p w:rsidR="00F3060E" w:rsidRDefault="00F3060E" w:rsidP="00F3060E">
      <w:pPr>
        <w:pStyle w:val="CodeListingSmall"/>
      </w:pPr>
      <w:r>
        <w:t xml:space="preserve">            remotetuxdomain_federation_name = get_instance_property('wtc.server',str(i), </w:t>
      </w:r>
    </w:p>
    <w:p w:rsidR="00F3060E" w:rsidRDefault="00F3060E" w:rsidP="00F3060E">
      <w:pPr>
        <w:pStyle w:val="CodeListingSmall"/>
      </w:pPr>
      <w:r>
        <w:t xml:space="preserve">                                                    'remotetuxdomain.'+str(r)+'.federation_name');</w:t>
      </w:r>
    </w:p>
    <w:p w:rsidR="00F3060E" w:rsidRDefault="00F3060E" w:rsidP="00F3060E">
      <w:pPr>
        <w:pStyle w:val="CodeListingSmall"/>
      </w:pPr>
    </w:p>
    <w:p w:rsidR="00F3060E" w:rsidRDefault="00F3060E" w:rsidP="00F3060E">
      <w:pPr>
        <w:pStyle w:val="CodeListingSmall"/>
      </w:pPr>
      <w:r>
        <w:t xml:space="preserve">            # create remote tux domain</w:t>
      </w:r>
    </w:p>
    <w:p w:rsidR="00F3060E" w:rsidRDefault="00F3060E" w:rsidP="00F3060E">
      <w:pPr>
        <w:pStyle w:val="CodeListingSmall"/>
      </w:pPr>
      <w:r>
        <w:t xml:space="preserve">            cd ('/WTCServers/'+wtc_name)</w:t>
      </w:r>
    </w:p>
    <w:p w:rsidR="00F3060E" w:rsidRDefault="00F3060E" w:rsidP="00F3060E">
      <w:pPr>
        <w:pStyle w:val="CodeListingSmall"/>
      </w:pPr>
      <w:r>
        <w:t xml:space="preserve">            cmo.createWTCRemoteTuxDom(remotetuxdomain_name)</w:t>
      </w:r>
    </w:p>
    <w:p w:rsidR="00F3060E" w:rsidRDefault="00F3060E" w:rsidP="00F3060E">
      <w:pPr>
        <w:pStyle w:val="CodeListingSmall"/>
      </w:pPr>
      <w:r>
        <w:t xml:space="preserve">            cd ('WTCRemoteTuxDoms/'+remotetuxdomain_name)</w:t>
      </w:r>
    </w:p>
    <w:p w:rsidR="00F3060E" w:rsidRDefault="00F3060E" w:rsidP="00F3060E">
      <w:pPr>
        <w:pStyle w:val="CodeListingSmall"/>
      </w:pPr>
      <w:r>
        <w:t xml:space="preserve">            cmo.setAccessPoint(remotetuxdomain_access_point)</w:t>
      </w:r>
    </w:p>
    <w:p w:rsidR="00F3060E" w:rsidRDefault="00F3060E" w:rsidP="00F3060E">
      <w:pPr>
        <w:pStyle w:val="CodeListingSmall"/>
      </w:pPr>
      <w:r>
        <w:t xml:space="preserve">            cmo.setAccessPointId(remotetuxdomain_access_point_id)</w:t>
      </w:r>
    </w:p>
    <w:p w:rsidR="00F3060E" w:rsidRDefault="00F3060E" w:rsidP="00F3060E">
      <w:pPr>
        <w:pStyle w:val="CodeListingSmall"/>
      </w:pPr>
      <w:r>
        <w:t xml:space="preserve">            cmo.setLocalAccessPoint(remotetuxdomain_local_access_point)</w:t>
      </w:r>
    </w:p>
    <w:p w:rsidR="00F3060E" w:rsidRDefault="00F3060E" w:rsidP="00F3060E">
      <w:pPr>
        <w:pStyle w:val="CodeListingSmall"/>
      </w:pPr>
      <w:r>
        <w:t xml:space="preserve">            cmo.setNWAddr(remotetuxdomain_nw_addr)</w:t>
      </w:r>
    </w:p>
    <w:p w:rsidR="00F3060E" w:rsidRDefault="00F3060E" w:rsidP="00F3060E">
      <w:pPr>
        <w:pStyle w:val="CodeListingSmall"/>
      </w:pPr>
      <w:r>
        <w:t xml:space="preserve">            cmo.setFederationName(remotetuxdomain_federation_name)</w:t>
      </w:r>
    </w:p>
    <w:p w:rsidR="00F3060E" w:rsidRDefault="00F3060E" w:rsidP="00F3060E">
      <w:pPr>
        <w:pStyle w:val="CodeListingSmall"/>
      </w:pPr>
      <w:r>
        <w:t xml:space="preserve">            cmo.setFederationURL(remotetuxdomain_federation_url)</w:t>
      </w:r>
    </w:p>
    <w:p w:rsidR="00F3060E" w:rsidRDefault="00F3060E" w:rsidP="00F3060E">
      <w:pPr>
        <w:pStyle w:val="CodeListingSmall"/>
      </w:pPr>
    </w:p>
    <w:p w:rsidR="00F3060E" w:rsidRDefault="00F3060E" w:rsidP="00F3060E">
      <w:pPr>
        <w:pStyle w:val="CodeListingSmall"/>
      </w:pPr>
      <w:r>
        <w:t xml:space="preserve">            r = r+1</w:t>
      </w:r>
    </w:p>
    <w:p w:rsidR="00F3060E" w:rsidRDefault="00F3060E" w:rsidP="00F3060E">
      <w:pPr>
        <w:pStyle w:val="CodeListingSmall"/>
      </w:pPr>
    </w:p>
    <w:p w:rsidR="00F3060E" w:rsidRDefault="00F3060E" w:rsidP="00F3060E">
      <w:pPr>
        <w:pStyle w:val="CodeListingSmall"/>
      </w:pPr>
      <w:r>
        <w:t xml:space="preserve">        # create WTC imports</w:t>
      </w:r>
    </w:p>
    <w:p w:rsidR="00F3060E" w:rsidRDefault="00F3060E" w:rsidP="00F3060E">
      <w:pPr>
        <w:pStyle w:val="CodeListingSmall"/>
      </w:pPr>
      <w:r>
        <w:t xml:space="preserve">        totalWTCRImports=get_instance_property('wtc.server',str(i), 'amountimports')</w:t>
      </w:r>
    </w:p>
    <w:p w:rsidR="00F3060E" w:rsidRDefault="00F3060E" w:rsidP="00F3060E">
      <w:pPr>
        <w:pStyle w:val="CodeListingSmall"/>
      </w:pPr>
    </w:p>
    <w:p w:rsidR="00F3060E" w:rsidRDefault="00F3060E" w:rsidP="00F3060E">
      <w:pPr>
        <w:pStyle w:val="CodeListingSmall"/>
      </w:pPr>
      <w:r>
        <w:t xml:space="preserve">        r=1</w:t>
      </w:r>
    </w:p>
    <w:p w:rsidR="00F3060E" w:rsidRDefault="00F3060E" w:rsidP="00F3060E">
      <w:pPr>
        <w:pStyle w:val="CodeListingSmall"/>
      </w:pPr>
      <w:r>
        <w:t xml:space="preserve">        while (r &lt;= int(totalWTCRImports)) :</w:t>
      </w:r>
    </w:p>
    <w:p w:rsidR="00F3060E" w:rsidRDefault="00F3060E" w:rsidP="00F3060E">
      <w:pPr>
        <w:pStyle w:val="CodeListingSmall"/>
      </w:pPr>
      <w:r>
        <w:t xml:space="preserve">            import_name = get_instance_property('wtc.server',str(i), 'import.'+str(r)+'.name');</w:t>
      </w:r>
    </w:p>
    <w:p w:rsidR="00F3060E" w:rsidRDefault="00F3060E" w:rsidP="00F3060E">
      <w:pPr>
        <w:pStyle w:val="CodeListingSmall"/>
      </w:pPr>
      <w:r>
        <w:t xml:space="preserve">            import_resource_name = get_instance_property('wtc.server',str(i), </w:t>
      </w:r>
    </w:p>
    <w:p w:rsidR="00F3060E" w:rsidRDefault="00F3060E" w:rsidP="00F3060E">
      <w:pPr>
        <w:pStyle w:val="CodeListingSmall"/>
      </w:pPr>
      <w:r>
        <w:t xml:space="preserve">                                              'import.'+str(r)+'.resource_name');</w:t>
      </w:r>
    </w:p>
    <w:p w:rsidR="00F3060E" w:rsidRDefault="00F3060E" w:rsidP="00F3060E">
      <w:pPr>
        <w:pStyle w:val="CodeListingSmall"/>
      </w:pPr>
      <w:r>
        <w:t xml:space="preserve">            import_remote_name = get_instance_property('wtc.server',str(i), </w:t>
      </w:r>
    </w:p>
    <w:p w:rsidR="00F3060E" w:rsidRDefault="00F3060E" w:rsidP="00F3060E">
      <w:pPr>
        <w:pStyle w:val="CodeListingSmall"/>
      </w:pPr>
      <w:r>
        <w:t xml:space="preserve">                                              'import.'+str(r)+'.remote_name');</w:t>
      </w:r>
    </w:p>
    <w:p w:rsidR="00F3060E" w:rsidRDefault="00F3060E" w:rsidP="00F3060E">
      <w:pPr>
        <w:pStyle w:val="CodeListingSmall"/>
      </w:pPr>
      <w:r>
        <w:t xml:space="preserve">            import_local_access_point   = get_instance_property('wtc.server',str(i), </w:t>
      </w:r>
    </w:p>
    <w:p w:rsidR="00F3060E" w:rsidRDefault="00F3060E" w:rsidP="00F3060E">
      <w:pPr>
        <w:pStyle w:val="CodeListingSmall"/>
      </w:pPr>
      <w:r>
        <w:t xml:space="preserve">                                              'import.'+str(r)+'.local_access_point');</w:t>
      </w:r>
    </w:p>
    <w:p w:rsidR="00F3060E" w:rsidRDefault="00F3060E" w:rsidP="00F3060E">
      <w:pPr>
        <w:pStyle w:val="CodeListingSmall"/>
      </w:pPr>
      <w:r>
        <w:t xml:space="preserve">            import_remote_access_point  = get_instance_property('wtc.server',str(i), </w:t>
      </w:r>
    </w:p>
    <w:p w:rsidR="00F3060E" w:rsidRDefault="00F3060E" w:rsidP="00F3060E">
      <w:pPr>
        <w:pStyle w:val="CodeListingSmall"/>
      </w:pPr>
      <w:r>
        <w:t xml:space="preserve">                                              'import.'+str(r)+'.remote_access_point');</w:t>
      </w:r>
    </w:p>
    <w:p w:rsidR="00F3060E" w:rsidRDefault="00F3060E" w:rsidP="00F3060E">
      <w:pPr>
        <w:pStyle w:val="CodeListingSmall"/>
      </w:pPr>
    </w:p>
    <w:p w:rsidR="00F3060E" w:rsidRDefault="00F3060E" w:rsidP="00F3060E">
      <w:pPr>
        <w:pStyle w:val="CodeListingSmall"/>
      </w:pPr>
      <w:r>
        <w:t xml:space="preserve">            # create WTC import</w:t>
      </w:r>
    </w:p>
    <w:p w:rsidR="00F3060E" w:rsidRDefault="00F3060E" w:rsidP="00F3060E">
      <w:pPr>
        <w:pStyle w:val="CodeListingSmall"/>
      </w:pPr>
      <w:r>
        <w:t xml:space="preserve">            cd ('/WTCServers/'+wtc_name)</w:t>
      </w:r>
    </w:p>
    <w:p w:rsidR="00F3060E" w:rsidRDefault="00F3060E" w:rsidP="00F3060E">
      <w:pPr>
        <w:pStyle w:val="CodeListingSmall"/>
      </w:pPr>
      <w:r>
        <w:t xml:space="preserve">            cmo.createWTCImport(import_name)</w:t>
      </w:r>
    </w:p>
    <w:p w:rsidR="00F3060E" w:rsidRDefault="00F3060E" w:rsidP="00F3060E">
      <w:pPr>
        <w:pStyle w:val="CodeListingSmall"/>
      </w:pPr>
      <w:r>
        <w:t xml:space="preserve">            cd ('WTCImports/'+import_name)</w:t>
      </w:r>
    </w:p>
    <w:p w:rsidR="00F3060E" w:rsidRDefault="00F3060E" w:rsidP="00F3060E">
      <w:pPr>
        <w:pStyle w:val="CodeListingSmall"/>
      </w:pPr>
      <w:r>
        <w:t xml:space="preserve">            cmo.setRemoteName(import_remote_name)</w:t>
      </w:r>
    </w:p>
    <w:p w:rsidR="00F3060E" w:rsidRDefault="00F3060E" w:rsidP="00F3060E">
      <w:pPr>
        <w:pStyle w:val="CodeListingSmall"/>
      </w:pPr>
      <w:r>
        <w:t xml:space="preserve">            cmo.setLocalAccessPoint(import_local_access_point)</w:t>
      </w:r>
    </w:p>
    <w:p w:rsidR="00F3060E" w:rsidRDefault="00F3060E" w:rsidP="00F3060E">
      <w:pPr>
        <w:pStyle w:val="CodeListingSmall"/>
      </w:pPr>
      <w:r>
        <w:t xml:space="preserve">            cmo.setResourceName(import_resource_name)</w:t>
      </w:r>
    </w:p>
    <w:p w:rsidR="00F3060E" w:rsidRDefault="00F3060E" w:rsidP="00F3060E">
      <w:pPr>
        <w:pStyle w:val="CodeListingSmall"/>
      </w:pPr>
      <w:r>
        <w:t xml:space="preserve">            cmo.setRemoteAccessPointList(import_remote_access_point)</w:t>
      </w:r>
    </w:p>
    <w:p w:rsidR="00F3060E" w:rsidRDefault="00F3060E" w:rsidP="00F3060E">
      <w:pPr>
        <w:pStyle w:val="CodeListingSmall"/>
      </w:pPr>
    </w:p>
    <w:p w:rsidR="00F3060E" w:rsidRDefault="00F3060E" w:rsidP="00F3060E">
      <w:pPr>
        <w:pStyle w:val="CodeListingSmall"/>
      </w:pPr>
      <w:r>
        <w:t xml:space="preserve">            r = r+1</w:t>
      </w:r>
    </w:p>
    <w:p w:rsidR="00F3060E" w:rsidRDefault="00F3060E" w:rsidP="00F3060E">
      <w:pPr>
        <w:pStyle w:val="CodeListingSmall"/>
      </w:pPr>
    </w:p>
    <w:p w:rsidR="00F3060E" w:rsidRDefault="00F3060E" w:rsidP="00F3060E">
      <w:pPr>
        <w:pStyle w:val="CodeListingSmall"/>
      </w:pPr>
      <w:r>
        <w:t xml:space="preserve">        # create WTC exports</w:t>
      </w:r>
    </w:p>
    <w:p w:rsidR="00F3060E" w:rsidRDefault="00F3060E" w:rsidP="00F3060E">
      <w:pPr>
        <w:pStyle w:val="CodeListingSmall"/>
      </w:pPr>
      <w:r>
        <w:t xml:space="preserve">        totalWTCRImports=get_instance_property('wtc.server',str(i), 'amountexports')</w:t>
      </w:r>
    </w:p>
    <w:p w:rsidR="00F3060E" w:rsidRDefault="00F3060E" w:rsidP="00F3060E">
      <w:pPr>
        <w:pStyle w:val="CodeListingSmall"/>
      </w:pPr>
    </w:p>
    <w:p w:rsidR="00F3060E" w:rsidRDefault="00F3060E" w:rsidP="00F3060E">
      <w:pPr>
        <w:pStyle w:val="CodeListingSmall"/>
      </w:pPr>
      <w:r>
        <w:t xml:space="preserve">        r=1</w:t>
      </w:r>
    </w:p>
    <w:p w:rsidR="00F3060E" w:rsidRDefault="00F3060E" w:rsidP="00F3060E">
      <w:pPr>
        <w:pStyle w:val="CodeListingSmall"/>
      </w:pPr>
      <w:r>
        <w:t xml:space="preserve">        while (r &lt;= int(totalWTCRImports)) :</w:t>
      </w:r>
    </w:p>
    <w:p w:rsidR="00F3060E" w:rsidRDefault="00F3060E" w:rsidP="00F3060E">
      <w:pPr>
        <w:pStyle w:val="CodeListingSmall"/>
      </w:pPr>
      <w:r>
        <w:t xml:space="preserve">            export_name  = get_instance_property('wtc.server',str(i), 'export.'+str(r)+'.name');</w:t>
      </w:r>
    </w:p>
    <w:p w:rsidR="00F3060E" w:rsidRDefault="00F3060E" w:rsidP="00F3060E">
      <w:pPr>
        <w:pStyle w:val="CodeListingSmall"/>
      </w:pPr>
      <w:r>
        <w:t xml:space="preserve">            export_resource_name    = get_instance_property('wtc.server',str(i), </w:t>
      </w:r>
    </w:p>
    <w:p w:rsidR="00F3060E" w:rsidRDefault="00F3060E" w:rsidP="00F3060E">
      <w:pPr>
        <w:pStyle w:val="CodeListingSmall"/>
      </w:pPr>
      <w:r>
        <w:t xml:space="preserve">                                           'export.'+str(r)+'.resource_name');</w:t>
      </w:r>
    </w:p>
    <w:p w:rsidR="00F3060E" w:rsidRDefault="00F3060E" w:rsidP="00F3060E">
      <w:pPr>
        <w:pStyle w:val="CodeListingSmall"/>
      </w:pPr>
      <w:r>
        <w:t xml:space="preserve">            export_remote_name      = get_instance_property('wtc.server',str(i), </w:t>
      </w:r>
    </w:p>
    <w:p w:rsidR="00F3060E" w:rsidRDefault="00F3060E" w:rsidP="00F3060E">
      <w:pPr>
        <w:pStyle w:val="CodeListingSmall"/>
      </w:pPr>
      <w:r>
        <w:t xml:space="preserve">                                           'export.'+str(r)+'.remote_name');</w:t>
      </w:r>
    </w:p>
    <w:p w:rsidR="00F3060E" w:rsidRDefault="00F3060E" w:rsidP="00F3060E">
      <w:pPr>
        <w:pStyle w:val="CodeListingSmall"/>
      </w:pPr>
      <w:r>
        <w:t xml:space="preserve">            export_local_access_point   = get_instance_property('wtc.server',str(i), </w:t>
      </w:r>
    </w:p>
    <w:p w:rsidR="00F3060E" w:rsidRDefault="00F3060E" w:rsidP="00F3060E">
      <w:pPr>
        <w:pStyle w:val="CodeListingSmall"/>
      </w:pPr>
      <w:r>
        <w:t xml:space="preserve">                                           'export.'+str(r)+'.local_access_point');</w:t>
      </w:r>
    </w:p>
    <w:p w:rsidR="00F3060E" w:rsidRDefault="00F3060E" w:rsidP="00F3060E">
      <w:pPr>
        <w:pStyle w:val="CodeListingSmall"/>
      </w:pPr>
      <w:r>
        <w:t xml:space="preserve">            export_ejbname  = get_instance_property('wtc.server',str(i),   </w:t>
      </w:r>
    </w:p>
    <w:p w:rsidR="00F3060E" w:rsidRDefault="00F3060E" w:rsidP="00F3060E">
      <w:pPr>
        <w:pStyle w:val="CodeListingSmall"/>
      </w:pPr>
      <w:r>
        <w:t xml:space="preserve">                                           'export.'+str(r)+'.ejbname');</w:t>
      </w:r>
    </w:p>
    <w:p w:rsidR="00F3060E" w:rsidRDefault="00F3060E" w:rsidP="00F3060E">
      <w:pPr>
        <w:pStyle w:val="CodeListingSmall"/>
      </w:pPr>
    </w:p>
    <w:p w:rsidR="00F3060E" w:rsidRDefault="00F3060E" w:rsidP="00F3060E">
      <w:pPr>
        <w:pStyle w:val="CodeListingSmall"/>
      </w:pPr>
      <w:r>
        <w:t xml:space="preserve">            # create WTC export</w:t>
      </w:r>
    </w:p>
    <w:p w:rsidR="00F3060E" w:rsidRDefault="00F3060E" w:rsidP="00F3060E">
      <w:pPr>
        <w:pStyle w:val="CodeListingSmall"/>
      </w:pPr>
      <w:r>
        <w:t xml:space="preserve">            cd ('/WTCServers/'+wtc_name)</w:t>
      </w:r>
    </w:p>
    <w:p w:rsidR="00F3060E" w:rsidRDefault="00F3060E" w:rsidP="00F3060E">
      <w:pPr>
        <w:pStyle w:val="CodeListingSmall"/>
      </w:pPr>
      <w:r>
        <w:t xml:space="preserve">            cmo.createWTCExport(export_name)</w:t>
      </w:r>
    </w:p>
    <w:p w:rsidR="00F3060E" w:rsidRDefault="00F3060E" w:rsidP="00F3060E">
      <w:pPr>
        <w:pStyle w:val="CodeListingSmall"/>
      </w:pPr>
      <w:r>
        <w:t xml:space="preserve">            cd ('WTCExports/'+export_name)</w:t>
      </w:r>
    </w:p>
    <w:p w:rsidR="00F3060E" w:rsidRDefault="00F3060E" w:rsidP="00F3060E">
      <w:pPr>
        <w:pStyle w:val="CodeListingSmall"/>
      </w:pPr>
      <w:r>
        <w:t xml:space="preserve">            cmo.setRemoteName(export_remote_name)</w:t>
      </w:r>
    </w:p>
    <w:p w:rsidR="00F3060E" w:rsidRDefault="00F3060E" w:rsidP="00F3060E">
      <w:pPr>
        <w:pStyle w:val="CodeListingSmall"/>
      </w:pPr>
      <w:r>
        <w:t xml:space="preserve">            cmo.setLocalAccessPoint(export_local_access_point)</w:t>
      </w:r>
    </w:p>
    <w:p w:rsidR="00F3060E" w:rsidRDefault="00F3060E" w:rsidP="00F3060E">
      <w:pPr>
        <w:pStyle w:val="CodeListingSmall"/>
      </w:pPr>
      <w:r>
        <w:t xml:space="preserve">            cmo.setResourceName(export_resource_name)</w:t>
      </w:r>
    </w:p>
    <w:p w:rsidR="00F3060E" w:rsidRDefault="00F3060E" w:rsidP="00F3060E">
      <w:pPr>
        <w:pStyle w:val="CodeListingSmall"/>
      </w:pPr>
      <w:r>
        <w:t xml:space="preserve">            cmo.setEJBName(export_ejbname)</w:t>
      </w:r>
    </w:p>
    <w:p w:rsidR="00F3060E" w:rsidRDefault="00F3060E" w:rsidP="00F3060E">
      <w:pPr>
        <w:pStyle w:val="CodeListingSmall"/>
      </w:pPr>
    </w:p>
    <w:p w:rsidR="00F3060E" w:rsidRDefault="00F3060E" w:rsidP="00F3060E">
      <w:pPr>
        <w:pStyle w:val="CodeListingSmall"/>
      </w:pPr>
      <w:r>
        <w:lastRenderedPageBreak/>
        <w:t xml:space="preserve">            r = r+1</w:t>
      </w:r>
    </w:p>
    <w:p w:rsidR="00F3060E" w:rsidRDefault="00F3060E" w:rsidP="00F3060E">
      <w:pPr>
        <w:pStyle w:val="CodeListingSmall"/>
      </w:pPr>
      <w:r>
        <w:tab/>
      </w:r>
      <w:r>
        <w:tab/>
      </w:r>
      <w:r>
        <w:tab/>
      </w:r>
    </w:p>
    <w:p w:rsidR="00F3060E" w:rsidRDefault="00F3060E" w:rsidP="00F3060E">
      <w:pPr>
        <w:pStyle w:val="CodeListingSmall"/>
      </w:pPr>
      <w:r>
        <w:t xml:space="preserve">        print 'WTC Server: ',wtc_name,', has been created Successfully !!!'</w:t>
      </w:r>
    </w:p>
    <w:p w:rsidR="00F3060E" w:rsidRDefault="00F3060E" w:rsidP="00F3060E">
      <w:pPr>
        <w:pStyle w:val="CodeListingSmall"/>
      </w:pPr>
    </w:p>
    <w:p w:rsidR="00F3060E" w:rsidRDefault="00F3060E" w:rsidP="00F3060E">
      <w:pPr>
        <w:pStyle w:val="CodeListingSmall"/>
      </w:pPr>
      <w:r>
        <w:t xml:space="preserve">        except:</w:t>
      </w:r>
    </w:p>
    <w:p w:rsidR="00F3060E" w:rsidRDefault="00F3060E" w:rsidP="00F3060E">
      <w:pPr>
        <w:pStyle w:val="CodeListingSmall"/>
      </w:pPr>
      <w:r>
        <w:t xml:space="preserve">        dumpStack();</w:t>
      </w:r>
    </w:p>
    <w:p w:rsidR="00F3060E" w:rsidRDefault="00F3060E" w:rsidP="00F3060E">
      <w:pPr>
        <w:pStyle w:val="CodeListingSmall"/>
      </w:pPr>
      <w:r>
        <w:t xml:space="preserve">        print '***** CANNOT CREATE WTC-Server with the Name : ' , wtc_name ,' !'</w:t>
      </w:r>
    </w:p>
    <w:p w:rsidR="00F3060E" w:rsidRDefault="00F3060E" w:rsidP="00F3060E">
      <w:pPr>
        <w:pStyle w:val="CodeListingSmall"/>
      </w:pPr>
      <w:r>
        <w:t xml:space="preserve">        print ''</w:t>
      </w:r>
    </w:p>
    <w:p w:rsidR="00F3060E" w:rsidRDefault="00F3060E" w:rsidP="00F3060E">
      <w:pPr>
        <w:pStyle w:val="CodeListingSmall"/>
      </w:pPr>
    </w:p>
    <w:p w:rsidR="00F3060E" w:rsidRDefault="00F3060E" w:rsidP="00F3060E">
      <w:pPr>
        <w:pStyle w:val="CodeListingSmall"/>
      </w:pPr>
      <w:r>
        <w:t xml:space="preserve">        i = i + 1</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except:</w:t>
      </w:r>
    </w:p>
    <w:p w:rsidR="00F3060E" w:rsidRDefault="00F3060E" w:rsidP="00F3060E">
      <w:pPr>
        <w:pStyle w:val="CodeListingSmall"/>
      </w:pPr>
      <w:r>
        <w:t xml:space="preserve">    print 'Exception while creating WTC server !';</w:t>
      </w:r>
    </w:p>
    <w:p w:rsidR="00F3060E" w:rsidRDefault="00F3060E" w:rsidP="00F3060E">
      <w:pPr>
        <w:pStyle w:val="CodeListingSmall"/>
      </w:pPr>
      <w:r>
        <w:t xml:space="preserve">    dumpStack();</w:t>
      </w:r>
    </w:p>
    <w:p w:rsidR="00F3060E" w:rsidRDefault="00F3060E" w:rsidP="00F3060E">
      <w:pPr>
        <w:pStyle w:val="BodyText"/>
      </w:pPr>
    </w:p>
    <w:p w:rsidR="00F3060E" w:rsidRDefault="00F3060E" w:rsidP="00F3060E">
      <w:pPr>
        <w:pStyle w:val="BodyText"/>
      </w:pPr>
    </w:p>
    <w:p w:rsidR="00F3060E" w:rsidRDefault="00F3060E" w:rsidP="00F3060E">
      <w:pPr>
        <w:pStyle w:val="CodeCallout"/>
      </w:pPr>
      <w:r>
        <w:t>deletion_example</w:t>
      </w:r>
    </w:p>
    <w:p w:rsidR="00F3060E" w:rsidRDefault="00F3060E" w:rsidP="00F3060E">
      <w:pPr>
        <w:pStyle w:val="CodeListingSmall"/>
      </w:pPr>
      <w:r>
        <w:t>import sys</w:t>
      </w:r>
    </w:p>
    <w:p w:rsidR="00F3060E" w:rsidRDefault="00F3060E" w:rsidP="00F3060E">
      <w:pPr>
        <w:pStyle w:val="CodeListingSmall"/>
      </w:pPr>
    </w:p>
    <w:p w:rsidR="00F3060E" w:rsidRDefault="00F3060E" w:rsidP="00F3060E">
      <w:pPr>
        <w:pStyle w:val="CodeListingSmall"/>
      </w:pPr>
      <w:r>
        <w:t># --------------  Check functions ------------------------------</w:t>
      </w:r>
    </w:p>
    <w:p w:rsidR="00F3060E" w:rsidRDefault="00F3060E" w:rsidP="00F3060E">
      <w:pPr>
        <w:pStyle w:val="CodeListingSmall"/>
      </w:pPr>
    </w:p>
    <w:p w:rsidR="00F3060E" w:rsidRDefault="00F3060E" w:rsidP="00F3060E">
      <w:pPr>
        <w:pStyle w:val="CodeListingSmall"/>
      </w:pPr>
      <w:r>
        <w:t># utility function to check weather a machine still has</w:t>
      </w:r>
    </w:p>
    <w:p w:rsidR="00F3060E" w:rsidRDefault="00F3060E" w:rsidP="00F3060E">
      <w:pPr>
        <w:pStyle w:val="CodeListingSmall"/>
      </w:pPr>
      <w:r>
        <w:t># managed-server assigned to it</w:t>
      </w:r>
    </w:p>
    <w:p w:rsidR="00F3060E" w:rsidRDefault="00F3060E" w:rsidP="00F3060E">
      <w:pPr>
        <w:pStyle w:val="CodeListingSmall"/>
      </w:pPr>
      <w:r>
        <w:t>def machineHostsManagedServer(machineName):</w:t>
      </w:r>
    </w:p>
    <w:p w:rsidR="00F3060E" w:rsidRDefault="00F3060E" w:rsidP="00F3060E">
      <w:pPr>
        <w:pStyle w:val="CodeListingSmall"/>
      </w:pPr>
      <w:r>
        <w:t xml:space="preserve">   cd ('/')</w:t>
      </w:r>
    </w:p>
    <w:p w:rsidR="00F3060E" w:rsidRDefault="00F3060E" w:rsidP="00F3060E">
      <w:pPr>
        <w:pStyle w:val="CodeListingSmall"/>
      </w:pPr>
      <w:r>
        <w:t xml:space="preserve">   # get list of servers</w:t>
      </w:r>
    </w:p>
    <w:p w:rsidR="00F3060E" w:rsidRDefault="00F3060E" w:rsidP="00F3060E">
      <w:pPr>
        <w:pStyle w:val="CodeListingSmall"/>
      </w:pPr>
      <w:r>
        <w:t xml:space="preserve">   listOfManagedServer = cmo.getServers()</w:t>
      </w:r>
    </w:p>
    <w:p w:rsidR="00F3060E" w:rsidRDefault="00F3060E" w:rsidP="00F3060E">
      <w:pPr>
        <w:pStyle w:val="CodeListingSmall"/>
      </w:pPr>
    </w:p>
    <w:p w:rsidR="00F3060E" w:rsidRDefault="00F3060E" w:rsidP="00F3060E">
      <w:pPr>
        <w:pStyle w:val="CodeListingSmall"/>
      </w:pPr>
      <w:r>
        <w:t xml:space="preserve">   # loop over the server mbeans and if the right one is found (or all if 'None' was provided) delete it</w:t>
      </w:r>
    </w:p>
    <w:p w:rsidR="00F3060E" w:rsidRDefault="00F3060E" w:rsidP="00F3060E">
      <w:pPr>
        <w:pStyle w:val="CodeListingSmall"/>
      </w:pPr>
      <w:r>
        <w:t xml:space="preserve">   already_found = false</w:t>
      </w:r>
    </w:p>
    <w:p w:rsidR="00F3060E" w:rsidRDefault="00F3060E" w:rsidP="00F3060E">
      <w:pPr>
        <w:pStyle w:val="CodeListingSmall"/>
      </w:pPr>
      <w:r>
        <w:t xml:space="preserve">   for nextManagedServerInstance in listOfManagedServer:</w:t>
      </w:r>
    </w:p>
    <w:p w:rsidR="00F3060E" w:rsidRDefault="00F3060E" w:rsidP="00F3060E">
      <w:pPr>
        <w:pStyle w:val="CodeListingSmall"/>
      </w:pPr>
      <w:r>
        <w:t xml:space="preserve">       # test if machine is defined and if yes if it is the machine in question</w:t>
      </w:r>
    </w:p>
    <w:p w:rsidR="00F3060E" w:rsidRDefault="00F3060E" w:rsidP="00F3060E">
      <w:pPr>
        <w:pStyle w:val="CodeListingSmall"/>
      </w:pPr>
      <w:r>
        <w:t xml:space="preserve">       if (nextManagedServerInstance.getMachine()!=None):</w:t>
      </w:r>
    </w:p>
    <w:p w:rsidR="00F3060E" w:rsidRDefault="00F3060E" w:rsidP="00F3060E">
      <w:pPr>
        <w:pStyle w:val="CodeListingSmall"/>
      </w:pPr>
      <w:r>
        <w:t xml:space="preserve">           if (nextManagedServerInstance.getMachine().getName() == machineName):</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return already_found</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utility function to check weather a cluster still has members</w:t>
      </w:r>
    </w:p>
    <w:p w:rsidR="00F3060E" w:rsidRDefault="00F3060E" w:rsidP="00F3060E">
      <w:pPr>
        <w:pStyle w:val="CodeListingSmall"/>
      </w:pPr>
      <w:r>
        <w:t>def clusterHasManagedServers(clusterName):</w:t>
      </w:r>
    </w:p>
    <w:p w:rsidR="00F3060E" w:rsidRDefault="00F3060E" w:rsidP="00F3060E">
      <w:pPr>
        <w:pStyle w:val="CodeListingSmall"/>
      </w:pPr>
      <w:r>
        <w:t xml:space="preserve">    cd ('/')</w:t>
      </w:r>
    </w:p>
    <w:p w:rsidR="00F3060E" w:rsidRDefault="00F3060E" w:rsidP="00F3060E">
      <w:pPr>
        <w:pStyle w:val="CodeListingSmall"/>
      </w:pPr>
      <w:r>
        <w:t xml:space="preserve">    # get the cluster mbean</w:t>
      </w:r>
    </w:p>
    <w:p w:rsidR="00F3060E" w:rsidRDefault="00F3060E" w:rsidP="00F3060E">
      <w:pPr>
        <w:pStyle w:val="CodeListingSmall"/>
      </w:pPr>
      <w:r>
        <w:t xml:space="preserve">    clusterMBean = getMBean('/Clusters/'+clusterName)</w:t>
      </w:r>
    </w:p>
    <w:p w:rsidR="00F3060E" w:rsidRDefault="00F3060E" w:rsidP="00F3060E">
      <w:pPr>
        <w:pStyle w:val="CodeListingSmall"/>
      </w:pPr>
    </w:p>
    <w:p w:rsidR="00F3060E" w:rsidRDefault="00F3060E" w:rsidP="00F3060E">
      <w:pPr>
        <w:pStyle w:val="CodeListingSmall"/>
      </w:pPr>
      <w:r>
        <w:t xml:space="preserve">    # check if the number of servers in the cluster is &gt; 0</w:t>
      </w:r>
    </w:p>
    <w:p w:rsidR="00F3060E" w:rsidRDefault="00F3060E" w:rsidP="00F3060E">
      <w:pPr>
        <w:pStyle w:val="CodeListingSmall"/>
      </w:pPr>
      <w:r>
        <w:t xml:space="preserve">    if (len(clusterMBean.getServers()) &gt; 0):</w:t>
      </w:r>
    </w:p>
    <w:p w:rsidR="00F3060E" w:rsidRDefault="00F3060E" w:rsidP="00F3060E">
      <w:pPr>
        <w:pStyle w:val="CodeListingSmall"/>
      </w:pPr>
      <w:r>
        <w:t xml:space="preserve">        return true</w:t>
      </w:r>
    </w:p>
    <w:p w:rsidR="00F3060E" w:rsidRDefault="00F3060E" w:rsidP="00F3060E">
      <w:pPr>
        <w:pStyle w:val="CodeListingSmall"/>
      </w:pPr>
      <w:r>
        <w:t xml:space="preserve">    else:</w:t>
      </w:r>
    </w:p>
    <w:p w:rsidR="00F3060E" w:rsidRDefault="00F3060E" w:rsidP="00F3060E">
      <w:pPr>
        <w:pStyle w:val="CodeListingSmall"/>
      </w:pPr>
      <w:r>
        <w:t xml:space="preserve">        return false</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  Delete functions ------------------------------</w:t>
      </w:r>
    </w:p>
    <w:p w:rsidR="00F3060E" w:rsidRDefault="00F3060E" w:rsidP="00F3060E">
      <w:pPr>
        <w:pStyle w:val="CodeListingSmall"/>
      </w:pPr>
    </w:p>
    <w:p w:rsidR="00F3060E" w:rsidRDefault="00F3060E" w:rsidP="00F3060E">
      <w:pPr>
        <w:pStyle w:val="CodeListingSmall"/>
      </w:pPr>
      <w:r>
        <w:t># delete a specific datasource or if 'None' is passed as argument delete all DS</w:t>
      </w:r>
    </w:p>
    <w:p w:rsidR="00F3060E" w:rsidRDefault="00F3060E" w:rsidP="00F3060E">
      <w:pPr>
        <w:pStyle w:val="CodeListingSmall"/>
      </w:pPr>
      <w:r>
        <w:t>def deleteDataSource(dataSourceName):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r>
        <w:t xml:space="preserve">   # loop over the datasources mbeans and if the right one is found (or all if 'None' was provided) delete it</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listOfDataSources = cmo.getJDBCSystemResources()</w:t>
      </w:r>
    </w:p>
    <w:p w:rsidR="00F3060E" w:rsidRDefault="00F3060E" w:rsidP="00F3060E">
      <w:pPr>
        <w:pStyle w:val="CodeListingSmall"/>
      </w:pPr>
      <w:r>
        <w:t xml:space="preserve">   already_found = 'false'</w:t>
      </w:r>
    </w:p>
    <w:p w:rsidR="00F3060E" w:rsidRDefault="00F3060E" w:rsidP="00F3060E">
      <w:pPr>
        <w:pStyle w:val="CodeListingSmall"/>
      </w:pPr>
      <w:r>
        <w:t xml:space="preserve">   for datasourceInstance in listOfDataSources:</w:t>
      </w:r>
    </w:p>
    <w:p w:rsidR="00F3060E" w:rsidRDefault="00F3060E" w:rsidP="00F3060E">
      <w:pPr>
        <w:pStyle w:val="CodeListingSmall"/>
      </w:pPr>
      <w:r>
        <w:t xml:space="preserve">       # if desired datasource is found OR no name (=None) was provided</w:t>
      </w:r>
    </w:p>
    <w:p w:rsidR="00F3060E" w:rsidRDefault="00F3060E" w:rsidP="00F3060E">
      <w:pPr>
        <w:pStyle w:val="CodeListingSmall"/>
      </w:pPr>
      <w:r>
        <w:t xml:space="preserve">       if ((dataSourceName==None) or (dataSourceName == datasourceInstance.getName())):</w:t>
      </w:r>
    </w:p>
    <w:p w:rsidR="00F3060E" w:rsidRDefault="00F3060E" w:rsidP="00F3060E">
      <w:pPr>
        <w:pStyle w:val="CodeListingSmall"/>
      </w:pPr>
      <w:r>
        <w:t xml:space="preserve">            # print name</w:t>
      </w:r>
    </w:p>
    <w:p w:rsidR="00F3060E" w:rsidRDefault="00F3060E" w:rsidP="00F3060E">
      <w:pPr>
        <w:pStyle w:val="CodeListingSmall"/>
      </w:pPr>
      <w:r>
        <w:t xml:space="preserve">            print 'Datasource '+datasourceInstance.getName()+' will be destroyed !'</w:t>
      </w:r>
    </w:p>
    <w:p w:rsidR="00F3060E" w:rsidRDefault="00F3060E" w:rsidP="00F3060E">
      <w:pPr>
        <w:pStyle w:val="CodeListingSmall"/>
      </w:pPr>
      <w:r>
        <w:t xml:space="preserve">            # first delete targets</w:t>
      </w:r>
    </w:p>
    <w:p w:rsidR="00F3060E" w:rsidRDefault="00F3060E" w:rsidP="00F3060E">
      <w:pPr>
        <w:pStyle w:val="CodeListingSmall"/>
      </w:pPr>
      <w:r>
        <w:t xml:space="preserve">            datasourceInstance.setTargets(None)</w:t>
      </w:r>
    </w:p>
    <w:p w:rsidR="00F3060E" w:rsidRDefault="00F3060E" w:rsidP="00F3060E">
      <w:pPr>
        <w:pStyle w:val="CodeListingSmall"/>
      </w:pPr>
      <w:r>
        <w:t xml:space="preserve">            # delete</w:t>
      </w:r>
    </w:p>
    <w:p w:rsidR="00F3060E" w:rsidRDefault="00F3060E" w:rsidP="00F3060E">
      <w:pPr>
        <w:pStyle w:val="CodeListingSmall"/>
      </w:pPr>
      <w:r>
        <w:lastRenderedPageBreak/>
        <w:t xml:space="preserve">            cmo.destroyJDBCSystemResource(datasourceInstance)</w:t>
      </w:r>
    </w:p>
    <w:p w:rsidR="00F3060E" w:rsidRDefault="00F3060E" w:rsidP="00F3060E">
      <w:pPr>
        <w:pStyle w:val="CodeListingSmall"/>
      </w:pPr>
      <w:r>
        <w:t xml:space="preserve">            # remember that DataSource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((dataSourceName!=None) and (already_found=='false')):</w:t>
      </w:r>
    </w:p>
    <w:p w:rsidR="00F3060E" w:rsidRDefault="00F3060E" w:rsidP="00F3060E">
      <w:pPr>
        <w:pStyle w:val="CodeListingSmall"/>
      </w:pPr>
      <w:r>
        <w:t xml:space="preserve">          print 'DataSource '+ dataSourceName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delete a specific mail session or if 'None' is passed as argument delete all sessions</w:t>
      </w:r>
    </w:p>
    <w:p w:rsidR="00F3060E" w:rsidRDefault="00F3060E" w:rsidP="00F3060E">
      <w:pPr>
        <w:pStyle w:val="CodeListingSmall"/>
      </w:pPr>
      <w:r>
        <w:t>def deleteMailSessions(mailSessionName):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r>
        <w:t xml:space="preserve">   # loop over the mail mbeans and if the right one is found (or all if 'None' was provided) delete it</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listOfMailSessions = cmo.getJMailSessions()</w:t>
      </w:r>
    </w:p>
    <w:p w:rsidR="00F3060E" w:rsidRDefault="00F3060E" w:rsidP="00F3060E">
      <w:pPr>
        <w:pStyle w:val="CodeListingSmall"/>
      </w:pPr>
      <w:r>
        <w:t xml:space="preserve">   already_found = 'false'</w:t>
      </w:r>
    </w:p>
    <w:p w:rsidR="00F3060E" w:rsidRDefault="00F3060E" w:rsidP="00F3060E">
      <w:pPr>
        <w:pStyle w:val="CodeListingSmall"/>
      </w:pPr>
      <w:r>
        <w:t xml:space="preserve">   for mailInstance in listOfMailSessions:</w:t>
      </w:r>
    </w:p>
    <w:p w:rsidR="00F3060E" w:rsidRDefault="00F3060E" w:rsidP="00F3060E">
      <w:pPr>
        <w:pStyle w:val="CodeListingSmall"/>
      </w:pPr>
      <w:r>
        <w:t xml:space="preserve">       # if desired mail session is found OR no name (=None) was provided</w:t>
      </w:r>
    </w:p>
    <w:p w:rsidR="00F3060E" w:rsidRDefault="00F3060E" w:rsidP="00F3060E">
      <w:pPr>
        <w:pStyle w:val="CodeListingSmall"/>
      </w:pPr>
      <w:r>
        <w:t xml:space="preserve">       if ((mailSessionName ==None) or (mailSessionName == mailInstance.getName())):</w:t>
      </w:r>
    </w:p>
    <w:p w:rsidR="00F3060E" w:rsidRDefault="00F3060E" w:rsidP="00F3060E">
      <w:pPr>
        <w:pStyle w:val="CodeListingSmall"/>
      </w:pPr>
      <w:r>
        <w:t xml:space="preserve">            # print name</w:t>
      </w:r>
    </w:p>
    <w:p w:rsidR="00F3060E" w:rsidRDefault="00F3060E" w:rsidP="00F3060E">
      <w:pPr>
        <w:pStyle w:val="CodeListingSmall"/>
      </w:pPr>
      <w:r>
        <w:t xml:space="preserve">            print Mail Session '+ mailInstance.getName()+' will be destroyed !'</w:t>
      </w:r>
    </w:p>
    <w:p w:rsidR="00F3060E" w:rsidRDefault="00F3060E" w:rsidP="00F3060E">
      <w:pPr>
        <w:pStyle w:val="CodeListingSmall"/>
      </w:pPr>
      <w:r>
        <w:t xml:space="preserve">            # first delete targets</w:t>
      </w:r>
    </w:p>
    <w:p w:rsidR="00F3060E" w:rsidRDefault="00F3060E" w:rsidP="00F3060E">
      <w:pPr>
        <w:pStyle w:val="CodeListingSmall"/>
      </w:pPr>
      <w:r>
        <w:t xml:space="preserve">            mailInstance.setTargets(None)</w:t>
      </w:r>
    </w:p>
    <w:p w:rsidR="00F3060E" w:rsidRDefault="00F3060E" w:rsidP="00F3060E">
      <w:pPr>
        <w:pStyle w:val="CodeListingSmall"/>
      </w:pPr>
      <w:r>
        <w:t xml:space="preserve">            # delete</w:t>
      </w:r>
    </w:p>
    <w:p w:rsidR="00F3060E" w:rsidRDefault="00F3060E" w:rsidP="00F3060E">
      <w:pPr>
        <w:pStyle w:val="CodeListingSmall"/>
      </w:pPr>
      <w:r>
        <w:t xml:space="preserve">            cmo.destroyMailSession(mailInstance)</w:t>
      </w:r>
    </w:p>
    <w:p w:rsidR="00F3060E" w:rsidRDefault="00F3060E" w:rsidP="00F3060E">
      <w:pPr>
        <w:pStyle w:val="CodeListingSmall"/>
      </w:pPr>
      <w:r>
        <w:t xml:space="preserve">            # remember that Mail Session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((mailSessionName!=None) and (already_found=='false')):</w:t>
      </w:r>
    </w:p>
    <w:p w:rsidR="00F3060E" w:rsidRDefault="00F3060E" w:rsidP="00F3060E">
      <w:pPr>
        <w:pStyle w:val="CodeListingSmall"/>
      </w:pPr>
      <w:r>
        <w:t xml:space="preserve">          print Mail Session '+ mailSessionName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delete a specific JNDI provider session or if 'None' is passed as argument delete all provider</w:t>
      </w:r>
    </w:p>
    <w:p w:rsidR="00F3060E" w:rsidRDefault="00F3060E" w:rsidP="00F3060E">
      <w:pPr>
        <w:pStyle w:val="CodeListingSmall"/>
      </w:pPr>
      <w:r>
        <w:t>def deleteForeignJNDIProvider(providerName):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r>
        <w:t xml:space="preserve">   # loop over the foreign provider mbeans and if the right one is found (or all if 'None' was provided) delete it</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listOfForeignProviders = cmo.getForeignJNDIProviders()</w:t>
      </w:r>
    </w:p>
    <w:p w:rsidR="00F3060E" w:rsidRDefault="00F3060E" w:rsidP="00F3060E">
      <w:pPr>
        <w:pStyle w:val="CodeListingSmall"/>
      </w:pPr>
      <w:r>
        <w:t xml:space="preserve">   already_found = 'false'</w:t>
      </w:r>
    </w:p>
    <w:p w:rsidR="00F3060E" w:rsidRDefault="00F3060E" w:rsidP="00F3060E">
      <w:pPr>
        <w:pStyle w:val="CodeListingSmall"/>
      </w:pPr>
      <w:r>
        <w:t xml:space="preserve">   for foreignProviderInstance in listOfForeignProviders:</w:t>
      </w:r>
    </w:p>
    <w:p w:rsidR="00F3060E" w:rsidRDefault="00F3060E" w:rsidP="00F3060E">
      <w:pPr>
        <w:pStyle w:val="CodeListingSmall"/>
      </w:pPr>
      <w:r>
        <w:t xml:space="preserve">       # if desired provider is found OR no name (=None) was provided</w:t>
      </w:r>
    </w:p>
    <w:p w:rsidR="00F3060E" w:rsidRDefault="00F3060E" w:rsidP="00F3060E">
      <w:pPr>
        <w:pStyle w:val="CodeListingSmall"/>
      </w:pPr>
      <w:r>
        <w:t xml:space="preserve">       if ((providerName==None) or (providerName == foreignProviderInstance.getName())):</w:t>
      </w:r>
    </w:p>
    <w:p w:rsidR="00F3060E" w:rsidRDefault="00F3060E" w:rsidP="00F3060E">
      <w:pPr>
        <w:pStyle w:val="CodeListingSmall"/>
      </w:pPr>
      <w:r>
        <w:t xml:space="preserve">             # print name</w:t>
      </w:r>
    </w:p>
    <w:p w:rsidR="00F3060E" w:rsidRDefault="00F3060E" w:rsidP="00F3060E">
      <w:pPr>
        <w:pStyle w:val="CodeListingSmall"/>
      </w:pPr>
      <w:r>
        <w:t xml:space="preserve">             print 'Foreign provider '+foreignProviderInstance.getName()+' will be destroyed !'</w:t>
      </w:r>
    </w:p>
    <w:p w:rsidR="00F3060E" w:rsidRDefault="00F3060E" w:rsidP="00F3060E">
      <w:pPr>
        <w:pStyle w:val="CodeListingSmall"/>
      </w:pPr>
      <w:r>
        <w:t xml:space="preserve">             # delete</w:t>
      </w:r>
    </w:p>
    <w:p w:rsidR="00F3060E" w:rsidRDefault="00F3060E" w:rsidP="00F3060E">
      <w:pPr>
        <w:pStyle w:val="CodeListingSmall"/>
      </w:pPr>
      <w:r>
        <w:t xml:space="preserve">             cmo.destroyForeignJNDIProvider(foreignProviderInstance)</w:t>
      </w:r>
    </w:p>
    <w:p w:rsidR="00F3060E" w:rsidRDefault="00F3060E" w:rsidP="00F3060E">
      <w:pPr>
        <w:pStyle w:val="CodeListingSmall"/>
      </w:pPr>
      <w:r>
        <w:t xml:space="preserve">             # remember that Provider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((providerName!=None) and (already_found=='false')):</w:t>
      </w:r>
    </w:p>
    <w:p w:rsidR="00F3060E" w:rsidRDefault="00F3060E" w:rsidP="00F3060E">
      <w:pPr>
        <w:pStyle w:val="CodeListingSmall"/>
      </w:pPr>
      <w:r>
        <w:t xml:space="preserve">          print 'Foreign provider '+ providerName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delete a specific managed-server or if 'None' is passed as argument delete all managed-servers</w:t>
      </w:r>
    </w:p>
    <w:p w:rsidR="00F3060E" w:rsidRDefault="00F3060E" w:rsidP="00F3060E">
      <w:pPr>
        <w:pStyle w:val="CodeListingSmall"/>
      </w:pPr>
      <w:r>
        <w:t># note that optionally the system can check if datasources, JMS providers or applications are still</w:t>
      </w:r>
    </w:p>
    <w:p w:rsidR="00F3060E" w:rsidRDefault="00F3060E" w:rsidP="00F3060E">
      <w:pPr>
        <w:pStyle w:val="CodeListingSmall"/>
      </w:pPr>
      <w:r>
        <w:t># hosted on this server - then it will not delete it unless you pass true for the second option</w:t>
      </w:r>
    </w:p>
    <w:p w:rsidR="00F3060E" w:rsidRDefault="00F3060E" w:rsidP="00F3060E">
      <w:pPr>
        <w:pStyle w:val="CodeListingSmall"/>
      </w:pPr>
      <w:r>
        <w:t>def deleteManagedServer(managedServerName, deleteAlsoIfDependenciesExist=false):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r>
        <w:t xml:space="preserve">   # loop over the server mbeans and if the right one is found (or all if 'None' was provided) delete it</w:t>
      </w:r>
    </w:p>
    <w:p w:rsidR="00F3060E" w:rsidRDefault="00F3060E" w:rsidP="00F3060E">
      <w:pPr>
        <w:pStyle w:val="CodeListingSmall"/>
      </w:pPr>
      <w:r>
        <w:t xml:space="preserve">   edit()</w:t>
      </w:r>
    </w:p>
    <w:p w:rsidR="00F3060E" w:rsidRDefault="00F3060E" w:rsidP="00F3060E">
      <w:pPr>
        <w:pStyle w:val="CodeListingSmall"/>
      </w:pPr>
      <w:r>
        <w:lastRenderedPageBreak/>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listOfManagedServer = cmo.getServers()</w:t>
      </w:r>
    </w:p>
    <w:p w:rsidR="00F3060E" w:rsidRDefault="00F3060E" w:rsidP="00F3060E">
      <w:pPr>
        <w:pStyle w:val="CodeListingSmall"/>
      </w:pPr>
      <w:r>
        <w:t xml:space="preserve">   already_found = 'false'</w:t>
      </w:r>
    </w:p>
    <w:p w:rsidR="00F3060E" w:rsidRDefault="00F3060E" w:rsidP="00F3060E">
      <w:pPr>
        <w:pStyle w:val="CodeListingSmall"/>
      </w:pPr>
      <w:r>
        <w:t xml:space="preserve">   for nextManagedServerInstance in listOfManagedServer:</w:t>
      </w:r>
    </w:p>
    <w:p w:rsidR="00F3060E" w:rsidRDefault="00F3060E" w:rsidP="00F3060E">
      <w:pPr>
        <w:pStyle w:val="CodeListingSmall"/>
      </w:pPr>
      <w:r>
        <w:t xml:space="preserve">       # if desired MS is found OR no name (=None) was provided</w:t>
      </w:r>
    </w:p>
    <w:p w:rsidR="00F3060E" w:rsidRDefault="00F3060E" w:rsidP="00F3060E">
      <w:pPr>
        <w:pStyle w:val="CodeListingSmall"/>
      </w:pPr>
      <w:r>
        <w:t xml:space="preserve">       if ((managedServerName==None) or (managedServerName == nextManagedServerInstance.getName())):</w:t>
      </w:r>
    </w:p>
    <w:p w:rsidR="00F3060E" w:rsidRDefault="00F3060E" w:rsidP="00F3060E">
      <w:pPr>
        <w:pStyle w:val="CodeListingSmall"/>
      </w:pPr>
      <w:r>
        <w:t xml:space="preserve">           can_be_deleted = 'true';</w:t>
      </w:r>
    </w:p>
    <w:p w:rsidR="00F3060E" w:rsidRDefault="00F3060E" w:rsidP="00F3060E">
      <w:pPr>
        <w:pStyle w:val="CodeListingSmall"/>
      </w:pPr>
      <w:r>
        <w:t xml:space="preserve">           if (str(deleteAlsoIfDependenciesExist)=='false'):</w:t>
      </w:r>
    </w:p>
    <w:p w:rsidR="00F3060E" w:rsidRDefault="00F3060E" w:rsidP="00F3060E">
      <w:pPr>
        <w:pStyle w:val="CodeListingSmall"/>
      </w:pPr>
      <w:r>
        <w:t xml:space="preserve">                 # check for dependencies</w:t>
      </w:r>
    </w:p>
    <w:p w:rsidR="00F3060E" w:rsidRDefault="00F3060E" w:rsidP="00F3060E">
      <w:pPr>
        <w:pStyle w:val="CodeListingSmall"/>
      </w:pPr>
      <w:r>
        <w:t xml:space="preserve">                 if (managedserverHostsApplications(managedServerName)):</w:t>
      </w:r>
    </w:p>
    <w:p w:rsidR="00F3060E" w:rsidRDefault="00F3060E" w:rsidP="00F3060E">
      <w:pPr>
        <w:pStyle w:val="CodeListingSmall"/>
      </w:pPr>
      <w:r>
        <w:t xml:space="preserve">                    can_be_deleted = 'false'</w:t>
      </w:r>
    </w:p>
    <w:p w:rsidR="00F3060E" w:rsidRDefault="00F3060E" w:rsidP="00F3060E">
      <w:pPr>
        <w:pStyle w:val="CodeListingSmall"/>
      </w:pPr>
      <w:r>
        <w:t xml:space="preserve">                    print 'Applications still deployed on '+</w:t>
      </w:r>
    </w:p>
    <w:p w:rsidR="00F3060E" w:rsidRDefault="00F3060E" w:rsidP="00F3060E">
      <w:pPr>
        <w:pStyle w:val="CodeListingSmall"/>
      </w:pPr>
      <w:r>
        <w:t xml:space="preserve">                          nextManagedServerInstance.getName()+' - cannot delete.'</w:t>
      </w:r>
    </w:p>
    <w:p w:rsidR="00F3060E" w:rsidRDefault="00F3060E" w:rsidP="00F3060E">
      <w:pPr>
        <w:pStyle w:val="CodeListingSmall"/>
      </w:pPr>
      <w:r>
        <w:t xml:space="preserve">                 if (managedserverHostsDatasources(managedServerName)):</w:t>
      </w:r>
    </w:p>
    <w:p w:rsidR="00F3060E" w:rsidRDefault="00F3060E" w:rsidP="00F3060E">
      <w:pPr>
        <w:pStyle w:val="CodeListingSmall"/>
      </w:pPr>
      <w:r>
        <w:t xml:space="preserve">                    can_be_deleted = 'false'</w:t>
      </w:r>
    </w:p>
    <w:p w:rsidR="00F3060E" w:rsidRDefault="00F3060E" w:rsidP="00F3060E">
      <w:pPr>
        <w:pStyle w:val="CodeListingSmall"/>
      </w:pPr>
      <w:r>
        <w:t xml:space="preserve">                    print nextManagedServerInstance.getName()+</w:t>
      </w:r>
    </w:p>
    <w:p w:rsidR="00F3060E" w:rsidRDefault="00F3060E" w:rsidP="00F3060E">
      <w:pPr>
        <w:pStyle w:val="CodeListingSmall"/>
      </w:pPr>
      <w:r>
        <w:t xml:space="preserve">                          ' still hosts datasources - cannot delete.'</w:t>
      </w:r>
    </w:p>
    <w:p w:rsidR="00F3060E" w:rsidRDefault="00F3060E" w:rsidP="00F3060E">
      <w:pPr>
        <w:pStyle w:val="CodeListingSmall"/>
      </w:pPr>
      <w:r>
        <w:t xml:space="preserve">                 if (managedserverHostsJMSProviders(managedServerName)):</w:t>
      </w:r>
    </w:p>
    <w:p w:rsidR="00F3060E" w:rsidRDefault="00F3060E" w:rsidP="00F3060E">
      <w:pPr>
        <w:pStyle w:val="CodeListingSmall"/>
      </w:pPr>
      <w:r>
        <w:t xml:space="preserve">                    can_be_deleted = 'false'</w:t>
      </w:r>
    </w:p>
    <w:p w:rsidR="00F3060E" w:rsidRDefault="00F3060E" w:rsidP="00F3060E">
      <w:pPr>
        <w:pStyle w:val="CodeListingSmall"/>
      </w:pPr>
      <w:r>
        <w:t xml:space="preserve">                    print nextManagedServerInstance.getName()+</w:t>
      </w:r>
    </w:p>
    <w:p w:rsidR="00F3060E" w:rsidRDefault="00F3060E" w:rsidP="00F3060E">
      <w:pPr>
        <w:pStyle w:val="CodeListingSmall"/>
      </w:pPr>
      <w:r>
        <w:t xml:space="preserve">                          ' still hosts JMS provider - cannot delete.'</w:t>
      </w:r>
    </w:p>
    <w:p w:rsidR="00F3060E" w:rsidRDefault="00F3060E" w:rsidP="00F3060E">
      <w:pPr>
        <w:pStyle w:val="CodeListingSmall"/>
      </w:pPr>
    </w:p>
    <w:p w:rsidR="00F3060E" w:rsidRDefault="00F3060E" w:rsidP="00F3060E">
      <w:pPr>
        <w:pStyle w:val="CodeListingSmall"/>
      </w:pPr>
      <w:r>
        <w:t xml:space="preserve">           if (can_be_deleted=='true'):</w:t>
      </w:r>
    </w:p>
    <w:p w:rsidR="00F3060E" w:rsidRDefault="00F3060E" w:rsidP="00F3060E">
      <w:pPr>
        <w:pStyle w:val="CodeListingSmall"/>
      </w:pPr>
      <w:r>
        <w:t xml:space="preserve">                # print name</w:t>
      </w:r>
    </w:p>
    <w:p w:rsidR="00F3060E" w:rsidRDefault="00F3060E" w:rsidP="00F3060E">
      <w:pPr>
        <w:pStyle w:val="CodeListingSmall"/>
      </w:pPr>
      <w:r>
        <w:t xml:space="preserve">                print 'Managed Server '+nextManagedServerInstance.getName()+' will be destroyed !'</w:t>
      </w:r>
    </w:p>
    <w:p w:rsidR="00F3060E" w:rsidRDefault="00F3060E" w:rsidP="00F3060E">
      <w:pPr>
        <w:pStyle w:val="CodeListingSmall"/>
      </w:pPr>
    </w:p>
    <w:p w:rsidR="00F3060E" w:rsidRDefault="00F3060E" w:rsidP="00F3060E">
      <w:pPr>
        <w:pStyle w:val="CodeListingSmall"/>
      </w:pPr>
      <w:r>
        <w:t xml:space="preserve">                # finally shutdown the server</w:t>
      </w:r>
    </w:p>
    <w:p w:rsidR="00F3060E" w:rsidRDefault="00F3060E" w:rsidP="00F3060E">
      <w:pPr>
        <w:pStyle w:val="CodeListingSmall"/>
      </w:pPr>
      <w:r>
        <w:t xml:space="preserve">                print "Stopping " + nextManagedServerInstance.getName();</w:t>
      </w:r>
    </w:p>
    <w:p w:rsidR="00F3060E" w:rsidRDefault="00F3060E" w:rsidP="00F3060E">
      <w:pPr>
        <w:pStyle w:val="CodeListingSmall"/>
      </w:pPr>
      <w:r>
        <w:t xml:space="preserve">                # shutdown the server if this server is not yet in state shutdown</w:t>
      </w:r>
    </w:p>
    <w:p w:rsidR="00F3060E" w:rsidRDefault="00F3060E" w:rsidP="00F3060E">
      <w:pPr>
        <w:pStyle w:val="CodeListingSmall"/>
      </w:pPr>
      <w:r>
        <w:t xml:space="preserve">                # we need to switch to the domainRuntime in order to find out</w:t>
      </w:r>
    </w:p>
    <w:p w:rsidR="00F3060E" w:rsidRDefault="00F3060E" w:rsidP="00F3060E">
      <w:pPr>
        <w:pStyle w:val="CodeListingSmall"/>
      </w:pPr>
      <w:r>
        <w:t xml:space="preserve">                domainRuntime()</w:t>
      </w:r>
    </w:p>
    <w:p w:rsidR="00F3060E" w:rsidRDefault="00F3060E" w:rsidP="00F3060E">
      <w:pPr>
        <w:pStyle w:val="CodeListingSmall"/>
      </w:pPr>
      <w:r>
        <w:t xml:space="preserve">                serverRuntime = getMBean('/ServerLifeCycleRuntimes/'</w:t>
      </w:r>
    </w:p>
    <w:p w:rsidR="00F3060E" w:rsidRDefault="00F3060E" w:rsidP="00F3060E">
      <w:pPr>
        <w:pStyle w:val="CodeListingSmall"/>
      </w:pPr>
      <w:r>
        <w:t xml:space="preserve">                                         +nextManagedServerInstance.getName())</w:t>
      </w:r>
    </w:p>
    <w:p w:rsidR="00F3060E" w:rsidRDefault="00F3060E" w:rsidP="00F3060E">
      <w:pPr>
        <w:pStyle w:val="CodeListingSmall"/>
      </w:pPr>
      <w:r>
        <w:t xml:space="preserve">                serverState = serverRuntime.getState()</w:t>
      </w:r>
    </w:p>
    <w:p w:rsidR="00F3060E" w:rsidRDefault="00F3060E" w:rsidP="00F3060E">
      <w:pPr>
        <w:pStyle w:val="CodeListingSmall"/>
      </w:pPr>
      <w:r>
        <w:t xml:space="preserve">                edit()</w:t>
      </w:r>
    </w:p>
    <w:p w:rsidR="00F3060E" w:rsidRDefault="00F3060E" w:rsidP="00F3060E">
      <w:pPr>
        <w:pStyle w:val="CodeListingSmall"/>
      </w:pPr>
      <w:r>
        <w:t xml:space="preserve">                print 'Server '+ nextManagedServerInstance.getName()+' is in state ' + serverState</w:t>
      </w:r>
    </w:p>
    <w:p w:rsidR="00F3060E" w:rsidRDefault="00F3060E" w:rsidP="00F3060E">
      <w:pPr>
        <w:pStyle w:val="CodeListingSmall"/>
      </w:pPr>
      <w:r>
        <w:t xml:space="preserve">                if serverState != 'SHUTDOWN': </w:t>
      </w:r>
    </w:p>
    <w:p w:rsidR="00F3060E" w:rsidRDefault="00F3060E" w:rsidP="00F3060E">
      <w:pPr>
        <w:pStyle w:val="CodeListingSmall"/>
      </w:pPr>
      <w:r>
        <w:t xml:space="preserve">                   try:</w:t>
      </w:r>
    </w:p>
    <w:p w:rsidR="00F3060E" w:rsidRDefault="00F3060E" w:rsidP="00F3060E">
      <w:pPr>
        <w:pStyle w:val="CodeListingSmall"/>
      </w:pPr>
      <w:r>
        <w:t xml:space="preserve">                      shutdown(nextManagedServerInstance.getName(),'Server','true'</w:t>
      </w:r>
    </w:p>
    <w:p w:rsidR="00F3060E" w:rsidRDefault="00F3060E" w:rsidP="00F3060E">
      <w:pPr>
        <w:pStyle w:val="CodeListingSmall"/>
      </w:pPr>
      <w:r>
        <w:t xml:space="preserve">                               ,1000,force='true', block='true')</w:t>
      </w:r>
    </w:p>
    <w:p w:rsidR="00F3060E" w:rsidRDefault="00F3060E" w:rsidP="00F3060E">
      <w:pPr>
        <w:pStyle w:val="CodeListingSmall"/>
      </w:pPr>
      <w:r>
        <w:t xml:space="preserve">                   except:</w:t>
      </w:r>
    </w:p>
    <w:p w:rsidR="00F3060E" w:rsidRDefault="00F3060E" w:rsidP="00F3060E">
      <w:pPr>
        <w:pStyle w:val="CodeListingSmall"/>
      </w:pPr>
      <w:r>
        <w:t xml:space="preserve">                      pass</w:t>
      </w:r>
    </w:p>
    <w:p w:rsidR="00F3060E" w:rsidRDefault="00F3060E" w:rsidP="00F3060E">
      <w:pPr>
        <w:pStyle w:val="CodeListingSmall"/>
      </w:pPr>
      <w:r>
        <w:t xml:space="preserve">               </w:t>
      </w:r>
    </w:p>
    <w:p w:rsidR="00F3060E" w:rsidRDefault="00F3060E" w:rsidP="00F3060E">
      <w:pPr>
        <w:pStyle w:val="CodeListingSmall"/>
      </w:pPr>
      <w:r>
        <w:t xml:space="preserve">                   serverState = serverRuntime.getState()</w:t>
      </w:r>
    </w:p>
    <w:p w:rsidR="00F3060E" w:rsidRDefault="00F3060E" w:rsidP="00F3060E">
      <w:pPr>
        <w:pStyle w:val="CodeListingSmall"/>
      </w:pPr>
      <w:r>
        <w:t xml:space="preserve">                   print 'Server '+ nextManagedServerInstance.getName()+' is NOW in state ' </w:t>
      </w:r>
    </w:p>
    <w:p w:rsidR="00F3060E" w:rsidRDefault="00F3060E" w:rsidP="00F3060E">
      <w:pPr>
        <w:pStyle w:val="CodeListingSmall"/>
      </w:pPr>
      <w:r>
        <w:t xml:space="preserve">                         + serverState</w:t>
      </w:r>
    </w:p>
    <w:p w:rsidR="00F3060E" w:rsidRDefault="00F3060E" w:rsidP="00F3060E">
      <w:pPr>
        <w:pStyle w:val="CodeListingSmall"/>
      </w:pPr>
    </w:p>
    <w:p w:rsidR="00F3060E" w:rsidRDefault="00F3060E" w:rsidP="00F3060E">
      <w:pPr>
        <w:pStyle w:val="CodeListingSmall"/>
      </w:pPr>
      <w:r>
        <w:t xml:space="preserve">                # detach from cluster if any</w:t>
      </w:r>
    </w:p>
    <w:p w:rsidR="00F3060E" w:rsidRDefault="00F3060E" w:rsidP="00F3060E">
      <w:pPr>
        <w:pStyle w:val="CodeListingSmall"/>
      </w:pPr>
      <w:r>
        <w:t xml:space="preserve">                nextManagedServerInstance.setCluster(None)</w:t>
      </w:r>
    </w:p>
    <w:p w:rsidR="00F3060E" w:rsidRDefault="00F3060E" w:rsidP="00F3060E">
      <w:pPr>
        <w:pStyle w:val="CodeListingSmall"/>
      </w:pPr>
      <w:r>
        <w:t xml:space="preserve">                # detach from machine if any</w:t>
      </w:r>
    </w:p>
    <w:p w:rsidR="00F3060E" w:rsidRDefault="00F3060E" w:rsidP="00F3060E">
      <w:pPr>
        <w:pStyle w:val="CodeListingSmall"/>
      </w:pPr>
      <w:r>
        <w:t xml:space="preserve">                nextManagedServerInstance.setMachine(None)</w:t>
      </w:r>
    </w:p>
    <w:p w:rsidR="00F3060E" w:rsidRDefault="00F3060E" w:rsidP="00F3060E">
      <w:pPr>
        <w:pStyle w:val="CodeListingSmall"/>
      </w:pPr>
      <w:r>
        <w:t xml:space="preserve">                # finally delete</w:t>
      </w:r>
    </w:p>
    <w:p w:rsidR="00F3060E" w:rsidRDefault="00F3060E" w:rsidP="00F3060E">
      <w:pPr>
        <w:pStyle w:val="CodeListingSmall"/>
      </w:pPr>
      <w:r>
        <w:t xml:space="preserve">                cmo.destroyServer(nextManagedServerInstance)</w:t>
      </w:r>
    </w:p>
    <w:p w:rsidR="00F3060E" w:rsidRDefault="00F3060E" w:rsidP="00F3060E">
      <w:pPr>
        <w:pStyle w:val="CodeListingSmall"/>
      </w:pPr>
    </w:p>
    <w:p w:rsidR="00F3060E" w:rsidRDefault="00F3060E" w:rsidP="00F3060E">
      <w:pPr>
        <w:pStyle w:val="CodeListingSmall"/>
      </w:pPr>
      <w:r>
        <w:t xml:space="preserve">           # remember that Provider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((managedServerName!=None) and (already_found=='false')):</w:t>
      </w:r>
    </w:p>
    <w:p w:rsidR="00F3060E" w:rsidRDefault="00F3060E" w:rsidP="00F3060E">
      <w:pPr>
        <w:pStyle w:val="CodeListingSmall"/>
      </w:pPr>
      <w:r>
        <w:t xml:space="preserve">      print 'Managed-Server '+ managedServerName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r>
        <w:t xml:space="preserve">   serverConfig()</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delete a specific cluster or if 'None' is passed as argument delete all clusters</w:t>
      </w:r>
    </w:p>
    <w:p w:rsidR="00F3060E" w:rsidRDefault="00F3060E" w:rsidP="00F3060E">
      <w:pPr>
        <w:pStyle w:val="CodeListingSmall"/>
      </w:pPr>
      <w:r>
        <w:t># note that optionally the system can check if managed-servers are still members of this cluster.</w:t>
      </w:r>
    </w:p>
    <w:p w:rsidR="00F3060E" w:rsidRDefault="00F3060E" w:rsidP="00F3060E">
      <w:pPr>
        <w:pStyle w:val="CodeListingSmall"/>
      </w:pPr>
      <w:r>
        <w:t># It will not delete it unless you pass true for the second option. In the later case this</w:t>
      </w:r>
    </w:p>
    <w:p w:rsidR="00F3060E" w:rsidRDefault="00F3060E" w:rsidP="00F3060E">
      <w:pPr>
        <w:pStyle w:val="CodeListingSmall"/>
      </w:pPr>
      <w:r>
        <w:t># function has to detach the server(s) from the cluster first, otherwise it cannot be deleted</w:t>
      </w:r>
    </w:p>
    <w:p w:rsidR="00F3060E" w:rsidRDefault="00F3060E" w:rsidP="00F3060E">
      <w:pPr>
        <w:pStyle w:val="CodeListingSmall"/>
      </w:pPr>
      <w:r>
        <w:t>def deleteCluster(clusterName, deleteAlsoIfDependenciesExist=false):</w:t>
      </w:r>
    </w:p>
    <w:p w:rsidR="00F3060E" w:rsidRDefault="00F3060E" w:rsidP="00F3060E">
      <w:pPr>
        <w:pStyle w:val="CodeListingSmall"/>
      </w:pPr>
      <w:r>
        <w:t xml:space="preserve">   # loop over the cluster mbeans and if the right one is found </w:t>
      </w:r>
    </w:p>
    <w:p w:rsidR="00F3060E" w:rsidRDefault="00F3060E" w:rsidP="00F3060E">
      <w:pPr>
        <w:pStyle w:val="CodeListingSmall"/>
      </w:pPr>
      <w:r>
        <w:t xml:space="preserve">   # (or all if 'None' was provided) delete it</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listOfCluster = cmo.getClusters()</w:t>
      </w:r>
    </w:p>
    <w:p w:rsidR="00F3060E" w:rsidRDefault="00F3060E" w:rsidP="00F3060E">
      <w:pPr>
        <w:pStyle w:val="CodeListingSmall"/>
      </w:pPr>
      <w:r>
        <w:t xml:space="preserve">   already_found = 'false'</w:t>
      </w:r>
    </w:p>
    <w:p w:rsidR="00F3060E" w:rsidRDefault="00F3060E" w:rsidP="00F3060E">
      <w:pPr>
        <w:pStyle w:val="CodeListingSmall"/>
      </w:pPr>
      <w:r>
        <w:t xml:space="preserve">   for nextClusterInstance in listOfCluster:</w:t>
      </w:r>
    </w:p>
    <w:p w:rsidR="00F3060E" w:rsidRDefault="00F3060E" w:rsidP="00F3060E">
      <w:pPr>
        <w:pStyle w:val="CodeListingSmall"/>
      </w:pPr>
      <w:r>
        <w:lastRenderedPageBreak/>
        <w:t xml:space="preserve">      # if desired cluster is found OR no name (=None) was provided</w:t>
      </w:r>
    </w:p>
    <w:p w:rsidR="00F3060E" w:rsidRDefault="00F3060E" w:rsidP="00F3060E">
      <w:pPr>
        <w:pStyle w:val="CodeListingSmall"/>
      </w:pPr>
      <w:r>
        <w:t xml:space="preserve">      if ((clusterName==None) or (clusterName == nextClusterInstance.getName())):</w:t>
      </w:r>
    </w:p>
    <w:p w:rsidR="00F3060E" w:rsidRDefault="00F3060E" w:rsidP="00F3060E">
      <w:pPr>
        <w:pStyle w:val="CodeListingSmall"/>
      </w:pPr>
      <w:r>
        <w:t xml:space="preserve">         can_be_deleted = 'true';</w:t>
      </w:r>
    </w:p>
    <w:p w:rsidR="00F3060E" w:rsidRDefault="00F3060E" w:rsidP="00F3060E">
      <w:pPr>
        <w:pStyle w:val="CodeListingSmall"/>
      </w:pPr>
      <w:r>
        <w:t xml:space="preserve">         if (str(deleteAlsoIfDependenciesExist)=='false'):</w:t>
      </w:r>
    </w:p>
    <w:p w:rsidR="00F3060E" w:rsidRDefault="00F3060E" w:rsidP="00F3060E">
      <w:pPr>
        <w:pStyle w:val="CodeListingSmall"/>
      </w:pPr>
      <w:r>
        <w:t xml:space="preserve">            # check for dependencies</w:t>
      </w:r>
    </w:p>
    <w:p w:rsidR="00F3060E" w:rsidRDefault="00F3060E" w:rsidP="00F3060E">
      <w:pPr>
        <w:pStyle w:val="CodeListingSmall"/>
      </w:pPr>
      <w:r>
        <w:t xml:space="preserve">            if (clusterHasManagedServers(nextClusterInstance.getName())):</w:t>
      </w:r>
    </w:p>
    <w:p w:rsidR="00F3060E" w:rsidRDefault="00F3060E" w:rsidP="00F3060E">
      <w:pPr>
        <w:pStyle w:val="CodeListingSmall"/>
      </w:pPr>
      <w:r>
        <w:t xml:space="preserve">                can_be_deleted = 'false'</w:t>
      </w:r>
    </w:p>
    <w:p w:rsidR="00F3060E" w:rsidRDefault="00F3060E" w:rsidP="00F3060E">
      <w:pPr>
        <w:pStyle w:val="CodeListingSmall"/>
      </w:pPr>
      <w:r>
        <w:t xml:space="preserve">                print 'Cluster '+nextClusterInstance.getName()+</w:t>
      </w:r>
    </w:p>
    <w:p w:rsidR="00F3060E" w:rsidRDefault="00F3060E" w:rsidP="00F3060E">
      <w:pPr>
        <w:pStyle w:val="CodeListingSmall"/>
      </w:pPr>
      <w:r>
        <w:t xml:space="preserve">                      ' still has server members - cannot delete.'</w:t>
      </w:r>
    </w:p>
    <w:p w:rsidR="00F3060E" w:rsidRDefault="00F3060E" w:rsidP="00F3060E">
      <w:pPr>
        <w:pStyle w:val="CodeListingSmall"/>
      </w:pPr>
    </w:p>
    <w:p w:rsidR="00F3060E" w:rsidRDefault="00F3060E" w:rsidP="00F3060E">
      <w:pPr>
        <w:pStyle w:val="CodeListingSmall"/>
      </w:pPr>
      <w:r>
        <w:t xml:space="preserve">         if (can_be_deleted=='true'):</w:t>
      </w:r>
    </w:p>
    <w:p w:rsidR="00F3060E" w:rsidRDefault="00F3060E" w:rsidP="00F3060E">
      <w:pPr>
        <w:pStyle w:val="CodeListingSmall"/>
      </w:pPr>
      <w:r>
        <w:t xml:space="preserve">            # print name</w:t>
      </w:r>
    </w:p>
    <w:p w:rsidR="00F3060E" w:rsidRDefault="00F3060E" w:rsidP="00F3060E">
      <w:pPr>
        <w:pStyle w:val="CodeListingSmall"/>
      </w:pPr>
      <w:r>
        <w:t xml:space="preserve">            print 'Cluster '+nextClusterInstance.getName()+' will be destroyed !'</w:t>
      </w:r>
    </w:p>
    <w:p w:rsidR="00F3060E" w:rsidRDefault="00F3060E" w:rsidP="00F3060E">
      <w:pPr>
        <w:pStyle w:val="CodeListingSmall"/>
      </w:pPr>
    </w:p>
    <w:p w:rsidR="00F3060E" w:rsidRDefault="00F3060E" w:rsidP="00F3060E">
      <w:pPr>
        <w:pStyle w:val="CodeListingSmall"/>
      </w:pPr>
      <w:r>
        <w:t xml:space="preserve">            # if the cluster still has managed-servers, then detach them from the cluster first !</w:t>
      </w:r>
    </w:p>
    <w:p w:rsidR="00F3060E" w:rsidRDefault="00F3060E" w:rsidP="00F3060E">
      <w:pPr>
        <w:pStyle w:val="CodeListingSmall"/>
      </w:pPr>
      <w:r>
        <w:t xml:space="preserve">            listOfManagedServer = nextClusterInstance.getServers()</w:t>
      </w:r>
    </w:p>
    <w:p w:rsidR="00F3060E" w:rsidRDefault="00F3060E" w:rsidP="00F3060E">
      <w:pPr>
        <w:pStyle w:val="CodeListingSmall"/>
      </w:pPr>
      <w:r>
        <w:t xml:space="preserve">            for nextManagedServerInstance in listOfManagedServer:</w:t>
      </w:r>
    </w:p>
    <w:p w:rsidR="00F3060E" w:rsidRDefault="00F3060E" w:rsidP="00F3060E">
      <w:pPr>
        <w:pStyle w:val="CodeListingSmall"/>
      </w:pPr>
      <w:r>
        <w:t xml:space="preserve">                # detach from cluster if any</w:t>
      </w:r>
    </w:p>
    <w:p w:rsidR="00F3060E" w:rsidRDefault="00F3060E" w:rsidP="00F3060E">
      <w:pPr>
        <w:pStyle w:val="CodeListingSmall"/>
      </w:pPr>
      <w:r>
        <w:t xml:space="preserve">                nextManagedServerInstance.setCluster(None)</w:t>
      </w:r>
    </w:p>
    <w:p w:rsidR="00F3060E" w:rsidRDefault="00F3060E" w:rsidP="00F3060E">
      <w:pPr>
        <w:pStyle w:val="CodeListingSmall"/>
      </w:pPr>
    </w:p>
    <w:p w:rsidR="00F3060E" w:rsidRDefault="00F3060E" w:rsidP="00F3060E">
      <w:pPr>
        <w:pStyle w:val="CodeListingSmall"/>
      </w:pPr>
      <w:r>
        <w:t xml:space="preserve">            # finally delete the cluster</w:t>
      </w:r>
    </w:p>
    <w:p w:rsidR="00F3060E" w:rsidRDefault="00F3060E" w:rsidP="00F3060E">
      <w:pPr>
        <w:pStyle w:val="CodeListingSmall"/>
      </w:pPr>
      <w:r>
        <w:t xml:space="preserve">            try:</w:t>
      </w:r>
    </w:p>
    <w:p w:rsidR="00F3060E" w:rsidRDefault="00F3060E" w:rsidP="00F3060E">
      <w:pPr>
        <w:pStyle w:val="CodeListingSmall"/>
      </w:pPr>
      <w:r>
        <w:t xml:space="preserve">                cmo.destroyCluster(nextClusterInstance)</w:t>
      </w:r>
    </w:p>
    <w:p w:rsidR="00F3060E" w:rsidRDefault="00F3060E" w:rsidP="00F3060E">
      <w:pPr>
        <w:pStyle w:val="CodeListingSmall"/>
      </w:pPr>
      <w:r>
        <w:t xml:space="preserve">            except Exception, ex:</w:t>
      </w:r>
    </w:p>
    <w:p w:rsidR="00F3060E" w:rsidRDefault="00F3060E" w:rsidP="00F3060E">
      <w:pPr>
        <w:pStyle w:val="CodeListingSmall"/>
      </w:pPr>
      <w:r>
        <w:t xml:space="preserve">               print ex</w:t>
      </w:r>
    </w:p>
    <w:p w:rsidR="00F3060E" w:rsidRDefault="00F3060E" w:rsidP="00F3060E">
      <w:pPr>
        <w:pStyle w:val="CodeListingSmall"/>
      </w:pPr>
    </w:p>
    <w:p w:rsidR="00F3060E" w:rsidRDefault="00F3060E" w:rsidP="00F3060E">
      <w:pPr>
        <w:pStyle w:val="CodeListingSmall"/>
      </w:pPr>
      <w:r>
        <w:t xml:space="preserve">         # remember that cluster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((clusterName!=None) and (already_found=='false')):</w:t>
      </w:r>
    </w:p>
    <w:p w:rsidR="00F3060E" w:rsidRDefault="00F3060E" w:rsidP="00F3060E">
      <w:pPr>
        <w:pStyle w:val="CodeListingSmall"/>
      </w:pPr>
      <w:r>
        <w:t xml:space="preserve">       print 'Cluster '+ clusterName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p>
    <w:p w:rsidR="00F3060E" w:rsidRDefault="00F3060E" w:rsidP="00F3060E">
      <w:pPr>
        <w:pStyle w:val="CodeListingSmall"/>
      </w:pPr>
    </w:p>
    <w:p w:rsidR="00F3060E" w:rsidRDefault="00F3060E" w:rsidP="00F3060E">
      <w:pPr>
        <w:pStyle w:val="CodeListingSmall"/>
      </w:pPr>
      <w:r>
        <w:t># delete a specific machine or if 'None' is passed as argument delete all machines</w:t>
      </w:r>
    </w:p>
    <w:p w:rsidR="00F3060E" w:rsidRDefault="00F3060E" w:rsidP="00F3060E">
      <w:pPr>
        <w:pStyle w:val="CodeListingSmall"/>
      </w:pPr>
      <w:r>
        <w:t># note that optionally the system can check if managed-servers are still hosted on this machine.</w:t>
      </w:r>
    </w:p>
    <w:p w:rsidR="00F3060E" w:rsidRDefault="00F3060E" w:rsidP="00F3060E">
      <w:pPr>
        <w:pStyle w:val="CodeListingSmall"/>
      </w:pPr>
      <w:r>
        <w:t># In this case it will not delete it unless you pass true for the second option</w:t>
      </w:r>
    </w:p>
    <w:p w:rsidR="00F3060E" w:rsidRDefault="00F3060E" w:rsidP="00F3060E">
      <w:pPr>
        <w:pStyle w:val="CodeListingSmall"/>
      </w:pPr>
      <w:r>
        <w:t>def deleteMachine(machineName, deleteAlsoIfDependenciesExist=false):</w:t>
      </w:r>
    </w:p>
    <w:p w:rsidR="00F3060E" w:rsidRDefault="00F3060E" w:rsidP="00F3060E">
      <w:pPr>
        <w:pStyle w:val="CodeListingSmall"/>
      </w:pPr>
      <w:r>
        <w:t xml:space="preserve">    # loop over the machine mbeans and if the right one is found (or all if 'None' was provided) delete it</w:t>
      </w:r>
    </w:p>
    <w:p w:rsidR="00F3060E" w:rsidRDefault="00F3060E" w:rsidP="00F3060E">
      <w:pPr>
        <w:pStyle w:val="CodeListingSmall"/>
      </w:pPr>
      <w:r>
        <w:t xml:space="preserve">    edit()</w:t>
      </w:r>
    </w:p>
    <w:p w:rsidR="00F3060E" w:rsidRDefault="00F3060E" w:rsidP="00F3060E">
      <w:pPr>
        <w:pStyle w:val="CodeListingSmall"/>
      </w:pPr>
      <w:r>
        <w:t xml:space="preserve">    startEdit()</w:t>
      </w:r>
    </w:p>
    <w:p w:rsidR="00F3060E" w:rsidRDefault="00F3060E" w:rsidP="00F3060E">
      <w:pPr>
        <w:pStyle w:val="CodeListingSmall"/>
      </w:pPr>
      <w:r>
        <w:t xml:space="preserve">    cd ('/')</w:t>
      </w:r>
    </w:p>
    <w:p w:rsidR="00F3060E" w:rsidRDefault="00F3060E" w:rsidP="00F3060E">
      <w:pPr>
        <w:pStyle w:val="CodeListingSmall"/>
      </w:pPr>
      <w:r>
        <w:t xml:space="preserve">    listOfMachines = cmo.getMachines()</w:t>
      </w:r>
    </w:p>
    <w:p w:rsidR="00F3060E" w:rsidRDefault="00F3060E" w:rsidP="00F3060E">
      <w:pPr>
        <w:pStyle w:val="CodeListingSmall"/>
      </w:pPr>
      <w:r>
        <w:t xml:space="preserve">    already_found = 'false'</w:t>
      </w:r>
    </w:p>
    <w:p w:rsidR="00F3060E" w:rsidRDefault="00F3060E" w:rsidP="00F3060E">
      <w:pPr>
        <w:pStyle w:val="CodeListingSmall"/>
      </w:pPr>
      <w:r>
        <w:t xml:space="preserve">    for nextMachineInstance in listOfMachines:</w:t>
      </w:r>
    </w:p>
    <w:p w:rsidR="00F3060E" w:rsidRDefault="00F3060E" w:rsidP="00F3060E">
      <w:pPr>
        <w:pStyle w:val="CodeListingSmall"/>
      </w:pPr>
      <w:r>
        <w:t xml:space="preserve">       # if desired machine is found OR no name (=None) was provided</w:t>
      </w:r>
    </w:p>
    <w:p w:rsidR="00F3060E" w:rsidRDefault="00F3060E" w:rsidP="00F3060E">
      <w:pPr>
        <w:pStyle w:val="CodeListingSmall"/>
      </w:pPr>
      <w:r>
        <w:t xml:space="preserve">       if ((machineName==None) or (machineName == nextMachineInstance.getName())):</w:t>
      </w:r>
    </w:p>
    <w:p w:rsidR="00F3060E" w:rsidRDefault="00F3060E" w:rsidP="00F3060E">
      <w:pPr>
        <w:pStyle w:val="CodeListingSmall"/>
      </w:pPr>
      <w:r>
        <w:t xml:space="preserve">          can_be_deleted = 'true';</w:t>
      </w:r>
    </w:p>
    <w:p w:rsidR="00F3060E" w:rsidRDefault="00F3060E" w:rsidP="00F3060E">
      <w:pPr>
        <w:pStyle w:val="CodeListingSmall"/>
      </w:pPr>
      <w:r>
        <w:t xml:space="preserve">          if (str(deleteAlsoIfDependenciesExist)=='false'):</w:t>
      </w:r>
    </w:p>
    <w:p w:rsidR="00F3060E" w:rsidRDefault="00F3060E" w:rsidP="00F3060E">
      <w:pPr>
        <w:pStyle w:val="CodeListingSmall"/>
      </w:pPr>
      <w:r>
        <w:t xml:space="preserve">              # check for dependencies</w:t>
      </w:r>
    </w:p>
    <w:p w:rsidR="00F3060E" w:rsidRDefault="00F3060E" w:rsidP="00F3060E">
      <w:pPr>
        <w:pStyle w:val="CodeListingSmall"/>
      </w:pPr>
      <w:r>
        <w:t xml:space="preserve">              if (machineHostsManagedServer(nextMachineInstance.getName())):</w:t>
      </w:r>
    </w:p>
    <w:p w:rsidR="00F3060E" w:rsidRDefault="00F3060E" w:rsidP="00F3060E">
      <w:pPr>
        <w:pStyle w:val="CodeListingSmall"/>
      </w:pPr>
      <w:r>
        <w:t xml:space="preserve">                    can_be_deleted = 'false'</w:t>
      </w:r>
    </w:p>
    <w:p w:rsidR="00F3060E" w:rsidRDefault="00F3060E" w:rsidP="00F3060E">
      <w:pPr>
        <w:pStyle w:val="CodeListingSmall"/>
      </w:pPr>
      <w:r>
        <w:t xml:space="preserve">                    print 'Machine '+nextMachineInstance.getName()+</w:t>
      </w:r>
    </w:p>
    <w:p w:rsidR="00F3060E" w:rsidRDefault="00F3060E" w:rsidP="00F3060E">
      <w:pPr>
        <w:pStyle w:val="CodeListingSmall"/>
      </w:pPr>
      <w:r>
        <w:t xml:space="preserve">                          ' still has server members - cannot delete.'</w:t>
      </w:r>
    </w:p>
    <w:p w:rsidR="00F3060E" w:rsidRDefault="00F3060E" w:rsidP="00F3060E">
      <w:pPr>
        <w:pStyle w:val="CodeListingSmall"/>
      </w:pPr>
    </w:p>
    <w:p w:rsidR="00F3060E" w:rsidRDefault="00F3060E" w:rsidP="00F3060E">
      <w:pPr>
        <w:pStyle w:val="CodeListingSmall"/>
      </w:pPr>
      <w:r>
        <w:t xml:space="preserve">          if (can_be_deleted=='true'):</w:t>
      </w:r>
    </w:p>
    <w:p w:rsidR="00F3060E" w:rsidRDefault="00F3060E" w:rsidP="00F3060E">
      <w:pPr>
        <w:pStyle w:val="CodeListingSmall"/>
      </w:pPr>
      <w:r>
        <w:t xml:space="preserve">              # print name</w:t>
      </w:r>
    </w:p>
    <w:p w:rsidR="00F3060E" w:rsidRDefault="00F3060E" w:rsidP="00F3060E">
      <w:pPr>
        <w:pStyle w:val="CodeListingSmall"/>
      </w:pPr>
      <w:r>
        <w:t xml:space="preserve">              print 'Machine '+nextMachineInstance.getName()+' will be destroyed !'</w:t>
      </w:r>
    </w:p>
    <w:p w:rsidR="00F3060E" w:rsidRDefault="00F3060E" w:rsidP="00F3060E">
      <w:pPr>
        <w:pStyle w:val="CodeListingSmall"/>
      </w:pPr>
      <w:r>
        <w:t xml:space="preserve">              # finally delete the machine</w:t>
      </w:r>
    </w:p>
    <w:p w:rsidR="00F3060E" w:rsidRDefault="00F3060E" w:rsidP="00F3060E">
      <w:pPr>
        <w:pStyle w:val="CodeListingSmall"/>
      </w:pPr>
      <w:r>
        <w:t xml:space="preserve">              cmo.destroyMachine(nextMachineInstance)</w:t>
      </w:r>
    </w:p>
    <w:p w:rsidR="00F3060E" w:rsidRDefault="00F3060E" w:rsidP="00F3060E">
      <w:pPr>
        <w:pStyle w:val="CodeListingSmall"/>
      </w:pPr>
    </w:p>
    <w:p w:rsidR="00F3060E" w:rsidRDefault="00F3060E" w:rsidP="00F3060E">
      <w:pPr>
        <w:pStyle w:val="CodeListingSmall"/>
      </w:pPr>
      <w:r>
        <w:t xml:space="preserve">          # remember that machine was found</w:t>
      </w:r>
    </w:p>
    <w:p w:rsidR="00F3060E" w:rsidRDefault="00F3060E" w:rsidP="00F3060E">
      <w:pPr>
        <w:pStyle w:val="CodeListingSmall"/>
      </w:pPr>
      <w:r>
        <w:t xml:space="preserve">          already_found = true</w:t>
      </w:r>
    </w:p>
    <w:p w:rsidR="00F3060E" w:rsidRDefault="00F3060E" w:rsidP="00F3060E">
      <w:pPr>
        <w:pStyle w:val="CodeListingSmall"/>
      </w:pPr>
    </w:p>
    <w:p w:rsidR="00F3060E" w:rsidRDefault="00F3060E" w:rsidP="00F3060E">
      <w:pPr>
        <w:pStyle w:val="CodeListingSmall"/>
      </w:pPr>
      <w:r>
        <w:t xml:space="preserve">    if ((machineName!=None) and (already_found=='false')):</w:t>
      </w:r>
    </w:p>
    <w:p w:rsidR="00F3060E" w:rsidRDefault="00F3060E" w:rsidP="00F3060E">
      <w:pPr>
        <w:pStyle w:val="CodeListingSmall"/>
      </w:pPr>
      <w:r>
        <w:t xml:space="preserve">        print 'Machine '+ machineName + ' not found'</w:t>
      </w:r>
    </w:p>
    <w:p w:rsidR="00F3060E" w:rsidRDefault="00F3060E" w:rsidP="00F3060E">
      <w:pPr>
        <w:pStyle w:val="CodeListingSmall"/>
      </w:pPr>
      <w:r>
        <w:t xml:space="preserve">    save()</w:t>
      </w:r>
    </w:p>
    <w:p w:rsidR="00F3060E" w:rsidRDefault="00F3060E" w:rsidP="00F3060E">
      <w:pPr>
        <w:pStyle w:val="CodeListingSmall"/>
      </w:pPr>
      <w:r>
        <w:t xml:space="preserve">    activate()</w:t>
      </w:r>
    </w:p>
    <w:p w:rsidR="00F3060E" w:rsidRDefault="00F3060E" w:rsidP="00F3060E">
      <w:pPr>
        <w:pStyle w:val="CodeListingSmall"/>
      </w:pPr>
    </w:p>
    <w:p w:rsidR="00F3060E" w:rsidRDefault="00F3060E" w:rsidP="00F3060E">
      <w:pPr>
        <w:pStyle w:val="CodeListingSmall"/>
      </w:pPr>
      <w:r>
        <w:t># ================================================================</w:t>
      </w:r>
    </w:p>
    <w:p w:rsidR="00F3060E" w:rsidRDefault="00F3060E" w:rsidP="00F3060E">
      <w:pPr>
        <w:pStyle w:val="CodeListingSmall"/>
      </w:pPr>
      <w:r>
        <w:t>#           Main Code Execution</w:t>
      </w:r>
    </w:p>
    <w:p w:rsidR="00F3060E" w:rsidRDefault="00F3060E" w:rsidP="00F3060E">
      <w:pPr>
        <w:pStyle w:val="CodeListingSmall"/>
      </w:pPr>
      <w:r>
        <w:t># ================================================================</w:t>
      </w:r>
    </w:p>
    <w:p w:rsidR="00F3060E" w:rsidRDefault="00F3060E" w:rsidP="00F3060E">
      <w:pPr>
        <w:pStyle w:val="CodeListingSmall"/>
      </w:pPr>
      <w:r>
        <w:t>if __name__== "main":</w:t>
      </w:r>
    </w:p>
    <w:p w:rsidR="00F3060E" w:rsidRDefault="00F3060E" w:rsidP="00F3060E">
      <w:pPr>
        <w:pStyle w:val="CodeListingSmall"/>
      </w:pPr>
      <w:r>
        <w:t xml:space="preserve">        print '#######################################################################';</w:t>
      </w:r>
    </w:p>
    <w:p w:rsidR="00F3060E" w:rsidRDefault="00F3060E" w:rsidP="00F3060E">
      <w:pPr>
        <w:pStyle w:val="CodeListingSmall"/>
      </w:pPr>
      <w:r>
        <w:t xml:space="preserve">        print '#                   Weblogic resource deletion                        #';</w:t>
      </w:r>
    </w:p>
    <w:p w:rsidR="00F3060E" w:rsidRDefault="00F3060E" w:rsidP="00F3060E">
      <w:pPr>
        <w:pStyle w:val="CodeListingSmall"/>
      </w:pPr>
      <w:r>
        <w:t xml:space="preserve">        print '#######################################################################';</w:t>
      </w:r>
    </w:p>
    <w:p w:rsidR="00F3060E" w:rsidRDefault="00F3060E" w:rsidP="00F3060E">
      <w:pPr>
        <w:pStyle w:val="CodeListingSmall"/>
      </w:pPr>
      <w:r>
        <w:lastRenderedPageBreak/>
        <w:t xml:space="preserve">        print 'Usage:  &lt;user&gt; &lt;password&gt; &lt;URL&gt; &lt;resource-type&gt; &lt;None or resource name&gt; &lt;true/false for deleteIfDep&gt;\n';</w:t>
      </w:r>
    </w:p>
    <w:p w:rsidR="00F3060E" w:rsidRDefault="00F3060E" w:rsidP="00F3060E">
      <w:pPr>
        <w:pStyle w:val="CodeListingSmall"/>
      </w:pPr>
      <w:r>
        <w:t xml:space="preserve">        wls_user = sys.argv[1]</w:t>
      </w:r>
    </w:p>
    <w:p w:rsidR="00F3060E" w:rsidRDefault="00F3060E" w:rsidP="00F3060E">
      <w:pPr>
        <w:pStyle w:val="CodeListingSmall"/>
      </w:pPr>
      <w:r>
        <w:t xml:space="preserve">        wls_password = sys.argv[2]</w:t>
      </w:r>
    </w:p>
    <w:p w:rsidR="00F3060E" w:rsidRDefault="00F3060E" w:rsidP="00F3060E">
      <w:pPr>
        <w:pStyle w:val="CodeListingSmall"/>
      </w:pPr>
      <w:r>
        <w:t xml:space="preserve">        wls_url = sys.argv[3]</w:t>
      </w:r>
    </w:p>
    <w:p w:rsidR="00F3060E" w:rsidRDefault="00F3060E" w:rsidP="00F3060E">
      <w:pPr>
        <w:pStyle w:val="CodeListingSmall"/>
      </w:pPr>
      <w:r>
        <w:t xml:space="preserve">        wls_typeForDeletion = sys.argv[4]</w:t>
      </w:r>
    </w:p>
    <w:p w:rsidR="00F3060E" w:rsidRDefault="00F3060E" w:rsidP="00F3060E">
      <w:pPr>
        <w:pStyle w:val="CodeListingSmall"/>
      </w:pPr>
      <w:r>
        <w:t xml:space="preserve">        wls_whatShouldBeDeleted = sys.argv[5]   # can be 'None'</w:t>
      </w:r>
    </w:p>
    <w:p w:rsidR="00F3060E" w:rsidRDefault="00F3060E" w:rsidP="00F3060E">
      <w:pPr>
        <w:pStyle w:val="CodeListingSmall"/>
      </w:pPr>
      <w:r>
        <w:t xml:space="preserve">        deleteAlsoIfDependenciesExist = sys.argv[6] # can be 'false' (should be) or 'true'</w:t>
      </w:r>
    </w:p>
    <w:p w:rsidR="00F3060E" w:rsidRDefault="00F3060E" w:rsidP="00F3060E">
      <w:pPr>
        <w:pStyle w:val="CodeListingSmall"/>
      </w:pPr>
    </w:p>
    <w:p w:rsidR="00F3060E" w:rsidRDefault="00F3060E" w:rsidP="00F3060E">
      <w:pPr>
        <w:pStyle w:val="CodeListingSmall"/>
      </w:pPr>
      <w:r>
        <w:t xml:space="preserve">        # connect</w:t>
      </w:r>
    </w:p>
    <w:p w:rsidR="00F3060E" w:rsidRDefault="00F3060E" w:rsidP="00F3060E">
      <w:pPr>
        <w:pStyle w:val="CodeListingSmall"/>
      </w:pPr>
      <w:r>
        <w:t xml:space="preserve">        connect(wls_user, wls_password, wls_url)</w:t>
      </w:r>
    </w:p>
    <w:p w:rsidR="00F3060E" w:rsidRDefault="00F3060E" w:rsidP="00F3060E">
      <w:pPr>
        <w:pStyle w:val="CodeListingSmall"/>
      </w:pPr>
    </w:p>
    <w:p w:rsidR="00F3060E" w:rsidRDefault="00F3060E" w:rsidP="00F3060E">
      <w:pPr>
        <w:pStyle w:val="CodeListingSmall"/>
      </w:pPr>
      <w:r>
        <w:t xml:space="preserve">        if (wls_whatShouldBeDeleted != 'None'):</w:t>
      </w:r>
    </w:p>
    <w:p w:rsidR="00F3060E" w:rsidRDefault="00F3060E" w:rsidP="00F3060E">
      <w:pPr>
        <w:pStyle w:val="CodeListingSmall"/>
      </w:pPr>
      <w:r>
        <w:t xml:space="preserve">            whatShouldBeDeleted = wls_whatShouldBeDeleted</w:t>
      </w:r>
    </w:p>
    <w:p w:rsidR="00F3060E" w:rsidRDefault="00F3060E" w:rsidP="00F3060E">
      <w:pPr>
        <w:pStyle w:val="CodeListingSmall"/>
      </w:pPr>
      <w:r>
        <w:t xml:space="preserve">        else:</w:t>
      </w:r>
    </w:p>
    <w:p w:rsidR="00F3060E" w:rsidRDefault="00F3060E" w:rsidP="00F3060E">
      <w:pPr>
        <w:pStyle w:val="CodeListingSmall"/>
      </w:pPr>
      <w:r>
        <w:t xml:space="preserve">            whatShouldBeDeleted = None</w:t>
      </w:r>
    </w:p>
    <w:p w:rsidR="00F3060E" w:rsidRDefault="00F3060E" w:rsidP="00F3060E">
      <w:pPr>
        <w:pStyle w:val="CodeListingSmall"/>
      </w:pPr>
    </w:p>
    <w:p w:rsidR="00F3060E" w:rsidRDefault="00F3060E" w:rsidP="00F3060E">
      <w:pPr>
        <w:pStyle w:val="CodeListingSmall"/>
      </w:pPr>
      <w:r>
        <w:t xml:space="preserve">        if (wls_typeForDeletion == 'Machine'):</w:t>
      </w:r>
    </w:p>
    <w:p w:rsidR="00F3060E" w:rsidRDefault="00F3060E" w:rsidP="00F3060E">
      <w:pPr>
        <w:pStyle w:val="CodeListingSmall"/>
      </w:pPr>
      <w:r>
        <w:t xml:space="preserve">            deleteMachine(whatShouldBeDeleted,deleteAlsoIfDependenciesExist)</w:t>
      </w:r>
    </w:p>
    <w:p w:rsidR="00F3060E" w:rsidRDefault="00F3060E" w:rsidP="00F3060E">
      <w:pPr>
        <w:pStyle w:val="CodeListingSmall"/>
      </w:pPr>
      <w:r>
        <w:t xml:space="preserve">        elif (wls_typeForDeletion == 'Cluster'):</w:t>
      </w:r>
    </w:p>
    <w:p w:rsidR="00F3060E" w:rsidRDefault="00F3060E" w:rsidP="00F3060E">
      <w:pPr>
        <w:pStyle w:val="CodeListingSmall"/>
      </w:pPr>
      <w:r>
        <w:t xml:space="preserve">            deleteCluster(whatShouldBeDeleted,deleteAlsoIfDependenciesExist)</w:t>
      </w:r>
    </w:p>
    <w:p w:rsidR="00F3060E" w:rsidRDefault="00F3060E" w:rsidP="00F3060E">
      <w:pPr>
        <w:pStyle w:val="CodeListingSmall"/>
      </w:pPr>
      <w:r>
        <w:t xml:space="preserve">        elif (wls_typeForDeletion == 'ManagedServer'):</w:t>
      </w:r>
    </w:p>
    <w:p w:rsidR="00F3060E" w:rsidRDefault="00F3060E" w:rsidP="00F3060E">
      <w:pPr>
        <w:pStyle w:val="CodeListingSmall"/>
      </w:pPr>
      <w:r>
        <w:t xml:space="preserve">            deleteManagedServer(whatShouldBeDeleted,deleteAlsoIfDependenciesExist)</w:t>
      </w:r>
    </w:p>
    <w:p w:rsidR="00F3060E" w:rsidRDefault="00F3060E" w:rsidP="00F3060E">
      <w:pPr>
        <w:pStyle w:val="CodeListingSmall"/>
      </w:pPr>
      <w:r>
        <w:t xml:space="preserve">        elif (wls_typeForDeletion == 'DataSource'):</w:t>
      </w:r>
    </w:p>
    <w:p w:rsidR="00F3060E" w:rsidRDefault="00F3060E" w:rsidP="00F3060E">
      <w:pPr>
        <w:pStyle w:val="CodeListingSmall"/>
      </w:pPr>
      <w:r>
        <w:t xml:space="preserve">            deleteDataSource(whatShouldBeDeleted,deleteAlsoIfDependenciesExist)</w:t>
      </w:r>
    </w:p>
    <w:p w:rsidR="00F3060E" w:rsidRDefault="00F3060E" w:rsidP="00F3060E">
      <w:pPr>
        <w:pStyle w:val="CodeListingSmall"/>
      </w:pPr>
      <w:r>
        <w:t xml:space="preserve">        elif (wls_typeForDeletion == 'Mail'):</w:t>
      </w:r>
    </w:p>
    <w:p w:rsidR="00F3060E" w:rsidRDefault="00F3060E" w:rsidP="00F3060E">
      <w:pPr>
        <w:pStyle w:val="CodeListingSmall"/>
      </w:pPr>
      <w:r>
        <w:t xml:space="preserve">            deleteMailSessions(whatShouldBeDeleted,deleteAlsoIfDependenciesExist)</w:t>
      </w:r>
    </w:p>
    <w:p w:rsidR="00F3060E" w:rsidRDefault="00F3060E" w:rsidP="00F3060E">
      <w:pPr>
        <w:pStyle w:val="CodeListingSmall"/>
      </w:pPr>
      <w:r>
        <w:t xml:space="preserve">        elif (wls_typeForDeletion == 'JNDI'):</w:t>
      </w:r>
    </w:p>
    <w:p w:rsidR="00F3060E" w:rsidRDefault="00F3060E" w:rsidP="00F3060E">
      <w:pPr>
        <w:pStyle w:val="CodeListingSmall"/>
      </w:pPr>
      <w:r>
        <w:t xml:space="preserve">            deleteForeignJNDIProvider(whatShouldBeDeleted,deleteAlsoIfDependenciesExist)</w:t>
      </w:r>
    </w:p>
    <w:p w:rsidR="00F3060E" w:rsidRDefault="00F3060E" w:rsidP="00F3060E">
      <w:pPr>
        <w:pStyle w:val="CodeListingSmall"/>
      </w:pPr>
      <w:r>
        <w:t xml:space="preserve">        else:</w:t>
      </w:r>
    </w:p>
    <w:p w:rsidR="00F3060E" w:rsidRDefault="00F3060E" w:rsidP="00F3060E">
      <w:pPr>
        <w:pStyle w:val="CodeListingSmall"/>
      </w:pPr>
      <w:r>
        <w:t xml:space="preserve">            print '\nUNKOWN resource type: '+wls_typeForDeletion</w:t>
      </w:r>
    </w:p>
    <w:p w:rsidR="00F3060E" w:rsidRDefault="00F3060E" w:rsidP="00F3060E">
      <w:pPr>
        <w:pStyle w:val="BodyText"/>
      </w:pPr>
    </w:p>
    <w:p w:rsidR="001811F6" w:rsidRDefault="001811F6" w:rsidP="001811F6">
      <w:pPr>
        <w:pStyle w:val="BodyText"/>
      </w:pPr>
    </w:p>
    <w:p w:rsidR="001811F6" w:rsidRDefault="001811F6" w:rsidP="001811F6">
      <w:pPr>
        <w:pStyle w:val="CodeCallout"/>
      </w:pPr>
      <w:r>
        <w:t>secret_access_files</w:t>
      </w:r>
    </w:p>
    <w:p w:rsidR="001811F6" w:rsidRDefault="001811F6" w:rsidP="001811F6">
      <w:pPr>
        <w:pStyle w:val="CodeListingSmall"/>
      </w:pPr>
      <w:r>
        <w:t>import sys</w:t>
      </w:r>
    </w:p>
    <w:p w:rsidR="001811F6" w:rsidRDefault="001811F6" w:rsidP="001811F6">
      <w:pPr>
        <w:pStyle w:val="CodeListingSmall"/>
      </w:pPr>
    </w:p>
    <w:p w:rsidR="001811F6" w:rsidRDefault="001811F6" w:rsidP="001811F6">
      <w:pPr>
        <w:pStyle w:val="CodeListingSmall"/>
      </w:pPr>
      <w:r>
        <w:t>adminURL = '';</w:t>
      </w:r>
    </w:p>
    <w:p w:rsidR="001811F6" w:rsidRDefault="001811F6" w:rsidP="001811F6">
      <w:pPr>
        <w:pStyle w:val="CodeListingSmall"/>
      </w:pPr>
      <w:r>
        <w:t>adminUserName = '';</w:t>
      </w:r>
    </w:p>
    <w:p w:rsidR="001811F6" w:rsidRDefault="001811F6" w:rsidP="001811F6">
      <w:pPr>
        <w:pStyle w:val="CodeListingSmall"/>
      </w:pPr>
      <w:r>
        <w:t>adminPassword = '';</w:t>
      </w:r>
    </w:p>
    <w:p w:rsidR="001811F6" w:rsidRDefault="001811F6" w:rsidP="001811F6">
      <w:pPr>
        <w:pStyle w:val="CodeListingSmall"/>
      </w:pPr>
      <w:r>
        <w:t>userConfigFile = '';</w:t>
      </w:r>
    </w:p>
    <w:p w:rsidR="001811F6" w:rsidRDefault="001811F6" w:rsidP="001811F6">
      <w:pPr>
        <w:pStyle w:val="CodeListingSmall"/>
      </w:pPr>
      <w:r>
        <w:t>userKeyFile = '';</w:t>
      </w:r>
    </w:p>
    <w:p w:rsidR="001811F6" w:rsidRDefault="001811F6" w:rsidP="001811F6">
      <w:pPr>
        <w:pStyle w:val="CodeListingSmall"/>
      </w:pPr>
    </w:p>
    <w:p w:rsidR="001811F6" w:rsidRDefault="001811F6" w:rsidP="001811F6">
      <w:pPr>
        <w:pStyle w:val="CodeListingSmall"/>
      </w:pPr>
      <w:r>
        <w:t># Load properties</w:t>
      </w:r>
    </w:p>
    <w:p w:rsidR="001811F6" w:rsidRDefault="001811F6" w:rsidP="001811F6">
      <w:pPr>
        <w:pStyle w:val="CodeListingSmall"/>
      </w:pPr>
      <w:r>
        <w:t>def intialize():</w:t>
      </w:r>
    </w:p>
    <w:p w:rsidR="001811F6" w:rsidRDefault="001811F6" w:rsidP="001811F6">
      <w:pPr>
        <w:pStyle w:val="CodeListingSmall"/>
      </w:pPr>
      <w:r>
        <w:t xml:space="preserve">        global adminURL;</w:t>
      </w:r>
    </w:p>
    <w:p w:rsidR="001811F6" w:rsidRDefault="001811F6" w:rsidP="001811F6">
      <w:pPr>
        <w:pStyle w:val="CodeListingSmall"/>
      </w:pPr>
      <w:r>
        <w:t xml:space="preserve">        global adminUserName;</w:t>
      </w:r>
    </w:p>
    <w:p w:rsidR="001811F6" w:rsidRDefault="001811F6" w:rsidP="001811F6">
      <w:pPr>
        <w:pStyle w:val="CodeListingSmall"/>
      </w:pPr>
      <w:r>
        <w:t xml:space="preserve">        global adminPassword;</w:t>
      </w:r>
    </w:p>
    <w:p w:rsidR="001811F6" w:rsidRDefault="001811F6" w:rsidP="001811F6">
      <w:pPr>
        <w:pStyle w:val="CodeListingSmall"/>
      </w:pPr>
      <w:r>
        <w:t xml:space="preserve">        global userConfigFile;</w:t>
      </w:r>
    </w:p>
    <w:p w:rsidR="001811F6" w:rsidRDefault="001811F6" w:rsidP="001811F6">
      <w:pPr>
        <w:pStyle w:val="CodeListingSmall"/>
      </w:pPr>
      <w:r>
        <w:t xml:space="preserve">        global userKeyFile;</w:t>
      </w:r>
    </w:p>
    <w:p w:rsidR="001811F6" w:rsidRDefault="001811F6" w:rsidP="001811F6">
      <w:pPr>
        <w:pStyle w:val="CodeListingSmall"/>
      </w:pPr>
    </w:p>
    <w:p w:rsidR="001811F6" w:rsidRDefault="001811F6" w:rsidP="001811F6">
      <w:pPr>
        <w:pStyle w:val="CodeListingSmall"/>
      </w:pPr>
      <w:r>
        <w:t xml:space="preserve">        # test arguments</w:t>
      </w:r>
    </w:p>
    <w:p w:rsidR="001811F6" w:rsidRDefault="001811F6" w:rsidP="001811F6">
      <w:pPr>
        <w:pStyle w:val="CodeListingSmall"/>
      </w:pPr>
      <w:r>
        <w:t xml:space="preserve">        if len(sys.argv) != 6:</w:t>
      </w:r>
    </w:p>
    <w:p w:rsidR="001811F6" w:rsidRDefault="001811F6" w:rsidP="001811F6">
      <w:pPr>
        <w:pStyle w:val="CodeListingSmall"/>
      </w:pPr>
      <w:r>
        <w:t xml:space="preserve">                print 'Usage:  wlst.sh createSecretAccess.py  &lt;admin-URL&gt; &lt;wls_username&gt; &lt;wls_password&gt; &lt;destUserConfigFile&gt; &lt;destUserKeyFile&gt;';</w:t>
      </w:r>
    </w:p>
    <w:p w:rsidR="001811F6" w:rsidRDefault="001811F6" w:rsidP="001811F6">
      <w:pPr>
        <w:pStyle w:val="CodeListingSmall"/>
      </w:pPr>
      <w:r>
        <w:t xml:space="preserve">                exit();</w:t>
      </w:r>
    </w:p>
    <w:p w:rsidR="001811F6" w:rsidRDefault="001811F6" w:rsidP="001811F6">
      <w:pPr>
        <w:pStyle w:val="CodeListingSmall"/>
      </w:pPr>
    </w:p>
    <w:p w:rsidR="001811F6" w:rsidRDefault="001811F6" w:rsidP="001811F6">
      <w:pPr>
        <w:pStyle w:val="CodeListingSmall"/>
      </w:pPr>
      <w:r>
        <w:t xml:space="preserve">        try:</w:t>
      </w:r>
    </w:p>
    <w:p w:rsidR="001811F6" w:rsidRDefault="001811F6" w:rsidP="001811F6">
      <w:pPr>
        <w:pStyle w:val="CodeListingSmall"/>
      </w:pPr>
      <w:r>
        <w:t xml:space="preserve">                adminURL      = sys.argv[1];</w:t>
      </w:r>
    </w:p>
    <w:p w:rsidR="001811F6" w:rsidRDefault="001811F6" w:rsidP="001811F6">
      <w:pPr>
        <w:pStyle w:val="CodeListingSmall"/>
      </w:pPr>
      <w:r>
        <w:t xml:space="preserve">                adminUserName = sys.argv[2];</w:t>
      </w:r>
    </w:p>
    <w:p w:rsidR="001811F6" w:rsidRDefault="001811F6" w:rsidP="001811F6">
      <w:pPr>
        <w:pStyle w:val="CodeListingSmall"/>
      </w:pPr>
      <w:r>
        <w:t xml:space="preserve">                adminPassword = sys.argv[3];</w:t>
      </w:r>
    </w:p>
    <w:p w:rsidR="001811F6" w:rsidRDefault="001811F6" w:rsidP="001811F6">
      <w:pPr>
        <w:pStyle w:val="CodeListingSmall"/>
      </w:pPr>
      <w:r>
        <w:t xml:space="preserve">                userConfigFile= sys.argv[4];</w:t>
      </w:r>
    </w:p>
    <w:p w:rsidR="001811F6" w:rsidRDefault="001811F6" w:rsidP="001811F6">
      <w:pPr>
        <w:pStyle w:val="CodeListingSmall"/>
      </w:pPr>
      <w:r>
        <w:t xml:space="preserve">                userKeyFile   = sys.argv[5];</w:t>
      </w:r>
    </w:p>
    <w:p w:rsidR="001811F6" w:rsidRDefault="001811F6" w:rsidP="001811F6">
      <w:pPr>
        <w:pStyle w:val="CodeListingSmall"/>
      </w:pPr>
      <w:r>
        <w:t xml:space="preserve">        except:</w:t>
      </w:r>
    </w:p>
    <w:p w:rsidR="001811F6" w:rsidRDefault="001811F6" w:rsidP="001811F6">
      <w:pPr>
        <w:pStyle w:val="CodeListingSmall"/>
      </w:pPr>
      <w:r>
        <w:t xml:space="preserve">                print 'Cannot load arguments  !';</w:t>
      </w:r>
    </w:p>
    <w:p w:rsidR="001811F6" w:rsidRDefault="001811F6" w:rsidP="001811F6">
      <w:pPr>
        <w:pStyle w:val="CodeListingSmall"/>
      </w:pPr>
      <w:r>
        <w:t xml:space="preserve">                exit();</w:t>
      </w:r>
    </w:p>
    <w:p w:rsidR="001811F6" w:rsidRDefault="001811F6" w:rsidP="001811F6">
      <w:pPr>
        <w:pStyle w:val="CodeListingSmall"/>
      </w:pPr>
    </w:p>
    <w:p w:rsidR="001811F6" w:rsidRDefault="001811F6" w:rsidP="001811F6">
      <w:pPr>
        <w:pStyle w:val="CodeListingSmall"/>
      </w:pPr>
      <w:r>
        <w:t xml:space="preserve">        print 'Initialization completed';</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w:t>
      </w:r>
    </w:p>
    <w:p w:rsidR="001811F6" w:rsidRDefault="001811F6" w:rsidP="001811F6">
      <w:pPr>
        <w:pStyle w:val="CodeListingSmall"/>
      </w:pPr>
      <w:r>
        <w:t># Connect to adminserver</w:t>
      </w:r>
    </w:p>
    <w:p w:rsidR="001811F6" w:rsidRDefault="001811F6" w:rsidP="001811F6">
      <w:pPr>
        <w:pStyle w:val="CodeListingSmall"/>
      </w:pPr>
      <w:r>
        <w:t>###################################################################</w:t>
      </w:r>
    </w:p>
    <w:p w:rsidR="001811F6" w:rsidRDefault="001811F6" w:rsidP="001811F6">
      <w:pPr>
        <w:pStyle w:val="CodeListingSmall"/>
      </w:pPr>
      <w:r>
        <w:t>def connnectToAdminServer():</w:t>
      </w:r>
    </w:p>
    <w:p w:rsidR="001811F6" w:rsidRDefault="001811F6" w:rsidP="001811F6">
      <w:pPr>
        <w:pStyle w:val="CodeListingSmall"/>
      </w:pPr>
      <w:r>
        <w:t xml:space="preserve">        print 'Connecting to the Admin Server ';</w:t>
      </w:r>
    </w:p>
    <w:p w:rsidR="001811F6" w:rsidRDefault="001811F6" w:rsidP="001811F6">
      <w:pPr>
        <w:pStyle w:val="CodeListingSmall"/>
      </w:pPr>
      <w:r>
        <w:t xml:space="preserve">        connect(adminUserName, adminPassword, adminURL);</w:t>
      </w:r>
    </w:p>
    <w:p w:rsidR="001811F6" w:rsidRDefault="001811F6" w:rsidP="001811F6">
      <w:pPr>
        <w:pStyle w:val="CodeListingSmall"/>
      </w:pPr>
    </w:p>
    <w:p w:rsidR="001811F6" w:rsidRDefault="001811F6" w:rsidP="001811F6">
      <w:pPr>
        <w:pStyle w:val="CodeListingSmall"/>
      </w:pPr>
      <w:r>
        <w:t>###################################################################</w:t>
      </w:r>
    </w:p>
    <w:p w:rsidR="001811F6" w:rsidRDefault="001811F6" w:rsidP="001811F6">
      <w:pPr>
        <w:pStyle w:val="CodeListingSmall"/>
      </w:pPr>
      <w:r>
        <w:t># Create userconfig and key</w:t>
      </w:r>
    </w:p>
    <w:p w:rsidR="001811F6" w:rsidRDefault="001811F6" w:rsidP="001811F6">
      <w:pPr>
        <w:pStyle w:val="CodeListingSmall"/>
      </w:pPr>
      <w:r>
        <w:t>###################################################################</w:t>
      </w:r>
    </w:p>
    <w:p w:rsidR="001811F6" w:rsidRDefault="001811F6" w:rsidP="001811F6">
      <w:pPr>
        <w:pStyle w:val="CodeListingSmall"/>
      </w:pPr>
      <w:r>
        <w:t>def creatSecretAccessFiles():</w:t>
      </w:r>
    </w:p>
    <w:p w:rsidR="001811F6" w:rsidRDefault="001811F6" w:rsidP="001811F6">
      <w:pPr>
        <w:pStyle w:val="CodeListingSmall"/>
      </w:pPr>
      <w:r>
        <w:t xml:space="preserve">        print 'Create secret access files !';</w:t>
      </w:r>
    </w:p>
    <w:p w:rsidR="001811F6" w:rsidRDefault="001811F6" w:rsidP="001811F6">
      <w:pPr>
        <w:pStyle w:val="CodeListingSmall"/>
      </w:pPr>
      <w:r>
        <w:t xml:space="preserve">        storeUserConfig(userConfigFile , userKeyFile);</w:t>
      </w:r>
    </w:p>
    <w:p w:rsidR="001811F6" w:rsidRDefault="001811F6" w:rsidP="001811F6">
      <w:pPr>
        <w:pStyle w:val="CodeListingSmall"/>
      </w:pPr>
    </w:p>
    <w:p w:rsidR="001811F6" w:rsidRDefault="001811F6" w:rsidP="001811F6">
      <w:pPr>
        <w:pStyle w:val="CodeListingSmall"/>
      </w:pPr>
      <w:r>
        <w:t>###################################################################</w:t>
      </w:r>
    </w:p>
    <w:p w:rsidR="001811F6" w:rsidRDefault="001811F6" w:rsidP="001811F6">
      <w:pPr>
        <w:pStyle w:val="CodeListingSmall"/>
      </w:pPr>
      <w:r>
        <w:t># disconnect from  adminserver</w:t>
      </w:r>
    </w:p>
    <w:p w:rsidR="001811F6" w:rsidRDefault="001811F6" w:rsidP="001811F6">
      <w:pPr>
        <w:pStyle w:val="CodeListingSmall"/>
      </w:pPr>
      <w:r>
        <w:t>###################################################################</w:t>
      </w:r>
    </w:p>
    <w:p w:rsidR="001811F6" w:rsidRDefault="001811F6" w:rsidP="001811F6">
      <w:pPr>
        <w:pStyle w:val="CodeListingSmall"/>
      </w:pPr>
      <w:r>
        <w:t>def disconnectFromAdminserver():</w:t>
      </w:r>
    </w:p>
    <w:p w:rsidR="001811F6" w:rsidRDefault="001811F6" w:rsidP="001811F6">
      <w:pPr>
        <w:pStyle w:val="CodeListingSmall"/>
      </w:pPr>
      <w:r>
        <w:t xml:space="preserve">        print 'Disconnect from the Admin Server...';</w:t>
      </w:r>
    </w:p>
    <w:p w:rsidR="001811F6" w:rsidRDefault="001811F6" w:rsidP="001811F6">
      <w:pPr>
        <w:pStyle w:val="CodeListingSmall"/>
      </w:pPr>
      <w:r>
        <w:t xml:space="preserve">        disconnect();</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w:t>
      </w:r>
    </w:p>
    <w:p w:rsidR="001811F6" w:rsidRDefault="001811F6" w:rsidP="001811F6">
      <w:pPr>
        <w:pStyle w:val="CodeListingSmall"/>
      </w:pPr>
      <w:r>
        <w:t>#           Main Code Execution</w:t>
      </w:r>
    </w:p>
    <w:p w:rsidR="001811F6" w:rsidRDefault="001811F6" w:rsidP="001811F6">
      <w:pPr>
        <w:pStyle w:val="CodeListingSmall"/>
      </w:pPr>
      <w:r>
        <w:t>if __name__== "main":</w:t>
      </w:r>
    </w:p>
    <w:p w:rsidR="001811F6" w:rsidRDefault="001811F6" w:rsidP="001811F6">
      <w:pPr>
        <w:pStyle w:val="CodeListingSmall"/>
      </w:pPr>
      <w:r>
        <w:t xml:space="preserve">        print '';</w:t>
      </w:r>
    </w:p>
    <w:p w:rsidR="001811F6" w:rsidRDefault="001811F6" w:rsidP="001811F6">
      <w:pPr>
        <w:pStyle w:val="CodeListingSmall"/>
      </w:pPr>
      <w:r>
        <w:t xml:space="preserve">        intialize();</w:t>
      </w:r>
    </w:p>
    <w:p w:rsidR="001811F6" w:rsidRDefault="001811F6" w:rsidP="001811F6">
      <w:pPr>
        <w:pStyle w:val="CodeListingSmall"/>
      </w:pPr>
      <w:r>
        <w:t xml:space="preserve">        connnectToAdminServer();</w:t>
      </w:r>
    </w:p>
    <w:p w:rsidR="001811F6" w:rsidRDefault="001811F6" w:rsidP="001811F6">
      <w:pPr>
        <w:pStyle w:val="CodeListingSmall"/>
      </w:pPr>
      <w:r>
        <w:t xml:space="preserve">        creatSecretAccessFiles();</w:t>
      </w:r>
    </w:p>
    <w:p w:rsidR="001811F6" w:rsidRDefault="001811F6" w:rsidP="001811F6">
      <w:pPr>
        <w:pStyle w:val="CodeListingSmall"/>
      </w:pPr>
      <w:r>
        <w:t xml:space="preserve">        disconnectFromAdminserver();</w:t>
      </w:r>
    </w:p>
    <w:p w:rsidR="001811F6" w:rsidRDefault="001811F6" w:rsidP="001811F6">
      <w:pPr>
        <w:pStyle w:val="BodyText"/>
      </w:pPr>
    </w:p>
    <w:p w:rsidR="001811F6" w:rsidRDefault="001811F6" w:rsidP="001811F6">
      <w:pPr>
        <w:pStyle w:val="BodyText"/>
      </w:pPr>
    </w:p>
    <w:p w:rsidR="001811F6" w:rsidRDefault="001811F6" w:rsidP="001811F6">
      <w:pPr>
        <w:pStyle w:val="CodeCallout"/>
      </w:pPr>
      <w:r>
        <w:t>change_PKI_SSL_settings</w:t>
      </w:r>
    </w:p>
    <w:p w:rsidR="001811F6" w:rsidRDefault="001811F6" w:rsidP="001811F6">
      <w:pPr>
        <w:pStyle w:val="CodeListingSmall"/>
      </w:pPr>
      <w:r>
        <w:t># connect to the admin server</w:t>
      </w:r>
    </w:p>
    <w:p w:rsidR="001811F6" w:rsidRDefault="001811F6" w:rsidP="001811F6">
      <w:pPr>
        <w:pStyle w:val="CodeListingSmall"/>
      </w:pPr>
      <w:r>
        <w:t>connect('weblogic','Welcome1','t3://1.2.3.4:7001')</w:t>
      </w:r>
    </w:p>
    <w:p w:rsidR="001811F6" w:rsidRDefault="001811F6" w:rsidP="001811F6">
      <w:pPr>
        <w:pStyle w:val="CodeListingSmall"/>
      </w:pPr>
    </w:p>
    <w:p w:rsidR="001811F6" w:rsidRDefault="001811F6" w:rsidP="001811F6">
      <w:pPr>
        <w:pStyle w:val="CodeListingSmall"/>
      </w:pPr>
      <w:r>
        <w:t># go into edit mode</w:t>
      </w:r>
    </w:p>
    <w:p w:rsidR="001811F6" w:rsidRDefault="001811F6" w:rsidP="001811F6">
      <w:pPr>
        <w:pStyle w:val="CodeListingSmall"/>
      </w:pPr>
      <w:r>
        <w:t>edit()</w:t>
      </w:r>
    </w:p>
    <w:p w:rsidR="001811F6" w:rsidRDefault="001811F6" w:rsidP="001811F6">
      <w:pPr>
        <w:pStyle w:val="CodeListingSmall"/>
      </w:pPr>
      <w:r>
        <w:t>startEdit()</w:t>
      </w:r>
    </w:p>
    <w:p w:rsidR="001811F6" w:rsidRDefault="001811F6" w:rsidP="001811F6">
      <w:pPr>
        <w:pStyle w:val="CodeListingSmall"/>
      </w:pPr>
    </w:p>
    <w:p w:rsidR="001811F6" w:rsidRDefault="001811F6" w:rsidP="001811F6">
      <w:pPr>
        <w:pStyle w:val="CodeListingSmall"/>
      </w:pPr>
      <w:r>
        <w:t># change to the adinserver configuration</w:t>
      </w:r>
    </w:p>
    <w:p w:rsidR="001811F6" w:rsidRDefault="001811F6" w:rsidP="001811F6">
      <w:pPr>
        <w:pStyle w:val="CodeListingSmall"/>
      </w:pPr>
      <w:r>
        <w:t>cd('/Servers/AdminServer')</w:t>
      </w:r>
    </w:p>
    <w:p w:rsidR="001811F6" w:rsidRDefault="001811F6" w:rsidP="001811F6">
      <w:pPr>
        <w:pStyle w:val="CodeListingSmall"/>
      </w:pPr>
    </w:p>
    <w:p w:rsidR="001811F6" w:rsidRDefault="001811F6" w:rsidP="001811F6">
      <w:pPr>
        <w:pStyle w:val="CodeListingSmall"/>
      </w:pPr>
      <w:r>
        <w:t># change keystore mode to custom and trust - means own keystore and truststore</w:t>
      </w:r>
    </w:p>
    <w:p w:rsidR="001811F6" w:rsidRDefault="001811F6" w:rsidP="001811F6">
      <w:pPr>
        <w:pStyle w:val="CodeListingSmall"/>
      </w:pPr>
      <w:r>
        <w:t>set('KeyStores','CustomIdentityAndCustomTrust')</w:t>
      </w:r>
    </w:p>
    <w:p w:rsidR="001811F6" w:rsidRDefault="001811F6" w:rsidP="001811F6">
      <w:pPr>
        <w:pStyle w:val="CodeListingSmall"/>
      </w:pPr>
    </w:p>
    <w:p w:rsidR="001811F6" w:rsidRDefault="001811F6" w:rsidP="001811F6">
      <w:pPr>
        <w:pStyle w:val="CodeListingSmall"/>
      </w:pPr>
      <w:r>
        <w:t># set the keystore with our identity - our private key</w:t>
      </w:r>
    </w:p>
    <w:p w:rsidR="001811F6" w:rsidRDefault="001811F6" w:rsidP="001811F6">
      <w:pPr>
        <w:pStyle w:val="CodeListingSmall"/>
      </w:pPr>
      <w:r>
        <w:t>set('CustomIdentityKeyStoreFileName','/myfiles/keystores/MartinIdentityKeyStore.jks')</w:t>
      </w:r>
    </w:p>
    <w:p w:rsidR="001811F6" w:rsidRDefault="001811F6" w:rsidP="001811F6">
      <w:pPr>
        <w:pStyle w:val="CodeListingSmall"/>
      </w:pPr>
      <w:r>
        <w:t>set('CustomIdentityKeyStoreType','jks')</w:t>
      </w:r>
    </w:p>
    <w:p w:rsidR="001811F6" w:rsidRDefault="001811F6" w:rsidP="001811F6">
      <w:pPr>
        <w:pStyle w:val="CodeListingSmall"/>
      </w:pPr>
      <w:r>
        <w:t># passphrase for the keystore - remember that the private key is an important security token and must be protected</w:t>
      </w:r>
    </w:p>
    <w:p w:rsidR="001811F6" w:rsidRDefault="001811F6" w:rsidP="001811F6">
      <w:pPr>
        <w:pStyle w:val="CodeListingSmall"/>
      </w:pPr>
      <w:r>
        <w:t># this passthrase will be stored encrypted in WebLogic</w:t>
      </w:r>
    </w:p>
    <w:p w:rsidR="001811F6" w:rsidRDefault="001811F6" w:rsidP="001811F6">
      <w:pPr>
        <w:pStyle w:val="CodeListingSmall"/>
      </w:pPr>
      <w:r>
        <w:t>set('CustomIdentityKeyStorePassPhrase','passwordForKeystore')</w:t>
      </w:r>
    </w:p>
    <w:p w:rsidR="001811F6" w:rsidRDefault="001811F6" w:rsidP="001811F6">
      <w:pPr>
        <w:pStyle w:val="CodeListingSmall"/>
      </w:pPr>
    </w:p>
    <w:p w:rsidR="001811F6" w:rsidRDefault="001811F6" w:rsidP="001811F6">
      <w:pPr>
        <w:pStyle w:val="CodeListingSmall"/>
      </w:pPr>
      <w:r>
        <w:t># configure the truststore with either the root CA's or individual public keys which can be trusted</w:t>
      </w:r>
    </w:p>
    <w:p w:rsidR="001811F6" w:rsidRDefault="001811F6" w:rsidP="001811F6">
      <w:pPr>
        <w:pStyle w:val="CodeListingSmall"/>
      </w:pPr>
      <w:r>
        <w:t>set('CustomTrustKeyStoreFileName','/myfiles/keystores/MartinTrustKeyStore.jks')</w:t>
      </w:r>
    </w:p>
    <w:p w:rsidR="001811F6" w:rsidRDefault="001811F6" w:rsidP="001811F6">
      <w:pPr>
        <w:pStyle w:val="CodeListingSmall"/>
      </w:pPr>
      <w:r>
        <w:t>set('CustomTrustKeyStoreType','jks')</w:t>
      </w:r>
    </w:p>
    <w:p w:rsidR="001811F6" w:rsidRDefault="001811F6" w:rsidP="001811F6">
      <w:pPr>
        <w:pStyle w:val="CodeListingSmall"/>
      </w:pPr>
      <w:r>
        <w:t>set('CustomTrustKeyStorePassPhrase','passwordForKeystore')</w:t>
      </w:r>
    </w:p>
    <w:p w:rsidR="001811F6" w:rsidRDefault="001811F6" w:rsidP="001811F6">
      <w:pPr>
        <w:pStyle w:val="CodeListingSmall"/>
      </w:pPr>
    </w:p>
    <w:p w:rsidR="001811F6" w:rsidRDefault="001811F6" w:rsidP="001811F6">
      <w:pPr>
        <w:pStyle w:val="CodeListingSmall"/>
      </w:pPr>
      <w:r>
        <w:t># switch to the SSL section of the admin-server</w:t>
      </w:r>
    </w:p>
    <w:p w:rsidR="001811F6" w:rsidRDefault="001811F6" w:rsidP="001811F6">
      <w:pPr>
        <w:pStyle w:val="CodeListingSmall"/>
      </w:pPr>
      <w:r>
        <w:t>cd('/Servers/AdminServer/SSL/AdminServer')</w:t>
      </w:r>
    </w:p>
    <w:p w:rsidR="001811F6" w:rsidRDefault="001811F6" w:rsidP="001811F6">
      <w:pPr>
        <w:pStyle w:val="CodeListingSmall"/>
      </w:pPr>
      <w:r>
        <w:t># Tell weblogic to use keystores for trust</w:t>
      </w:r>
    </w:p>
    <w:p w:rsidR="001811F6" w:rsidRDefault="001811F6" w:rsidP="001811F6">
      <w:pPr>
        <w:pStyle w:val="CodeListingSmall"/>
      </w:pPr>
      <w:r>
        <w:t>set('IdentityAndTrustLocations','KeyStores')</w:t>
      </w:r>
    </w:p>
    <w:p w:rsidR="001811F6" w:rsidRDefault="001811F6" w:rsidP="001811F6">
      <w:pPr>
        <w:pStyle w:val="CodeListingSmall"/>
      </w:pPr>
      <w:r>
        <w:t># Tell the adminserver WHICH certificate of the identity keystore should be used as its server certificate</w:t>
      </w:r>
    </w:p>
    <w:p w:rsidR="001811F6" w:rsidRDefault="001811F6" w:rsidP="001811F6">
      <w:pPr>
        <w:pStyle w:val="CodeListingSmall"/>
      </w:pPr>
      <w:r>
        <w:t>set('ServerPrivateKeyAlias','myCertificateAlias')</w:t>
      </w:r>
    </w:p>
    <w:p w:rsidR="001811F6" w:rsidRDefault="001811F6" w:rsidP="001811F6">
      <w:pPr>
        <w:pStyle w:val="CodeListingSmall"/>
      </w:pPr>
      <w:r>
        <w:t>set('ServerPrivateKeyPassPhrase','MachinePassPhrase')</w:t>
      </w:r>
    </w:p>
    <w:p w:rsidR="001811F6" w:rsidRDefault="001811F6" w:rsidP="001811F6">
      <w:pPr>
        <w:pStyle w:val="CodeListingSmall"/>
      </w:pPr>
    </w:p>
    <w:p w:rsidR="001811F6" w:rsidRDefault="001811F6" w:rsidP="001811F6">
      <w:pPr>
        <w:pStyle w:val="CodeListingSmall"/>
      </w:pPr>
      <w:r>
        <w:t># disable hostname verifier.  This should only be deactivated if you are on non-production systems and it</w:t>
      </w:r>
    </w:p>
    <w:p w:rsidR="001811F6" w:rsidRDefault="001811F6" w:rsidP="001811F6">
      <w:pPr>
        <w:pStyle w:val="CodeListingSmall"/>
      </w:pPr>
      <w:r>
        <w:t># might be possible that you have to accept certificates which do not belong to the partner's host</w:t>
      </w:r>
    </w:p>
    <w:p w:rsidR="001811F6" w:rsidRDefault="001811F6" w:rsidP="001811F6">
      <w:pPr>
        <w:pStyle w:val="CodeListingSmall"/>
      </w:pPr>
      <w:r>
        <w:t>set('HostnameVerifier','None')</w:t>
      </w:r>
    </w:p>
    <w:p w:rsidR="001811F6" w:rsidRDefault="001811F6" w:rsidP="001811F6">
      <w:pPr>
        <w:pStyle w:val="CodeListingSmall"/>
      </w:pPr>
      <w:r>
        <w:t>set('TwoWaySSLEnabled','true')</w:t>
      </w:r>
    </w:p>
    <w:p w:rsidR="001811F6" w:rsidRDefault="001811F6" w:rsidP="001811F6">
      <w:pPr>
        <w:pStyle w:val="CodeListingSmall"/>
      </w:pPr>
      <w:r>
        <w:t>set('CertAuthenticator','')</w:t>
      </w:r>
    </w:p>
    <w:p w:rsidR="001811F6" w:rsidRDefault="001811F6" w:rsidP="001811F6">
      <w:pPr>
        <w:pStyle w:val="CodeListingSmall"/>
      </w:pPr>
    </w:p>
    <w:p w:rsidR="001811F6" w:rsidRDefault="001811F6" w:rsidP="001811F6">
      <w:pPr>
        <w:pStyle w:val="CodeListingSmall"/>
      </w:pPr>
      <w:r>
        <w:t># switching this to false means that the server does not force a client to present a client certificate.</w:t>
      </w:r>
    </w:p>
    <w:p w:rsidR="001811F6" w:rsidRDefault="001811F6" w:rsidP="001811F6">
      <w:pPr>
        <w:pStyle w:val="CodeListingSmall"/>
      </w:pPr>
      <w:r>
        <w:t># Should be ok for most (even production) environments</w:t>
      </w:r>
    </w:p>
    <w:p w:rsidR="001811F6" w:rsidRDefault="001811F6" w:rsidP="001811F6">
      <w:pPr>
        <w:pStyle w:val="CodeListingSmall"/>
      </w:pPr>
      <w:r>
        <w:t>set('ClientCertificateEnforced','false')</w:t>
      </w:r>
    </w:p>
    <w:p w:rsidR="001811F6" w:rsidRDefault="001811F6" w:rsidP="001811F6">
      <w:pPr>
        <w:pStyle w:val="CodeListingSmall"/>
      </w:pPr>
    </w:p>
    <w:p w:rsidR="001811F6" w:rsidRDefault="001811F6" w:rsidP="001811F6">
      <w:pPr>
        <w:pStyle w:val="CodeListingSmall"/>
      </w:pPr>
      <w:r>
        <w:t>save()</w:t>
      </w:r>
    </w:p>
    <w:p w:rsidR="001811F6" w:rsidRDefault="001811F6" w:rsidP="001811F6">
      <w:pPr>
        <w:pStyle w:val="CodeListingSmall"/>
      </w:pPr>
      <w:r>
        <w:lastRenderedPageBreak/>
        <w:t>activate()</w:t>
      </w:r>
    </w:p>
    <w:p w:rsidR="001811F6" w:rsidRDefault="001811F6" w:rsidP="001811F6">
      <w:pPr>
        <w:pStyle w:val="CodeListingSmall"/>
      </w:pPr>
      <w:r>
        <w:t>disconnect()</w:t>
      </w:r>
    </w:p>
    <w:p w:rsidR="001811F6" w:rsidRDefault="001811F6" w:rsidP="001811F6">
      <w:pPr>
        <w:pStyle w:val="BodyText"/>
      </w:pPr>
    </w:p>
    <w:p w:rsidR="001811F6" w:rsidRDefault="001811F6" w:rsidP="001811F6">
      <w:pPr>
        <w:pStyle w:val="BodyText"/>
      </w:pPr>
    </w:p>
    <w:p w:rsidR="001811F6" w:rsidRDefault="001811F6" w:rsidP="001811F6">
      <w:pPr>
        <w:pStyle w:val="CodeCallout"/>
      </w:pPr>
      <w:r>
        <w:t>secure_servers</w:t>
      </w:r>
    </w:p>
    <w:p w:rsidR="001811F6" w:rsidRDefault="001811F6" w:rsidP="001811F6">
      <w:pPr>
        <w:pStyle w:val="CodeListingSmall"/>
      </w:pPr>
      <w:r>
        <w:t>def setPKISSLonAllServers(domainProps):</w:t>
      </w:r>
    </w:p>
    <w:p w:rsidR="001811F6" w:rsidRDefault="001811F6" w:rsidP="001811F6">
      <w:pPr>
        <w:pStyle w:val="CodeListingSmall"/>
      </w:pPr>
      <w:r>
        <w:t xml:space="preserve">    print 'Iterate over all managed servers and set PKI / SSL configurations</w:t>
      </w:r>
    </w:p>
    <w:p w:rsidR="001811F6" w:rsidRDefault="001811F6" w:rsidP="001811F6">
      <w:pPr>
        <w:pStyle w:val="CodeListingSmall"/>
      </w:pPr>
      <w:r>
        <w:t xml:space="preserve">    domainConfig()</w:t>
      </w:r>
    </w:p>
    <w:p w:rsidR="001811F6" w:rsidRDefault="001811F6" w:rsidP="001811F6">
      <w:pPr>
        <w:pStyle w:val="CodeListingSmall"/>
      </w:pPr>
      <w:r>
        <w:t xml:space="preserve">    svrs = cmo.getServers()</w:t>
      </w:r>
    </w:p>
    <w:p w:rsidR="001811F6" w:rsidRDefault="001811F6" w:rsidP="001811F6">
      <w:pPr>
        <w:pStyle w:val="CodeListingSmall"/>
      </w:pPr>
    </w:p>
    <w:p w:rsidR="001811F6" w:rsidRDefault="001811F6" w:rsidP="001811F6">
      <w:pPr>
        <w:pStyle w:val="CodeListingSmall"/>
      </w:pPr>
      <w:r>
        <w:t xml:space="preserve">    edit()</w:t>
      </w:r>
    </w:p>
    <w:p w:rsidR="001811F6" w:rsidRDefault="001811F6" w:rsidP="001811F6">
      <w:pPr>
        <w:pStyle w:val="CodeListingSmall"/>
      </w:pPr>
      <w:r>
        <w:t xml:space="preserve">    startEdit()</w:t>
      </w:r>
    </w:p>
    <w:p w:rsidR="001811F6" w:rsidRDefault="001811F6" w:rsidP="001811F6">
      <w:pPr>
        <w:pStyle w:val="CodeListingSmall"/>
      </w:pPr>
    </w:p>
    <w:p w:rsidR="001811F6" w:rsidRDefault="001811F6" w:rsidP="001811F6">
      <w:pPr>
        <w:pStyle w:val="CodeListingSmall"/>
      </w:pPr>
      <w:r>
        <w:t xml:space="preserve">    for server in svrs:</w:t>
      </w:r>
    </w:p>
    <w:p w:rsidR="001811F6" w:rsidRDefault="001811F6" w:rsidP="001811F6">
      <w:pPr>
        <w:pStyle w:val="CodeListingSmall"/>
      </w:pPr>
      <w:r>
        <w:t xml:space="preserve">       # get server name</w:t>
      </w:r>
    </w:p>
    <w:p w:rsidR="001811F6" w:rsidRDefault="001811F6" w:rsidP="001811F6">
      <w:pPr>
        <w:pStyle w:val="CodeListingSmall"/>
      </w:pPr>
      <w:r>
        <w:t xml:space="preserve">       myServerName = server.getName()</w:t>
      </w:r>
    </w:p>
    <w:p w:rsidR="001811F6" w:rsidRDefault="001811F6" w:rsidP="001811F6">
      <w:pPr>
        <w:pStyle w:val="CodeListingSmall"/>
      </w:pPr>
      <w:r>
        <w:t xml:space="preserve">    </w:t>
      </w:r>
    </w:p>
    <w:p w:rsidR="001811F6" w:rsidRDefault="001811F6" w:rsidP="001811F6">
      <w:pPr>
        <w:pStyle w:val="CodeListingSmall"/>
      </w:pPr>
      <w:r>
        <w:t xml:space="preserve">       # get server speecific parameter from property list</w:t>
      </w:r>
    </w:p>
    <w:p w:rsidR="001811F6" w:rsidRDefault="001811F6" w:rsidP="001811F6">
      <w:pPr>
        <w:pStyle w:val="CodeListingSmall"/>
      </w:pPr>
      <w:r>
        <w:t xml:space="preserve">       id_keystore              = domainProps.getProperty(myServerName+'.id_keystore')</w:t>
      </w:r>
    </w:p>
    <w:p w:rsidR="001811F6" w:rsidRDefault="001811F6" w:rsidP="001811F6">
      <w:pPr>
        <w:pStyle w:val="CodeListingSmall"/>
      </w:pPr>
      <w:r>
        <w:t xml:space="preserve">       id_keystorepassphrase    = domainProps.getProperty(myServerName+'.id_keystorepassphrase')</w:t>
      </w:r>
    </w:p>
    <w:p w:rsidR="001811F6" w:rsidRDefault="001811F6" w:rsidP="001811F6">
      <w:pPr>
        <w:pStyle w:val="CodeListingSmall"/>
      </w:pPr>
      <w:r>
        <w:t xml:space="preserve">       trust_keystore           = domainProps.getProperty(myServerName+'.trust_keystore')</w:t>
      </w:r>
    </w:p>
    <w:p w:rsidR="001811F6" w:rsidRDefault="001811F6" w:rsidP="001811F6">
      <w:pPr>
        <w:pStyle w:val="CodeListingSmall"/>
      </w:pPr>
      <w:r>
        <w:t xml:space="preserve">       trust_keystorepassphrase = domainProps.getProperty(myServerName+'.trust_keystorepassphrase')</w:t>
      </w:r>
    </w:p>
    <w:p w:rsidR="001811F6" w:rsidRDefault="001811F6" w:rsidP="001811F6">
      <w:pPr>
        <w:pStyle w:val="CodeListingSmall"/>
      </w:pPr>
      <w:r>
        <w:t xml:space="preserve">       privatekeyalias          = domainProps.getProperty(myServerName+'.privatekeyalias')</w:t>
      </w:r>
    </w:p>
    <w:p w:rsidR="001811F6" w:rsidRDefault="001811F6" w:rsidP="001811F6">
      <w:pPr>
        <w:pStyle w:val="CodeListingSmall"/>
      </w:pPr>
      <w:r>
        <w:t xml:space="preserve">       privatekeypassphrase     = domainProps.getProperty(myServerName+'.privatekeypassphrase')</w:t>
      </w:r>
    </w:p>
    <w:p w:rsidR="001811F6" w:rsidRDefault="001811F6" w:rsidP="001811F6">
      <w:pPr>
        <w:pStyle w:val="CodeListingSmall"/>
      </w:pPr>
      <w:r>
        <w:t xml:space="preserve">        </w:t>
      </w:r>
    </w:p>
    <w:p w:rsidR="001811F6" w:rsidRDefault="001811F6" w:rsidP="001811F6">
      <w:pPr>
        <w:pStyle w:val="CodeListingSmall"/>
      </w:pPr>
      <w:r>
        <w:t xml:space="preserve">       # change to server directory </w:t>
      </w:r>
    </w:p>
    <w:p w:rsidR="001811F6" w:rsidRDefault="001811F6" w:rsidP="001811F6">
      <w:pPr>
        <w:pStyle w:val="CodeListingSmall"/>
      </w:pPr>
      <w:r>
        <w:t xml:space="preserve">       cd('/Servers/'+myServerName)</w:t>
      </w:r>
    </w:p>
    <w:p w:rsidR="001811F6" w:rsidRDefault="001811F6" w:rsidP="001811F6">
      <w:pPr>
        <w:pStyle w:val="CodeListingSmall"/>
      </w:pPr>
      <w:r>
        <w:t xml:space="preserve">    </w:t>
      </w:r>
    </w:p>
    <w:p w:rsidR="001811F6" w:rsidRDefault="001811F6" w:rsidP="001811F6">
      <w:pPr>
        <w:pStyle w:val="CodeListingSmall"/>
      </w:pPr>
      <w:r>
        <w:t xml:space="preserve">       # change keystore mode to custom and trust - means own keystore and truststore</w:t>
      </w:r>
    </w:p>
    <w:p w:rsidR="001811F6" w:rsidRDefault="001811F6" w:rsidP="001811F6">
      <w:pPr>
        <w:pStyle w:val="CodeListingSmall"/>
      </w:pPr>
      <w:r>
        <w:t xml:space="preserve">       cmo.setKeyStores('CustomIdentityAndCustomTrust')</w:t>
      </w:r>
    </w:p>
    <w:p w:rsidR="001811F6" w:rsidRDefault="001811F6" w:rsidP="001811F6">
      <w:pPr>
        <w:pStyle w:val="CodeListingSmall"/>
      </w:pPr>
    </w:p>
    <w:p w:rsidR="001811F6" w:rsidRDefault="001811F6" w:rsidP="001811F6">
      <w:pPr>
        <w:pStyle w:val="CodeListingSmall"/>
      </w:pPr>
      <w:r>
        <w:t xml:space="preserve">       # set the keystore with our identity - our private key</w:t>
      </w:r>
    </w:p>
    <w:p w:rsidR="001811F6" w:rsidRDefault="001811F6" w:rsidP="001811F6">
      <w:pPr>
        <w:pStyle w:val="CodeListingSmall"/>
      </w:pPr>
      <w:r>
        <w:t xml:space="preserve">       cmo.set('CustomIdentityKeyStoreFileName',id_keystore)</w:t>
      </w:r>
    </w:p>
    <w:p w:rsidR="001811F6" w:rsidRDefault="001811F6" w:rsidP="001811F6">
      <w:pPr>
        <w:pStyle w:val="CodeListingSmall"/>
      </w:pPr>
      <w:r>
        <w:t xml:space="preserve">       cmo.set('CustomIdentityKeyStoreType','jks')</w:t>
      </w:r>
    </w:p>
    <w:p w:rsidR="001811F6" w:rsidRDefault="001811F6" w:rsidP="001811F6">
      <w:pPr>
        <w:pStyle w:val="CodeListingSmall"/>
      </w:pPr>
      <w:r>
        <w:t xml:space="preserve">       </w:t>
      </w:r>
    </w:p>
    <w:p w:rsidR="001811F6" w:rsidRDefault="001811F6" w:rsidP="001811F6">
      <w:pPr>
        <w:pStyle w:val="CodeListingSmall"/>
      </w:pPr>
      <w:r>
        <w:t xml:space="preserve">       # passphrase for the keystore</w:t>
      </w:r>
    </w:p>
    <w:p w:rsidR="001811F6" w:rsidRDefault="001811F6" w:rsidP="001811F6">
      <w:pPr>
        <w:pStyle w:val="CodeListingSmall"/>
      </w:pPr>
      <w:r>
        <w:t xml:space="preserve">       # remember that the private key is an important security token and must be protected</w:t>
      </w:r>
    </w:p>
    <w:p w:rsidR="001811F6" w:rsidRDefault="001811F6" w:rsidP="001811F6">
      <w:pPr>
        <w:pStyle w:val="CodeListingSmall"/>
      </w:pPr>
      <w:r>
        <w:t xml:space="preserve">       # this passthrase will be stored encrypted in WebLogic</w:t>
      </w:r>
    </w:p>
    <w:p w:rsidR="001811F6" w:rsidRDefault="001811F6" w:rsidP="001811F6">
      <w:pPr>
        <w:pStyle w:val="CodeListingSmall"/>
      </w:pPr>
      <w:r>
        <w:t xml:space="preserve">       cmo.set('CustomIdentityKeyStorePassPhrase',id_keystorepassphrase)</w:t>
      </w:r>
    </w:p>
    <w:p w:rsidR="001811F6" w:rsidRDefault="001811F6" w:rsidP="001811F6">
      <w:pPr>
        <w:pStyle w:val="CodeListingSmall"/>
      </w:pPr>
    </w:p>
    <w:p w:rsidR="001811F6" w:rsidRDefault="001811F6" w:rsidP="001811F6">
      <w:pPr>
        <w:pStyle w:val="CodeListingSmall"/>
      </w:pPr>
      <w:r>
        <w:t xml:space="preserve">       # configure the truststore with either the root CA's or individual public        </w:t>
      </w:r>
    </w:p>
    <w:p w:rsidR="001811F6" w:rsidRDefault="001811F6" w:rsidP="001811F6">
      <w:pPr>
        <w:pStyle w:val="CodeListingSmall"/>
      </w:pPr>
      <w:r>
        <w:t xml:space="preserve">       cmo.set('CustomTrustKeyStoreFileName',trust_keystore)</w:t>
      </w:r>
    </w:p>
    <w:p w:rsidR="001811F6" w:rsidRDefault="001811F6" w:rsidP="001811F6">
      <w:pPr>
        <w:pStyle w:val="CodeListingSmall"/>
      </w:pPr>
      <w:r>
        <w:t xml:space="preserve">       cmo.set('CustomTrustKeyStoreType','jks')</w:t>
      </w:r>
    </w:p>
    <w:p w:rsidR="001811F6" w:rsidRDefault="001811F6" w:rsidP="001811F6">
      <w:pPr>
        <w:pStyle w:val="CodeListingSmall"/>
      </w:pPr>
      <w:r>
        <w:t xml:space="preserve">       cmo.set('CustomTrustKeyStorePassPhrase',trust_keystorepassphrase)</w:t>
      </w:r>
    </w:p>
    <w:p w:rsidR="001811F6" w:rsidRDefault="001811F6" w:rsidP="001811F6">
      <w:pPr>
        <w:pStyle w:val="CodeListingSmall"/>
      </w:pPr>
    </w:p>
    <w:p w:rsidR="001811F6" w:rsidRDefault="001811F6" w:rsidP="001811F6">
      <w:pPr>
        <w:pStyle w:val="CodeListingSmall"/>
      </w:pPr>
      <w:r>
        <w:t xml:space="preserve">       # switch to the SSL section of the admin-server</w:t>
      </w:r>
    </w:p>
    <w:p w:rsidR="001811F6" w:rsidRDefault="001811F6" w:rsidP="001811F6">
      <w:pPr>
        <w:pStyle w:val="CodeListingSmall"/>
      </w:pPr>
      <w:r>
        <w:t xml:space="preserve">       cd('/Servers/'+myServerName+'/SSL/'+myServerName)</w:t>
      </w:r>
    </w:p>
    <w:p w:rsidR="001811F6" w:rsidRDefault="001811F6" w:rsidP="001811F6">
      <w:pPr>
        <w:pStyle w:val="CodeListingSmall"/>
      </w:pPr>
      <w:r>
        <w:t xml:space="preserve">       </w:t>
      </w:r>
    </w:p>
    <w:p w:rsidR="001811F6" w:rsidRDefault="001811F6" w:rsidP="001811F6">
      <w:pPr>
        <w:pStyle w:val="CodeListingSmall"/>
      </w:pPr>
      <w:r>
        <w:t xml:space="preserve">       # Tell weblogic to use keystores for trust</w:t>
      </w:r>
    </w:p>
    <w:p w:rsidR="001811F6" w:rsidRDefault="001811F6" w:rsidP="001811F6">
      <w:pPr>
        <w:pStyle w:val="CodeListingSmall"/>
      </w:pPr>
      <w:r>
        <w:t xml:space="preserve">       cmo.set('IdentityAndTrustLocations','KeyStores')</w:t>
      </w:r>
    </w:p>
    <w:p w:rsidR="001811F6" w:rsidRDefault="001811F6" w:rsidP="001811F6">
      <w:pPr>
        <w:pStyle w:val="CodeListingSmall"/>
      </w:pPr>
      <w:r>
        <w:t xml:space="preserve">       </w:t>
      </w:r>
    </w:p>
    <w:p w:rsidR="001811F6" w:rsidRDefault="001811F6" w:rsidP="001811F6">
      <w:pPr>
        <w:pStyle w:val="CodeListingSmall"/>
      </w:pPr>
      <w:r>
        <w:t xml:space="preserve">       # Tell the server WHICH certificate of the identity keystore should be       </w:t>
      </w:r>
    </w:p>
    <w:p w:rsidR="001811F6" w:rsidRDefault="001811F6" w:rsidP="001811F6">
      <w:pPr>
        <w:pStyle w:val="CodeListingSmall"/>
      </w:pPr>
      <w:r>
        <w:t xml:space="preserve">       cmo.set('ServerPrivateKeyAlias',privatekeyalias)</w:t>
      </w:r>
    </w:p>
    <w:p w:rsidR="001811F6" w:rsidRDefault="001811F6" w:rsidP="001811F6">
      <w:pPr>
        <w:pStyle w:val="CodeListingSmall"/>
      </w:pPr>
      <w:r>
        <w:t xml:space="preserve">       cmo.set('ServerPrivateKeyPassPhrase',privatekeypassphrase)</w:t>
      </w:r>
    </w:p>
    <w:p w:rsidR="001811F6" w:rsidRDefault="001811F6" w:rsidP="001811F6">
      <w:pPr>
        <w:pStyle w:val="CodeListingSmall"/>
      </w:pPr>
    </w:p>
    <w:p w:rsidR="001811F6" w:rsidRDefault="001811F6" w:rsidP="001811F6">
      <w:pPr>
        <w:pStyle w:val="CodeListingSmall"/>
      </w:pPr>
      <w:r>
        <w:t xml:space="preserve">       # disable hostname verifier</w:t>
      </w:r>
    </w:p>
    <w:p w:rsidR="001811F6" w:rsidRDefault="001811F6" w:rsidP="001811F6">
      <w:pPr>
        <w:pStyle w:val="CodeListingSmall"/>
      </w:pPr>
      <w:r>
        <w:t xml:space="preserve">       cmo.set('HostnameVerifier','None')</w:t>
      </w:r>
    </w:p>
    <w:p w:rsidR="001811F6" w:rsidRDefault="001811F6" w:rsidP="001811F6">
      <w:pPr>
        <w:pStyle w:val="CodeListingSmall"/>
      </w:pPr>
      <w:r>
        <w:t xml:space="preserve">       cmo.set('TwoWaySSLEnabled','true')</w:t>
      </w:r>
    </w:p>
    <w:p w:rsidR="001811F6" w:rsidRDefault="001811F6" w:rsidP="001811F6">
      <w:pPr>
        <w:pStyle w:val="CodeListingSmall"/>
      </w:pPr>
      <w:r>
        <w:t xml:space="preserve">       cmo.set('CertAuthenticator','')</w:t>
      </w:r>
    </w:p>
    <w:p w:rsidR="001811F6" w:rsidRDefault="001811F6" w:rsidP="001811F6">
      <w:pPr>
        <w:pStyle w:val="CodeListingSmall"/>
      </w:pPr>
    </w:p>
    <w:p w:rsidR="001811F6" w:rsidRDefault="001811F6" w:rsidP="001811F6">
      <w:pPr>
        <w:pStyle w:val="CodeListingSmall"/>
      </w:pPr>
      <w:r>
        <w:t xml:space="preserve">       # switching this to false means that the server does not force </w:t>
      </w:r>
    </w:p>
    <w:p w:rsidR="001811F6" w:rsidRDefault="001811F6" w:rsidP="001811F6">
      <w:pPr>
        <w:pStyle w:val="CodeListingSmall"/>
      </w:pPr>
      <w:r>
        <w:t xml:space="preserve">       # a client to present a client certificate.</w:t>
      </w:r>
    </w:p>
    <w:p w:rsidR="001811F6" w:rsidRDefault="001811F6" w:rsidP="001811F6">
      <w:pPr>
        <w:pStyle w:val="CodeListingSmall"/>
      </w:pPr>
      <w:r>
        <w:t xml:space="preserve">       # Should be ok for most (even production) environments</w:t>
      </w:r>
    </w:p>
    <w:p w:rsidR="001811F6" w:rsidRDefault="001811F6" w:rsidP="001811F6">
      <w:pPr>
        <w:pStyle w:val="CodeListingSmall"/>
      </w:pPr>
      <w:r>
        <w:t xml:space="preserve">       cmo.set('ClientCertificateEnforced','false')</w:t>
      </w:r>
    </w:p>
    <w:p w:rsidR="001811F6" w:rsidRDefault="001811F6" w:rsidP="001811F6">
      <w:pPr>
        <w:pStyle w:val="CodeListingSmall"/>
      </w:pPr>
    </w:p>
    <w:p w:rsidR="001811F6" w:rsidRDefault="001811F6" w:rsidP="001811F6">
      <w:pPr>
        <w:pStyle w:val="CodeListingSmall"/>
      </w:pPr>
      <w:r>
        <w:t xml:space="preserve">   save()</w:t>
      </w:r>
    </w:p>
    <w:p w:rsidR="001811F6" w:rsidRDefault="001811F6" w:rsidP="001811F6">
      <w:pPr>
        <w:pStyle w:val="CodeListingSmall"/>
      </w:pPr>
      <w:r>
        <w:t xml:space="preserve">   activate()</w:t>
      </w:r>
    </w:p>
    <w:p w:rsidR="001811F6" w:rsidRDefault="001811F6" w:rsidP="001811F6">
      <w:pPr>
        <w:pStyle w:val="BodyText"/>
      </w:pPr>
    </w:p>
    <w:p w:rsidR="00332993" w:rsidRDefault="00332993" w:rsidP="001811F6">
      <w:pPr>
        <w:pStyle w:val="BodyText"/>
      </w:pPr>
    </w:p>
    <w:p w:rsidR="001811F6" w:rsidRDefault="001811F6" w:rsidP="001811F6">
      <w:pPr>
        <w:pStyle w:val="CodeCallout"/>
      </w:pPr>
      <w:r>
        <w:t>class_definition</w:t>
      </w:r>
    </w:p>
    <w:p w:rsidR="001811F6" w:rsidRDefault="001811F6" w:rsidP="001811F6">
      <w:pPr>
        <w:pStyle w:val="CodeListingSmall"/>
      </w:pPr>
      <w:r>
        <w:t>from weblogic.management.security.authentication import UserReaderMBean</w:t>
      </w:r>
    </w:p>
    <w:p w:rsidR="001811F6" w:rsidRDefault="001811F6" w:rsidP="001811F6">
      <w:pPr>
        <w:pStyle w:val="CodeListingSmall"/>
      </w:pPr>
      <w:r>
        <w:t>from weblogic.management.security.authentication import GroupReaderMBean</w:t>
      </w:r>
    </w:p>
    <w:p w:rsidR="001811F6" w:rsidRDefault="001811F6" w:rsidP="001811F6">
      <w:pPr>
        <w:pStyle w:val="CodeListingSmall"/>
      </w:pPr>
      <w:r>
        <w:lastRenderedPageBreak/>
        <w:t>from weblogic.management.security.authentication import UserLockoutManagerMBean</w:t>
      </w:r>
    </w:p>
    <w:p w:rsidR="001811F6" w:rsidRDefault="001811F6" w:rsidP="001811F6">
      <w:pPr>
        <w:pStyle w:val="CodeListingSmall"/>
      </w:pPr>
      <w:r>
        <w:t>from weblogic.management.security.authentication import UserLockoutManagerMBeanserverRuntime</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class UserGroupManagement:</w:t>
      </w:r>
    </w:p>
    <w:p w:rsidR="001811F6" w:rsidRDefault="001811F6" w:rsidP="001811F6">
      <w:pPr>
        <w:pStyle w:val="CodeListingSmall"/>
      </w:pPr>
      <w:r>
        <w:t xml:space="preserve">  </w:t>
      </w:r>
    </w:p>
    <w:p w:rsidR="001811F6" w:rsidRDefault="001811F6" w:rsidP="001811F6">
      <w:pPr>
        <w:pStyle w:val="CodeListingSmall"/>
      </w:pPr>
      <w:r>
        <w:t xml:space="preserve">  def __init__(self, realmName):</w:t>
      </w:r>
    </w:p>
    <w:p w:rsidR="001811F6" w:rsidRDefault="001811F6" w:rsidP="001811F6">
      <w:pPr>
        <w:pStyle w:val="CodeListingSmall"/>
      </w:pPr>
      <w:r>
        <w:t xml:space="preserve">    self.realmName = realmName</w:t>
      </w:r>
    </w:p>
    <w:p w:rsidR="001811F6" w:rsidRDefault="001811F6" w:rsidP="001811F6">
      <w:pPr>
        <w:pStyle w:val="CodeListingSmall"/>
      </w:pPr>
    </w:p>
    <w:p w:rsidR="001811F6" w:rsidRDefault="001811F6" w:rsidP="001811F6">
      <w:pPr>
        <w:pStyle w:val="CodeListingSmall"/>
      </w:pPr>
      <w:r>
        <w:t xml:space="preserve">  def __init__(self):</w:t>
      </w:r>
    </w:p>
    <w:p w:rsidR="001811F6" w:rsidRDefault="001811F6" w:rsidP="001811F6">
      <w:pPr>
        <w:pStyle w:val="CodeListingSmall"/>
      </w:pPr>
      <w:r>
        <w:t xml:space="preserve">    self.realmName = "myrealm"</w:t>
      </w:r>
    </w:p>
    <w:p w:rsidR="001811F6" w:rsidRDefault="001811F6" w:rsidP="001811F6">
      <w:pPr>
        <w:pStyle w:val="CodeListingSmall"/>
      </w:pPr>
    </w:p>
    <w:p w:rsidR="001811F6" w:rsidRDefault="001811F6" w:rsidP="001811F6">
      <w:pPr>
        <w:pStyle w:val="CodeListingSmall"/>
      </w:pPr>
      <w:r>
        <w:t xml:space="preserve">  #######################################################</w:t>
      </w:r>
      <w:r>
        <w:tab/>
      </w:r>
    </w:p>
    <w:p w:rsidR="001811F6" w:rsidRDefault="001811F6" w:rsidP="001811F6">
      <w:pPr>
        <w:pStyle w:val="CodeListingSmall"/>
      </w:pPr>
      <w:r>
        <w:t xml:space="preserve">  # PART-1:   List Information</w:t>
      </w:r>
      <w:r>
        <w:tab/>
      </w:r>
    </w:p>
    <w:p w:rsidR="001811F6" w:rsidRDefault="001811F6" w:rsidP="001811F6">
      <w:pPr>
        <w:pStyle w:val="CodeListingSmall"/>
      </w:pPr>
      <w:r>
        <w:t xml:space="preserve">  #######################################################</w:t>
      </w:r>
      <w:r>
        <w:tab/>
      </w:r>
    </w:p>
    <w:p w:rsidR="001811F6" w:rsidRDefault="001811F6" w:rsidP="001811F6">
      <w:pPr>
        <w:pStyle w:val="CodeListingSmall"/>
      </w:pPr>
    </w:p>
    <w:p w:rsidR="001811F6" w:rsidRDefault="001811F6" w:rsidP="001811F6">
      <w:pPr>
        <w:pStyle w:val="CodeListingSmall"/>
      </w:pPr>
      <w:r>
        <w:t xml:space="preserve">  # List all users in all authentication providers </w:t>
      </w:r>
    </w:p>
    <w:p w:rsidR="001811F6" w:rsidRDefault="001811F6" w:rsidP="001811F6">
      <w:pPr>
        <w:pStyle w:val="CodeListingSmall"/>
      </w:pPr>
      <w:r>
        <w:t xml:space="preserve">  def listAllUsers(self):</w:t>
      </w:r>
    </w:p>
    <w:p w:rsidR="001811F6" w:rsidRDefault="001811F6" w:rsidP="001811F6">
      <w:pPr>
        <w:pStyle w:val="CodeListingSmall"/>
      </w:pPr>
      <w:r>
        <w:t xml:space="preserve">    try:</w:t>
      </w:r>
    </w:p>
    <w:p w:rsidR="001811F6" w:rsidRDefault="001811F6" w:rsidP="001811F6">
      <w:pPr>
        <w:pStyle w:val="CodeListingSmall"/>
      </w:pPr>
      <w:r>
        <w:t xml:space="preserve">      cd('/SecurityConfiguration/'+domainName+'/Realms/'+self.realmName)</w:t>
      </w:r>
    </w:p>
    <w:p w:rsidR="001811F6" w:rsidRDefault="001811F6" w:rsidP="001811F6">
      <w:pPr>
        <w:pStyle w:val="CodeListingSmall"/>
      </w:pPr>
      <w:r>
        <w:t xml:space="preserve">      allAuthenticationProviders = cmo.getAuthenticationProviders()</w:t>
      </w:r>
    </w:p>
    <w:p w:rsidR="001811F6" w:rsidRDefault="001811F6" w:rsidP="001811F6">
      <w:pPr>
        <w:pStyle w:val="CodeListingSmall"/>
      </w:pPr>
    </w:p>
    <w:p w:rsidR="001811F6" w:rsidRDefault="001811F6" w:rsidP="001811F6">
      <w:pPr>
        <w:pStyle w:val="CodeListingSmall"/>
      </w:pPr>
      <w:r>
        <w:t xml:space="preserve">      print 'List all Users in all Authentication Providers:'</w:t>
      </w:r>
    </w:p>
    <w:p w:rsidR="001811F6" w:rsidRDefault="001811F6" w:rsidP="001811F6">
      <w:pPr>
        <w:pStyle w:val="CodeListingSmall"/>
      </w:pPr>
      <w:r>
        <w:t xml:space="preserve">      for provider in allAuthenticationProviders:</w:t>
      </w:r>
    </w:p>
    <w:p w:rsidR="001811F6" w:rsidRDefault="001811F6" w:rsidP="001811F6">
      <w:pPr>
        <w:pStyle w:val="CodeListingSmall"/>
      </w:pPr>
      <w:r>
        <w:t xml:space="preserve">            if isinstance(provider,UserReaderMBean):</w:t>
      </w:r>
    </w:p>
    <w:p w:rsidR="001811F6" w:rsidRDefault="001811F6" w:rsidP="001811F6">
      <w:pPr>
        <w:pStyle w:val="CodeListingSmall"/>
      </w:pPr>
      <w:r>
        <w:t xml:space="preserve">                  nextUserAuthenticationProvider = provider</w:t>
      </w:r>
    </w:p>
    <w:p w:rsidR="001811F6" w:rsidRDefault="001811F6" w:rsidP="001811F6">
      <w:pPr>
        <w:pStyle w:val="CodeListingSmall"/>
      </w:pPr>
      <w:r>
        <w:tab/>
        <w:t xml:space="preserve">        print 'All users available in provider:'+provider.getName()+' in realm:'+self.realmName</w:t>
      </w:r>
    </w:p>
    <w:p w:rsidR="001811F6" w:rsidRDefault="001811F6" w:rsidP="001811F6">
      <w:pPr>
        <w:pStyle w:val="CodeListingSmall"/>
      </w:pPr>
      <w:r>
        <w:tab/>
      </w:r>
      <w:r>
        <w:tab/>
      </w:r>
      <w:r>
        <w:tab/>
      </w:r>
      <w:r>
        <w:tab/>
        <w:t xml:space="preserve">  </w:t>
      </w:r>
    </w:p>
    <w:p w:rsidR="001811F6" w:rsidRDefault="001811F6" w:rsidP="001811F6">
      <w:pPr>
        <w:pStyle w:val="CodeListingSmall"/>
      </w:pPr>
      <w:r>
        <w:t xml:space="preserve">                  cursor = provider.listUsers("*",0)</w:t>
      </w:r>
    </w:p>
    <w:p w:rsidR="001811F6" w:rsidRDefault="001811F6" w:rsidP="001811F6">
      <w:pPr>
        <w:pStyle w:val="CodeListingSmall"/>
      </w:pPr>
      <w:r>
        <w:t xml:space="preserve">                  while nextUserAuthenticationProvider.haveCurrent(cursor):</w:t>
      </w:r>
    </w:p>
    <w:p w:rsidR="001811F6" w:rsidRDefault="001811F6" w:rsidP="001811F6">
      <w:pPr>
        <w:pStyle w:val="CodeListingSmall"/>
      </w:pPr>
      <w:r>
        <w:t xml:space="preserve">                        print '   User: ' + nextUserAuthenticationProvider.getCurrentName(cursor)</w:t>
      </w:r>
    </w:p>
    <w:p w:rsidR="001811F6" w:rsidRDefault="001811F6" w:rsidP="001811F6">
      <w:pPr>
        <w:pStyle w:val="CodeListingSmall"/>
      </w:pPr>
      <w:r>
        <w:t xml:space="preserve">                        nextUserAuthenticationProvider.advance(cursor)</w:t>
      </w:r>
    </w:p>
    <w:p w:rsidR="001811F6" w:rsidRDefault="001811F6" w:rsidP="001811F6">
      <w:pPr>
        <w:pStyle w:val="CodeListingSmall"/>
      </w:pPr>
      <w:r>
        <w:t xml:space="preserve">                  nextUserAuthenticationProvider.close(cursor)</w:t>
      </w:r>
    </w:p>
    <w:p w:rsidR="001811F6" w:rsidRDefault="001811F6" w:rsidP="001811F6">
      <w:pPr>
        <w:pStyle w:val="CodeListingSmall"/>
      </w:pPr>
      <w:r>
        <w:t xml:space="preserve">    except:</w:t>
      </w:r>
    </w:p>
    <w:p w:rsidR="001811F6" w:rsidRDefault="001811F6" w:rsidP="001811F6">
      <w:pPr>
        <w:pStyle w:val="CodeListingSmall"/>
      </w:pPr>
      <w:r>
        <w:t xml:space="preserve">      dumpStack()</w:t>
      </w:r>
    </w:p>
    <w:p w:rsidR="001811F6" w:rsidRDefault="001811F6" w:rsidP="001811F6">
      <w:pPr>
        <w:pStyle w:val="CodeListingSmall"/>
      </w:pPr>
      <w:r>
        <w:t xml:space="preserve">      print "Error in listAllUsers"</w:t>
      </w:r>
    </w:p>
    <w:p w:rsidR="001811F6" w:rsidRDefault="001811F6" w:rsidP="001811F6">
      <w:pPr>
        <w:pStyle w:val="CodeListingSmall"/>
      </w:pPr>
    </w:p>
    <w:p w:rsidR="001811F6" w:rsidRDefault="001811F6" w:rsidP="001811F6">
      <w:pPr>
        <w:pStyle w:val="CodeListingSmall"/>
      </w:pPr>
      <w:r>
        <w:tab/>
        <w:t xml:space="preserve">  </w:t>
      </w:r>
    </w:p>
    <w:p w:rsidR="001811F6" w:rsidRDefault="001811F6" w:rsidP="001811F6">
      <w:pPr>
        <w:pStyle w:val="CodeListingSmall"/>
      </w:pPr>
      <w:r>
        <w:t xml:space="preserve">  # return all user names in all authentication providers </w:t>
      </w:r>
    </w:p>
    <w:p w:rsidR="001811F6" w:rsidRDefault="001811F6" w:rsidP="001811F6">
      <w:pPr>
        <w:pStyle w:val="CodeListingSmall"/>
      </w:pPr>
      <w:r>
        <w:t xml:space="preserve">  def returnAllUserNames(self):</w:t>
      </w:r>
    </w:p>
    <w:p w:rsidR="001811F6" w:rsidRDefault="001811F6" w:rsidP="001811F6">
      <w:pPr>
        <w:pStyle w:val="CodeListingSmall"/>
      </w:pPr>
      <w:r>
        <w:t xml:space="preserve">    try: </w:t>
      </w:r>
    </w:p>
    <w:p w:rsidR="001811F6" w:rsidRDefault="001811F6" w:rsidP="001811F6">
      <w:pPr>
        <w:pStyle w:val="CodeListingSmall"/>
      </w:pPr>
      <w:r>
        <w:t xml:space="preserve">      userList = []</w:t>
      </w:r>
    </w:p>
    <w:p w:rsidR="001811F6" w:rsidRDefault="001811F6" w:rsidP="001811F6">
      <w:pPr>
        <w:pStyle w:val="CodeListingSmall"/>
      </w:pPr>
      <w:r>
        <w:t xml:space="preserve">      cd('/SecurityConfiguration/'+domainName+'/Realms/'+self.realmName)</w:t>
      </w:r>
    </w:p>
    <w:p w:rsidR="001811F6" w:rsidRDefault="001811F6" w:rsidP="001811F6">
      <w:pPr>
        <w:pStyle w:val="CodeListingSmall"/>
      </w:pPr>
      <w:r>
        <w:t xml:space="preserve">      allAuthenticationProviders = cmo.getAuthenticationProviders()</w:t>
      </w:r>
    </w:p>
    <w:p w:rsidR="001811F6" w:rsidRDefault="001811F6" w:rsidP="001811F6">
      <w:pPr>
        <w:pStyle w:val="CodeListingSmall"/>
      </w:pPr>
      <w:r>
        <w:t xml:space="preserve">      for provider in allAuthenticationProviders:</w:t>
      </w:r>
    </w:p>
    <w:p w:rsidR="001811F6" w:rsidRDefault="001811F6" w:rsidP="001811F6">
      <w:pPr>
        <w:pStyle w:val="CodeListingSmall"/>
      </w:pPr>
      <w:r>
        <w:t xml:space="preserve">            if isinstance(provider,UserReaderMBean):</w:t>
      </w:r>
    </w:p>
    <w:p w:rsidR="001811F6" w:rsidRDefault="001811F6" w:rsidP="001811F6">
      <w:pPr>
        <w:pStyle w:val="CodeListingSmall"/>
      </w:pPr>
      <w:r>
        <w:t xml:space="preserve">                  nextUserAuthenticationProvider = provider</w:t>
      </w:r>
    </w:p>
    <w:p w:rsidR="001811F6" w:rsidRDefault="001811F6" w:rsidP="001811F6">
      <w:pPr>
        <w:pStyle w:val="CodeListingSmall"/>
      </w:pPr>
      <w:r>
        <w:tab/>
      </w:r>
      <w:r>
        <w:tab/>
      </w:r>
      <w:r>
        <w:tab/>
      </w:r>
      <w:r>
        <w:tab/>
        <w:t xml:space="preserve">  </w:t>
      </w:r>
    </w:p>
    <w:p w:rsidR="001811F6" w:rsidRDefault="001811F6" w:rsidP="001811F6">
      <w:pPr>
        <w:pStyle w:val="CodeListingSmall"/>
      </w:pPr>
      <w:r>
        <w:t xml:space="preserve">                  cursor = provider.listUsers("*",0)</w:t>
      </w:r>
    </w:p>
    <w:p w:rsidR="001811F6" w:rsidRDefault="001811F6" w:rsidP="001811F6">
      <w:pPr>
        <w:pStyle w:val="CodeListingSmall"/>
      </w:pPr>
      <w:r>
        <w:t xml:space="preserve">                  while nextUserAuthenticationProvider.haveCurrent(cursor):</w:t>
      </w:r>
    </w:p>
    <w:p w:rsidR="001811F6" w:rsidRDefault="001811F6" w:rsidP="001811F6">
      <w:pPr>
        <w:pStyle w:val="CodeListingSmall"/>
      </w:pPr>
      <w:r>
        <w:tab/>
        <w:t xml:space="preserve">              userList.append(nextUserAuthenticationProvider.getCurrentName(cursor))</w:t>
      </w:r>
    </w:p>
    <w:p w:rsidR="001811F6" w:rsidRDefault="001811F6" w:rsidP="001811F6">
      <w:pPr>
        <w:pStyle w:val="CodeListingSmall"/>
      </w:pPr>
      <w:r>
        <w:t xml:space="preserve">                        nextUserAuthenticationProvider.advance(cursor)</w:t>
      </w:r>
    </w:p>
    <w:p w:rsidR="001811F6" w:rsidRDefault="001811F6" w:rsidP="001811F6">
      <w:pPr>
        <w:pStyle w:val="CodeListingSmall"/>
      </w:pPr>
      <w:r>
        <w:t xml:space="preserve">                  nextUserAuthenticationProvider.close(cursor)</w:t>
      </w:r>
    </w:p>
    <w:p w:rsidR="001811F6" w:rsidRDefault="001811F6" w:rsidP="001811F6">
      <w:pPr>
        <w:pStyle w:val="CodeListingSmall"/>
      </w:pPr>
      <w:r>
        <w:t xml:space="preserve">      return userList</w:t>
      </w:r>
    </w:p>
    <w:p w:rsidR="001811F6" w:rsidRDefault="001811F6" w:rsidP="001811F6">
      <w:pPr>
        <w:pStyle w:val="CodeListingSmall"/>
      </w:pPr>
      <w:r>
        <w:t xml:space="preserve">    except:</w:t>
      </w:r>
    </w:p>
    <w:p w:rsidR="001811F6" w:rsidRDefault="001811F6" w:rsidP="001811F6">
      <w:pPr>
        <w:pStyle w:val="CodeListingSmall"/>
      </w:pPr>
      <w:r>
        <w:t xml:space="preserve">      dumpStack()</w:t>
      </w:r>
    </w:p>
    <w:p w:rsidR="001811F6" w:rsidRDefault="001811F6" w:rsidP="001811F6">
      <w:pPr>
        <w:pStyle w:val="CodeListingSmall"/>
      </w:pPr>
      <w:r>
        <w:t xml:space="preserve">      print "Error in returnAllUserNames"</w:t>
      </w:r>
    </w:p>
    <w:p w:rsidR="001811F6" w:rsidRDefault="001811F6" w:rsidP="001811F6">
      <w:pPr>
        <w:pStyle w:val="CodeListingSmall"/>
      </w:pPr>
      <w:r>
        <w:tab/>
        <w:t xml:space="preserve">  </w:t>
      </w:r>
    </w:p>
    <w:p w:rsidR="001811F6" w:rsidRDefault="001811F6" w:rsidP="001811F6">
      <w:pPr>
        <w:pStyle w:val="CodeListingSmall"/>
      </w:pPr>
    </w:p>
    <w:p w:rsidR="001811F6" w:rsidRDefault="001811F6" w:rsidP="001811F6">
      <w:pPr>
        <w:pStyle w:val="CodeListingSmall"/>
      </w:pPr>
      <w:r>
        <w:t xml:space="preserve">  # List all groups in all authentication providers </w:t>
      </w:r>
    </w:p>
    <w:p w:rsidR="001811F6" w:rsidRDefault="001811F6" w:rsidP="001811F6">
      <w:pPr>
        <w:pStyle w:val="CodeListingSmall"/>
      </w:pPr>
      <w:r>
        <w:t xml:space="preserve">  def listAllGroups(self):</w:t>
      </w:r>
    </w:p>
    <w:p w:rsidR="001811F6" w:rsidRDefault="001811F6" w:rsidP="001811F6">
      <w:pPr>
        <w:pStyle w:val="CodeListingSmall"/>
      </w:pPr>
      <w:r>
        <w:t xml:space="preserve">    try:</w:t>
      </w:r>
    </w:p>
    <w:p w:rsidR="001811F6" w:rsidRDefault="001811F6" w:rsidP="001811F6">
      <w:pPr>
        <w:pStyle w:val="CodeListingSmall"/>
      </w:pPr>
      <w:r>
        <w:t xml:space="preserve">      cd('/SecurityConfiguration/'+domainName+'/Realms/'+self.realmName)</w:t>
      </w:r>
    </w:p>
    <w:p w:rsidR="001811F6" w:rsidRDefault="001811F6" w:rsidP="001811F6">
      <w:pPr>
        <w:pStyle w:val="CodeListingSmall"/>
      </w:pPr>
      <w:r>
        <w:t xml:space="preserve">      allAuthenticationProviders = cmo.getAuthenticationProviders()</w:t>
      </w:r>
    </w:p>
    <w:p w:rsidR="001811F6" w:rsidRDefault="001811F6" w:rsidP="001811F6">
      <w:pPr>
        <w:pStyle w:val="CodeListingSmall"/>
      </w:pPr>
    </w:p>
    <w:p w:rsidR="001811F6" w:rsidRDefault="001811F6" w:rsidP="001811F6">
      <w:pPr>
        <w:pStyle w:val="CodeListingSmall"/>
      </w:pPr>
      <w:r>
        <w:t xml:space="preserve">      print 'List all Groups in all Authentication Providers:'</w:t>
      </w:r>
    </w:p>
    <w:p w:rsidR="001811F6" w:rsidRDefault="001811F6" w:rsidP="001811F6">
      <w:pPr>
        <w:pStyle w:val="CodeListingSmall"/>
      </w:pPr>
      <w:r>
        <w:t xml:space="preserve">      for provider in allAuthenticationProviders:</w:t>
      </w:r>
    </w:p>
    <w:p w:rsidR="001811F6" w:rsidRDefault="001811F6" w:rsidP="001811F6">
      <w:pPr>
        <w:pStyle w:val="CodeListingSmall"/>
      </w:pPr>
      <w:r>
        <w:t xml:space="preserve">            if isinstance(provider,GroupReaderMBean):</w:t>
      </w:r>
    </w:p>
    <w:p w:rsidR="001811F6" w:rsidRDefault="001811F6" w:rsidP="001811F6">
      <w:pPr>
        <w:pStyle w:val="CodeListingSmall"/>
      </w:pPr>
      <w:r>
        <w:t xml:space="preserve">                  nextGroupAuthenticationProvider = provider</w:t>
      </w:r>
    </w:p>
    <w:p w:rsidR="001811F6" w:rsidRDefault="001811F6" w:rsidP="001811F6">
      <w:pPr>
        <w:pStyle w:val="CodeListingSmall"/>
      </w:pPr>
      <w:r>
        <w:tab/>
        <w:t xml:space="preserve">        print 'All groups available in provider:'+provider.getName()+' in realm:'+self.realmName</w:t>
      </w:r>
      <w:r>
        <w:tab/>
      </w:r>
      <w:r>
        <w:tab/>
        <w:t xml:space="preserve">  </w:t>
      </w:r>
    </w:p>
    <w:p w:rsidR="001811F6" w:rsidRDefault="001811F6" w:rsidP="001811F6">
      <w:pPr>
        <w:pStyle w:val="CodeListingSmall"/>
      </w:pPr>
      <w:r>
        <w:t xml:space="preserve">                  cursor = provider.listGroups("*",0)</w:t>
      </w:r>
    </w:p>
    <w:p w:rsidR="001811F6" w:rsidRDefault="001811F6" w:rsidP="001811F6">
      <w:pPr>
        <w:pStyle w:val="CodeListingSmall"/>
      </w:pPr>
      <w:r>
        <w:t xml:space="preserve">                  while nextGroupAuthenticationProvider.haveCurrent(cursor):</w:t>
      </w:r>
    </w:p>
    <w:p w:rsidR="001811F6" w:rsidRDefault="001811F6" w:rsidP="001811F6">
      <w:pPr>
        <w:pStyle w:val="CodeListingSmall"/>
      </w:pPr>
      <w:r>
        <w:t xml:space="preserve">                        print '   Group: ' + nextGroupAuthenticationProvider.getCurrentName(cursor)</w:t>
      </w:r>
    </w:p>
    <w:p w:rsidR="001811F6" w:rsidRDefault="001811F6" w:rsidP="001811F6">
      <w:pPr>
        <w:pStyle w:val="CodeListingSmall"/>
      </w:pPr>
      <w:r>
        <w:t xml:space="preserve">                        nextGroupAuthenticationProvider.advance(cursor)</w:t>
      </w:r>
    </w:p>
    <w:p w:rsidR="001811F6" w:rsidRDefault="001811F6" w:rsidP="001811F6">
      <w:pPr>
        <w:pStyle w:val="CodeListingSmall"/>
      </w:pPr>
      <w:r>
        <w:t xml:space="preserve">                  nextGroupAuthenticationProvider.close(cursor)</w:t>
      </w:r>
    </w:p>
    <w:p w:rsidR="001811F6" w:rsidRDefault="001811F6" w:rsidP="001811F6">
      <w:pPr>
        <w:pStyle w:val="CodeListingSmall"/>
      </w:pPr>
      <w:r>
        <w:t xml:space="preserve">    except:</w:t>
      </w:r>
    </w:p>
    <w:p w:rsidR="001811F6" w:rsidRDefault="001811F6" w:rsidP="001811F6">
      <w:pPr>
        <w:pStyle w:val="CodeListingSmall"/>
      </w:pPr>
      <w:r>
        <w:tab/>
        <w:t>dumpStack()</w:t>
      </w:r>
    </w:p>
    <w:p w:rsidR="001811F6" w:rsidRDefault="001811F6" w:rsidP="001811F6">
      <w:pPr>
        <w:pStyle w:val="CodeListingSmall"/>
      </w:pPr>
      <w:r>
        <w:lastRenderedPageBreak/>
        <w:tab/>
        <w:t>print "Error in listAllGroups"</w:t>
      </w:r>
    </w:p>
    <w:p w:rsidR="001811F6" w:rsidRDefault="001811F6" w:rsidP="001811F6">
      <w:pPr>
        <w:pStyle w:val="CodeListingSmall"/>
      </w:pPr>
    </w:p>
    <w:p w:rsidR="001811F6" w:rsidRDefault="001811F6" w:rsidP="001811F6">
      <w:pPr>
        <w:pStyle w:val="CodeListingSmall"/>
      </w:pPr>
      <w:r>
        <w:tab/>
        <w:t xml:space="preserve">  </w:t>
      </w:r>
    </w:p>
    <w:p w:rsidR="001811F6" w:rsidRDefault="001811F6" w:rsidP="001811F6">
      <w:pPr>
        <w:pStyle w:val="CodeListingSmall"/>
      </w:pPr>
      <w:r>
        <w:t xml:space="preserve">  # return all group names in all authentication providers </w:t>
      </w:r>
    </w:p>
    <w:p w:rsidR="001811F6" w:rsidRDefault="001811F6" w:rsidP="001811F6">
      <w:pPr>
        <w:pStyle w:val="CodeListingSmall"/>
      </w:pPr>
      <w:r>
        <w:t xml:space="preserve">  def returnAllGroupNames(self):</w:t>
      </w:r>
    </w:p>
    <w:p w:rsidR="001811F6" w:rsidRDefault="001811F6" w:rsidP="001811F6">
      <w:pPr>
        <w:pStyle w:val="CodeListingSmall"/>
      </w:pPr>
      <w:r>
        <w:t xml:space="preserve">    try: </w:t>
      </w:r>
    </w:p>
    <w:p w:rsidR="001811F6" w:rsidRDefault="001811F6" w:rsidP="001811F6">
      <w:pPr>
        <w:pStyle w:val="CodeListingSmall"/>
      </w:pPr>
      <w:r>
        <w:t xml:space="preserve">      groupList = []</w:t>
      </w:r>
    </w:p>
    <w:p w:rsidR="001811F6" w:rsidRDefault="001811F6" w:rsidP="001811F6">
      <w:pPr>
        <w:pStyle w:val="CodeListingSmall"/>
      </w:pPr>
      <w:r>
        <w:t xml:space="preserve">      cd('/SecurityConfiguration/'+domainName+'/Realms/'+self.realmName)</w:t>
      </w:r>
    </w:p>
    <w:p w:rsidR="001811F6" w:rsidRDefault="001811F6" w:rsidP="001811F6">
      <w:pPr>
        <w:pStyle w:val="CodeListingSmall"/>
      </w:pPr>
      <w:r>
        <w:t xml:space="preserve">      allAuthenticationProviders = cmo.getAuthenticationProviders()</w:t>
      </w:r>
    </w:p>
    <w:p w:rsidR="001811F6" w:rsidRDefault="001811F6" w:rsidP="001811F6">
      <w:pPr>
        <w:pStyle w:val="CodeListingSmall"/>
      </w:pPr>
      <w:r>
        <w:t xml:space="preserve">      for provider in allAuthenticationProviders:</w:t>
      </w:r>
    </w:p>
    <w:p w:rsidR="001811F6" w:rsidRDefault="001811F6" w:rsidP="001811F6">
      <w:pPr>
        <w:pStyle w:val="CodeListingSmall"/>
      </w:pPr>
      <w:r>
        <w:t xml:space="preserve">            if isinstance(provider,GroupReaderMBean):</w:t>
      </w:r>
    </w:p>
    <w:p w:rsidR="001811F6" w:rsidRDefault="001811F6" w:rsidP="001811F6">
      <w:pPr>
        <w:pStyle w:val="CodeListingSmall"/>
      </w:pPr>
      <w:r>
        <w:t xml:space="preserve">                  nextGroupAuthenticationProvider = provider</w:t>
      </w:r>
    </w:p>
    <w:p w:rsidR="001811F6" w:rsidRDefault="001811F6" w:rsidP="001811F6">
      <w:pPr>
        <w:pStyle w:val="CodeListingSmall"/>
      </w:pPr>
      <w:r>
        <w:tab/>
      </w:r>
      <w:r>
        <w:tab/>
      </w:r>
      <w:r>
        <w:tab/>
      </w:r>
      <w:r>
        <w:tab/>
        <w:t xml:space="preserve">  </w:t>
      </w:r>
    </w:p>
    <w:p w:rsidR="001811F6" w:rsidRDefault="001811F6" w:rsidP="001811F6">
      <w:pPr>
        <w:pStyle w:val="CodeListingSmall"/>
      </w:pPr>
      <w:r>
        <w:t xml:space="preserve">                  cursor = provider.listGroups("*",0)</w:t>
      </w:r>
    </w:p>
    <w:p w:rsidR="001811F6" w:rsidRDefault="001811F6" w:rsidP="001811F6">
      <w:pPr>
        <w:pStyle w:val="CodeListingSmall"/>
      </w:pPr>
      <w:r>
        <w:t xml:space="preserve">                  while nextGroupAuthenticationProvider.haveCurrent(cursor):</w:t>
      </w:r>
    </w:p>
    <w:p w:rsidR="001811F6" w:rsidRDefault="001811F6" w:rsidP="001811F6">
      <w:pPr>
        <w:pStyle w:val="CodeListingSmall"/>
      </w:pPr>
      <w:r>
        <w:t xml:space="preserve">                        groupList.append(nextGroupAuthenticationProvider.getCurrentName(cursor))</w:t>
      </w:r>
    </w:p>
    <w:p w:rsidR="001811F6" w:rsidRDefault="001811F6" w:rsidP="001811F6">
      <w:pPr>
        <w:pStyle w:val="CodeListingSmall"/>
      </w:pPr>
      <w:r>
        <w:t xml:space="preserve">                        nextGroupAuthenticationProvider.advance(cursor)</w:t>
      </w:r>
    </w:p>
    <w:p w:rsidR="001811F6" w:rsidRDefault="001811F6" w:rsidP="001811F6">
      <w:pPr>
        <w:pStyle w:val="CodeListingSmall"/>
      </w:pPr>
      <w:r>
        <w:t xml:space="preserve">                  nextGroupAuthenticationProvider.close(cursor)</w:t>
      </w:r>
    </w:p>
    <w:p w:rsidR="001811F6" w:rsidRDefault="001811F6" w:rsidP="001811F6">
      <w:pPr>
        <w:pStyle w:val="CodeListingSmall"/>
      </w:pPr>
      <w:r>
        <w:tab/>
        <w:t xml:space="preserve">  return groupList</w:t>
      </w:r>
    </w:p>
    <w:p w:rsidR="001811F6" w:rsidRDefault="001811F6" w:rsidP="001811F6">
      <w:pPr>
        <w:pStyle w:val="CodeListingSmall"/>
      </w:pPr>
      <w:r>
        <w:t xml:space="preserve">    except:</w:t>
      </w:r>
    </w:p>
    <w:p w:rsidR="001811F6" w:rsidRDefault="001811F6" w:rsidP="001811F6">
      <w:pPr>
        <w:pStyle w:val="CodeListingSmall"/>
      </w:pPr>
      <w:r>
        <w:t xml:space="preserve">      dumpStack()</w:t>
      </w:r>
    </w:p>
    <w:p w:rsidR="001811F6" w:rsidRDefault="001811F6" w:rsidP="001811F6">
      <w:pPr>
        <w:pStyle w:val="CodeListingSmall"/>
      </w:pPr>
      <w:r>
        <w:t xml:space="preserve">      print "Error in returnAllGroupNames"</w:t>
      </w:r>
    </w:p>
    <w:p w:rsidR="001811F6" w:rsidRDefault="001811F6" w:rsidP="001811F6">
      <w:pPr>
        <w:pStyle w:val="CodeListingSmall"/>
      </w:pPr>
      <w:r>
        <w:tab/>
        <w:t xml:space="preserve">  </w:t>
      </w:r>
    </w:p>
    <w:p w:rsidR="001811F6" w:rsidRDefault="001811F6" w:rsidP="001811F6">
      <w:pPr>
        <w:pStyle w:val="CodeListingSmall"/>
      </w:pPr>
      <w:r>
        <w:tab/>
        <w:t xml:space="preserve">  </w:t>
      </w:r>
    </w:p>
    <w:p w:rsidR="001811F6" w:rsidRDefault="001811F6" w:rsidP="001811F6">
      <w:pPr>
        <w:pStyle w:val="CodeListingSmall"/>
      </w:pPr>
    </w:p>
    <w:p w:rsidR="001811F6" w:rsidRDefault="001811F6" w:rsidP="001811F6">
      <w:pPr>
        <w:pStyle w:val="CodeListingSmall"/>
      </w:pPr>
      <w:r>
        <w:t xml:space="preserve">  # List all user in the different groups in all authentication providers </w:t>
      </w:r>
    </w:p>
    <w:p w:rsidR="001811F6" w:rsidRDefault="001811F6" w:rsidP="001811F6">
      <w:pPr>
        <w:pStyle w:val="CodeListingSmall"/>
      </w:pPr>
      <w:r>
        <w:t xml:space="preserve">  def listUsersInGroups(self):</w:t>
      </w:r>
    </w:p>
    <w:p w:rsidR="001811F6" w:rsidRDefault="001811F6" w:rsidP="001811F6">
      <w:pPr>
        <w:pStyle w:val="CodeListingSmall"/>
      </w:pPr>
      <w:r>
        <w:t xml:space="preserve">    try:</w:t>
      </w:r>
    </w:p>
    <w:p w:rsidR="001811F6" w:rsidRDefault="001811F6" w:rsidP="001811F6">
      <w:pPr>
        <w:pStyle w:val="CodeListingSmall"/>
      </w:pPr>
      <w:r>
        <w:t xml:space="preserve">      cd('/SecurityConfiguration/'+domainName+'/Realms/'+self.realmName)</w:t>
      </w:r>
    </w:p>
    <w:p w:rsidR="001811F6" w:rsidRDefault="001811F6" w:rsidP="001811F6">
      <w:pPr>
        <w:pStyle w:val="CodeListingSmall"/>
      </w:pPr>
      <w:r>
        <w:t xml:space="preserve">      allAuthenticationProviders = cmo.getAuthenticationProviders()</w:t>
      </w:r>
    </w:p>
    <w:p w:rsidR="001811F6" w:rsidRDefault="001811F6" w:rsidP="001811F6">
      <w:pPr>
        <w:pStyle w:val="CodeListingSmall"/>
      </w:pPr>
    </w:p>
    <w:p w:rsidR="001811F6" w:rsidRDefault="001811F6" w:rsidP="001811F6">
      <w:pPr>
        <w:pStyle w:val="CodeListingSmall"/>
      </w:pPr>
      <w:r>
        <w:t xml:space="preserve">      print 'List users in all groups in all Authentication Providers:'</w:t>
      </w:r>
    </w:p>
    <w:p w:rsidR="001811F6" w:rsidRDefault="001811F6" w:rsidP="001811F6">
      <w:pPr>
        <w:pStyle w:val="CodeListingSmall"/>
      </w:pPr>
      <w:r>
        <w:t xml:space="preserve">      for provider in allAuthenticationProviders:</w:t>
      </w:r>
    </w:p>
    <w:p w:rsidR="001811F6" w:rsidRDefault="001811F6" w:rsidP="001811F6">
      <w:pPr>
        <w:pStyle w:val="CodeListingSmall"/>
      </w:pPr>
      <w:r>
        <w:t xml:space="preserve">            if isinstance(provider,GroupReaderMBean):</w:t>
      </w:r>
    </w:p>
    <w:p w:rsidR="001811F6" w:rsidRDefault="001811F6" w:rsidP="001811F6">
      <w:pPr>
        <w:pStyle w:val="CodeListingSmall"/>
      </w:pPr>
      <w:r>
        <w:t xml:space="preserve">                  nextGroupAuthenticationProvider = provider</w:t>
      </w:r>
    </w:p>
    <w:p w:rsidR="001811F6" w:rsidRDefault="001811F6" w:rsidP="001811F6">
      <w:pPr>
        <w:pStyle w:val="CodeListingSmall"/>
      </w:pPr>
      <w:r>
        <w:tab/>
        <w:t xml:space="preserve">        print 'All user/groups available in provider:'+provider.getName()+</w:t>
      </w:r>
    </w:p>
    <w:p w:rsidR="001811F6" w:rsidRDefault="001811F6" w:rsidP="001811F6">
      <w:pPr>
        <w:pStyle w:val="CodeListingSmall"/>
      </w:pPr>
      <w:r>
        <w:t xml:space="preserve">                    ' in realm:'+self.realmName</w:t>
      </w:r>
    </w:p>
    <w:p w:rsidR="001811F6" w:rsidRDefault="001811F6" w:rsidP="001811F6">
      <w:pPr>
        <w:pStyle w:val="CodeListingSmall"/>
      </w:pPr>
      <w:r>
        <w:t xml:space="preserve">                  cursor = nextGroupAuthenticationProvider.listGroups("*",0)</w:t>
      </w:r>
    </w:p>
    <w:p w:rsidR="001811F6" w:rsidRDefault="001811F6" w:rsidP="001811F6">
      <w:pPr>
        <w:pStyle w:val="CodeListingSmall"/>
      </w:pPr>
      <w:r>
        <w:t xml:space="preserve">                  while nextGroupAuthenticationProvider.haveCurrent(cursor):</w:t>
      </w:r>
    </w:p>
    <w:p w:rsidR="001811F6" w:rsidRDefault="001811F6" w:rsidP="001811F6">
      <w:pPr>
        <w:pStyle w:val="CodeListingSmall"/>
      </w:pPr>
      <w:r>
        <w:t xml:space="preserve">                        nextGroup = nextGroupAuthenticationProvider.getCurrentName(cursor)    </w:t>
      </w:r>
    </w:p>
    <w:p w:rsidR="001811F6" w:rsidRDefault="001811F6" w:rsidP="001811F6">
      <w:pPr>
        <w:pStyle w:val="CodeListingSmall"/>
      </w:pPr>
      <w:r>
        <w:t xml:space="preserve">                        usersInActualGroup = provider.listAllUsersInGroup(nextGroup,"*",0) </w:t>
      </w:r>
    </w:p>
    <w:p w:rsidR="001811F6" w:rsidRDefault="001811F6" w:rsidP="001811F6">
      <w:pPr>
        <w:pStyle w:val="CodeListingSmall"/>
      </w:pPr>
      <w:r>
        <w:tab/>
      </w:r>
      <w:r>
        <w:tab/>
        <w:t xml:space="preserve">    print '   Group: ' + nextGroupAuthenticationProvider.getCurrentName(cursor)</w:t>
      </w:r>
    </w:p>
    <w:p w:rsidR="001811F6" w:rsidRDefault="001811F6" w:rsidP="001811F6">
      <w:pPr>
        <w:pStyle w:val="CodeListingSmall"/>
      </w:pPr>
      <w:r>
        <w:tab/>
      </w:r>
      <w:r>
        <w:tab/>
        <w:t xml:space="preserve">    for nextUser in usersInActualGroup: </w:t>
      </w:r>
    </w:p>
    <w:p w:rsidR="001811F6" w:rsidRDefault="001811F6" w:rsidP="001811F6">
      <w:pPr>
        <w:pStyle w:val="CodeListingSmall"/>
      </w:pPr>
      <w:r>
        <w:tab/>
      </w:r>
      <w:r>
        <w:tab/>
      </w:r>
      <w:r>
        <w:tab/>
        <w:t>print '          User: '+nextUser</w:t>
      </w:r>
    </w:p>
    <w:p w:rsidR="001811F6" w:rsidRDefault="001811F6" w:rsidP="001811F6">
      <w:pPr>
        <w:pStyle w:val="CodeListingSmall"/>
      </w:pPr>
      <w:r>
        <w:t xml:space="preserve">                        nextGroupAuthenticationProvider.advance(cursor)</w:t>
      </w:r>
    </w:p>
    <w:p w:rsidR="001811F6" w:rsidRDefault="001811F6" w:rsidP="001811F6">
      <w:pPr>
        <w:pStyle w:val="CodeListingSmall"/>
      </w:pPr>
      <w:r>
        <w:t xml:space="preserve">                  nextGroupAuthenticationProvider.close(cursor)</w:t>
      </w:r>
    </w:p>
    <w:p w:rsidR="001811F6" w:rsidRDefault="001811F6" w:rsidP="001811F6">
      <w:pPr>
        <w:pStyle w:val="CodeListingSmall"/>
      </w:pPr>
      <w:r>
        <w:t xml:space="preserve">    except:</w:t>
      </w:r>
    </w:p>
    <w:p w:rsidR="001811F6" w:rsidRDefault="001811F6" w:rsidP="001811F6">
      <w:pPr>
        <w:pStyle w:val="CodeListingSmall"/>
      </w:pPr>
      <w:r>
        <w:t xml:space="preserve">      dumpStack()</w:t>
      </w:r>
    </w:p>
    <w:p w:rsidR="001811F6" w:rsidRDefault="001811F6" w:rsidP="001811F6">
      <w:pPr>
        <w:pStyle w:val="CodeListingSmall"/>
      </w:pPr>
      <w:r>
        <w:t xml:space="preserve">      print "Error in listUsersInGroups"</w:t>
      </w:r>
    </w:p>
    <w:p w:rsidR="001811F6" w:rsidRDefault="001811F6" w:rsidP="001811F6">
      <w:pPr>
        <w:pStyle w:val="CodeListingSmall"/>
      </w:pPr>
      <w:r>
        <w:tab/>
        <w:t xml:space="preserve">  </w:t>
      </w:r>
    </w:p>
    <w:p w:rsidR="001811F6" w:rsidRDefault="001811F6" w:rsidP="001811F6">
      <w:pPr>
        <w:pStyle w:val="CodeListingSmall"/>
      </w:pPr>
      <w:r>
        <w:t xml:space="preserve">  #######################################################</w:t>
      </w:r>
      <w:r>
        <w:tab/>
      </w:r>
    </w:p>
    <w:p w:rsidR="001811F6" w:rsidRDefault="001811F6" w:rsidP="001811F6">
      <w:pPr>
        <w:pStyle w:val="CodeListingSmall"/>
      </w:pPr>
      <w:r>
        <w:t xml:space="preserve">  # PART-2:   Create basic security artefacts</w:t>
      </w:r>
    </w:p>
    <w:p w:rsidR="001811F6" w:rsidRDefault="001811F6" w:rsidP="001811F6">
      <w:pPr>
        <w:pStyle w:val="CodeListingSmall"/>
      </w:pPr>
      <w:r>
        <w:t xml:space="preserve">  #######################################################</w:t>
      </w:r>
      <w:r>
        <w:tab/>
      </w:r>
    </w:p>
    <w:p w:rsidR="001811F6" w:rsidRDefault="001811F6" w:rsidP="001811F6">
      <w:pPr>
        <w:pStyle w:val="CodeListingSmall"/>
      </w:pPr>
      <w:r>
        <w:t xml:space="preserve"> </w:t>
      </w:r>
    </w:p>
    <w:p w:rsidR="001811F6" w:rsidRDefault="001811F6" w:rsidP="001811F6">
      <w:pPr>
        <w:pStyle w:val="CodeListingSmall"/>
      </w:pPr>
      <w:r>
        <w:t xml:space="preserve">  # create a new user in the default authenticator </w:t>
      </w:r>
    </w:p>
    <w:p w:rsidR="001811F6" w:rsidRDefault="001811F6" w:rsidP="001811F6">
      <w:pPr>
        <w:pStyle w:val="CodeListingSmall"/>
      </w:pPr>
      <w:r>
        <w:t xml:space="preserve">  def createUser(self,newUserName, newUserPassword, newUserDescription, deleteUserFirstIfExists):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cd('/SecurityConfiguration/'+domainName+'/Realms/'+self.realmName+'/AuthenticationProviders/DefaultAuthenticator')</w:t>
      </w:r>
    </w:p>
    <w:p w:rsidR="001811F6" w:rsidRDefault="001811F6" w:rsidP="001811F6">
      <w:pPr>
        <w:pStyle w:val="CodeListingSmall"/>
      </w:pPr>
    </w:p>
    <w:p w:rsidR="001811F6" w:rsidRDefault="001811F6" w:rsidP="001811F6">
      <w:pPr>
        <w:pStyle w:val="CodeListingSmall"/>
      </w:pPr>
      <w:r>
        <w:tab/>
        <w:t xml:space="preserve">  if (cmo.userExists(newUserName)):</w:t>
      </w:r>
    </w:p>
    <w:p w:rsidR="001811F6" w:rsidRDefault="001811F6" w:rsidP="001811F6">
      <w:pPr>
        <w:pStyle w:val="CodeListingSmall"/>
      </w:pPr>
      <w:r>
        <w:tab/>
        <w:t xml:space="preserve">      if (deleteUserFirstIfExists):</w:t>
      </w:r>
    </w:p>
    <w:p w:rsidR="001811F6" w:rsidRDefault="001811F6" w:rsidP="001811F6">
      <w:pPr>
        <w:pStyle w:val="CodeListingSmall"/>
      </w:pPr>
      <w:r>
        <w:tab/>
      </w:r>
      <w:r>
        <w:tab/>
        <w:t xml:space="preserve">      print 'User '+newUserName+' already exists - removing old user first !'</w:t>
      </w:r>
    </w:p>
    <w:p w:rsidR="001811F6" w:rsidRDefault="001811F6" w:rsidP="001811F6">
      <w:pPr>
        <w:pStyle w:val="CodeListingSmall"/>
      </w:pPr>
      <w:r>
        <w:tab/>
      </w:r>
      <w:r>
        <w:tab/>
        <w:t xml:space="preserve">      cmo.removeUser(newUserName)</w:t>
      </w:r>
    </w:p>
    <w:p w:rsidR="001811F6" w:rsidRDefault="001811F6" w:rsidP="001811F6">
      <w:pPr>
        <w:pStyle w:val="CodeListingSmall"/>
      </w:pPr>
      <w:r>
        <w:tab/>
      </w:r>
      <w:r>
        <w:tab/>
        <w:t xml:space="preserve">  else:</w:t>
      </w:r>
    </w:p>
    <w:p w:rsidR="001811F6" w:rsidRDefault="001811F6" w:rsidP="001811F6">
      <w:pPr>
        <w:pStyle w:val="CodeListingSmall"/>
      </w:pPr>
      <w:r>
        <w:tab/>
      </w:r>
      <w:r>
        <w:tab/>
        <w:t xml:space="preserve">      # cannot create !!</w:t>
      </w:r>
    </w:p>
    <w:p w:rsidR="001811F6" w:rsidRDefault="001811F6" w:rsidP="001811F6">
      <w:pPr>
        <w:pStyle w:val="CodeListingSmall"/>
      </w:pPr>
      <w:r>
        <w:tab/>
        <w:t xml:space="preserve">                print 'User '+newUserName+' already exists - CANNOT create !'</w:t>
      </w:r>
    </w:p>
    <w:p w:rsidR="001811F6" w:rsidRDefault="001811F6" w:rsidP="001811F6">
      <w:pPr>
        <w:pStyle w:val="CodeListingSmall"/>
      </w:pPr>
      <w:r>
        <w:tab/>
      </w:r>
      <w:r>
        <w:tab/>
        <w:t xml:space="preserve">      return</w:t>
      </w:r>
    </w:p>
    <w:p w:rsidR="001811F6" w:rsidRDefault="001811F6" w:rsidP="001811F6">
      <w:pPr>
        <w:pStyle w:val="CodeListingSmall"/>
      </w:pPr>
      <w:r>
        <w:t xml:space="preserve">      </w:t>
      </w:r>
    </w:p>
    <w:p w:rsidR="001811F6" w:rsidRDefault="001811F6" w:rsidP="001811F6">
      <w:pPr>
        <w:pStyle w:val="CodeListingSmall"/>
      </w:pPr>
      <w:r>
        <w:tab/>
        <w:t xml:space="preserve">  # create user </w:t>
      </w:r>
      <w:r>
        <w:tab/>
        <w:t xml:space="preserve">  </w:t>
      </w:r>
    </w:p>
    <w:p w:rsidR="001811F6" w:rsidRDefault="001811F6" w:rsidP="001811F6">
      <w:pPr>
        <w:pStyle w:val="CodeListingSmall"/>
      </w:pPr>
      <w:r>
        <w:tab/>
        <w:t xml:space="preserve">  cmo.createUser(newUserName, newUserPassword, newUserDescription)</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 xml:space="preserve"> </w:t>
      </w:r>
    </w:p>
    <w:p w:rsidR="001811F6" w:rsidRDefault="001811F6" w:rsidP="001811F6">
      <w:pPr>
        <w:pStyle w:val="CodeListingSmall"/>
      </w:pPr>
      <w:r>
        <w:t xml:space="preserve">  # create a new group in the default authenticator </w:t>
      </w:r>
    </w:p>
    <w:p w:rsidR="001811F6" w:rsidRDefault="001811F6" w:rsidP="001811F6">
      <w:pPr>
        <w:pStyle w:val="CodeListingSmall"/>
      </w:pPr>
      <w:r>
        <w:t xml:space="preserve">  def createGroup(self,newGroupName, newGroupDescription, deleteGroupFirstIfExists): </w:t>
      </w:r>
    </w:p>
    <w:p w:rsidR="001811F6" w:rsidRDefault="001811F6" w:rsidP="001811F6">
      <w:pPr>
        <w:pStyle w:val="CodeListingSmall"/>
      </w:pPr>
      <w:r>
        <w:t xml:space="preserve">    try:</w:t>
      </w:r>
    </w:p>
    <w:p w:rsidR="001811F6" w:rsidRDefault="001811F6" w:rsidP="001811F6">
      <w:pPr>
        <w:pStyle w:val="CodeListingSmall"/>
      </w:pPr>
      <w:r>
        <w:lastRenderedPageBreak/>
        <w:tab/>
        <w:t xml:space="preserve">  cd('/SecurityConfiguration/'+domainName+'/Realms/'+self.realmName+'/AuthenticationProviders/DefaultAuthenticator')</w:t>
      </w:r>
    </w:p>
    <w:p w:rsidR="001811F6" w:rsidRDefault="001811F6" w:rsidP="001811F6">
      <w:pPr>
        <w:pStyle w:val="CodeListingSmall"/>
      </w:pPr>
    </w:p>
    <w:p w:rsidR="001811F6" w:rsidRDefault="001811F6" w:rsidP="001811F6">
      <w:pPr>
        <w:pStyle w:val="CodeListingSmall"/>
      </w:pPr>
      <w:r>
        <w:tab/>
        <w:t xml:space="preserve">  if (cmo.groupExists(newGroupName)):</w:t>
      </w:r>
    </w:p>
    <w:p w:rsidR="001811F6" w:rsidRDefault="001811F6" w:rsidP="001811F6">
      <w:pPr>
        <w:pStyle w:val="CodeListingSmall"/>
      </w:pPr>
      <w:r>
        <w:tab/>
        <w:t xml:space="preserve">      if (deleteGroupFirstIfExists):</w:t>
      </w:r>
    </w:p>
    <w:p w:rsidR="001811F6" w:rsidRDefault="001811F6" w:rsidP="001811F6">
      <w:pPr>
        <w:pStyle w:val="CodeListingSmall"/>
      </w:pPr>
      <w:r>
        <w:tab/>
      </w:r>
      <w:r>
        <w:tab/>
        <w:t xml:space="preserve">      print 'Group '+newGroupName+' already exists - removing old group first !'</w:t>
      </w:r>
    </w:p>
    <w:p w:rsidR="001811F6" w:rsidRDefault="001811F6" w:rsidP="001811F6">
      <w:pPr>
        <w:pStyle w:val="CodeListingSmall"/>
      </w:pPr>
      <w:r>
        <w:tab/>
      </w:r>
      <w:r>
        <w:tab/>
        <w:t xml:space="preserve">      cmo.removeGroup(newGroupName)</w:t>
      </w:r>
    </w:p>
    <w:p w:rsidR="001811F6" w:rsidRDefault="001811F6" w:rsidP="001811F6">
      <w:pPr>
        <w:pStyle w:val="CodeListingSmall"/>
      </w:pPr>
      <w:r>
        <w:tab/>
      </w:r>
      <w:r>
        <w:tab/>
        <w:t xml:space="preserve">  else:</w:t>
      </w:r>
    </w:p>
    <w:p w:rsidR="001811F6" w:rsidRDefault="001811F6" w:rsidP="001811F6">
      <w:pPr>
        <w:pStyle w:val="CodeListingSmall"/>
      </w:pPr>
      <w:r>
        <w:tab/>
      </w:r>
      <w:r>
        <w:tab/>
        <w:t xml:space="preserve">      # cannot create !!</w:t>
      </w:r>
    </w:p>
    <w:p w:rsidR="001811F6" w:rsidRDefault="001811F6" w:rsidP="001811F6">
      <w:pPr>
        <w:pStyle w:val="CodeListingSmall"/>
      </w:pPr>
      <w:r>
        <w:tab/>
        <w:t xml:space="preserve">                print 'Group '+newGroupName+' already exists - CANNOT create !'</w:t>
      </w:r>
    </w:p>
    <w:p w:rsidR="001811F6" w:rsidRDefault="001811F6" w:rsidP="001811F6">
      <w:pPr>
        <w:pStyle w:val="CodeListingSmall"/>
      </w:pPr>
      <w:r>
        <w:tab/>
      </w:r>
      <w:r>
        <w:tab/>
        <w:t xml:space="preserve">      return</w:t>
      </w:r>
    </w:p>
    <w:p w:rsidR="001811F6" w:rsidRDefault="001811F6" w:rsidP="001811F6">
      <w:pPr>
        <w:pStyle w:val="CodeListingSmall"/>
      </w:pPr>
      <w:r>
        <w:t xml:space="preserve">      </w:t>
      </w:r>
    </w:p>
    <w:p w:rsidR="001811F6" w:rsidRDefault="001811F6" w:rsidP="001811F6">
      <w:pPr>
        <w:pStyle w:val="CodeListingSmall"/>
      </w:pPr>
      <w:r>
        <w:tab/>
        <w:t xml:space="preserve">  # create group </w:t>
      </w:r>
      <w:r>
        <w:tab/>
        <w:t xml:space="preserve">  </w:t>
      </w:r>
    </w:p>
    <w:p w:rsidR="001811F6" w:rsidRDefault="001811F6" w:rsidP="001811F6">
      <w:pPr>
        <w:pStyle w:val="CodeListingSmall"/>
      </w:pPr>
      <w:r>
        <w:tab/>
        <w:t xml:space="preserve">  cmo.createGroup(newGroupName, newGroupDescription)</w:t>
      </w:r>
    </w:p>
    <w:p w:rsidR="001811F6" w:rsidRDefault="001811F6" w:rsidP="001811F6">
      <w:pPr>
        <w:pStyle w:val="CodeListingSmall"/>
      </w:pP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p>
    <w:p w:rsidR="001811F6" w:rsidRDefault="001811F6" w:rsidP="001811F6">
      <w:pPr>
        <w:pStyle w:val="CodeListingSmall"/>
      </w:pPr>
      <w:r>
        <w:t xml:space="preserve"> </w:t>
      </w:r>
    </w:p>
    <w:p w:rsidR="001811F6" w:rsidRDefault="001811F6" w:rsidP="001811F6">
      <w:pPr>
        <w:pStyle w:val="CodeListingSmall"/>
      </w:pPr>
      <w:r>
        <w:t xml:space="preserve">  # add a user to a group. Group membership is very important for correct security rules </w:t>
      </w:r>
    </w:p>
    <w:p w:rsidR="001811F6" w:rsidRDefault="001811F6" w:rsidP="001811F6">
      <w:pPr>
        <w:pStyle w:val="CodeListingSmall"/>
      </w:pPr>
      <w:r>
        <w:t xml:space="preserve">  def addUserToGroup(self,userName, groupName):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cd('/SecurityConfiguration/'+domainName+'/Realms/'+self.realmName+'/AuthenticationProviders/DefaultAuthenticator')</w:t>
      </w:r>
    </w:p>
    <w:p w:rsidR="001811F6" w:rsidRDefault="001811F6" w:rsidP="001811F6">
      <w:pPr>
        <w:pStyle w:val="CodeListingSmall"/>
      </w:pPr>
    </w:p>
    <w:p w:rsidR="001811F6" w:rsidRDefault="001811F6" w:rsidP="001811F6">
      <w:pPr>
        <w:pStyle w:val="CodeListingSmall"/>
      </w:pPr>
      <w:r>
        <w:tab/>
        <w:t xml:space="preserve">  # check if user exists</w:t>
      </w:r>
    </w:p>
    <w:p w:rsidR="001811F6" w:rsidRDefault="001811F6" w:rsidP="001811F6">
      <w:pPr>
        <w:pStyle w:val="CodeListingSmall"/>
      </w:pPr>
      <w:r>
        <w:tab/>
        <w:t xml:space="preserve">  if (cmo.userExists(userName)==0):</w:t>
      </w:r>
    </w:p>
    <w:p w:rsidR="001811F6" w:rsidRDefault="001811F6" w:rsidP="001811F6">
      <w:pPr>
        <w:pStyle w:val="CodeListingSmall"/>
      </w:pPr>
      <w:r>
        <w:tab/>
        <w:t xml:space="preserve">      print 'User '+userName+' does not exist CANNOT add '+userName+' to group '+groupName+' !'</w:t>
      </w:r>
    </w:p>
    <w:p w:rsidR="001811F6" w:rsidRDefault="001811F6" w:rsidP="001811F6">
      <w:pPr>
        <w:pStyle w:val="CodeListingSmall"/>
      </w:pPr>
      <w:r>
        <w:tab/>
        <w:t xml:space="preserve">      return</w:t>
      </w:r>
    </w:p>
    <w:p w:rsidR="001811F6" w:rsidRDefault="001811F6" w:rsidP="001811F6">
      <w:pPr>
        <w:pStyle w:val="CodeListingSmall"/>
      </w:pPr>
    </w:p>
    <w:p w:rsidR="001811F6" w:rsidRDefault="001811F6" w:rsidP="001811F6">
      <w:pPr>
        <w:pStyle w:val="CodeListingSmall"/>
      </w:pPr>
      <w:r>
        <w:tab/>
        <w:t xml:space="preserve">  # check if group exists</w:t>
      </w:r>
    </w:p>
    <w:p w:rsidR="001811F6" w:rsidRDefault="001811F6" w:rsidP="001811F6">
      <w:pPr>
        <w:pStyle w:val="CodeListingSmall"/>
      </w:pPr>
      <w:r>
        <w:tab/>
        <w:t xml:space="preserve">  if (cmo.groupExists(groupName)==0):</w:t>
      </w:r>
    </w:p>
    <w:p w:rsidR="001811F6" w:rsidRDefault="001811F6" w:rsidP="001811F6">
      <w:pPr>
        <w:pStyle w:val="CodeListingSmall"/>
      </w:pPr>
      <w:r>
        <w:tab/>
        <w:t xml:space="preserve">    print 'Group '+groupName+' does not exist CANNOT add '+userName+' to group '+groupName+' !'</w:t>
      </w:r>
    </w:p>
    <w:p w:rsidR="001811F6" w:rsidRDefault="001811F6" w:rsidP="001811F6">
      <w:pPr>
        <w:pStyle w:val="CodeListingSmall"/>
      </w:pPr>
      <w:r>
        <w:tab/>
        <w:t xml:space="preserve">    return</w:t>
      </w:r>
    </w:p>
    <w:p w:rsidR="001811F6" w:rsidRDefault="001811F6" w:rsidP="001811F6">
      <w:pPr>
        <w:pStyle w:val="CodeListingSmall"/>
      </w:pPr>
      <w:r>
        <w:t xml:space="preserve">      </w:t>
      </w:r>
    </w:p>
    <w:p w:rsidR="001811F6" w:rsidRDefault="001811F6" w:rsidP="001811F6">
      <w:pPr>
        <w:pStyle w:val="CodeListingSmall"/>
      </w:pPr>
      <w:r>
        <w:tab/>
        <w:t xml:space="preserve">  # check if already member</w:t>
      </w:r>
    </w:p>
    <w:p w:rsidR="001811F6" w:rsidRDefault="001811F6" w:rsidP="001811F6">
      <w:pPr>
        <w:pStyle w:val="CodeListingSmall"/>
      </w:pPr>
      <w:r>
        <w:t xml:space="preserve">          if (cmo.isMember(groupName,userName,true)==1):</w:t>
      </w:r>
    </w:p>
    <w:p w:rsidR="001811F6" w:rsidRDefault="001811F6" w:rsidP="001811F6">
      <w:pPr>
        <w:pStyle w:val="CodeListingSmall"/>
      </w:pPr>
      <w:r>
        <w:tab/>
        <w:t xml:space="preserve">      print 'User '+userName+' is already member of group '+groupName+' !'</w:t>
      </w:r>
    </w:p>
    <w:p w:rsidR="001811F6" w:rsidRDefault="001811F6" w:rsidP="001811F6">
      <w:pPr>
        <w:pStyle w:val="CodeListingSmall"/>
      </w:pPr>
      <w:r>
        <w:tab/>
        <w:t xml:space="preserve">      return</w:t>
      </w:r>
    </w:p>
    <w:p w:rsidR="001811F6" w:rsidRDefault="001811F6" w:rsidP="001811F6">
      <w:pPr>
        <w:pStyle w:val="CodeListingSmall"/>
      </w:pPr>
      <w:r>
        <w:tab/>
        <w:t xml:space="preserve">  </w:t>
      </w:r>
    </w:p>
    <w:p w:rsidR="001811F6" w:rsidRDefault="001811F6" w:rsidP="001811F6">
      <w:pPr>
        <w:pStyle w:val="CodeListingSmall"/>
      </w:pPr>
      <w:r>
        <w:tab/>
        <w:t xml:space="preserve">  # finally :-) add user to group</w:t>
      </w:r>
    </w:p>
    <w:p w:rsidR="001811F6" w:rsidRDefault="001811F6" w:rsidP="001811F6">
      <w:pPr>
        <w:pStyle w:val="CodeListingSmall"/>
      </w:pPr>
      <w:r>
        <w:tab/>
        <w:t xml:space="preserve">  cmo.addMemberToGroup(groupName, userName)</w:t>
      </w:r>
    </w:p>
    <w:p w:rsidR="001811F6" w:rsidRDefault="001811F6" w:rsidP="001811F6">
      <w:pPr>
        <w:pStyle w:val="CodeListingSmall"/>
      </w:pPr>
      <w:r>
        <w:tab/>
        <w:t xml:space="preserve">  </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xml:space="preserve">  # change the password of a user</w:t>
      </w:r>
    </w:p>
    <w:p w:rsidR="001811F6" w:rsidRDefault="001811F6" w:rsidP="001811F6">
      <w:pPr>
        <w:pStyle w:val="CodeListingSmall"/>
      </w:pPr>
      <w:r>
        <w:t xml:space="preserve">  def changeUserpassword(self,userName, oldPassword, newPassword):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 xml:space="preserve">           '/AuthenticationProviders/DefaultAuthenticator')</w:t>
      </w:r>
    </w:p>
    <w:p w:rsidR="001811F6" w:rsidRDefault="001811F6" w:rsidP="001811F6">
      <w:pPr>
        <w:pStyle w:val="CodeListingSmall"/>
      </w:pPr>
    </w:p>
    <w:p w:rsidR="001811F6" w:rsidRDefault="001811F6" w:rsidP="001811F6">
      <w:pPr>
        <w:pStyle w:val="CodeListingSmall"/>
      </w:pPr>
      <w:r>
        <w:tab/>
        <w:t xml:space="preserve">  # check if user exists</w:t>
      </w:r>
    </w:p>
    <w:p w:rsidR="001811F6" w:rsidRDefault="001811F6" w:rsidP="001811F6">
      <w:pPr>
        <w:pStyle w:val="CodeListingSmall"/>
      </w:pPr>
      <w:r>
        <w:tab/>
        <w:t xml:space="preserve">  if (cmo.userExists(userName)==0):</w:t>
      </w:r>
    </w:p>
    <w:p w:rsidR="001811F6" w:rsidRDefault="001811F6" w:rsidP="001811F6">
      <w:pPr>
        <w:pStyle w:val="CodeListingSmall"/>
      </w:pPr>
      <w:r>
        <w:tab/>
        <w:t xml:space="preserve">      print 'User '+userName+' does not exist - CANNOT change password !'</w:t>
      </w:r>
    </w:p>
    <w:p w:rsidR="001811F6" w:rsidRDefault="001811F6" w:rsidP="001811F6">
      <w:pPr>
        <w:pStyle w:val="CodeListingSmall"/>
      </w:pPr>
      <w:r>
        <w:tab/>
        <w:t xml:space="preserve">      return</w:t>
      </w:r>
    </w:p>
    <w:p w:rsidR="001811F6" w:rsidRDefault="001811F6" w:rsidP="001811F6">
      <w:pPr>
        <w:pStyle w:val="CodeListingSmall"/>
      </w:pPr>
    </w:p>
    <w:p w:rsidR="001811F6" w:rsidRDefault="001811F6" w:rsidP="001811F6">
      <w:pPr>
        <w:pStyle w:val="CodeListingSmall"/>
      </w:pPr>
      <w:r>
        <w:tab/>
        <w:t xml:space="preserve">  # change the password</w:t>
      </w:r>
    </w:p>
    <w:p w:rsidR="001811F6" w:rsidRDefault="001811F6" w:rsidP="001811F6">
      <w:pPr>
        <w:pStyle w:val="CodeListingSmall"/>
      </w:pPr>
      <w:r>
        <w:tab/>
        <w:t xml:space="preserve">  cmo.changeUserPassword(userName, oldPassword, newPassword)</w:t>
      </w:r>
    </w:p>
    <w:p w:rsidR="001811F6" w:rsidRDefault="001811F6" w:rsidP="001811F6">
      <w:pPr>
        <w:pStyle w:val="CodeListingSmall"/>
      </w:pPr>
      <w:r>
        <w:t xml:space="preserve">            print "Changed password of user '+userName+' successfully"</w:t>
      </w:r>
      <w:r>
        <w:tab/>
        <w:t xml:space="preserve">  </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ab/>
        <w:t xml:space="preserve">  </w:t>
      </w:r>
    </w:p>
    <w:p w:rsidR="001811F6" w:rsidRDefault="001811F6" w:rsidP="001811F6">
      <w:pPr>
        <w:pStyle w:val="CodeListingSmall"/>
      </w:pPr>
    </w:p>
    <w:p w:rsidR="001811F6" w:rsidRDefault="001811F6" w:rsidP="001811F6">
      <w:pPr>
        <w:pStyle w:val="CodeListingSmall"/>
      </w:pPr>
      <w:r>
        <w:t xml:space="preserve">  # change the group memberships of this user</w:t>
      </w:r>
    </w:p>
    <w:p w:rsidR="001811F6" w:rsidRDefault="001811F6" w:rsidP="001811F6">
      <w:pPr>
        <w:pStyle w:val="CodeListingSmall"/>
      </w:pPr>
      <w:r>
        <w:t xml:space="preserve">  # this function will remove the user from all groups and add </w:t>
      </w:r>
    </w:p>
    <w:p w:rsidR="001811F6" w:rsidRDefault="001811F6" w:rsidP="001811F6">
      <w:pPr>
        <w:pStyle w:val="CodeListingSmall"/>
      </w:pPr>
      <w:r>
        <w:t xml:space="preserve">  # the user to all groups mentioned in the parameter</w:t>
      </w:r>
    </w:p>
    <w:p w:rsidR="001811F6" w:rsidRDefault="001811F6" w:rsidP="001811F6">
      <w:pPr>
        <w:pStyle w:val="CodeListingSmall"/>
      </w:pPr>
      <w:r>
        <w:t xml:space="preserve">  def changeGroupMembershipsOfUser(self, userName, allNewGroupNames):</w:t>
      </w:r>
    </w:p>
    <w:p w:rsidR="001811F6" w:rsidRDefault="001811F6" w:rsidP="001811F6">
      <w:pPr>
        <w:pStyle w:val="CodeListingSmall"/>
      </w:pPr>
      <w:r>
        <w:t xml:space="preserve">    try:</w:t>
      </w:r>
    </w:p>
    <w:p w:rsidR="001811F6" w:rsidRDefault="001811F6" w:rsidP="001811F6">
      <w:pPr>
        <w:pStyle w:val="CodeListingSmall"/>
      </w:pPr>
      <w:r>
        <w:t xml:space="preserve">       groupList = returnAllGroupNames()</w:t>
      </w:r>
    </w:p>
    <w:p w:rsidR="001811F6" w:rsidRDefault="001811F6" w:rsidP="001811F6">
      <w:pPr>
        <w:pStyle w:val="CodeListingSmall"/>
      </w:pPr>
    </w:p>
    <w:p w:rsidR="001811F6" w:rsidRDefault="001811F6" w:rsidP="001811F6">
      <w:pPr>
        <w:pStyle w:val="CodeListingSmall"/>
      </w:pPr>
      <w:r>
        <w:t xml:space="preserve">       # delete user from all groups where this user is member of</w:t>
      </w:r>
    </w:p>
    <w:p w:rsidR="001811F6" w:rsidRDefault="001811F6" w:rsidP="001811F6">
      <w:pPr>
        <w:pStyle w:val="CodeListingSmall"/>
      </w:pPr>
      <w:r>
        <w:t xml:space="preserve">       for groupName in groupList:</w:t>
      </w:r>
    </w:p>
    <w:p w:rsidR="001811F6" w:rsidRDefault="001811F6" w:rsidP="001811F6">
      <w:pPr>
        <w:pStyle w:val="CodeListingSmall"/>
      </w:pPr>
      <w:r>
        <w:t xml:space="preserve">          print 'test if '+userName+' is member of group '+groupName</w:t>
      </w:r>
    </w:p>
    <w:p w:rsidR="001811F6" w:rsidRDefault="001811F6" w:rsidP="001811F6">
      <w:pPr>
        <w:pStyle w:val="CodeListingSmall"/>
      </w:pPr>
      <w:r>
        <w:tab/>
        <w:t xml:space="preserve">  if testIfUserIsMemberOfGroup(groupName, userName)==1:</w:t>
      </w:r>
    </w:p>
    <w:p w:rsidR="001811F6" w:rsidRDefault="001811F6" w:rsidP="001811F6">
      <w:pPr>
        <w:pStyle w:val="CodeListingSmall"/>
      </w:pPr>
      <w:r>
        <w:lastRenderedPageBreak/>
        <w:t xml:space="preserve">             # remove user</w:t>
      </w:r>
    </w:p>
    <w:p w:rsidR="001811F6" w:rsidRDefault="001811F6" w:rsidP="001811F6">
      <w:pPr>
        <w:pStyle w:val="CodeListingSmall"/>
      </w:pPr>
      <w:r>
        <w:t xml:space="preserve">             removeUserFromGroup(userName, groupName)   </w:t>
      </w:r>
    </w:p>
    <w:p w:rsidR="001811F6" w:rsidRDefault="001811F6" w:rsidP="001811F6">
      <w:pPr>
        <w:pStyle w:val="CodeListingSmall"/>
      </w:pPr>
    </w:p>
    <w:p w:rsidR="001811F6" w:rsidRDefault="001811F6" w:rsidP="001811F6">
      <w:pPr>
        <w:pStyle w:val="CodeListingSmall"/>
      </w:pPr>
      <w:r>
        <w:t xml:space="preserve">       newGroupList = allNewGroupNames.split(',')</w:t>
      </w:r>
    </w:p>
    <w:p w:rsidR="001811F6" w:rsidRDefault="001811F6" w:rsidP="001811F6">
      <w:pPr>
        <w:pStyle w:val="CodeListingSmall"/>
      </w:pPr>
      <w:r>
        <w:t xml:space="preserve">       for groupName in newGroupList:</w:t>
      </w:r>
    </w:p>
    <w:p w:rsidR="001811F6" w:rsidRDefault="001811F6" w:rsidP="001811F6">
      <w:pPr>
        <w:pStyle w:val="CodeListingSmall"/>
      </w:pPr>
      <w:r>
        <w:t xml:space="preserve">          # add user to group</w:t>
      </w:r>
    </w:p>
    <w:p w:rsidR="001811F6" w:rsidRDefault="001811F6" w:rsidP="001811F6">
      <w:pPr>
        <w:pStyle w:val="CodeListingSmall"/>
      </w:pPr>
      <w:r>
        <w:t xml:space="preserve">          print 'Add '+userName+' to group '+groupName</w:t>
      </w:r>
    </w:p>
    <w:p w:rsidR="001811F6" w:rsidRDefault="001811F6" w:rsidP="001811F6">
      <w:pPr>
        <w:pStyle w:val="CodeListingSmall"/>
      </w:pPr>
      <w:r>
        <w:t xml:space="preserve">          addUserToGroup(userName, groupName)</w:t>
      </w:r>
    </w:p>
    <w:p w:rsidR="001811F6" w:rsidRDefault="001811F6" w:rsidP="001811F6">
      <w:pPr>
        <w:pStyle w:val="CodeListingSmall"/>
      </w:pPr>
      <w:r>
        <w:t xml:space="preserve">    except: </w:t>
      </w:r>
    </w:p>
    <w:p w:rsidR="001811F6" w:rsidRDefault="001811F6" w:rsidP="001811F6">
      <w:pPr>
        <w:pStyle w:val="CodeListingSmall"/>
      </w:pPr>
      <w:r>
        <w:t xml:space="preserve">       dumpStack()</w:t>
      </w:r>
    </w:p>
    <w:p w:rsidR="001811F6" w:rsidRDefault="001811F6" w:rsidP="001811F6">
      <w:pPr>
        <w:pStyle w:val="CodeListingSmall"/>
      </w:pPr>
    </w:p>
    <w:p w:rsidR="001811F6" w:rsidRDefault="001811F6" w:rsidP="001811F6">
      <w:pPr>
        <w:pStyle w:val="CodeListingSmall"/>
      </w:pPr>
      <w:r>
        <w:t xml:space="preserve">  #######################################################</w:t>
      </w:r>
      <w:r>
        <w:tab/>
      </w:r>
    </w:p>
    <w:p w:rsidR="001811F6" w:rsidRDefault="001811F6" w:rsidP="001811F6">
      <w:pPr>
        <w:pStyle w:val="CodeListingSmall"/>
      </w:pPr>
      <w:r>
        <w:t xml:space="preserve">  # PART-3:   Testing and information</w:t>
      </w:r>
    </w:p>
    <w:p w:rsidR="001811F6" w:rsidRDefault="001811F6" w:rsidP="001811F6">
      <w:pPr>
        <w:pStyle w:val="CodeListingSmall"/>
      </w:pPr>
      <w:r>
        <w:t xml:space="preserve">  #######################################################</w:t>
      </w:r>
      <w:r>
        <w:tab/>
      </w:r>
    </w:p>
    <w:p w:rsidR="001811F6" w:rsidRDefault="001811F6" w:rsidP="001811F6">
      <w:pPr>
        <w:pStyle w:val="CodeListingSmall"/>
      </w:pPr>
      <w:r>
        <w:t xml:space="preserve"> </w:t>
      </w:r>
    </w:p>
    <w:p w:rsidR="001811F6" w:rsidRDefault="001811F6" w:rsidP="001811F6">
      <w:pPr>
        <w:pStyle w:val="CodeListingSmall"/>
      </w:pPr>
      <w:r>
        <w:t xml:space="preserve">  # test if a user exists</w:t>
      </w:r>
    </w:p>
    <w:p w:rsidR="001811F6" w:rsidRDefault="001811F6" w:rsidP="001811F6">
      <w:pPr>
        <w:pStyle w:val="CodeListingSmall"/>
      </w:pPr>
      <w:r>
        <w:t xml:space="preserve">  def testIfUserExists(self, userName):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 xml:space="preserve">           '/AuthenticationProviders/DefaultAuthenticator')</w:t>
      </w:r>
    </w:p>
    <w:p w:rsidR="001811F6" w:rsidRDefault="001811F6" w:rsidP="001811F6">
      <w:pPr>
        <w:pStyle w:val="CodeListingSmall"/>
      </w:pPr>
    </w:p>
    <w:p w:rsidR="001811F6" w:rsidRDefault="001811F6" w:rsidP="001811F6">
      <w:pPr>
        <w:pStyle w:val="CodeListingSmall"/>
      </w:pPr>
      <w:r>
        <w:tab/>
        <w:t xml:space="preserve">  return cmo.userExists(newUserName)</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p>
    <w:p w:rsidR="001811F6" w:rsidRDefault="001811F6" w:rsidP="001811F6">
      <w:pPr>
        <w:pStyle w:val="CodeListingSmall"/>
      </w:pPr>
      <w:r>
        <w:t xml:space="preserve">  # test if a group exists</w:t>
      </w:r>
    </w:p>
    <w:p w:rsidR="001811F6" w:rsidRDefault="001811F6" w:rsidP="001811F6">
      <w:pPr>
        <w:pStyle w:val="CodeListingSmall"/>
      </w:pPr>
      <w:r>
        <w:t xml:space="preserve">  def testIfGroupExists(self, groupName):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 xml:space="preserve">           '/AuthenticationProviders/DefaultAuthenticator')</w:t>
      </w:r>
    </w:p>
    <w:p w:rsidR="001811F6" w:rsidRDefault="001811F6" w:rsidP="001811F6">
      <w:pPr>
        <w:pStyle w:val="CodeListingSmall"/>
      </w:pPr>
    </w:p>
    <w:p w:rsidR="001811F6" w:rsidRDefault="001811F6" w:rsidP="001811F6">
      <w:pPr>
        <w:pStyle w:val="CodeListingSmall"/>
      </w:pPr>
      <w:r>
        <w:tab/>
        <w:t xml:space="preserve">  return cmo.groupExists(groupName)</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ab/>
        <w:t xml:space="preserve">  </w:t>
      </w:r>
    </w:p>
    <w:p w:rsidR="001811F6" w:rsidRDefault="001811F6" w:rsidP="001811F6">
      <w:pPr>
        <w:pStyle w:val="CodeListingSmall"/>
      </w:pPr>
    </w:p>
    <w:p w:rsidR="001811F6" w:rsidRDefault="001811F6" w:rsidP="001811F6">
      <w:pPr>
        <w:pStyle w:val="CodeListingSmall"/>
      </w:pPr>
      <w:r>
        <w:t xml:space="preserve">  # test if user is member of a group</w:t>
      </w:r>
    </w:p>
    <w:p w:rsidR="001811F6" w:rsidRDefault="001811F6" w:rsidP="001811F6">
      <w:pPr>
        <w:pStyle w:val="CodeListingSmall"/>
      </w:pPr>
      <w:r>
        <w:t xml:space="preserve">  def testIfUserIsMemberOfGroup(self, groupName, userName):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 xml:space="preserve">           '/AuthenticationProviders/DefaultAuthenticator')</w:t>
      </w:r>
    </w:p>
    <w:p w:rsidR="001811F6" w:rsidRDefault="001811F6" w:rsidP="001811F6">
      <w:pPr>
        <w:pStyle w:val="CodeListingSmall"/>
      </w:pPr>
    </w:p>
    <w:p w:rsidR="001811F6" w:rsidRDefault="001811F6" w:rsidP="001811F6">
      <w:pPr>
        <w:pStyle w:val="CodeListingSmall"/>
      </w:pPr>
      <w:r>
        <w:tab/>
        <w:t xml:space="preserve">  return cmo.isMember(groupName,userName,true)</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ab/>
        <w:t xml:space="preserve">  </w:t>
      </w:r>
    </w:p>
    <w:p w:rsidR="001811F6" w:rsidRDefault="001811F6" w:rsidP="001811F6">
      <w:pPr>
        <w:pStyle w:val="CodeListingSmall"/>
      </w:pPr>
    </w:p>
    <w:p w:rsidR="001811F6" w:rsidRDefault="001811F6" w:rsidP="001811F6">
      <w:pPr>
        <w:pStyle w:val="CodeListingSmall"/>
      </w:pPr>
      <w:r>
        <w:t xml:space="preserve">  #######################################################</w:t>
      </w:r>
      <w:r>
        <w:tab/>
      </w:r>
    </w:p>
    <w:p w:rsidR="001811F6" w:rsidRDefault="001811F6" w:rsidP="001811F6">
      <w:pPr>
        <w:pStyle w:val="CodeListingSmall"/>
      </w:pPr>
      <w:r>
        <w:t xml:space="preserve">  # PART-4:   Delete user and group</w:t>
      </w:r>
    </w:p>
    <w:p w:rsidR="001811F6" w:rsidRDefault="001811F6" w:rsidP="001811F6">
      <w:pPr>
        <w:pStyle w:val="CodeListingSmall"/>
      </w:pPr>
      <w:r>
        <w:t xml:space="preserve">  #######################################################</w:t>
      </w:r>
      <w:r>
        <w:tab/>
      </w:r>
    </w:p>
    <w:p w:rsidR="001811F6" w:rsidRDefault="001811F6" w:rsidP="001811F6">
      <w:pPr>
        <w:pStyle w:val="CodeListingSmall"/>
      </w:pPr>
    </w:p>
    <w:p w:rsidR="001811F6" w:rsidRDefault="001811F6" w:rsidP="001811F6">
      <w:pPr>
        <w:pStyle w:val="CodeListingSmall"/>
      </w:pPr>
      <w:r>
        <w:t xml:space="preserve">  # delete a user from the realm</w:t>
      </w:r>
    </w:p>
    <w:p w:rsidR="001811F6" w:rsidRDefault="001811F6" w:rsidP="001811F6">
      <w:pPr>
        <w:pStyle w:val="CodeListingSmall"/>
      </w:pPr>
      <w:r>
        <w:t xml:space="preserve">  def deleteUser(self, username):</w:t>
      </w:r>
    </w:p>
    <w:p w:rsidR="001811F6" w:rsidRDefault="001811F6" w:rsidP="001811F6">
      <w:pPr>
        <w:pStyle w:val="CodeListingSmall"/>
      </w:pPr>
      <w:r>
        <w:t xml:space="preserve">    # change to default authenticator</w:t>
      </w:r>
    </w:p>
    <w:p w:rsidR="001811F6" w:rsidRDefault="001811F6" w:rsidP="001811F6">
      <w:pPr>
        <w:pStyle w:val="CodeListingSmall"/>
      </w:pPr>
      <w:r>
        <w:t xml:space="preserve">    cd ('/SecurityConfiguration/' + domainName + </w:t>
      </w:r>
    </w:p>
    <w:p w:rsidR="001811F6" w:rsidRDefault="001811F6" w:rsidP="001811F6">
      <w:pPr>
        <w:pStyle w:val="CodeListingSmall"/>
      </w:pPr>
      <w:r>
        <w:t xml:space="preserve">        '/Realms/myrealm/AuthenticationProviders/DefaultAuthenticator')</w:t>
      </w:r>
    </w:p>
    <w:p w:rsidR="001811F6" w:rsidRDefault="001811F6" w:rsidP="001811F6">
      <w:pPr>
        <w:pStyle w:val="CodeListingSmall"/>
      </w:pPr>
      <w:r>
        <w:t xml:space="preserve">    </w:t>
      </w:r>
    </w:p>
    <w:p w:rsidR="001811F6" w:rsidRDefault="001811F6" w:rsidP="001811F6">
      <w:pPr>
        <w:pStyle w:val="CodeListingSmall"/>
      </w:pPr>
      <w:r>
        <w:t xml:space="preserve">    # delete user</w:t>
      </w:r>
    </w:p>
    <w:p w:rsidR="001811F6" w:rsidRDefault="001811F6" w:rsidP="001811F6">
      <w:pPr>
        <w:pStyle w:val="CodeListingSmall"/>
      </w:pPr>
      <w:r>
        <w:t xml:space="preserve">    cmo.removeUser(userName)</w:t>
      </w:r>
    </w:p>
    <w:p w:rsidR="001811F6" w:rsidRDefault="001811F6" w:rsidP="001811F6">
      <w:pPr>
        <w:pStyle w:val="CodeListingSmall"/>
      </w:pPr>
      <w:r>
        <w:t xml:space="preserve">    </w:t>
      </w:r>
    </w:p>
    <w:p w:rsidR="001811F6" w:rsidRDefault="001811F6" w:rsidP="001811F6">
      <w:pPr>
        <w:pStyle w:val="CodeListingSmall"/>
      </w:pPr>
      <w:r>
        <w:t xml:space="preserve">  # delete a group from the realm</w:t>
      </w:r>
    </w:p>
    <w:p w:rsidR="001811F6" w:rsidRDefault="001811F6" w:rsidP="001811F6">
      <w:pPr>
        <w:pStyle w:val="CodeListingSmall"/>
      </w:pPr>
      <w:r>
        <w:t xml:space="preserve">  def deleteGroup(self, groupname):</w:t>
      </w:r>
    </w:p>
    <w:p w:rsidR="001811F6" w:rsidRDefault="001811F6" w:rsidP="001811F6">
      <w:pPr>
        <w:pStyle w:val="CodeListingSmall"/>
      </w:pPr>
      <w:r>
        <w:t xml:space="preserve">    # change to default authenticator</w:t>
      </w:r>
    </w:p>
    <w:p w:rsidR="001811F6" w:rsidRDefault="001811F6" w:rsidP="001811F6">
      <w:pPr>
        <w:pStyle w:val="CodeListingSmall"/>
      </w:pPr>
      <w:r>
        <w:t xml:space="preserve">    cd ('/SecurityConfiguration/' + domainName + </w:t>
      </w:r>
    </w:p>
    <w:p w:rsidR="001811F6" w:rsidRDefault="001811F6" w:rsidP="001811F6">
      <w:pPr>
        <w:pStyle w:val="CodeListingSmall"/>
      </w:pPr>
      <w:r>
        <w:t xml:space="preserve">        '/Realms/myrealm/AuthenticationProviders/DefaultAuthenticator')</w:t>
      </w:r>
    </w:p>
    <w:p w:rsidR="001811F6" w:rsidRDefault="001811F6" w:rsidP="001811F6">
      <w:pPr>
        <w:pStyle w:val="CodeListingSmall"/>
      </w:pPr>
      <w:r>
        <w:t xml:space="preserve">    </w:t>
      </w:r>
    </w:p>
    <w:p w:rsidR="001811F6" w:rsidRDefault="001811F6" w:rsidP="001811F6">
      <w:pPr>
        <w:pStyle w:val="CodeListingSmall"/>
      </w:pPr>
      <w:r>
        <w:t xml:space="preserve">    # delete group</w:t>
      </w:r>
    </w:p>
    <w:p w:rsidR="001811F6" w:rsidRDefault="001811F6" w:rsidP="001811F6">
      <w:pPr>
        <w:pStyle w:val="CodeListingSmall"/>
      </w:pPr>
      <w:r>
        <w:t xml:space="preserve">    cmo.removeGroup(groupname)</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xml:space="preserve">  # remove user from group</w:t>
      </w:r>
    </w:p>
    <w:p w:rsidR="001811F6" w:rsidRDefault="001811F6" w:rsidP="001811F6">
      <w:pPr>
        <w:pStyle w:val="CodeListingSmall"/>
      </w:pPr>
      <w:r>
        <w:t xml:space="preserve">  def removeUserFromGroup(self, username, groupname):</w:t>
      </w:r>
    </w:p>
    <w:p w:rsidR="001811F6" w:rsidRDefault="001811F6" w:rsidP="001811F6">
      <w:pPr>
        <w:pStyle w:val="CodeListingSmall"/>
      </w:pPr>
      <w:r>
        <w:t xml:space="preserve">    # change to default authenticator</w:t>
      </w:r>
    </w:p>
    <w:p w:rsidR="001811F6" w:rsidRDefault="001811F6" w:rsidP="001811F6">
      <w:pPr>
        <w:pStyle w:val="CodeListingSmall"/>
      </w:pPr>
      <w:r>
        <w:t xml:space="preserve">    cd ('/SecurityConfiguration/' + domainName + </w:t>
      </w:r>
    </w:p>
    <w:p w:rsidR="001811F6" w:rsidRDefault="001811F6" w:rsidP="001811F6">
      <w:pPr>
        <w:pStyle w:val="CodeListingSmall"/>
      </w:pPr>
      <w:r>
        <w:t xml:space="preserve">        '/Realms/myrealm/AuthenticationProviders/DefaultAuthenticator')</w:t>
      </w:r>
    </w:p>
    <w:p w:rsidR="001811F6" w:rsidRDefault="001811F6" w:rsidP="001811F6">
      <w:pPr>
        <w:pStyle w:val="CodeListingSmall"/>
      </w:pPr>
    </w:p>
    <w:p w:rsidR="001811F6" w:rsidRDefault="001811F6" w:rsidP="001811F6">
      <w:pPr>
        <w:pStyle w:val="CodeListingSmall"/>
      </w:pPr>
      <w:r>
        <w:t xml:space="preserve">    remove user from group</w:t>
      </w:r>
    </w:p>
    <w:p w:rsidR="001811F6" w:rsidRDefault="001811F6" w:rsidP="001811F6">
      <w:pPr>
        <w:pStyle w:val="CodeListingSmall"/>
      </w:pPr>
      <w:r>
        <w:t xml:space="preserve">    if cmo.isMember(grouname,username,true):</w:t>
      </w:r>
    </w:p>
    <w:p w:rsidR="001811F6" w:rsidRDefault="001811F6" w:rsidP="001811F6">
      <w:pPr>
        <w:pStyle w:val="CodeListingSmall"/>
      </w:pPr>
      <w:r>
        <w:lastRenderedPageBreak/>
        <w:t xml:space="preserve">       cmo.removeMemberFromGroup(groupname,username)</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xml:space="preserve">  #######################################################</w:t>
      </w:r>
      <w:r>
        <w:tab/>
      </w:r>
    </w:p>
    <w:p w:rsidR="001811F6" w:rsidRDefault="001811F6" w:rsidP="001811F6">
      <w:pPr>
        <w:pStyle w:val="CodeListingSmall"/>
      </w:pPr>
      <w:r>
        <w:t xml:space="preserve">  # PART-5:   Locking / Unlocking</w:t>
      </w:r>
    </w:p>
    <w:p w:rsidR="001811F6" w:rsidRDefault="001811F6" w:rsidP="001811F6">
      <w:pPr>
        <w:pStyle w:val="CodeListingSmall"/>
      </w:pPr>
      <w:r>
        <w:t xml:space="preserve">  #######################################################</w:t>
      </w:r>
      <w:r>
        <w:tab/>
      </w:r>
    </w:p>
    <w:p w:rsidR="001811F6" w:rsidRDefault="001811F6" w:rsidP="001811F6">
      <w:pPr>
        <w:pStyle w:val="CodeListingSmall"/>
      </w:pPr>
      <w:r>
        <w:t xml:space="preserve"> </w:t>
      </w:r>
    </w:p>
    <w:p w:rsidR="001811F6" w:rsidRDefault="001811F6" w:rsidP="001811F6">
      <w:pPr>
        <w:pStyle w:val="CodeListingSmall"/>
      </w:pPr>
      <w:r>
        <w:t xml:space="preserve">  # test if a user is lockedOut</w:t>
      </w:r>
    </w:p>
    <w:p w:rsidR="001811F6" w:rsidRDefault="001811F6" w:rsidP="001811F6">
      <w:pPr>
        <w:pStyle w:val="CodeListingSmall"/>
      </w:pPr>
      <w:r>
        <w:t xml:space="preserve">  def testIfUserAccountIsLocked(self, userName):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ab/>
        <w:t xml:space="preserve">  myLockoutManager = cmo.getUserLockoutManager()</w:t>
      </w:r>
    </w:p>
    <w:p w:rsidR="001811F6" w:rsidRDefault="001811F6" w:rsidP="001811F6">
      <w:pPr>
        <w:pStyle w:val="CodeListingSmall"/>
      </w:pPr>
    </w:p>
    <w:p w:rsidR="001811F6" w:rsidRDefault="001811F6" w:rsidP="001811F6">
      <w:pPr>
        <w:pStyle w:val="CodeListingSmall"/>
      </w:pPr>
      <w:r>
        <w:tab/>
        <w:t xml:space="preserve">  return myLockoutManager.isLockedOut(userName)</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xml:space="preserve">  # clear the lockedOut of a user and reactivate this user again</w:t>
      </w:r>
    </w:p>
    <w:p w:rsidR="001811F6" w:rsidRDefault="001811F6" w:rsidP="001811F6">
      <w:pPr>
        <w:pStyle w:val="CodeListingSmall"/>
      </w:pPr>
      <w:r>
        <w:t xml:space="preserve">  def clearUserAccountLock(self, userName): </w:t>
      </w:r>
    </w:p>
    <w:p w:rsidR="001811F6" w:rsidRDefault="001811F6" w:rsidP="001811F6">
      <w:pPr>
        <w:pStyle w:val="CodeListingSmall"/>
      </w:pPr>
      <w:r>
        <w:t xml:space="preserve">    try:</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ab/>
        <w:t xml:space="preserve">  myLockoutManager = cmo.getUserLockoutManager()</w:t>
      </w:r>
    </w:p>
    <w:p w:rsidR="001811F6" w:rsidRDefault="001811F6" w:rsidP="001811F6">
      <w:pPr>
        <w:pStyle w:val="CodeListingSmall"/>
      </w:pPr>
    </w:p>
    <w:p w:rsidR="001811F6" w:rsidRDefault="001811F6" w:rsidP="001811F6">
      <w:pPr>
        <w:pStyle w:val="CodeListingSmall"/>
      </w:pPr>
      <w:r>
        <w:tab/>
        <w:t xml:space="preserve">  myLockoutManager.clearLockout(userName)</w:t>
      </w:r>
    </w:p>
    <w:p w:rsidR="001811F6" w:rsidRDefault="001811F6" w:rsidP="001811F6">
      <w:pPr>
        <w:pStyle w:val="CodeListingSmall"/>
      </w:pPr>
      <w:r>
        <w:tab/>
        <w:t xml:space="preserve">  print 'User account '+userName+' was unlocked !'</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ab/>
        <w:t xml:space="preserve">  </w:t>
      </w:r>
    </w:p>
    <w:p w:rsidR="001811F6" w:rsidRDefault="001811F6" w:rsidP="001811F6">
      <w:pPr>
        <w:pStyle w:val="CodeListingSmall"/>
      </w:pPr>
      <w:r>
        <w:t xml:space="preserve"> </w:t>
      </w:r>
    </w:p>
    <w:p w:rsidR="001811F6" w:rsidRDefault="001811F6" w:rsidP="001811F6">
      <w:pPr>
        <w:pStyle w:val="CodeListingSmall"/>
      </w:pPr>
      <w:r>
        <w:t xml:space="preserve"> </w:t>
      </w:r>
    </w:p>
    <w:p w:rsidR="001811F6" w:rsidRDefault="001811F6" w:rsidP="001811F6">
      <w:pPr>
        <w:pStyle w:val="CodeListingSmall"/>
      </w:pPr>
      <w:r>
        <w:t xml:space="preserve">  # list all user information</w:t>
      </w:r>
    </w:p>
    <w:p w:rsidR="001811F6" w:rsidRDefault="001811F6" w:rsidP="001811F6">
      <w:pPr>
        <w:pStyle w:val="CodeListingSmall"/>
      </w:pPr>
      <w:r>
        <w:t xml:space="preserve">  def listAllUserLockoutInformation(self): </w:t>
      </w:r>
    </w:p>
    <w:p w:rsidR="001811F6" w:rsidRDefault="001811F6" w:rsidP="001811F6">
      <w:pPr>
        <w:pStyle w:val="CodeListingSmall"/>
      </w:pPr>
      <w:r>
        <w:t xml:space="preserve">    try:</w:t>
      </w:r>
    </w:p>
    <w:p w:rsidR="001811F6" w:rsidRDefault="001811F6" w:rsidP="001811F6">
      <w:pPr>
        <w:pStyle w:val="CodeListingSmall"/>
      </w:pPr>
      <w:r>
        <w:tab/>
        <w:t xml:space="preserve">  alluserNames = returnAllUserNames()</w:t>
      </w:r>
    </w:p>
    <w:p w:rsidR="001811F6" w:rsidRDefault="001811F6" w:rsidP="001811F6">
      <w:pPr>
        <w:pStyle w:val="CodeListingSmall"/>
      </w:pPr>
      <w:r>
        <w:tab/>
        <w:t xml:space="preserve">  </w:t>
      </w:r>
    </w:p>
    <w:p w:rsidR="001811F6" w:rsidRDefault="001811F6" w:rsidP="001811F6">
      <w:pPr>
        <w:pStyle w:val="CodeListingSmall"/>
      </w:pPr>
      <w:r>
        <w:tab/>
        <w:t xml:space="preserve">  cd('/SecurityConfiguration/'+domainName+'/Realms/'+self.realmName)</w:t>
      </w:r>
    </w:p>
    <w:p w:rsidR="001811F6" w:rsidRDefault="001811F6" w:rsidP="001811F6">
      <w:pPr>
        <w:pStyle w:val="CodeListingSmall"/>
      </w:pPr>
      <w:r>
        <w:tab/>
        <w:t xml:space="preserve">  myLockoutManager = cmo.getUserLockoutManager()</w:t>
      </w:r>
    </w:p>
    <w:p w:rsidR="001811F6" w:rsidRDefault="001811F6" w:rsidP="001811F6">
      <w:pPr>
        <w:pStyle w:val="CodeListingSmall"/>
      </w:pPr>
    </w:p>
    <w:p w:rsidR="001811F6" w:rsidRDefault="001811F6" w:rsidP="001811F6">
      <w:pPr>
        <w:pStyle w:val="CodeListingSmall"/>
      </w:pPr>
      <w:r>
        <w:tab/>
        <w:t xml:space="preserve">  print 'Lockout-Information about all user acoounts:'</w:t>
      </w:r>
    </w:p>
    <w:p w:rsidR="001811F6" w:rsidRDefault="001811F6" w:rsidP="001811F6">
      <w:pPr>
        <w:pStyle w:val="CodeListingSmall"/>
      </w:pPr>
      <w:r>
        <w:tab/>
        <w:t xml:space="preserve">  for nextUser in alluserNames: </w:t>
      </w:r>
    </w:p>
    <w:p w:rsidR="001811F6" w:rsidRDefault="001811F6" w:rsidP="001811F6">
      <w:pPr>
        <w:pStyle w:val="CodeListingSmall"/>
      </w:pPr>
      <w:r>
        <w:tab/>
        <w:t xml:space="preserve">      print '   User:'+nextUser+'  isLocked:'+str(myLockoutManager.isLockedOut(nextUser))+</w:t>
      </w:r>
    </w:p>
    <w:p w:rsidR="001811F6" w:rsidRDefault="001811F6" w:rsidP="001811F6">
      <w:pPr>
        <w:pStyle w:val="CodeListingSmall"/>
      </w:pPr>
      <w:r>
        <w:t xml:space="preserve">                  '  LoginFailureCount:'+str(myLockoutManager.getLoginFailureCount(nextUser))+</w:t>
      </w:r>
    </w:p>
    <w:p w:rsidR="001811F6" w:rsidRDefault="001811F6" w:rsidP="001811F6">
      <w:pPr>
        <w:pStyle w:val="CodeListingSmall"/>
      </w:pPr>
      <w:r>
        <w:t xml:space="preserve">                  '  LastLoginFailure:'+str(myLockoutManager.getLastLoginFailure(nextUser))</w:t>
      </w:r>
    </w:p>
    <w:p w:rsidR="001811F6" w:rsidRDefault="001811F6" w:rsidP="001811F6">
      <w:pPr>
        <w:pStyle w:val="CodeListingSmall"/>
      </w:pP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r>
        <w:t xml:space="preserve"> </w:t>
      </w:r>
    </w:p>
    <w:p w:rsidR="001811F6" w:rsidRDefault="001811F6" w:rsidP="001811F6">
      <w:pPr>
        <w:pStyle w:val="CodeListingSmall"/>
      </w:pPr>
      <w:r>
        <w:t xml:space="preserve"> </w:t>
      </w:r>
    </w:p>
    <w:p w:rsidR="001811F6" w:rsidRDefault="001811F6" w:rsidP="001811F6">
      <w:pPr>
        <w:pStyle w:val="CodeListingSmall"/>
      </w:pPr>
      <w:r>
        <w:t xml:space="preserve">  # configure UserLockout Manager </w:t>
      </w:r>
    </w:p>
    <w:p w:rsidR="001811F6" w:rsidRDefault="001811F6" w:rsidP="001811F6">
      <w:pPr>
        <w:pStyle w:val="CodeListingSmall"/>
      </w:pPr>
      <w:r>
        <w:t xml:space="preserve">  # lockoutEnabled (boolean), lockoutThreshold (int), lockoutDuration (int)</w:t>
      </w:r>
    </w:p>
    <w:p w:rsidR="001811F6" w:rsidRDefault="001811F6" w:rsidP="001811F6">
      <w:pPr>
        <w:pStyle w:val="CodeListingSmall"/>
      </w:pPr>
      <w:r>
        <w:t xml:space="preserve">  def configureUserLockoutManager(self, lockoutEnabled, lockoutThreshold, lockoutDuration): </w:t>
      </w:r>
    </w:p>
    <w:p w:rsidR="001811F6" w:rsidRDefault="001811F6" w:rsidP="001811F6">
      <w:pPr>
        <w:pStyle w:val="CodeListingSmall"/>
      </w:pPr>
      <w:r>
        <w:t xml:space="preserve">    try:</w:t>
      </w:r>
    </w:p>
    <w:p w:rsidR="001811F6" w:rsidRDefault="001811F6" w:rsidP="001811F6">
      <w:pPr>
        <w:pStyle w:val="CodeListingSmall"/>
      </w:pPr>
      <w:r>
        <w:tab/>
        <w:t xml:space="preserve">  edit()</w:t>
      </w:r>
    </w:p>
    <w:p w:rsidR="001811F6" w:rsidRDefault="001811F6" w:rsidP="001811F6">
      <w:pPr>
        <w:pStyle w:val="CodeListingSmall"/>
      </w:pPr>
      <w:r>
        <w:tab/>
        <w:t xml:space="preserve">  startEdit()</w:t>
      </w:r>
    </w:p>
    <w:p w:rsidR="001811F6" w:rsidRDefault="001811F6" w:rsidP="001811F6">
      <w:pPr>
        <w:pStyle w:val="CodeListingSmall"/>
      </w:pPr>
      <w:r>
        <w:tab/>
        <w:t xml:space="preserve">  cd ('/')</w:t>
      </w:r>
    </w:p>
    <w:p w:rsidR="001811F6" w:rsidRDefault="001811F6" w:rsidP="001811F6">
      <w:pPr>
        <w:pStyle w:val="CodeListingSmall"/>
      </w:pPr>
      <w:r>
        <w:tab/>
        <w:t xml:space="preserve">  ulm=cmo.getSecurityConfiguration().getDefaultRealm().getUserLockoutManager()</w:t>
      </w:r>
    </w:p>
    <w:p w:rsidR="001811F6" w:rsidRDefault="001811F6" w:rsidP="001811F6">
      <w:pPr>
        <w:pStyle w:val="CodeListingSmall"/>
      </w:pPr>
      <w:r>
        <w:tab/>
        <w:t xml:space="preserve">  </w:t>
      </w:r>
    </w:p>
    <w:p w:rsidR="001811F6" w:rsidRDefault="001811F6" w:rsidP="001811F6">
      <w:pPr>
        <w:pStyle w:val="CodeListingSmall"/>
      </w:pPr>
      <w:r>
        <w:tab/>
        <w:t xml:space="preserve">  # lockout activated or not ?</w:t>
      </w:r>
    </w:p>
    <w:p w:rsidR="001811F6" w:rsidRDefault="001811F6" w:rsidP="001811F6">
      <w:pPr>
        <w:pStyle w:val="CodeListingSmall"/>
      </w:pPr>
      <w:r>
        <w:tab/>
        <w:t xml:space="preserve">  ulm.setLockoutEnabled(lockoutEnabled)</w:t>
      </w:r>
    </w:p>
    <w:p w:rsidR="001811F6" w:rsidRDefault="001811F6" w:rsidP="001811F6">
      <w:pPr>
        <w:pStyle w:val="CodeListingSmall"/>
      </w:pPr>
      <w:r>
        <w:tab/>
        <w:t xml:space="preserve">  </w:t>
      </w:r>
    </w:p>
    <w:p w:rsidR="001811F6" w:rsidRDefault="001811F6" w:rsidP="001811F6">
      <w:pPr>
        <w:pStyle w:val="CodeListingSmall"/>
      </w:pPr>
      <w:r>
        <w:tab/>
        <w:t xml:space="preserve">  # lockout threshold - when gets an account locked</w:t>
      </w:r>
    </w:p>
    <w:p w:rsidR="001811F6" w:rsidRDefault="001811F6" w:rsidP="001811F6">
      <w:pPr>
        <w:pStyle w:val="CodeListingSmall"/>
      </w:pPr>
      <w:r>
        <w:tab/>
        <w:t xml:space="preserve">  ulm.setLockoutThreshold(lockoutThreshold)</w:t>
      </w:r>
    </w:p>
    <w:p w:rsidR="001811F6" w:rsidRDefault="001811F6" w:rsidP="001811F6">
      <w:pPr>
        <w:pStyle w:val="CodeListingSmall"/>
      </w:pPr>
      <w:r>
        <w:tab/>
        <w:t xml:space="preserve">  </w:t>
      </w:r>
    </w:p>
    <w:p w:rsidR="001811F6" w:rsidRDefault="001811F6" w:rsidP="001811F6">
      <w:pPr>
        <w:pStyle w:val="CodeListingSmall"/>
      </w:pPr>
      <w:r>
        <w:tab/>
        <w:t xml:space="preserve">  # amount (in minutes) how long an account is locked</w:t>
      </w:r>
    </w:p>
    <w:p w:rsidR="001811F6" w:rsidRDefault="001811F6" w:rsidP="001811F6">
      <w:pPr>
        <w:pStyle w:val="CodeListingSmall"/>
      </w:pPr>
      <w:r>
        <w:tab/>
        <w:t xml:space="preserve">  ulm.setLockoutDuration(lockoutDuration)</w:t>
      </w:r>
    </w:p>
    <w:p w:rsidR="001811F6" w:rsidRDefault="001811F6" w:rsidP="001811F6">
      <w:pPr>
        <w:pStyle w:val="CodeListingSmall"/>
      </w:pPr>
      <w:r>
        <w:tab/>
        <w:t xml:space="preserve">  </w:t>
      </w:r>
    </w:p>
    <w:p w:rsidR="001811F6" w:rsidRDefault="001811F6" w:rsidP="001811F6">
      <w:pPr>
        <w:pStyle w:val="CodeListingSmall"/>
      </w:pPr>
      <w:r>
        <w:tab/>
        <w:t xml:space="preserve">  save()</w:t>
      </w:r>
    </w:p>
    <w:p w:rsidR="001811F6" w:rsidRDefault="001811F6" w:rsidP="001811F6">
      <w:pPr>
        <w:pStyle w:val="CodeListingSmall"/>
      </w:pPr>
      <w:r>
        <w:tab/>
        <w:t xml:space="preserve">  activate()</w:t>
      </w:r>
      <w:r>
        <w:tab/>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xml:space="preserve">  # list all user information</w:t>
      </w:r>
    </w:p>
    <w:p w:rsidR="001811F6" w:rsidRDefault="001811F6" w:rsidP="001811F6">
      <w:pPr>
        <w:pStyle w:val="CodeListingSmall"/>
      </w:pPr>
      <w:r>
        <w:t xml:space="preserve">  def listAllUserLockoutInformation(self): </w:t>
      </w:r>
    </w:p>
    <w:p w:rsidR="001811F6" w:rsidRDefault="001811F6" w:rsidP="001811F6">
      <w:pPr>
        <w:pStyle w:val="CodeListingSmall"/>
      </w:pPr>
      <w:r>
        <w:t xml:space="preserve">    try:  </w:t>
      </w:r>
    </w:p>
    <w:p w:rsidR="001811F6" w:rsidRDefault="001811F6" w:rsidP="001811F6">
      <w:pPr>
        <w:pStyle w:val="CodeListingSmall"/>
      </w:pPr>
      <w:r>
        <w:lastRenderedPageBreak/>
        <w:t xml:space="preserve">          cd('/SecurityConfiguration/'+domainName+'/Realms/'+self.realmName+'/UserLockoutManager/UserLockoutManager')</w:t>
      </w:r>
    </w:p>
    <w:p w:rsidR="001811F6" w:rsidRDefault="001811F6" w:rsidP="001811F6">
      <w:pPr>
        <w:pStyle w:val="CodeListingSmall"/>
      </w:pPr>
    </w:p>
    <w:p w:rsidR="001811F6" w:rsidRDefault="001811F6" w:rsidP="001811F6">
      <w:pPr>
        <w:pStyle w:val="CodeListingSmall"/>
      </w:pPr>
      <w:r>
        <w:t xml:space="preserve">          print 'Actual lockout-information from the domain '+domainName+' :'</w:t>
      </w:r>
    </w:p>
    <w:p w:rsidR="001811F6" w:rsidRDefault="001811F6" w:rsidP="001811F6">
      <w:pPr>
        <w:pStyle w:val="CodeListingSmall"/>
      </w:pPr>
      <w:r>
        <w:t xml:space="preserve">          print '   LockoutEnabled                       : ', get('LockoutEnabled')</w:t>
      </w:r>
    </w:p>
    <w:p w:rsidR="001811F6" w:rsidRDefault="001811F6" w:rsidP="001811F6">
      <w:pPr>
        <w:pStyle w:val="CodeListingSmall"/>
      </w:pPr>
      <w:r>
        <w:t xml:space="preserve">          print '   InvalidLoginAttemptsTotalCount       : ',cmo.getInvalidLoginAttemptsTotalCount()</w:t>
      </w:r>
    </w:p>
    <w:p w:rsidR="001811F6" w:rsidRDefault="001811F6" w:rsidP="001811F6">
      <w:pPr>
        <w:pStyle w:val="CodeListingSmall"/>
      </w:pPr>
      <w:r>
        <w:t xml:space="preserve">          print '   InvalidLoginUsersHighCount           : ',cmo.getInvalidLoginUsersHighCount()</w:t>
      </w:r>
    </w:p>
    <w:p w:rsidR="001811F6" w:rsidRDefault="001811F6" w:rsidP="001811F6">
      <w:pPr>
        <w:pStyle w:val="CodeListingSmall"/>
      </w:pPr>
      <w:r>
        <w:t xml:space="preserve">          print '   LockedUsersCurrentCount              : ',cmo.getLockedUsersCurrentCount()</w:t>
      </w:r>
    </w:p>
    <w:p w:rsidR="001811F6" w:rsidRDefault="001811F6" w:rsidP="001811F6">
      <w:pPr>
        <w:pStyle w:val="CodeListingSmall"/>
      </w:pPr>
      <w:r>
        <w:t xml:space="preserve">          print '   LockoutCacheSize                     : ',cmo.getLockoutCacheSize()</w:t>
      </w:r>
    </w:p>
    <w:p w:rsidR="001811F6" w:rsidRDefault="001811F6" w:rsidP="001811F6">
      <w:pPr>
        <w:pStyle w:val="CodeListingSmall"/>
      </w:pPr>
      <w:r>
        <w:t xml:space="preserve">          print '   LockoutDuration                      : ',cmo.getLockoutDuration()</w:t>
      </w:r>
    </w:p>
    <w:p w:rsidR="001811F6" w:rsidRDefault="001811F6" w:rsidP="001811F6">
      <w:pPr>
        <w:pStyle w:val="CodeListingSmall"/>
      </w:pPr>
      <w:r>
        <w:t xml:space="preserve">          print '   LockoutGCThreshold                   : ',cmo.getLockoutGCThreshold()</w:t>
      </w:r>
    </w:p>
    <w:p w:rsidR="001811F6" w:rsidRDefault="001811F6" w:rsidP="001811F6">
      <w:pPr>
        <w:pStyle w:val="CodeListingSmall"/>
      </w:pPr>
      <w:r>
        <w:t xml:space="preserve">          print '   LockoutResetDuration                 : ',cmo.getLockoutResetDuration()</w:t>
      </w:r>
    </w:p>
    <w:p w:rsidR="001811F6" w:rsidRDefault="001811F6" w:rsidP="001811F6">
      <w:pPr>
        <w:pStyle w:val="CodeListingSmall"/>
      </w:pPr>
      <w:r>
        <w:t xml:space="preserve">          print '   LockoutThreshold                     : ',cmo.getLockoutThreshold()</w:t>
      </w:r>
    </w:p>
    <w:p w:rsidR="001811F6" w:rsidRDefault="001811F6" w:rsidP="001811F6">
      <w:pPr>
        <w:pStyle w:val="CodeListingSmall"/>
      </w:pPr>
      <w:r>
        <w:t xml:space="preserve">          print '   LoginAttemptsWhileLockedTotalCount   : '</w:t>
      </w:r>
    </w:p>
    <w:p w:rsidR="001811F6" w:rsidRDefault="001811F6" w:rsidP="001811F6">
      <w:pPr>
        <w:pStyle w:val="CodeListingSmall"/>
      </w:pPr>
      <w:r>
        <w:t xml:space="preserve">                ,cmo.getLoginAttemptsWhileLockedTotalCount()</w:t>
      </w:r>
    </w:p>
    <w:p w:rsidR="001811F6" w:rsidRDefault="001811F6" w:rsidP="001811F6">
      <w:pPr>
        <w:pStyle w:val="CodeListingSmall"/>
      </w:pPr>
      <w:r>
        <w:t xml:space="preserve">          print '   UnlockedUsersTotalCount              : ',cmo.getUnlockedUsersTotalCount()</w:t>
      </w:r>
    </w:p>
    <w:p w:rsidR="001811F6" w:rsidRDefault="001811F6" w:rsidP="001811F6">
      <w:pPr>
        <w:pStyle w:val="CodeListingSmall"/>
      </w:pPr>
      <w:r>
        <w:t xml:space="preserve">          print '   UserLockoutTotalCount                : ',cmo.getUserLockoutTotalCount()</w:t>
      </w:r>
    </w:p>
    <w:p w:rsidR="001811F6" w:rsidRDefault="001811F6" w:rsidP="001811F6">
      <w:pPr>
        <w:pStyle w:val="CodeListingSmall"/>
      </w:pPr>
      <w:r>
        <w:t xml:space="preserve">    except:</w:t>
      </w:r>
    </w:p>
    <w:p w:rsidR="001811F6" w:rsidRDefault="001811F6" w:rsidP="001811F6">
      <w:pPr>
        <w:pStyle w:val="CodeListingSmall"/>
      </w:pPr>
      <w:r>
        <w:tab/>
        <w:t xml:space="preserve">  dumpStack()</w:t>
      </w:r>
    </w:p>
    <w:p w:rsidR="001811F6" w:rsidRDefault="001811F6" w:rsidP="001811F6">
      <w:pPr>
        <w:pStyle w:val="BodyText"/>
      </w:pPr>
    </w:p>
    <w:p w:rsidR="001811F6" w:rsidRDefault="001811F6" w:rsidP="001811F6">
      <w:pPr>
        <w:pStyle w:val="BodyText"/>
      </w:pPr>
    </w:p>
    <w:p w:rsidR="001811F6" w:rsidRDefault="001811F6" w:rsidP="001811F6">
      <w:pPr>
        <w:pStyle w:val="CodeCallout"/>
      </w:pPr>
      <w:r>
        <w:t>check_providers</w:t>
      </w:r>
    </w:p>
    <w:p w:rsidR="001811F6" w:rsidRDefault="001811F6" w:rsidP="001811F6">
      <w:pPr>
        <w:pStyle w:val="CodeListingSmall"/>
      </w:pPr>
      <w:r>
        <w:t>my1stProvider = 'MyOwnCustomAuthenticator'</w:t>
      </w:r>
    </w:p>
    <w:p w:rsidR="001811F6" w:rsidRDefault="001811F6" w:rsidP="001811F6">
      <w:pPr>
        <w:pStyle w:val="CodeListingSmall"/>
      </w:pPr>
      <w:r>
        <w:t>my2ndProvider = 'MyOwnCustomIdentityAsserter'</w:t>
      </w:r>
    </w:p>
    <w:p w:rsidR="001811F6" w:rsidRDefault="001811F6" w:rsidP="001811F6">
      <w:pPr>
        <w:pStyle w:val="CodeListingSmall"/>
      </w:pPr>
      <w:r>
        <w:t>my1stProviderControlFlag = 'REQUISITE'</w:t>
      </w:r>
    </w:p>
    <w:p w:rsidR="001811F6" w:rsidRDefault="001811F6" w:rsidP="001811F6">
      <w:pPr>
        <w:pStyle w:val="CodeListingSmall"/>
      </w:pPr>
      <w:r>
        <w:t>my2ndProviderControlFlag = 'SUFFICIENT'</w:t>
      </w:r>
    </w:p>
    <w:p w:rsidR="001811F6" w:rsidRDefault="001811F6" w:rsidP="001811F6">
      <w:pPr>
        <w:pStyle w:val="CodeListingSmall"/>
      </w:pPr>
    </w:p>
    <w:p w:rsidR="001811F6" w:rsidRDefault="001811F6" w:rsidP="001811F6">
      <w:pPr>
        <w:pStyle w:val="CodeListingSmall"/>
      </w:pPr>
      <w:r>
        <w:t># Connect to administration server</w:t>
      </w:r>
    </w:p>
    <w:p w:rsidR="001811F6" w:rsidRDefault="001811F6" w:rsidP="001811F6">
      <w:pPr>
        <w:pStyle w:val="CodeListingSmall"/>
      </w:pPr>
      <w:r>
        <w:t>connect(username, password, url)</w:t>
      </w:r>
    </w:p>
    <w:p w:rsidR="001811F6" w:rsidRDefault="001811F6" w:rsidP="001811F6">
      <w:pPr>
        <w:pStyle w:val="CodeListingSmall"/>
      </w:pPr>
    </w:p>
    <w:p w:rsidR="001811F6" w:rsidRDefault="001811F6" w:rsidP="001811F6">
      <w:pPr>
        <w:pStyle w:val="CodeListingSmall"/>
      </w:pPr>
      <w:r>
        <w:t># Check if provider-1 provider exists</w:t>
      </w:r>
    </w:p>
    <w:p w:rsidR="001811F6" w:rsidRDefault="001811F6" w:rsidP="001811F6">
      <w:pPr>
        <w:pStyle w:val="CodeListingSmall"/>
      </w:pPr>
      <w:r>
        <w:t>try:</w:t>
      </w:r>
    </w:p>
    <w:p w:rsidR="001811F6" w:rsidRDefault="001811F6" w:rsidP="001811F6">
      <w:pPr>
        <w:pStyle w:val="CodeListingSmall"/>
      </w:pPr>
      <w:r>
        <w:t xml:space="preserve">    cd('/SecurityConfiguration/' + domainName + '/Realms/myrealm/AuthenticationProviders/' </w:t>
      </w:r>
    </w:p>
    <w:p w:rsidR="001811F6" w:rsidRDefault="001811F6" w:rsidP="001811F6">
      <w:pPr>
        <w:pStyle w:val="CodeListingSmall"/>
      </w:pPr>
      <w:r>
        <w:t xml:space="preserve">       + my1stProvider)</w:t>
      </w:r>
    </w:p>
    <w:p w:rsidR="001811F6" w:rsidRDefault="001811F6" w:rsidP="001811F6">
      <w:pPr>
        <w:pStyle w:val="CodeListingSmall"/>
      </w:pPr>
      <w:r>
        <w:t>except:</w:t>
      </w:r>
    </w:p>
    <w:p w:rsidR="001811F6" w:rsidRDefault="001811F6" w:rsidP="001811F6">
      <w:pPr>
        <w:pStyle w:val="CodeListingSmall"/>
      </w:pPr>
      <w:r>
        <w:t xml:space="preserve">    print 'The Authentication Provider ' + my1stProvider + ' does not exist.'</w:t>
      </w:r>
    </w:p>
    <w:p w:rsidR="001811F6" w:rsidRDefault="001811F6" w:rsidP="001811F6">
      <w:pPr>
        <w:pStyle w:val="CodeListingSmall"/>
      </w:pPr>
      <w:r>
        <w:t xml:space="preserve">    exit()</w:t>
      </w:r>
    </w:p>
    <w:p w:rsidR="001811F6" w:rsidRDefault="001811F6" w:rsidP="001811F6">
      <w:pPr>
        <w:pStyle w:val="CodeListingSmall"/>
      </w:pPr>
    </w:p>
    <w:p w:rsidR="001811F6" w:rsidRDefault="001811F6" w:rsidP="001811F6">
      <w:pPr>
        <w:pStyle w:val="CodeListingSmall"/>
      </w:pPr>
      <w:r>
        <w:t># Check if provider-2 provider exists</w:t>
      </w:r>
    </w:p>
    <w:p w:rsidR="001811F6" w:rsidRDefault="001811F6" w:rsidP="001811F6">
      <w:pPr>
        <w:pStyle w:val="CodeListingSmall"/>
      </w:pPr>
      <w:r>
        <w:t>try:</w:t>
      </w:r>
    </w:p>
    <w:p w:rsidR="001811F6" w:rsidRDefault="001811F6" w:rsidP="001811F6">
      <w:pPr>
        <w:pStyle w:val="CodeListingSmall"/>
      </w:pPr>
      <w:r>
        <w:t xml:space="preserve">    cd('/SecurityConfiguration/' + domainName + '/Realms/myrealm/AuthenticationProviders/' </w:t>
      </w:r>
    </w:p>
    <w:p w:rsidR="001811F6" w:rsidRDefault="001811F6" w:rsidP="001811F6">
      <w:pPr>
        <w:pStyle w:val="CodeListingSmall"/>
      </w:pPr>
      <w:r>
        <w:t xml:space="preserve">       + my2ndProvider)</w:t>
      </w:r>
    </w:p>
    <w:p w:rsidR="001811F6" w:rsidRDefault="001811F6" w:rsidP="001811F6">
      <w:pPr>
        <w:pStyle w:val="CodeListingSmall"/>
      </w:pPr>
      <w:r>
        <w:t>except:</w:t>
      </w:r>
    </w:p>
    <w:p w:rsidR="001811F6" w:rsidRDefault="001811F6" w:rsidP="001811F6">
      <w:pPr>
        <w:pStyle w:val="CodeListingSmall"/>
      </w:pPr>
      <w:r>
        <w:t xml:space="preserve">    print 'The Authentication Provider ' + my2ndProvider + ' does not exist.'</w:t>
      </w:r>
    </w:p>
    <w:p w:rsidR="001811F6" w:rsidRDefault="001811F6" w:rsidP="001811F6">
      <w:pPr>
        <w:pStyle w:val="CodeListingSmall"/>
      </w:pPr>
      <w:r>
        <w:t xml:space="preserve">    exit()</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print 'Changing the control flags and do a reorder of the providers'</w:t>
      </w:r>
    </w:p>
    <w:p w:rsidR="001811F6" w:rsidRDefault="001811F6" w:rsidP="001811F6">
      <w:pPr>
        <w:pStyle w:val="CodeListingSmall"/>
      </w:pPr>
    </w:p>
    <w:p w:rsidR="001811F6" w:rsidRDefault="001811F6" w:rsidP="001811F6">
      <w:pPr>
        <w:pStyle w:val="CodeListingSmall"/>
      </w:pPr>
      <w:r>
        <w:t># The changes have to be done on the EDIT mbean</w:t>
      </w:r>
    </w:p>
    <w:p w:rsidR="001811F6" w:rsidRDefault="001811F6" w:rsidP="001811F6">
      <w:pPr>
        <w:pStyle w:val="CodeListingSmall"/>
      </w:pPr>
      <w:r>
        <w:t>edit()</w:t>
      </w:r>
    </w:p>
    <w:p w:rsidR="001811F6" w:rsidRDefault="001811F6" w:rsidP="001811F6">
      <w:pPr>
        <w:pStyle w:val="CodeListingSmall"/>
      </w:pPr>
      <w:r>
        <w:t>startEdit()</w:t>
      </w:r>
    </w:p>
    <w:p w:rsidR="001811F6" w:rsidRDefault="001811F6" w:rsidP="001811F6">
      <w:pPr>
        <w:pStyle w:val="CodeListingSmall"/>
      </w:pPr>
      <w:r>
        <w:t>cd('/')</w:t>
      </w:r>
    </w:p>
    <w:p w:rsidR="001811F6" w:rsidRDefault="001811F6" w:rsidP="001811F6">
      <w:pPr>
        <w:pStyle w:val="CodeListingSmall"/>
      </w:pPr>
    </w:p>
    <w:p w:rsidR="001811F6" w:rsidRDefault="001811F6" w:rsidP="001811F6">
      <w:pPr>
        <w:pStyle w:val="CodeListingSmall"/>
      </w:pPr>
      <w:r>
        <w:t xml:space="preserve"># get the necessary mbeans. </w:t>
      </w:r>
    </w:p>
    <w:p w:rsidR="001811F6" w:rsidRDefault="001811F6" w:rsidP="001811F6">
      <w:pPr>
        <w:pStyle w:val="CodeListingSmall"/>
      </w:pPr>
      <w:r>
        <w:t># A cd(..) is not sufficient as the mbean references will be needed for the reorder</w:t>
      </w:r>
    </w:p>
    <w:p w:rsidR="001811F6" w:rsidRDefault="001811F6" w:rsidP="001811F6">
      <w:pPr>
        <w:pStyle w:val="CodeListingSmall"/>
      </w:pPr>
      <w:r>
        <w:t>realm = getMBean('/SecurityConfiguration/' + domainName + '/Realms/' + realmName)</w:t>
      </w:r>
    </w:p>
    <w:p w:rsidR="001811F6" w:rsidRDefault="001811F6" w:rsidP="001811F6">
      <w:pPr>
        <w:pStyle w:val="CodeListingSmall"/>
      </w:pPr>
      <w:r>
        <w:t xml:space="preserve">prv1  = getMBean('/SecurityConfiguration/' + domainName + '/Realms/' + realmName </w:t>
      </w:r>
    </w:p>
    <w:p w:rsidR="001811F6" w:rsidRDefault="001811F6" w:rsidP="001811F6">
      <w:pPr>
        <w:pStyle w:val="CodeListingSmall"/>
      </w:pPr>
      <w:r>
        <w:t xml:space="preserve">                 + '/AuthenticationProviders/' + my1stProvider)</w:t>
      </w:r>
    </w:p>
    <w:p w:rsidR="001811F6" w:rsidRDefault="001811F6" w:rsidP="001811F6">
      <w:pPr>
        <w:pStyle w:val="CodeListingSmall"/>
      </w:pPr>
      <w:r>
        <w:t xml:space="preserve">prv2  = getMBean('/SecurityConfiguration/' + domainName + '/Realms/' + realmName </w:t>
      </w:r>
    </w:p>
    <w:p w:rsidR="001811F6" w:rsidRDefault="001811F6" w:rsidP="001811F6">
      <w:pPr>
        <w:pStyle w:val="CodeListingSmall"/>
      </w:pPr>
      <w:r>
        <w:t xml:space="preserve">                 + '/AuthenticationProviders/' + my2ndProvider)</w:t>
      </w:r>
    </w:p>
    <w:p w:rsidR="001811F6" w:rsidRDefault="001811F6" w:rsidP="001811F6">
      <w:pPr>
        <w:pStyle w:val="CodeListingSmall"/>
      </w:pPr>
    </w:p>
    <w:p w:rsidR="001811F6" w:rsidRDefault="001811F6" w:rsidP="001811F6">
      <w:pPr>
        <w:pStyle w:val="CodeListingSmall"/>
      </w:pPr>
      <w:r>
        <w:t># Update 1st provider</w:t>
      </w:r>
    </w:p>
    <w:p w:rsidR="001811F6" w:rsidRDefault="001811F6" w:rsidP="001811F6">
      <w:pPr>
        <w:pStyle w:val="CodeListingSmall"/>
      </w:pPr>
      <w:r>
        <w:t>prv1.setControlFlag(my1stProviderControlFlag)</w:t>
      </w:r>
    </w:p>
    <w:p w:rsidR="001811F6" w:rsidRDefault="001811F6" w:rsidP="001811F6">
      <w:pPr>
        <w:pStyle w:val="CodeListingSmall"/>
      </w:pPr>
    </w:p>
    <w:p w:rsidR="001811F6" w:rsidRDefault="001811F6" w:rsidP="001811F6">
      <w:pPr>
        <w:pStyle w:val="CodeListingSmall"/>
      </w:pPr>
      <w:r>
        <w:t># Update 2nd provider</w:t>
      </w:r>
    </w:p>
    <w:p w:rsidR="001811F6" w:rsidRDefault="001811F6" w:rsidP="001811F6">
      <w:pPr>
        <w:pStyle w:val="CodeListingSmall"/>
      </w:pPr>
      <w:r>
        <w:t>prv2.setControlFlag(my2ndProviderControlFlag)</w:t>
      </w:r>
    </w:p>
    <w:p w:rsidR="001811F6" w:rsidRDefault="001811F6" w:rsidP="001811F6">
      <w:pPr>
        <w:pStyle w:val="CodeListingSmall"/>
      </w:pPr>
    </w:p>
    <w:p w:rsidR="001811F6" w:rsidRDefault="001811F6" w:rsidP="001811F6">
      <w:pPr>
        <w:pStyle w:val="CodeListingSmall"/>
      </w:pPr>
      <w:r>
        <w:t># Reorder providers</w:t>
      </w:r>
    </w:p>
    <w:p w:rsidR="001811F6" w:rsidRDefault="001811F6" w:rsidP="001811F6">
      <w:pPr>
        <w:pStyle w:val="CodeListingSmall"/>
      </w:pPr>
      <w:r>
        <w:t>realm.setAuthenticationProviders(jarray.array([prv1,prv2], weblogic.management.security.authentication.AuthenticationProviderMBean))</w:t>
      </w:r>
    </w:p>
    <w:p w:rsidR="001811F6" w:rsidRDefault="001811F6" w:rsidP="001811F6">
      <w:pPr>
        <w:pStyle w:val="CodeListingSmall"/>
      </w:pPr>
    </w:p>
    <w:p w:rsidR="001811F6" w:rsidRDefault="001811F6" w:rsidP="001811F6">
      <w:pPr>
        <w:pStyle w:val="CodeListingSmall"/>
      </w:pPr>
      <w:r>
        <w:t># Activate changes</w:t>
      </w:r>
    </w:p>
    <w:p w:rsidR="001811F6" w:rsidRDefault="001811F6" w:rsidP="001811F6">
      <w:pPr>
        <w:pStyle w:val="CodeListingSmall"/>
      </w:pPr>
      <w:r>
        <w:t>save()</w:t>
      </w:r>
    </w:p>
    <w:p w:rsidR="001811F6" w:rsidRDefault="001811F6" w:rsidP="001811F6">
      <w:pPr>
        <w:pStyle w:val="CodeListingSmall"/>
      </w:pPr>
      <w:r>
        <w:lastRenderedPageBreak/>
        <w:t>activate(block='true')</w:t>
      </w:r>
    </w:p>
    <w:p w:rsidR="001811F6" w:rsidRDefault="001811F6" w:rsidP="001811F6">
      <w:pPr>
        <w:pStyle w:val="CodeListingSmall"/>
      </w:pPr>
      <w:r>
        <w:t>print 'Realm has been changed and changes has been activated.'</w:t>
      </w:r>
    </w:p>
    <w:p w:rsidR="001811F6" w:rsidRDefault="001811F6" w:rsidP="001811F6">
      <w:pPr>
        <w:pStyle w:val="CodeListingSmall"/>
      </w:pPr>
      <w:r>
        <w:t>exit()</w:t>
      </w:r>
    </w:p>
    <w:p w:rsidR="001811F6" w:rsidRDefault="001811F6" w:rsidP="001811F6">
      <w:pPr>
        <w:pStyle w:val="BodyText"/>
      </w:pPr>
    </w:p>
    <w:p w:rsidR="00332993" w:rsidRDefault="00332993" w:rsidP="001811F6">
      <w:pPr>
        <w:pStyle w:val="BodyText"/>
      </w:pPr>
    </w:p>
    <w:p w:rsidR="001811F6" w:rsidRDefault="001811F6" w:rsidP="001811F6">
      <w:pPr>
        <w:pStyle w:val="CodeCallout"/>
      </w:pPr>
      <w:r>
        <w:t>auditing</w:t>
      </w:r>
    </w:p>
    <w:p w:rsidR="001811F6" w:rsidRDefault="001811F6" w:rsidP="001811F6">
      <w:pPr>
        <w:pStyle w:val="CodeListingSmall"/>
      </w:pPr>
      <w:r>
        <w:t>cd('/')</w:t>
      </w:r>
    </w:p>
    <w:p w:rsidR="001811F6" w:rsidRDefault="001811F6" w:rsidP="001811F6">
      <w:pPr>
        <w:pStyle w:val="CodeListingSmall"/>
      </w:pPr>
      <w:r>
        <w:t>cmo.setConfigurationAuditType('audit')</w:t>
      </w:r>
    </w:p>
    <w:p w:rsidR="001811F6" w:rsidRDefault="001811F6" w:rsidP="001811F6">
      <w:pPr>
        <w:pStyle w:val="CodeListingSmall"/>
      </w:pPr>
    </w:p>
    <w:p w:rsidR="001811F6" w:rsidRDefault="001811F6" w:rsidP="001811F6">
      <w:pPr>
        <w:pStyle w:val="CodeListingSmall"/>
      </w:pPr>
      <w:r>
        <w:t># set domain logging configurations</w:t>
      </w:r>
    </w:p>
    <w:p w:rsidR="001811F6" w:rsidRDefault="001811F6" w:rsidP="001811F6">
      <w:pPr>
        <w:pStyle w:val="CodeListingSmall"/>
      </w:pPr>
      <w:r>
        <w:t>cd('/Servers/AdminServer/Log/AdminServer')</w:t>
      </w:r>
    </w:p>
    <w:p w:rsidR="001811F6" w:rsidRDefault="001811F6" w:rsidP="001811F6">
      <w:pPr>
        <w:pStyle w:val="CodeListingSmall"/>
      </w:pPr>
      <w:r>
        <w:t>cmo.setLoggerSeverity('Warning')</w:t>
      </w:r>
    </w:p>
    <w:p w:rsidR="001811F6" w:rsidRDefault="001811F6" w:rsidP="001811F6">
      <w:pPr>
        <w:pStyle w:val="CodeListingSmall"/>
      </w:pPr>
      <w:r>
        <w:t>cmo.setDomainLogBroadcastSeverity('Warning')</w:t>
      </w:r>
    </w:p>
    <w:p w:rsidR="001811F6" w:rsidRDefault="001811F6" w:rsidP="001811F6">
      <w:pPr>
        <w:pStyle w:val="CodeListingSmall"/>
      </w:pPr>
      <w:r>
        <w:t>cmo.setLogFileSeverity('Info')</w:t>
      </w:r>
    </w:p>
    <w:p w:rsidR="001811F6" w:rsidRDefault="001811F6" w:rsidP="001811F6">
      <w:pPr>
        <w:pStyle w:val="CodeListingSmall"/>
      </w:pPr>
      <w:r>
        <w:t>cmo.setStdoutSeverity('Info')</w:t>
      </w:r>
    </w:p>
    <w:p w:rsidR="001811F6" w:rsidRDefault="001811F6" w:rsidP="001811F6">
      <w:pPr>
        <w:pStyle w:val="CodeListingSmall"/>
      </w:pPr>
      <w:r>
        <w:t>cmo.setMemoryBufferSeverity('Debug')</w:t>
      </w:r>
    </w:p>
    <w:p w:rsidR="001811F6" w:rsidRDefault="001811F6" w:rsidP="001811F6">
      <w:pPr>
        <w:pStyle w:val="CodeListingSmall"/>
      </w:pPr>
    </w:p>
    <w:p w:rsidR="001811F6" w:rsidRDefault="001811F6" w:rsidP="001811F6">
      <w:pPr>
        <w:pStyle w:val="CodeListingSmall"/>
      </w:pPr>
      <w:r>
        <w:t># change to the realm</w:t>
      </w:r>
    </w:p>
    <w:p w:rsidR="001811F6" w:rsidRDefault="001811F6" w:rsidP="001811F6">
      <w:pPr>
        <w:pStyle w:val="CodeListingSmall"/>
      </w:pPr>
      <w:r>
        <w:t>cd('/SecurityConfiguration/MartinTest_Domain/Realms/myrealm')</w:t>
      </w:r>
    </w:p>
    <w:p w:rsidR="001811F6" w:rsidRDefault="001811F6" w:rsidP="001811F6">
      <w:pPr>
        <w:pStyle w:val="CodeListingSmall"/>
      </w:pPr>
      <w:r>
        <w:t># create an auditor instance</w:t>
      </w:r>
    </w:p>
    <w:p w:rsidR="001811F6" w:rsidRDefault="001811F6" w:rsidP="001811F6">
      <w:pPr>
        <w:pStyle w:val="CodeListingSmall"/>
      </w:pPr>
      <w:r>
        <w:t>cmo.createAuditor('NewTestDefAuditor', 'weblogic.security.providers.audit.DefaultAuditor')</w:t>
      </w:r>
    </w:p>
    <w:p w:rsidR="001811F6" w:rsidRDefault="001811F6" w:rsidP="001811F6">
      <w:pPr>
        <w:pStyle w:val="CodeListingSmall"/>
      </w:pPr>
    </w:p>
    <w:p w:rsidR="001811F6" w:rsidRDefault="001811F6" w:rsidP="001811F6">
      <w:pPr>
        <w:pStyle w:val="CodeListingSmall"/>
      </w:pPr>
      <w:r>
        <w:t># change to the new auditor</w:t>
      </w:r>
    </w:p>
    <w:p w:rsidR="001811F6" w:rsidRDefault="001811F6" w:rsidP="001811F6">
      <w:pPr>
        <w:pStyle w:val="CodeListingSmall"/>
      </w:pPr>
      <w:r>
        <w:t>cd('/SecurityConfiguration/MartinTest_Domain/Realms/myrealm/Auditors/NewTestDefAuditor')</w:t>
      </w:r>
    </w:p>
    <w:p w:rsidR="001811F6" w:rsidRDefault="001811F6" w:rsidP="001811F6">
      <w:pPr>
        <w:pStyle w:val="CodeListingSmall"/>
      </w:pPr>
      <w:r>
        <w:t># enable information level audit event logging</w:t>
      </w:r>
    </w:p>
    <w:p w:rsidR="001811F6" w:rsidRDefault="001811F6" w:rsidP="001811F6">
      <w:pPr>
        <w:pStyle w:val="CodeListingSmall"/>
      </w:pPr>
      <w:r>
        <w:t>cmo.setInformationAuditSeverityEnabled(true)</w:t>
      </w:r>
    </w:p>
    <w:p w:rsidR="001811F6" w:rsidRDefault="001811F6" w:rsidP="001811F6">
      <w:pPr>
        <w:pStyle w:val="CodeListingSmall"/>
      </w:pPr>
      <w:r>
        <w:t># enable warning level audit event logging</w:t>
      </w:r>
    </w:p>
    <w:p w:rsidR="001811F6" w:rsidRDefault="001811F6" w:rsidP="001811F6">
      <w:pPr>
        <w:pStyle w:val="CodeListingSmall"/>
      </w:pPr>
      <w:r>
        <w:t>cmo.setWarningAuditSeverityEnabled(true)</w:t>
      </w:r>
    </w:p>
    <w:p w:rsidR="001811F6" w:rsidRDefault="001811F6" w:rsidP="001811F6">
      <w:pPr>
        <w:pStyle w:val="CodeListingSmall"/>
      </w:pPr>
      <w:r>
        <w:t># enable failure level audit event logging</w:t>
      </w:r>
    </w:p>
    <w:p w:rsidR="001811F6" w:rsidRDefault="001811F6" w:rsidP="001811F6">
      <w:pPr>
        <w:pStyle w:val="CodeListingSmall"/>
      </w:pPr>
      <w:r>
        <w:t>cmo.setFailureAuditSeverityEnabled(true)</w:t>
      </w:r>
    </w:p>
    <w:p w:rsidR="001811F6" w:rsidRDefault="001811F6" w:rsidP="001811F6">
      <w:pPr>
        <w:pStyle w:val="CodeListingSmall"/>
      </w:pPr>
      <w:r>
        <w:t># enable error level audit event logging</w:t>
      </w:r>
    </w:p>
    <w:p w:rsidR="001811F6" w:rsidRDefault="001811F6" w:rsidP="001811F6">
      <w:pPr>
        <w:pStyle w:val="CodeListingSmall"/>
      </w:pPr>
      <w:r>
        <w:t>cmo.setErrorAuditSeverityEnabled(true)</w:t>
      </w:r>
    </w:p>
    <w:p w:rsidR="001811F6" w:rsidRDefault="001811F6" w:rsidP="001811F6">
      <w:pPr>
        <w:pStyle w:val="CodeListingSmall"/>
      </w:pPr>
      <w:r>
        <w:t>cmo.setSeverity('WARNING')</w:t>
      </w:r>
    </w:p>
    <w:p w:rsidR="001811F6" w:rsidRDefault="001811F6" w:rsidP="001811F6">
      <w:pPr>
        <w:pStyle w:val="CodeListingSmall"/>
      </w:pPr>
      <w:r>
        <w:t># set active handler entries.  This example sets all handlers available just to demonstrate what is available</w:t>
      </w:r>
    </w:p>
    <w:p w:rsidR="001811F6" w:rsidRDefault="001811F6" w:rsidP="001811F6">
      <w:pPr>
        <w:pStyle w:val="CodeListingSmall"/>
      </w:pPr>
      <w:r>
        <w:t>set('ActiveContextHandlerEntries',jarray.array([String('com.bea.contextelement.channel.Address'), String('com.bea.contextelement.channel.ChannelName'), String('com.bea.contextelement.channel.Port'), String('com.bea.contextelement.channel.Protocol'), String('com.bea.contextelement.channel.PublicAddress'), String('com.bea.contextelement.channel.PublicPort'), String('com.bea.contextelement.channel.RemoteAddress'), String('com.bea.contextelement.channel.RemotePort'), String('com.bea.contextelement.channel.Secure'), String('com.bea.contextelement.ejb20.Parameter'), String('com.bea.contextelement.entitlement.EAuxiliaryID'), String('com.bea.contextelement.jmx.AuditProtectedArgInfo'), String('com.bea.contextelement.jmx.ObjectName'), String('com.bea.contextelement.jmx.OldAttributeValue'), String('com.bea.contextelement.jmx.Parameters'), String('com.bea.contextelement.jmx.ShortName'), String('com.bea.contextelement.jmx.Signature'), String('com.bea.contextelement.saml.MessageSignerCertificate'), String('com.bea.contextelement.saml.SSLClientCertificateChain'), String('com.bea.contextelement.saml.subject.ConfirmationMethod'), String('com.bea.contextelement.saml.subject.dom.KeyInfo'), String('com.bea.contextelement.security.ChainPrevailidatedBySSL'), String('com.bea.contextelement.servlet.HttpServletRequest'), String('com.bea.contextelement.servlet.HttpServletResponse'), String('com.bea.contextelement.webservice.Integrity'), String('com.bea.contextelement.wli.Message'), String('com.bea.contextelement.wsee.SOAPMessage'), String('com.bea.contextelement.xml.SecurityToken'), String('com.bea.contextelement.xml.SecurityTokenAssertion')], String))</w:t>
      </w:r>
    </w:p>
    <w:p w:rsidR="001811F6" w:rsidRDefault="001811F6" w:rsidP="001811F6">
      <w:pPr>
        <w:pStyle w:val="BodyText"/>
      </w:pPr>
    </w:p>
    <w:p w:rsidR="00332993" w:rsidRDefault="00332993" w:rsidP="001811F6">
      <w:pPr>
        <w:pStyle w:val="BodyText"/>
      </w:pPr>
    </w:p>
    <w:p w:rsidR="001811F6" w:rsidRDefault="001811F6" w:rsidP="001811F6">
      <w:pPr>
        <w:pStyle w:val="CodeCallout"/>
      </w:pPr>
      <w:r>
        <w:t>setup_security_realm</w:t>
      </w:r>
    </w:p>
    <w:p w:rsidR="001811F6" w:rsidRDefault="001811F6" w:rsidP="001811F6">
      <w:pPr>
        <w:pStyle w:val="CodeListingSmall"/>
      </w:pPr>
      <w:r>
        <w:t>edit()</w:t>
      </w:r>
    </w:p>
    <w:p w:rsidR="001811F6" w:rsidRDefault="001811F6" w:rsidP="001811F6">
      <w:pPr>
        <w:pStyle w:val="CodeListingSmall"/>
      </w:pPr>
      <w:r>
        <w:t>startEdit()</w:t>
      </w:r>
    </w:p>
    <w:p w:rsidR="001811F6" w:rsidRDefault="001811F6" w:rsidP="001811F6">
      <w:pPr>
        <w:pStyle w:val="CodeListingSmall"/>
      </w:pPr>
    </w:p>
    <w:p w:rsidR="001811F6" w:rsidRDefault="001811F6" w:rsidP="001811F6">
      <w:pPr>
        <w:pStyle w:val="CodeListingSmall"/>
      </w:pPr>
      <w:r>
        <w:t>cd('/SecurityConfiguration/MartinTestDomain')</w:t>
      </w:r>
    </w:p>
    <w:p w:rsidR="001811F6" w:rsidRDefault="001811F6" w:rsidP="001811F6">
      <w:pPr>
        <w:pStyle w:val="CodeListingSmall"/>
      </w:pPr>
      <w:r>
        <w:t>cmo.createRealm('TestRealm')</w:t>
      </w:r>
    </w:p>
    <w:p w:rsidR="001811F6" w:rsidRDefault="001811F6" w:rsidP="001811F6">
      <w:pPr>
        <w:pStyle w:val="CodeListingSmall"/>
      </w:pPr>
    </w:p>
    <w:p w:rsidR="001811F6" w:rsidRDefault="001811F6" w:rsidP="001811F6">
      <w:pPr>
        <w:pStyle w:val="CodeListingSmall"/>
      </w:pPr>
      <w:r>
        <w:t>cd('/SecurityConfiguration/MartinTestDomain/Realms/TestRealm')</w:t>
      </w:r>
    </w:p>
    <w:p w:rsidR="001811F6" w:rsidRDefault="001811F6" w:rsidP="001811F6">
      <w:pPr>
        <w:pStyle w:val="CodeListingSmall"/>
      </w:pPr>
      <w:r>
        <w:t>cmo.setDeployCredentialMappingIgnored(false)</w:t>
      </w:r>
    </w:p>
    <w:p w:rsidR="001811F6" w:rsidRDefault="001811F6" w:rsidP="001811F6">
      <w:pPr>
        <w:pStyle w:val="CodeListingSmall"/>
      </w:pPr>
    </w:p>
    <w:p w:rsidR="001811F6" w:rsidRDefault="001811F6" w:rsidP="001811F6">
      <w:pPr>
        <w:pStyle w:val="CodeListingSmall"/>
      </w:pPr>
      <w:r>
        <w:lastRenderedPageBreak/>
        <w:t># Activate that change so that the realm is added to the runtime mbean server</w:t>
      </w:r>
    </w:p>
    <w:p w:rsidR="001811F6" w:rsidRDefault="001811F6" w:rsidP="001811F6">
      <w:pPr>
        <w:pStyle w:val="CodeListingSmall"/>
      </w:pPr>
      <w:r>
        <w:t>save()</w:t>
      </w:r>
    </w:p>
    <w:p w:rsidR="001811F6" w:rsidRDefault="001811F6" w:rsidP="001811F6">
      <w:pPr>
        <w:pStyle w:val="CodeListingSmall"/>
      </w:pPr>
      <w:r>
        <w:t>activate(block="true")</w:t>
      </w:r>
    </w:p>
    <w:p w:rsidR="001811F6" w:rsidRDefault="001811F6" w:rsidP="001811F6">
      <w:pPr>
        <w:pStyle w:val="CodeListingSmall"/>
      </w:pPr>
    </w:p>
    <w:p w:rsidR="001811F6" w:rsidRDefault="001811F6" w:rsidP="001811F6">
      <w:pPr>
        <w:pStyle w:val="CodeListingSmall"/>
      </w:pPr>
    </w:p>
    <w:p w:rsidR="001811F6" w:rsidRDefault="001811F6" w:rsidP="001811F6">
      <w:pPr>
        <w:pStyle w:val="CodeListingSmall"/>
      </w:pPr>
      <w:r>
        <w:t># now create the desired provider, mappers, ...</w:t>
      </w:r>
    </w:p>
    <w:p w:rsidR="001811F6" w:rsidRDefault="001811F6" w:rsidP="001811F6">
      <w:pPr>
        <w:pStyle w:val="CodeListingSmall"/>
      </w:pPr>
    </w:p>
    <w:p w:rsidR="001811F6" w:rsidRDefault="001811F6" w:rsidP="001811F6">
      <w:pPr>
        <w:pStyle w:val="CodeListingSmall"/>
      </w:pPr>
      <w:r>
        <w:t>## setup default authenticator:</w:t>
      </w:r>
    </w:p>
    <w:p w:rsidR="001811F6" w:rsidRDefault="001811F6" w:rsidP="001811F6">
      <w:pPr>
        <w:pStyle w:val="CodeListingSmall"/>
      </w:pPr>
      <w:r>
        <w:t>cd('/SecurityConfiguration/MartinTestDomain/Realms/TestRealm')</w:t>
      </w:r>
    </w:p>
    <w:p w:rsidR="001811F6" w:rsidRDefault="001811F6" w:rsidP="001811F6">
      <w:pPr>
        <w:pStyle w:val="CodeListingSmall"/>
      </w:pPr>
      <w:r>
        <w:t xml:space="preserve">cmo.createAuthenticationProvider('DefaultAuthenticator', </w:t>
      </w:r>
    </w:p>
    <w:p w:rsidR="001811F6" w:rsidRDefault="001811F6" w:rsidP="001811F6">
      <w:pPr>
        <w:pStyle w:val="CodeListingSmall"/>
      </w:pPr>
      <w:r>
        <w:t xml:space="preserve">           'weblogic.security.providers.authentication.DefaultAuthenticator')</w:t>
      </w:r>
    </w:p>
    <w:p w:rsidR="001811F6" w:rsidRDefault="001811F6" w:rsidP="001811F6">
      <w:pPr>
        <w:pStyle w:val="CodeListingSmall"/>
      </w:pPr>
      <w:r>
        <w:t>cd('/SecurityConfiguration/MartinTestDomain/Realms/TestRealm/AuthenticationProviders/DefaultAuthenticator')</w:t>
      </w:r>
    </w:p>
    <w:p w:rsidR="001811F6" w:rsidRDefault="001811F6" w:rsidP="001811F6">
      <w:pPr>
        <w:pStyle w:val="CodeListingSmall"/>
      </w:pPr>
      <w:r>
        <w:t>cmo.setControlFlag('SUFFICIENT')</w:t>
      </w:r>
    </w:p>
    <w:p w:rsidR="001811F6" w:rsidRDefault="001811F6" w:rsidP="001811F6">
      <w:pPr>
        <w:pStyle w:val="CodeListingSmall"/>
      </w:pPr>
    </w:p>
    <w:p w:rsidR="001811F6" w:rsidRDefault="001811F6" w:rsidP="001811F6">
      <w:pPr>
        <w:pStyle w:val="CodeListingSmall"/>
      </w:pPr>
      <w:r>
        <w:t># identity asserter</w:t>
      </w:r>
    </w:p>
    <w:p w:rsidR="001811F6" w:rsidRDefault="001811F6" w:rsidP="001811F6">
      <w:pPr>
        <w:pStyle w:val="CodeListingSmall"/>
      </w:pPr>
      <w:r>
        <w:t>cd('/SecurityConfiguration/MartinTestDomain/Realms/TestRealm')</w:t>
      </w:r>
    </w:p>
    <w:p w:rsidR="001811F6" w:rsidRDefault="001811F6" w:rsidP="001811F6">
      <w:pPr>
        <w:pStyle w:val="CodeListingSmall"/>
      </w:pPr>
      <w:r>
        <w:t xml:space="preserve">cmo.createAuthenticationProvider('DefaultIdentityAsserter', </w:t>
      </w:r>
    </w:p>
    <w:p w:rsidR="001811F6" w:rsidRDefault="001811F6" w:rsidP="001811F6">
      <w:pPr>
        <w:pStyle w:val="CodeListingSmall"/>
      </w:pPr>
      <w:r>
        <w:t xml:space="preserve">           'weblogic.security.providers.authentication.DefaultIdentityAsserter')</w:t>
      </w:r>
    </w:p>
    <w:p w:rsidR="001811F6" w:rsidRDefault="001811F6" w:rsidP="001811F6">
      <w:pPr>
        <w:pStyle w:val="CodeListingSmall"/>
      </w:pPr>
      <w:r>
        <w:t xml:space="preserve">cd('/SecurityConfiguration/' + domainName + '/Realms/'+ realmName + </w:t>
      </w:r>
    </w:p>
    <w:p w:rsidR="001811F6" w:rsidRDefault="001811F6" w:rsidP="001811F6">
      <w:pPr>
        <w:pStyle w:val="CodeListingSmall"/>
      </w:pPr>
      <w:r>
        <w:t xml:space="preserve">           '/AuthenticationProviders/DefaultIdentityAsserter')</w:t>
      </w:r>
    </w:p>
    <w:p w:rsidR="001811F6" w:rsidRDefault="001811F6" w:rsidP="001811F6">
      <w:pPr>
        <w:pStyle w:val="CodeListingSmall"/>
      </w:pPr>
      <w:r>
        <w:t>set('ActiveTypes',jarray.array([String('AuthenticatedUser')], String))</w:t>
      </w:r>
    </w:p>
    <w:p w:rsidR="001811F6" w:rsidRDefault="001811F6" w:rsidP="001811F6">
      <w:pPr>
        <w:pStyle w:val="CodeListingSmall"/>
      </w:pPr>
    </w:p>
    <w:p w:rsidR="001811F6" w:rsidRDefault="001811F6" w:rsidP="001811F6">
      <w:pPr>
        <w:pStyle w:val="CodeListingSmall"/>
      </w:pPr>
      <w:r>
        <w:t># SAML identity asserter</w:t>
      </w:r>
    </w:p>
    <w:p w:rsidR="001811F6" w:rsidRDefault="001811F6" w:rsidP="001811F6">
      <w:pPr>
        <w:pStyle w:val="CodeListingSmall"/>
      </w:pPr>
      <w:r>
        <w:t>cd('/SecurityConfiguration/MartinTestDomain/Realms/TestRealm')</w:t>
      </w:r>
    </w:p>
    <w:p w:rsidR="001811F6" w:rsidRDefault="001811F6" w:rsidP="001811F6">
      <w:pPr>
        <w:pStyle w:val="CodeListingSmall"/>
      </w:pPr>
      <w:r>
        <w:t xml:space="preserve">cmo.createAuthenticationProvider('federation_saml_asserter', </w:t>
      </w:r>
    </w:p>
    <w:p w:rsidR="001811F6" w:rsidRDefault="001811F6" w:rsidP="001811F6">
      <w:pPr>
        <w:pStyle w:val="CodeListingSmall"/>
      </w:pPr>
      <w:r>
        <w:t xml:space="preserve">           'weblogic.security.providers.saml.SAMLIdentityAsserterV2')</w:t>
      </w:r>
    </w:p>
    <w:p w:rsidR="001811F6" w:rsidRDefault="001811F6" w:rsidP="001811F6">
      <w:pPr>
        <w:pStyle w:val="CodeListingSmall"/>
      </w:pPr>
    </w:p>
    <w:p w:rsidR="001811F6" w:rsidRDefault="001811F6" w:rsidP="001811F6">
      <w:pPr>
        <w:pStyle w:val="CodeListingSmall"/>
      </w:pPr>
      <w:r>
        <w:t># create other provider</w:t>
      </w:r>
    </w:p>
    <w:p w:rsidR="001811F6" w:rsidRDefault="001811F6" w:rsidP="001811F6">
      <w:pPr>
        <w:pStyle w:val="CodeListingSmall"/>
      </w:pPr>
      <w:r>
        <w:t>cd('/SecurityConfiguration/MartinTestDomain/Realms/TestRealm')</w:t>
      </w:r>
    </w:p>
    <w:p w:rsidR="001811F6" w:rsidRDefault="001811F6" w:rsidP="001811F6">
      <w:pPr>
        <w:pStyle w:val="CodeListingSmall"/>
      </w:pPr>
    </w:p>
    <w:p w:rsidR="001811F6" w:rsidRDefault="001811F6" w:rsidP="001811F6">
      <w:pPr>
        <w:pStyle w:val="CodeListingSmall"/>
      </w:pPr>
      <w:r>
        <w:t># create the default authorization provider which is based on XACML</w:t>
      </w:r>
    </w:p>
    <w:p w:rsidR="001811F6" w:rsidRDefault="001811F6" w:rsidP="001811F6">
      <w:pPr>
        <w:pStyle w:val="CodeListingSmall"/>
      </w:pPr>
      <w:r>
        <w:t>cmo.createAuthorizer('XACMLAuthorizer', 'weblogic.security.providers.xacml.authorization.XACMLAuthorizer')</w:t>
      </w:r>
    </w:p>
    <w:p w:rsidR="001811F6" w:rsidRDefault="001811F6" w:rsidP="001811F6">
      <w:pPr>
        <w:pStyle w:val="CodeListingSmall"/>
      </w:pPr>
    </w:p>
    <w:p w:rsidR="001811F6" w:rsidRDefault="001811F6" w:rsidP="001811F6">
      <w:pPr>
        <w:pStyle w:val="CodeListingSmall"/>
      </w:pPr>
      <w:r>
        <w:t># create the default password validator</w:t>
      </w:r>
    </w:p>
    <w:p w:rsidR="001811F6" w:rsidRDefault="001811F6" w:rsidP="001811F6">
      <w:pPr>
        <w:pStyle w:val="CodeListingSmall"/>
      </w:pPr>
      <w:r>
        <w:t xml:space="preserve">cmo.createPasswordValidator('SystemPasswordValidator', </w:t>
      </w:r>
    </w:p>
    <w:p w:rsidR="001811F6" w:rsidRDefault="001811F6" w:rsidP="001811F6">
      <w:pPr>
        <w:pStyle w:val="CodeListingSmall"/>
      </w:pPr>
      <w:r>
        <w:t xml:space="preserve">           'com.bea.security.providers.authentication.passwordvalidator.SystemPasswordValidator')</w:t>
      </w:r>
    </w:p>
    <w:p w:rsidR="001811F6" w:rsidRDefault="001811F6" w:rsidP="001811F6">
      <w:pPr>
        <w:pStyle w:val="CodeListingSmall"/>
      </w:pPr>
      <w:r>
        <w:t># create the default adjudicator</w:t>
      </w:r>
    </w:p>
    <w:p w:rsidR="001811F6" w:rsidRDefault="001811F6" w:rsidP="001811F6">
      <w:pPr>
        <w:pStyle w:val="CodeListingSmall"/>
      </w:pPr>
      <w:r>
        <w:t xml:space="preserve">cmo.createAdjudicator('DefaultAdjudicator', </w:t>
      </w:r>
    </w:p>
    <w:p w:rsidR="001811F6" w:rsidRDefault="001811F6" w:rsidP="001811F6">
      <w:pPr>
        <w:pStyle w:val="CodeListingSmall"/>
      </w:pPr>
      <w:r>
        <w:t xml:space="preserve">           'weblogic.security.providers.authorization.DefaultAdjudicator')</w:t>
      </w:r>
    </w:p>
    <w:p w:rsidR="001811F6" w:rsidRDefault="001811F6" w:rsidP="001811F6">
      <w:pPr>
        <w:pStyle w:val="CodeListingSmall"/>
      </w:pPr>
    </w:p>
    <w:p w:rsidR="001811F6" w:rsidRDefault="001811F6" w:rsidP="001811F6">
      <w:pPr>
        <w:pStyle w:val="CodeListingSmall"/>
      </w:pPr>
      <w:r>
        <w:t># create the default role mapping provider</w:t>
      </w:r>
    </w:p>
    <w:p w:rsidR="001811F6" w:rsidRDefault="001811F6" w:rsidP="001811F6">
      <w:pPr>
        <w:pStyle w:val="CodeListingSmall"/>
      </w:pPr>
      <w:r>
        <w:t xml:space="preserve">cmo.createRoleMapper('DefaultRoleMapper', </w:t>
      </w:r>
    </w:p>
    <w:p w:rsidR="001811F6" w:rsidRDefault="001811F6" w:rsidP="001811F6">
      <w:pPr>
        <w:pStyle w:val="CodeListingSmall"/>
      </w:pPr>
      <w:r>
        <w:t xml:space="preserve">           'weblogic.security.providers.authorization.DefaultRoleMapper')</w:t>
      </w:r>
    </w:p>
    <w:p w:rsidR="001811F6" w:rsidRDefault="001811F6" w:rsidP="001811F6">
      <w:pPr>
        <w:pStyle w:val="CodeListingSmall"/>
      </w:pPr>
    </w:p>
    <w:p w:rsidR="001811F6" w:rsidRDefault="001811F6" w:rsidP="001811F6">
      <w:pPr>
        <w:pStyle w:val="CodeListingSmall"/>
      </w:pPr>
      <w:r>
        <w:t># create the default credential mapper</w:t>
      </w:r>
    </w:p>
    <w:p w:rsidR="001811F6" w:rsidRDefault="001811F6" w:rsidP="001811F6">
      <w:pPr>
        <w:pStyle w:val="CodeListingSmall"/>
      </w:pPr>
      <w:r>
        <w:t xml:space="preserve">cmo.createCredentialMapper('DefaultCredentialMapper', </w:t>
      </w:r>
    </w:p>
    <w:p w:rsidR="001811F6" w:rsidRDefault="001811F6" w:rsidP="001811F6">
      <w:pPr>
        <w:pStyle w:val="CodeListingSmall"/>
      </w:pPr>
      <w:r>
        <w:t xml:space="preserve">           'weblogic.security.providers.credentials.DefaultCredentialMapper')</w:t>
      </w:r>
    </w:p>
    <w:p w:rsidR="001811F6" w:rsidRDefault="001811F6" w:rsidP="001811F6">
      <w:pPr>
        <w:pStyle w:val="CodeListingSmall"/>
      </w:pPr>
    </w:p>
    <w:p w:rsidR="001811F6" w:rsidRDefault="001811F6" w:rsidP="001811F6">
      <w:pPr>
        <w:pStyle w:val="CodeListingSmall"/>
      </w:pPr>
      <w:r>
        <w:t>save()</w:t>
      </w:r>
    </w:p>
    <w:p w:rsidR="001811F6" w:rsidRDefault="001811F6" w:rsidP="001811F6">
      <w:pPr>
        <w:pStyle w:val="CodeListingSmall"/>
        <w:rPr>
          <w:rFonts w:ascii="Arial Narrow" w:hAnsi="Arial Narrow" w:cs="Arial"/>
          <w:sz w:val="32"/>
          <w:szCs w:val="28"/>
        </w:rPr>
      </w:pPr>
      <w:r>
        <w:t>activate(block="true")</w:t>
      </w:r>
    </w:p>
    <w:p w:rsidR="000E11CD" w:rsidRDefault="000E11CD" w:rsidP="005B5199">
      <w:pPr>
        <w:pStyle w:val="BodyText"/>
      </w:pPr>
    </w:p>
    <w:p w:rsidR="005B5199" w:rsidRDefault="005B5199" w:rsidP="005B5199">
      <w:pPr>
        <w:pStyle w:val="BodyText"/>
      </w:pPr>
    </w:p>
    <w:p w:rsidR="001811F6" w:rsidRDefault="001811F6" w:rsidP="001811F6">
      <w:pPr>
        <w:pStyle w:val="CodeCallout"/>
      </w:pPr>
      <w:r>
        <w:t>web_service</w:t>
      </w:r>
    </w:p>
    <w:p w:rsidR="001811F6" w:rsidRDefault="001811F6" w:rsidP="001811F6">
      <w:pPr>
        <w:pStyle w:val="CodeListingSmall"/>
      </w:pPr>
      <w:r>
        <w:t>connect('weblogic','Welcome1','t3://127.0.0.1:7071')</w:t>
      </w:r>
    </w:p>
    <w:p w:rsidR="001811F6" w:rsidRDefault="001811F6" w:rsidP="001811F6">
      <w:pPr>
        <w:pStyle w:val="CodeListingSmall"/>
      </w:pPr>
      <w:r>
        <w:t>edit()</w:t>
      </w:r>
    </w:p>
    <w:p w:rsidR="001811F6" w:rsidRDefault="001811F6" w:rsidP="001811F6">
      <w:pPr>
        <w:pStyle w:val="CodeListingSmall"/>
      </w:pPr>
      <w:r>
        <w:t>startEdit()</w:t>
      </w:r>
    </w:p>
    <w:p w:rsidR="001811F6" w:rsidRDefault="001811F6" w:rsidP="001811F6">
      <w:pPr>
        <w:pStyle w:val="CodeListingSmall"/>
      </w:pPr>
    </w:p>
    <w:p w:rsidR="001811F6" w:rsidRDefault="001811F6" w:rsidP="001811F6">
      <w:pPr>
        <w:pStyle w:val="CodeListingSmall"/>
      </w:pPr>
      <w:r>
        <w:t>cd('/WebserviceSecurities')</w:t>
      </w:r>
    </w:p>
    <w:p w:rsidR="001811F6" w:rsidRDefault="001811F6" w:rsidP="001811F6">
      <w:pPr>
        <w:pStyle w:val="CodeListingSmall"/>
      </w:pPr>
      <w:r>
        <w:t>create('default_wss','WebserviceSecurities')</w:t>
      </w:r>
    </w:p>
    <w:p w:rsidR="001811F6" w:rsidRDefault="001811F6" w:rsidP="001811F6">
      <w:pPr>
        <w:pStyle w:val="CodeListingSmall"/>
      </w:pPr>
    </w:p>
    <w:p w:rsidR="001811F6" w:rsidRDefault="001811F6" w:rsidP="001811F6">
      <w:pPr>
        <w:pStyle w:val="CodeListingSmall"/>
      </w:pPr>
      <w:r>
        <w:t>cd('/WebserviceSecurities/default_wss/WebserviceCredentialProviders')</w:t>
      </w:r>
    </w:p>
    <w:p w:rsidR="001811F6" w:rsidRDefault="001811F6" w:rsidP="001811F6">
      <w:pPr>
        <w:pStyle w:val="CodeListingSmall"/>
      </w:pPr>
      <w:r>
        <w:t>create('Weblogic DK Credential Provider','WebserviceCredentialProviders')</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w:t>
      </w:r>
    </w:p>
    <w:p w:rsidR="001811F6" w:rsidRDefault="001811F6" w:rsidP="001811F6">
      <w:pPr>
        <w:pStyle w:val="CodeListingSmall"/>
      </w:pPr>
      <w:r>
        <w:t>set('ClassName','weblogic.wsee.security.wssc.v200502.dk.DKCredentialProvider')</w:t>
      </w:r>
    </w:p>
    <w:p w:rsidR="001811F6" w:rsidRDefault="001811F6" w:rsidP="001811F6">
      <w:pPr>
        <w:pStyle w:val="CodeListingSmall"/>
      </w:pPr>
      <w:r>
        <w:t>set('TokenType','dk')</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create('ConfidentialityKeyAlias','ConfigurationProperties')</w:t>
      </w:r>
    </w:p>
    <w:p w:rsidR="001811F6" w:rsidRDefault="001811F6" w:rsidP="001811F6">
      <w:pPr>
        <w:pStyle w:val="CodeListingSmall"/>
      </w:pPr>
      <w:r>
        <w:t>cd('ConfidentialityKeyAlias')</w:t>
      </w:r>
    </w:p>
    <w:p w:rsidR="001811F6" w:rsidRDefault="001811F6" w:rsidP="001811F6">
      <w:pPr>
        <w:pStyle w:val="CodeListingSmall"/>
      </w:pPr>
      <w:r>
        <w:t>set('Value','myAppAlias')</w:t>
      </w:r>
    </w:p>
    <w:p w:rsidR="001811F6" w:rsidRDefault="001811F6" w:rsidP="001811F6">
      <w:pPr>
        <w:pStyle w:val="CodeListingSmall"/>
      </w:pPr>
      <w:r>
        <w:t>cd('../ConfidentialityKeyAlias')</w:t>
      </w:r>
    </w:p>
    <w:p w:rsidR="001811F6" w:rsidRDefault="001811F6" w:rsidP="001811F6">
      <w:pPr>
        <w:pStyle w:val="CodeListingSmall"/>
      </w:pPr>
      <w:r>
        <w:lastRenderedPageBreak/>
        <w:t>set('EncryptValueRequired','false')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create('ConfidentialityKeyPassword','ConfigurationProperties')</w:t>
      </w:r>
    </w:p>
    <w:p w:rsidR="001811F6" w:rsidRDefault="001811F6" w:rsidP="001811F6">
      <w:pPr>
        <w:pStyle w:val="CodeListingSmall"/>
      </w:pPr>
      <w:r>
        <w:t>cd('ConfidentialityKeyPassword')</w:t>
      </w:r>
    </w:p>
    <w:p w:rsidR="001811F6" w:rsidRDefault="001811F6" w:rsidP="001811F6">
      <w:pPr>
        <w:pStyle w:val="CodeListingSmall"/>
      </w:pPr>
      <w:r>
        <w:t>set('EncryptedValue','mypassword')</w:t>
      </w:r>
    </w:p>
    <w:p w:rsidR="001811F6" w:rsidRDefault="001811F6" w:rsidP="001811F6">
      <w:pPr>
        <w:pStyle w:val="CodeListingSmall"/>
      </w:pPr>
      <w:r>
        <w:t>cd('../ConfidentialityKeyPassword')</w:t>
      </w:r>
    </w:p>
    <w:p w:rsidR="001811F6" w:rsidRDefault="001811F6" w:rsidP="001811F6">
      <w:pPr>
        <w:pStyle w:val="CodeListingSmall"/>
      </w:pPr>
      <w:r>
        <w:t>set('EncryptValueRequired','true')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create('ConfidentialityKeyStore','ConfigurationProperties')</w:t>
      </w:r>
    </w:p>
    <w:p w:rsidR="001811F6" w:rsidRDefault="001811F6" w:rsidP="001811F6">
      <w:pPr>
        <w:pStyle w:val="CodeListingSmall"/>
      </w:pPr>
      <w:r>
        <w:t>cd('ConfidentialityKeyStore')</w:t>
      </w:r>
    </w:p>
    <w:p w:rsidR="001811F6" w:rsidRDefault="001811F6" w:rsidP="001811F6">
      <w:pPr>
        <w:pStyle w:val="CodeListingSmall"/>
      </w:pPr>
      <w:r>
        <w:t>set('Value','/ MyIdentityKeyStore.jks')</w:t>
      </w:r>
    </w:p>
    <w:p w:rsidR="001811F6" w:rsidRDefault="001811F6" w:rsidP="001811F6">
      <w:pPr>
        <w:pStyle w:val="CodeListingSmall"/>
      </w:pPr>
      <w:r>
        <w:t>cd('../ConfidentialityKeyStore')</w:t>
      </w:r>
    </w:p>
    <w:p w:rsidR="001811F6" w:rsidRDefault="001811F6" w:rsidP="001811F6">
      <w:pPr>
        <w:pStyle w:val="CodeListingSmall"/>
      </w:pPr>
      <w:r>
        <w:t>set('EncryptValueRequired','false')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create('ConfidentialityKeyStorePassword','ConfigurationProperties')</w:t>
      </w:r>
    </w:p>
    <w:p w:rsidR="001811F6" w:rsidRDefault="001811F6" w:rsidP="001811F6">
      <w:pPr>
        <w:pStyle w:val="CodeListingSmall"/>
      </w:pPr>
      <w:r>
        <w:t>cd('ConfidentialityKeyStorePassword')</w:t>
      </w:r>
    </w:p>
    <w:p w:rsidR="001811F6" w:rsidRDefault="001811F6" w:rsidP="001811F6">
      <w:pPr>
        <w:pStyle w:val="CodeListingSmall"/>
      </w:pPr>
      <w:r>
        <w:t>set('EncryptedValue','mypassword')</w:t>
      </w:r>
    </w:p>
    <w:p w:rsidR="001811F6" w:rsidRDefault="001811F6" w:rsidP="001811F6">
      <w:pPr>
        <w:pStyle w:val="CodeListingSmall"/>
      </w:pPr>
      <w:r>
        <w:t>cd('../ConfidentialityKeyStorePassword')</w:t>
      </w:r>
    </w:p>
    <w:p w:rsidR="001811F6" w:rsidRDefault="001811F6" w:rsidP="001811F6">
      <w:pPr>
        <w:pStyle w:val="CodeListingSmall"/>
      </w:pPr>
      <w:r>
        <w:t>set('EncryptValueRequired','true')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create('IntegrityKeyAlias','ConfigurationProperties')</w:t>
      </w:r>
    </w:p>
    <w:p w:rsidR="001811F6" w:rsidRDefault="001811F6" w:rsidP="001811F6">
      <w:pPr>
        <w:pStyle w:val="CodeListingSmall"/>
      </w:pPr>
      <w:r>
        <w:t>cd('IntegrityKeyAlias')</w:t>
      </w:r>
    </w:p>
    <w:p w:rsidR="001811F6" w:rsidRDefault="001811F6" w:rsidP="001811F6">
      <w:pPr>
        <w:pStyle w:val="CodeListingSmall"/>
      </w:pPr>
      <w:r>
        <w:t>set('Value','myAppAlias')</w:t>
      </w:r>
    </w:p>
    <w:p w:rsidR="001811F6" w:rsidRDefault="001811F6" w:rsidP="001811F6">
      <w:pPr>
        <w:pStyle w:val="CodeListingSmall"/>
      </w:pPr>
      <w:r>
        <w:t>cd('../IntegrityKeyAlias')</w:t>
      </w:r>
    </w:p>
    <w:p w:rsidR="001811F6" w:rsidRDefault="001811F6" w:rsidP="001811F6">
      <w:pPr>
        <w:pStyle w:val="CodeListingSmall"/>
      </w:pPr>
      <w:r>
        <w:t>set('EncryptValueRequired','false')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create('IntegrityKeyPassword','ConfigurationProperties')</w:t>
      </w:r>
    </w:p>
    <w:p w:rsidR="001811F6" w:rsidRDefault="001811F6" w:rsidP="001811F6">
      <w:pPr>
        <w:pStyle w:val="CodeListingSmall"/>
      </w:pPr>
      <w:r>
        <w:t>cd('IntegrityKeyPassword')</w:t>
      </w:r>
    </w:p>
    <w:p w:rsidR="001811F6" w:rsidRDefault="001811F6" w:rsidP="001811F6">
      <w:pPr>
        <w:pStyle w:val="CodeListingSmall"/>
      </w:pPr>
      <w:r>
        <w:t>set('EncryptedValue','mypassword')</w:t>
      </w:r>
    </w:p>
    <w:p w:rsidR="001811F6" w:rsidRDefault="001811F6" w:rsidP="001811F6">
      <w:pPr>
        <w:pStyle w:val="CodeListingSmall"/>
      </w:pPr>
      <w:r>
        <w:t>cd('../IntegrityKeyPassword')</w:t>
      </w:r>
    </w:p>
    <w:p w:rsidR="001811F6" w:rsidRDefault="001811F6" w:rsidP="001811F6">
      <w:pPr>
        <w:pStyle w:val="CodeListingSmall"/>
      </w:pPr>
      <w:r>
        <w:t>set('EncryptValueRequired','true')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create('IntegrityKeyStore','ConfigurationProperties')</w:t>
      </w:r>
    </w:p>
    <w:p w:rsidR="001811F6" w:rsidRDefault="001811F6" w:rsidP="001811F6">
      <w:pPr>
        <w:pStyle w:val="CodeListingSmall"/>
      </w:pPr>
      <w:r>
        <w:t>cd('IntegrityKeyStore')</w:t>
      </w:r>
    </w:p>
    <w:p w:rsidR="001811F6" w:rsidRDefault="001811F6" w:rsidP="001811F6">
      <w:pPr>
        <w:pStyle w:val="CodeListingSmall"/>
      </w:pPr>
      <w:r>
        <w:t>set('Value','/MyIdentityKeyStore.jks')</w:t>
      </w:r>
    </w:p>
    <w:p w:rsidR="001811F6" w:rsidRDefault="001811F6" w:rsidP="001811F6">
      <w:pPr>
        <w:pStyle w:val="CodeListingSmall"/>
      </w:pPr>
      <w:r>
        <w:t>cd('../IntegrityKeyStore')</w:t>
      </w:r>
    </w:p>
    <w:p w:rsidR="001811F6" w:rsidRDefault="001811F6" w:rsidP="001811F6">
      <w:pPr>
        <w:pStyle w:val="CodeListingSmall"/>
      </w:pPr>
      <w:r>
        <w:t>set('EncryptValueRequired','false')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create('IntegrityKeyStorePassword','ConfigurationProperties')</w:t>
      </w:r>
    </w:p>
    <w:p w:rsidR="001811F6" w:rsidRDefault="001811F6" w:rsidP="001811F6">
      <w:pPr>
        <w:pStyle w:val="CodeListingSmall"/>
      </w:pPr>
      <w:r>
        <w:t>cd('IntegrityKeyStorePassword')</w:t>
      </w:r>
    </w:p>
    <w:p w:rsidR="001811F6" w:rsidRDefault="001811F6" w:rsidP="001811F6">
      <w:pPr>
        <w:pStyle w:val="CodeListingSmall"/>
      </w:pPr>
      <w:r>
        <w:t>set('EncryptedValue','mypassword')</w:t>
      </w:r>
    </w:p>
    <w:p w:rsidR="001811F6" w:rsidRDefault="001811F6" w:rsidP="001811F6">
      <w:pPr>
        <w:pStyle w:val="CodeListingSmall"/>
      </w:pPr>
      <w:r>
        <w:t>cd('../IntegrityKeyStorePassword')</w:t>
      </w:r>
    </w:p>
    <w:p w:rsidR="001811F6" w:rsidRDefault="001811F6" w:rsidP="001811F6">
      <w:pPr>
        <w:pStyle w:val="CodeListingSmall"/>
      </w:pPr>
      <w:r>
        <w:t>set('EncryptValueRequired','true')</w:t>
      </w:r>
    </w:p>
    <w:p w:rsidR="001811F6" w:rsidRDefault="001811F6" w:rsidP="001811F6">
      <w:pPr>
        <w:pStyle w:val="CodeListingSmall"/>
      </w:pPr>
    </w:p>
    <w:p w:rsidR="001811F6" w:rsidRDefault="001811F6" w:rsidP="001811F6">
      <w:pPr>
        <w:pStyle w:val="CodeListingSmall"/>
      </w:pPr>
      <w:r>
        <w:t>cd('/WebserviceSecurities/default_wss/WebserviceCredentialProviders/Weblogic DK Credential Provider/ConfigurationProperties')</w:t>
      </w:r>
    </w:p>
    <w:p w:rsidR="001811F6" w:rsidRDefault="001811F6" w:rsidP="001811F6">
      <w:pPr>
        <w:pStyle w:val="CodeListingSmall"/>
      </w:pPr>
      <w:r>
        <w:t>create('Length','ConfigurationProperties')</w:t>
      </w:r>
    </w:p>
    <w:p w:rsidR="001811F6" w:rsidRDefault="001811F6" w:rsidP="001811F6">
      <w:pPr>
        <w:pStyle w:val="CodeListingSmall"/>
      </w:pPr>
      <w:r>
        <w:t>cd('Length')</w:t>
      </w:r>
    </w:p>
    <w:p w:rsidR="001811F6" w:rsidRDefault="001811F6" w:rsidP="001811F6">
      <w:pPr>
        <w:pStyle w:val="CodeListingSmall"/>
      </w:pPr>
      <w:r>
        <w:t>set('Value','16')</w:t>
      </w:r>
    </w:p>
    <w:p w:rsidR="001811F6" w:rsidRDefault="001811F6" w:rsidP="001811F6">
      <w:pPr>
        <w:pStyle w:val="CodeListingSmall"/>
      </w:pPr>
      <w:r>
        <w:t>cd('../Length')</w:t>
      </w:r>
    </w:p>
    <w:p w:rsidR="001811F6" w:rsidRDefault="001811F6" w:rsidP="001811F6">
      <w:pPr>
        <w:pStyle w:val="CodeListingSmall"/>
      </w:pPr>
      <w:r>
        <w:t>set('EncryptValueRequired','false')</w:t>
      </w:r>
    </w:p>
    <w:p w:rsidR="001811F6" w:rsidRDefault="001811F6" w:rsidP="001811F6">
      <w:pPr>
        <w:pStyle w:val="CodeListingSmall"/>
      </w:pPr>
      <w:r>
        <w:t>save()</w:t>
      </w:r>
    </w:p>
    <w:p w:rsidR="001811F6" w:rsidRDefault="001811F6" w:rsidP="001811F6">
      <w:pPr>
        <w:pStyle w:val="CodeListingSmall"/>
      </w:pPr>
      <w:r>
        <w:t>activate()</w:t>
      </w:r>
    </w:p>
    <w:p w:rsidR="001811F6" w:rsidRDefault="001811F6" w:rsidP="001811F6">
      <w:pPr>
        <w:pStyle w:val="BodyText"/>
      </w:pPr>
    </w:p>
    <w:p w:rsidR="001811F6" w:rsidRDefault="001811F6" w:rsidP="001811F6">
      <w:pPr>
        <w:pStyle w:val="BodyText"/>
      </w:pPr>
    </w:p>
    <w:p w:rsidR="001811F6" w:rsidRDefault="001811F6" w:rsidP="001811F6">
      <w:pPr>
        <w:pStyle w:val="CodeCallout"/>
      </w:pPr>
      <w:r>
        <w:t>XACML_policy</w:t>
      </w:r>
    </w:p>
    <w:p w:rsidR="001811F6" w:rsidRDefault="001811F6" w:rsidP="001811F6">
      <w:pPr>
        <w:pStyle w:val="CodeListingSmall"/>
      </w:pPr>
      <w:r>
        <w:t>&lt;?xml version="1.0" encoding="UTF-8"?&gt;</w:t>
      </w:r>
    </w:p>
    <w:p w:rsidR="001811F6" w:rsidRDefault="001811F6" w:rsidP="001811F6">
      <w:pPr>
        <w:pStyle w:val="CodeListingSmall"/>
      </w:pPr>
      <w:r>
        <w:t>&lt;Policy</w:t>
      </w:r>
    </w:p>
    <w:p w:rsidR="001811F6" w:rsidRDefault="001811F6" w:rsidP="001811F6">
      <w:pPr>
        <w:pStyle w:val="CodeListingSmall"/>
      </w:pPr>
      <w:r>
        <w:t xml:space="preserve">  PolicyId="urn:bea:xacml:2.0:entitlement:role:WLSAutomationUsers:" RuleCombiningAlgId="urn:oasis:names:tc:xacml:1.0:rule-combining-algorithm:first-applicable"&gt;</w:t>
      </w:r>
    </w:p>
    <w:p w:rsidR="001811F6" w:rsidRDefault="001811F6" w:rsidP="001811F6">
      <w:pPr>
        <w:pStyle w:val="CodeListingSmall"/>
      </w:pPr>
      <w:r>
        <w:t xml:space="preserve">  &lt;Description&gt;Usr(test_1)|Grp(group_wlsa)&lt;/Description&gt;</w:t>
      </w:r>
    </w:p>
    <w:p w:rsidR="001811F6" w:rsidRDefault="001811F6" w:rsidP="001811F6">
      <w:pPr>
        <w:pStyle w:val="CodeListingSmall"/>
      </w:pPr>
      <w:r>
        <w:lastRenderedPageBreak/>
        <w:t xml:space="preserve">  &lt;Target&gt;</w:t>
      </w:r>
    </w:p>
    <w:p w:rsidR="001811F6" w:rsidRDefault="001811F6" w:rsidP="001811F6">
      <w:pPr>
        <w:pStyle w:val="CodeListingSmall"/>
      </w:pPr>
      <w:r>
        <w:t xml:space="preserve">    &lt;Resources&gt;</w:t>
      </w:r>
    </w:p>
    <w:p w:rsidR="001811F6" w:rsidRDefault="001811F6" w:rsidP="001811F6">
      <w:pPr>
        <w:pStyle w:val="CodeListingSmall"/>
      </w:pPr>
      <w:r>
        <w:t xml:space="preserve">      &lt;Resource&gt;</w:t>
      </w:r>
    </w:p>
    <w:p w:rsidR="001811F6" w:rsidRDefault="001811F6" w:rsidP="001811F6">
      <w:pPr>
        <w:pStyle w:val="CodeListingSmall"/>
      </w:pPr>
      <w:r>
        <w:t xml:space="preserve">        &lt;ResourceMatch MatchId="urn:oasis:names:tc:xacml:1.0:function:string-equal"&gt;</w:t>
      </w:r>
    </w:p>
    <w:p w:rsidR="001811F6" w:rsidRDefault="001811F6" w:rsidP="001811F6">
      <w:pPr>
        <w:pStyle w:val="CodeListingSmall"/>
      </w:pPr>
      <w:r>
        <w:t xml:space="preserve">          &lt;AttributeValue DataType="http://www.w3.org/2001/XMLSchema#string"&gt;WLSAutomationUsers&lt;/AttributeValue&gt;</w:t>
      </w:r>
    </w:p>
    <w:p w:rsidR="001811F6" w:rsidRDefault="001811F6" w:rsidP="001811F6">
      <w:pPr>
        <w:pStyle w:val="CodeListingSmall"/>
      </w:pPr>
      <w:r>
        <w:t xml:space="preserve">          &lt;ResourceAttributeDesignator</w:t>
      </w:r>
    </w:p>
    <w:p w:rsidR="001811F6" w:rsidRDefault="001811F6" w:rsidP="001811F6">
      <w:pPr>
        <w:pStyle w:val="CodeListingSmall"/>
      </w:pPr>
      <w:r>
        <w:t xml:space="preserve">            AttributeId="urn:oasis:names:tc:xacml:2.0:subject:role"</w:t>
      </w:r>
    </w:p>
    <w:p w:rsidR="001811F6" w:rsidRDefault="001811F6" w:rsidP="001811F6">
      <w:pPr>
        <w:pStyle w:val="CodeListingSmall"/>
      </w:pPr>
      <w:r>
        <w:t xml:space="preserve">            DataType="http://www.w3.org/2001/XMLSchema#string" MustBePresent="true"/&gt;</w:t>
      </w:r>
    </w:p>
    <w:p w:rsidR="001811F6" w:rsidRDefault="001811F6" w:rsidP="001811F6">
      <w:pPr>
        <w:pStyle w:val="CodeListingSmall"/>
      </w:pPr>
      <w:r>
        <w:t xml:space="preserve">        &lt;/ResourceMatch&gt;</w:t>
      </w:r>
    </w:p>
    <w:p w:rsidR="001811F6" w:rsidRDefault="001811F6" w:rsidP="001811F6">
      <w:pPr>
        <w:pStyle w:val="CodeListingSmall"/>
      </w:pPr>
      <w:r>
        <w:t xml:space="preserve">      &lt;/Resource&gt;</w:t>
      </w:r>
    </w:p>
    <w:p w:rsidR="001811F6" w:rsidRDefault="001811F6" w:rsidP="001811F6">
      <w:pPr>
        <w:pStyle w:val="CodeListingSmall"/>
      </w:pPr>
      <w:r>
        <w:t xml:space="preserve">    &lt;/Resources&gt;</w:t>
      </w:r>
    </w:p>
    <w:p w:rsidR="001811F6" w:rsidRDefault="001811F6" w:rsidP="001811F6">
      <w:pPr>
        <w:pStyle w:val="CodeListingSmall"/>
      </w:pPr>
      <w:r>
        <w:t xml:space="preserve">    &lt;Actions&gt;</w:t>
      </w:r>
    </w:p>
    <w:p w:rsidR="001811F6" w:rsidRDefault="001811F6" w:rsidP="001811F6">
      <w:pPr>
        <w:pStyle w:val="CodeListingSmall"/>
      </w:pPr>
      <w:r>
        <w:t xml:space="preserve">      &lt;Action&gt;</w:t>
      </w:r>
    </w:p>
    <w:p w:rsidR="001811F6" w:rsidRDefault="001811F6" w:rsidP="001811F6">
      <w:pPr>
        <w:pStyle w:val="CodeListingSmall"/>
      </w:pPr>
      <w:r>
        <w:t xml:space="preserve">        &lt;ActionMatch MatchId="urn:oasis:names:tc:xacml:1.0:function:anyURI-equal"&gt;</w:t>
      </w:r>
    </w:p>
    <w:p w:rsidR="001811F6" w:rsidRDefault="001811F6" w:rsidP="001811F6">
      <w:pPr>
        <w:pStyle w:val="CodeListingSmall"/>
      </w:pPr>
      <w:r>
        <w:t xml:space="preserve">          &lt;AttributeValue DataType="http://www.w3.org/2001/XMLSchema#anyURI"&gt;urn:oasis:names:tc:xacml:2.0:actions:enableRole&lt;/AttributeValue&gt;</w:t>
      </w:r>
    </w:p>
    <w:p w:rsidR="001811F6" w:rsidRDefault="001811F6" w:rsidP="001811F6">
      <w:pPr>
        <w:pStyle w:val="CodeListingSmall"/>
      </w:pPr>
      <w:r>
        <w:t xml:space="preserve">          &lt;ActionAttributeDesignator</w:t>
      </w:r>
    </w:p>
    <w:p w:rsidR="001811F6" w:rsidRDefault="001811F6" w:rsidP="001811F6">
      <w:pPr>
        <w:pStyle w:val="CodeListingSmall"/>
      </w:pPr>
      <w:r>
        <w:t xml:space="preserve">            AttributeId="urn:oasis:names:tc:xacml:1.0:action:action-id"</w:t>
      </w:r>
    </w:p>
    <w:p w:rsidR="001811F6" w:rsidRDefault="001811F6" w:rsidP="001811F6">
      <w:pPr>
        <w:pStyle w:val="CodeListingSmall"/>
      </w:pPr>
      <w:r>
        <w:t xml:space="preserve">            DataType="http://www.w3.org/2001/XMLSchema#anyURI" MustBePresent="true"/&gt;</w:t>
      </w:r>
    </w:p>
    <w:p w:rsidR="001811F6" w:rsidRDefault="001811F6" w:rsidP="001811F6">
      <w:pPr>
        <w:pStyle w:val="CodeListingSmall"/>
      </w:pPr>
      <w:r>
        <w:t xml:space="preserve">        &lt;/ActionMatch&gt;</w:t>
      </w:r>
    </w:p>
    <w:p w:rsidR="001811F6" w:rsidRDefault="001811F6" w:rsidP="001811F6">
      <w:pPr>
        <w:pStyle w:val="CodeListingSmall"/>
      </w:pPr>
      <w:r>
        <w:t xml:space="preserve">      &lt;/Action&gt;</w:t>
      </w:r>
    </w:p>
    <w:p w:rsidR="001811F6" w:rsidRDefault="001811F6" w:rsidP="001811F6">
      <w:pPr>
        <w:pStyle w:val="CodeListingSmall"/>
      </w:pPr>
      <w:r>
        <w:t xml:space="preserve">    &lt;/Actions&gt;</w:t>
      </w:r>
    </w:p>
    <w:p w:rsidR="001811F6" w:rsidRDefault="001811F6" w:rsidP="001811F6">
      <w:pPr>
        <w:pStyle w:val="CodeListingSmall"/>
      </w:pPr>
      <w:r>
        <w:t xml:space="preserve">  &lt;/Target&gt;</w:t>
      </w:r>
    </w:p>
    <w:p w:rsidR="001811F6" w:rsidRDefault="001811F6" w:rsidP="001811F6">
      <w:pPr>
        <w:pStyle w:val="CodeListingSmall"/>
      </w:pPr>
      <w:r>
        <w:t xml:space="preserve">  &lt;Rule Effect="Permit" RuleId="primary-rule"&gt;</w:t>
      </w:r>
    </w:p>
    <w:p w:rsidR="001811F6" w:rsidRDefault="001811F6" w:rsidP="001811F6">
      <w:pPr>
        <w:pStyle w:val="CodeListingSmall"/>
      </w:pPr>
      <w:r>
        <w:t xml:space="preserve">    &lt;Condition&gt;</w:t>
      </w:r>
    </w:p>
    <w:p w:rsidR="001811F6" w:rsidRDefault="001811F6" w:rsidP="001811F6">
      <w:pPr>
        <w:pStyle w:val="CodeListingSmall"/>
      </w:pPr>
      <w:r>
        <w:t xml:space="preserve">      &lt;Apply FunctionId="urn:oasis:names:tc:xacml:1.0:function:or"&gt;</w:t>
      </w:r>
    </w:p>
    <w:p w:rsidR="001811F6" w:rsidRDefault="001811F6" w:rsidP="001811F6">
      <w:pPr>
        <w:pStyle w:val="CodeListingSmall"/>
      </w:pPr>
      <w:r>
        <w:t xml:space="preserve">        &lt;!-- users and groups --&gt;</w:t>
      </w:r>
    </w:p>
    <w:p w:rsidR="001811F6" w:rsidRDefault="001811F6" w:rsidP="001811F6">
      <w:pPr>
        <w:pStyle w:val="CodeListingSmall"/>
      </w:pPr>
      <w:r>
        <w:t xml:space="preserve">        &lt;Apply FunctionId="urn:oasis:names:tc:xacml:1.0:function:string-is-in"&gt;</w:t>
      </w:r>
    </w:p>
    <w:p w:rsidR="001811F6" w:rsidRDefault="001811F6" w:rsidP="001811F6">
      <w:pPr>
        <w:pStyle w:val="CodeListingSmall"/>
      </w:pPr>
      <w:r>
        <w:t xml:space="preserve">          &lt;AttributeValue DataType="http://www.w3.org/2001/XMLSchema#string"&gt;test_1&lt;/AttributeValue&gt;</w:t>
      </w:r>
    </w:p>
    <w:p w:rsidR="001811F6" w:rsidRDefault="001811F6" w:rsidP="001811F6">
      <w:pPr>
        <w:pStyle w:val="CodeListingSmall"/>
      </w:pPr>
      <w:r>
        <w:t xml:space="preserve">          &lt;SubjectAttributeDesignator</w:t>
      </w:r>
    </w:p>
    <w:p w:rsidR="001811F6" w:rsidRDefault="001811F6" w:rsidP="001811F6">
      <w:pPr>
        <w:pStyle w:val="CodeListingSmall"/>
      </w:pPr>
      <w:r>
        <w:t xml:space="preserve">            AttributeId="urn:oasis:names:tc:xacml:1.0:subject:subject-id"</w:t>
      </w:r>
    </w:p>
    <w:p w:rsidR="001811F6" w:rsidRDefault="001811F6" w:rsidP="001811F6">
      <w:pPr>
        <w:pStyle w:val="CodeListingSmall"/>
      </w:pPr>
      <w:r>
        <w:t xml:space="preserve">            DataType="http://www.w3.org/2001/XMLSchema#string" SubjectCategory="urn:oasis:names:tc:xacml:1.0:subject-category:access-subject"/&gt;</w:t>
      </w:r>
    </w:p>
    <w:p w:rsidR="001811F6" w:rsidRDefault="001811F6" w:rsidP="001811F6">
      <w:pPr>
        <w:pStyle w:val="CodeListingSmall"/>
      </w:pPr>
      <w:r>
        <w:t xml:space="preserve">        &lt;/Apply&gt;</w:t>
      </w:r>
    </w:p>
    <w:p w:rsidR="001811F6" w:rsidRDefault="001811F6" w:rsidP="001811F6">
      <w:pPr>
        <w:pStyle w:val="CodeListingSmall"/>
      </w:pPr>
      <w:r>
        <w:t xml:space="preserve">        &lt;Apply FunctionId="urn:oasis:names:tc:xacml:1.0:function:string-is-in"&gt;</w:t>
      </w:r>
    </w:p>
    <w:p w:rsidR="001811F6" w:rsidRDefault="001811F6" w:rsidP="001811F6">
      <w:pPr>
        <w:pStyle w:val="CodeListingSmall"/>
      </w:pPr>
      <w:r>
        <w:t xml:space="preserve">          &lt;AttributeValue DataType="http://www.w3.org/2001/XMLSchema#string"&gt;group_wlsa&lt;/AttributeValue&gt;</w:t>
      </w:r>
    </w:p>
    <w:p w:rsidR="001811F6" w:rsidRDefault="001811F6" w:rsidP="001811F6">
      <w:pPr>
        <w:pStyle w:val="CodeListingSmall"/>
      </w:pPr>
      <w:r>
        <w:t xml:space="preserve">          &lt;SubjectAttributeDesignator</w:t>
      </w:r>
    </w:p>
    <w:p w:rsidR="001811F6" w:rsidRDefault="001811F6" w:rsidP="001811F6">
      <w:pPr>
        <w:pStyle w:val="CodeListingSmall"/>
      </w:pPr>
      <w:r>
        <w:t xml:space="preserve">            AttributeId="urn:oasis:names:tc:xacml:2.0:subject:group"</w:t>
      </w:r>
    </w:p>
    <w:p w:rsidR="001811F6" w:rsidRDefault="001811F6" w:rsidP="001811F6">
      <w:pPr>
        <w:pStyle w:val="CodeListingSmall"/>
      </w:pPr>
      <w:r>
        <w:t xml:space="preserve">            DataType="http://www.w3.org/2001/XMLSchema#string" SubjectCategory="urn:oasis:names:tc:xacml:1.0:subject-category:access-subject"/&gt;</w:t>
      </w:r>
    </w:p>
    <w:p w:rsidR="001811F6" w:rsidRDefault="001811F6" w:rsidP="001811F6">
      <w:pPr>
        <w:pStyle w:val="CodeListingSmall"/>
      </w:pPr>
      <w:r>
        <w:t xml:space="preserve">        &lt;/Apply&gt;</w:t>
      </w:r>
    </w:p>
    <w:p w:rsidR="001811F6" w:rsidRDefault="001811F6" w:rsidP="001811F6">
      <w:pPr>
        <w:pStyle w:val="CodeListingSmall"/>
      </w:pPr>
      <w:r>
        <w:t xml:space="preserve">      &lt;/Apply&gt;</w:t>
      </w:r>
    </w:p>
    <w:p w:rsidR="001811F6" w:rsidRDefault="001811F6" w:rsidP="001811F6">
      <w:pPr>
        <w:pStyle w:val="CodeListingSmall"/>
      </w:pPr>
      <w:r>
        <w:t xml:space="preserve">    &lt;/Condition&gt;</w:t>
      </w:r>
    </w:p>
    <w:p w:rsidR="001811F6" w:rsidRDefault="001811F6" w:rsidP="001811F6">
      <w:pPr>
        <w:pStyle w:val="CodeListingSmall"/>
      </w:pPr>
      <w:r>
        <w:t xml:space="preserve">  &lt;/Rule&gt;</w:t>
      </w:r>
    </w:p>
    <w:p w:rsidR="001811F6" w:rsidRDefault="001811F6" w:rsidP="001811F6">
      <w:pPr>
        <w:pStyle w:val="CodeListingSmall"/>
      </w:pPr>
      <w:r>
        <w:t xml:space="preserve">  &lt;Rule Effect="Deny" RuleId="deny-rule"/&gt;</w:t>
      </w:r>
    </w:p>
    <w:p w:rsidR="001811F6" w:rsidRDefault="001811F6" w:rsidP="001811F6">
      <w:pPr>
        <w:pStyle w:val="CodeListingSmall"/>
      </w:pPr>
      <w:r>
        <w:t>&lt;/Policy&gt;</w:t>
      </w:r>
    </w:p>
    <w:p w:rsidR="001811F6" w:rsidRDefault="001811F6" w:rsidP="001811F6">
      <w:pPr>
        <w:pStyle w:val="BodyText"/>
      </w:pPr>
    </w:p>
    <w:p w:rsidR="0043756A" w:rsidRDefault="0043756A" w:rsidP="0043756A">
      <w:pPr>
        <w:pStyle w:val="BodyText"/>
      </w:pPr>
    </w:p>
    <w:p w:rsidR="0043756A" w:rsidRDefault="0043756A" w:rsidP="0043756A">
      <w:pPr>
        <w:pStyle w:val="CodeCallout"/>
      </w:pPr>
      <w:r>
        <w:t>switch_console</w:t>
      </w:r>
    </w:p>
    <w:p w:rsidR="0043756A" w:rsidRDefault="0043756A" w:rsidP="0043756A">
      <w:pPr>
        <w:pStyle w:val="CodeListingSmall"/>
      </w:pPr>
      <w:r>
        <w:t>import sys</w:t>
      </w:r>
    </w:p>
    <w:p w:rsidR="0043756A" w:rsidRDefault="0043756A" w:rsidP="0043756A">
      <w:pPr>
        <w:pStyle w:val="CodeListingSmall"/>
      </w:pPr>
      <w:r>
        <w:t>from java.util import Properties</w:t>
      </w:r>
    </w:p>
    <w:p w:rsidR="0043756A" w:rsidRDefault="0043756A" w:rsidP="0043756A">
      <w:pPr>
        <w:pStyle w:val="CodeListingSmall"/>
      </w:pPr>
      <w:r>
        <w:t>from java.io import FileInputStream</w:t>
      </w:r>
    </w:p>
    <w:p w:rsidR="0043756A" w:rsidRDefault="0043756A" w:rsidP="0043756A">
      <w:pPr>
        <w:pStyle w:val="CodeListingSmall"/>
      </w:pPr>
      <w:r>
        <w:t>from java.io import File</w:t>
      </w:r>
    </w:p>
    <w:p w:rsidR="0043756A" w:rsidRDefault="0043756A" w:rsidP="0043756A">
      <w:pPr>
        <w:pStyle w:val="CodeListingSmall"/>
      </w:pPr>
    </w:p>
    <w:p w:rsidR="0043756A" w:rsidRDefault="0043756A" w:rsidP="0043756A">
      <w:pPr>
        <w:pStyle w:val="CodeListingSmall"/>
      </w:pPr>
      <w:r>
        <w:t>pathSeparator = '/';</w:t>
      </w:r>
    </w:p>
    <w:p w:rsidR="0043756A" w:rsidRDefault="0043756A" w:rsidP="0043756A">
      <w:pPr>
        <w:pStyle w:val="CodeListingSmall"/>
      </w:pPr>
      <w:r>
        <w:t>domainProps = Properties();</w:t>
      </w:r>
    </w:p>
    <w:p w:rsidR="0043756A" w:rsidRDefault="0043756A" w:rsidP="0043756A">
      <w:pPr>
        <w:pStyle w:val="CodeListingSmall"/>
      </w:pPr>
      <w:r>
        <w:t>userConfigFile = '';</w:t>
      </w:r>
    </w:p>
    <w:p w:rsidR="0043756A" w:rsidRDefault="0043756A" w:rsidP="0043756A">
      <w:pPr>
        <w:pStyle w:val="CodeListingSmall"/>
      </w:pPr>
      <w:r>
        <w:t>userKeyFile = '';</w:t>
      </w:r>
    </w:p>
    <w:p w:rsidR="0043756A" w:rsidRDefault="0043756A" w:rsidP="0043756A">
      <w:pPr>
        <w:pStyle w:val="CodeListingSmall"/>
      </w:pPr>
      <w:r>
        <w:t>consoleAction = '';</w:t>
      </w:r>
    </w:p>
    <w:p w:rsidR="0043756A" w:rsidRDefault="0043756A" w:rsidP="0043756A">
      <w:pPr>
        <w:pStyle w:val="CodeListingSmall"/>
      </w:pPr>
    </w:p>
    <w:p w:rsidR="0043756A" w:rsidRDefault="0043756A" w:rsidP="0043756A">
      <w:pPr>
        <w:pStyle w:val="CodeListingSmall"/>
      </w:pPr>
      <w:r>
        <w:t># Load properties</w:t>
      </w:r>
    </w:p>
    <w:p w:rsidR="0043756A" w:rsidRDefault="0043756A" w:rsidP="0043756A">
      <w:pPr>
        <w:pStyle w:val="CodeListingSmall"/>
      </w:pPr>
      <w:r>
        <w:t>def intialize():</w:t>
      </w:r>
    </w:p>
    <w:p w:rsidR="0043756A" w:rsidRDefault="0043756A" w:rsidP="0043756A">
      <w:pPr>
        <w:pStyle w:val="CodeListingSmall"/>
      </w:pPr>
      <w:r>
        <w:t xml:space="preserve">        global domainProps;</w:t>
      </w:r>
    </w:p>
    <w:p w:rsidR="0043756A" w:rsidRDefault="0043756A" w:rsidP="0043756A">
      <w:pPr>
        <w:pStyle w:val="CodeListingSmall"/>
      </w:pPr>
      <w:r>
        <w:t xml:space="preserve">        global userConfigFile;</w:t>
      </w:r>
    </w:p>
    <w:p w:rsidR="0043756A" w:rsidRDefault="0043756A" w:rsidP="0043756A">
      <w:pPr>
        <w:pStyle w:val="CodeListingSmall"/>
      </w:pPr>
      <w:r>
        <w:t xml:space="preserve">        global userKeyFile;</w:t>
      </w:r>
    </w:p>
    <w:p w:rsidR="0043756A" w:rsidRDefault="0043756A" w:rsidP="0043756A">
      <w:pPr>
        <w:pStyle w:val="CodeListingSmall"/>
      </w:pPr>
      <w:r>
        <w:t xml:space="preserve">        global consoleAction;</w:t>
      </w:r>
    </w:p>
    <w:p w:rsidR="0043756A" w:rsidRDefault="0043756A" w:rsidP="0043756A">
      <w:pPr>
        <w:pStyle w:val="CodeListingSmall"/>
      </w:pPr>
    </w:p>
    <w:p w:rsidR="0043756A" w:rsidRDefault="0043756A" w:rsidP="0043756A">
      <w:pPr>
        <w:pStyle w:val="CodeListingSmall"/>
      </w:pPr>
      <w:r>
        <w:t xml:space="preserve">        # test arguments</w:t>
      </w:r>
    </w:p>
    <w:p w:rsidR="0043756A" w:rsidRDefault="0043756A" w:rsidP="0043756A">
      <w:pPr>
        <w:pStyle w:val="CodeListingSmall"/>
      </w:pPr>
      <w:r>
        <w:t xml:space="preserve">        if len(sys.argv) != 4:</w:t>
      </w:r>
    </w:p>
    <w:p w:rsidR="0043756A" w:rsidRDefault="0043756A" w:rsidP="0043756A">
      <w:pPr>
        <w:pStyle w:val="CodeListingSmall"/>
      </w:pPr>
      <w:r>
        <w:t xml:space="preserve">                print 'Usage:  wlst.sh adminConsole.py &lt;property_file&gt;  ON/OFF';</w:t>
      </w:r>
    </w:p>
    <w:p w:rsidR="0043756A" w:rsidRDefault="0043756A" w:rsidP="0043756A">
      <w:pPr>
        <w:pStyle w:val="CodeListingSmall"/>
      </w:pPr>
      <w:r>
        <w:t xml:space="preserve">                exit();</w:t>
      </w:r>
    </w:p>
    <w:p w:rsidR="0043756A" w:rsidRDefault="0043756A" w:rsidP="0043756A">
      <w:pPr>
        <w:pStyle w:val="CodeListingSmall"/>
      </w:pPr>
    </w:p>
    <w:p w:rsidR="0043756A" w:rsidRDefault="0043756A" w:rsidP="0043756A">
      <w:pPr>
        <w:pStyle w:val="CodeListingSmall"/>
      </w:pPr>
      <w:r>
        <w:lastRenderedPageBreak/>
        <w:t xml:space="preserve">        try:</w:t>
      </w:r>
    </w:p>
    <w:p w:rsidR="0043756A" w:rsidRDefault="0043756A" w:rsidP="0043756A">
      <w:pPr>
        <w:pStyle w:val="CodeListingSmall"/>
      </w:pPr>
      <w:r>
        <w:t xml:space="preserve">                domainProps = Properties()</w:t>
      </w:r>
    </w:p>
    <w:p w:rsidR="0043756A" w:rsidRDefault="0043756A" w:rsidP="0043756A">
      <w:pPr>
        <w:pStyle w:val="CodeListingSmall"/>
      </w:pPr>
    </w:p>
    <w:p w:rsidR="0043756A" w:rsidRDefault="0043756A" w:rsidP="0043756A">
      <w:pPr>
        <w:pStyle w:val="CodeListingSmall"/>
      </w:pPr>
      <w:r>
        <w:t xml:space="preserve">                # load properties and overwrite defaults</w:t>
      </w:r>
    </w:p>
    <w:p w:rsidR="0043756A" w:rsidRDefault="0043756A" w:rsidP="0043756A">
      <w:pPr>
        <w:pStyle w:val="CodeListingSmall"/>
      </w:pPr>
      <w:r>
        <w:t xml:space="preserve">                input = FileInputStream(sys.argv[1])</w:t>
      </w:r>
    </w:p>
    <w:p w:rsidR="0043756A" w:rsidRDefault="0043756A" w:rsidP="0043756A">
      <w:pPr>
        <w:pStyle w:val="CodeListingSmall"/>
      </w:pPr>
      <w:r>
        <w:t xml:space="preserve">                domainProps.load(input)</w:t>
      </w:r>
    </w:p>
    <w:p w:rsidR="0043756A" w:rsidRDefault="0043756A" w:rsidP="0043756A">
      <w:pPr>
        <w:pStyle w:val="CodeListingSmall"/>
      </w:pPr>
      <w:r>
        <w:t xml:space="preserve">                input.close()</w:t>
      </w:r>
    </w:p>
    <w:p w:rsidR="0043756A" w:rsidRDefault="0043756A" w:rsidP="0043756A">
      <w:pPr>
        <w:pStyle w:val="CodeListingSmall"/>
      </w:pPr>
    </w:p>
    <w:p w:rsidR="0043756A" w:rsidRDefault="0043756A" w:rsidP="0043756A">
      <w:pPr>
        <w:pStyle w:val="CodeListingSmall"/>
      </w:pPr>
      <w:r>
        <w:t xml:space="preserve">                userConfigFile = sys.argv[2]</w:t>
      </w:r>
    </w:p>
    <w:p w:rsidR="0043756A" w:rsidRDefault="0043756A" w:rsidP="0043756A">
      <w:pPr>
        <w:pStyle w:val="CodeListingSmall"/>
      </w:pPr>
      <w:r>
        <w:t xml:space="preserve">                userKeyFile    = sys.argv[3] </w:t>
      </w:r>
    </w:p>
    <w:p w:rsidR="0043756A" w:rsidRDefault="0043756A" w:rsidP="0043756A">
      <w:pPr>
        <w:pStyle w:val="CodeListingSmall"/>
      </w:pPr>
      <w:r>
        <w:t xml:space="preserve">                consoleAction  = sys.argv[4]</w:t>
      </w:r>
    </w:p>
    <w:p w:rsidR="0043756A" w:rsidRDefault="0043756A" w:rsidP="0043756A">
      <w:pPr>
        <w:pStyle w:val="CodeListingSmall"/>
      </w:pPr>
      <w:r>
        <w:t xml:space="preserve">        except:</w:t>
      </w:r>
    </w:p>
    <w:p w:rsidR="0043756A" w:rsidRDefault="0043756A" w:rsidP="0043756A">
      <w:pPr>
        <w:pStyle w:val="CodeListingSmall"/>
      </w:pPr>
      <w:r>
        <w:t xml:space="preserve">                print 'Cannot load properties  !'</w:t>
      </w:r>
    </w:p>
    <w:p w:rsidR="0043756A" w:rsidRDefault="0043756A" w:rsidP="0043756A">
      <w:pPr>
        <w:pStyle w:val="CodeListingSmall"/>
      </w:pPr>
      <w:r>
        <w:t xml:space="preserve">                exit();</w:t>
      </w:r>
    </w:p>
    <w:p w:rsidR="0043756A" w:rsidRDefault="0043756A" w:rsidP="0043756A">
      <w:pPr>
        <w:pStyle w:val="CodeListingSmall"/>
      </w:pPr>
    </w:p>
    <w:p w:rsidR="0043756A" w:rsidRDefault="0043756A" w:rsidP="0043756A">
      <w:pPr>
        <w:pStyle w:val="CodeListingSmall"/>
      </w:pPr>
      <w:r>
        <w:t xml:space="preserve">        print 'Initialization completed'</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Connect to adminserver</w:t>
      </w:r>
    </w:p>
    <w:p w:rsidR="0043756A" w:rsidRDefault="0043756A" w:rsidP="0043756A">
      <w:pPr>
        <w:pStyle w:val="CodeListingSmall"/>
      </w:pPr>
      <w:r>
        <w:t>def connnectToAdminServer():</w:t>
      </w:r>
    </w:p>
    <w:p w:rsidR="0043756A" w:rsidRDefault="0043756A" w:rsidP="0043756A">
      <w:pPr>
        <w:pStyle w:val="CodeListingSmall"/>
      </w:pPr>
      <w:r>
        <w:t xml:space="preserve">      connUri = domainProps.getProperty('adminURI')</w:t>
      </w:r>
    </w:p>
    <w:p w:rsidR="0043756A" w:rsidRDefault="0043756A" w:rsidP="0043756A">
      <w:pPr>
        <w:pStyle w:val="CodeListingSmall"/>
      </w:pPr>
      <w:r>
        <w:t xml:space="preserve">      connect(userConfigFile=userConfigFile,userKeyFile=userKeyFile,url=connUri)</w:t>
      </w:r>
    </w:p>
    <w:p w:rsidR="0043756A" w:rsidRDefault="0043756A" w:rsidP="0043756A">
      <w:pPr>
        <w:pStyle w:val="CodeListingSmall"/>
      </w:pPr>
      <w:r>
        <w:t xml:space="preserve">      print 'Connected to '+connUri</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restart the admin server</w:t>
      </w:r>
    </w:p>
    <w:p w:rsidR="0043756A" w:rsidRDefault="0043756A" w:rsidP="0043756A">
      <w:pPr>
        <w:pStyle w:val="CodeListingSmall"/>
      </w:pPr>
      <w:r>
        <w:t>def restartAdminServer():</w:t>
      </w:r>
    </w:p>
    <w:p w:rsidR="0043756A" w:rsidRDefault="0043756A" w:rsidP="0043756A">
      <w:pPr>
        <w:pStyle w:val="CodeListingSmall"/>
      </w:pPr>
      <w:r>
        <w:t xml:space="preserve">    try:</w:t>
      </w:r>
    </w:p>
    <w:p w:rsidR="0043756A" w:rsidRDefault="0043756A" w:rsidP="0043756A">
      <w:pPr>
        <w:pStyle w:val="CodeListingSmall"/>
      </w:pPr>
      <w:r>
        <w:t xml:space="preserve">        print 'Shutting down the Admin Server...';</w:t>
      </w:r>
    </w:p>
    <w:p w:rsidR="0043756A" w:rsidRDefault="0043756A" w:rsidP="0043756A">
      <w:pPr>
        <w:pStyle w:val="CodeListingSmall"/>
      </w:pPr>
      <w:r>
        <w:t xml:space="preserve">        shutdown(force='true', block='true')</w:t>
      </w:r>
    </w:p>
    <w:p w:rsidR="0043756A" w:rsidRDefault="0043756A" w:rsidP="0043756A">
      <w:pPr>
        <w:pStyle w:val="CodeListingSmall"/>
      </w:pPr>
    </w:p>
    <w:p w:rsidR="0043756A" w:rsidRDefault="0043756A" w:rsidP="0043756A">
      <w:pPr>
        <w:pStyle w:val="CodeListingSmall"/>
      </w:pPr>
      <w:r>
        <w:t xml:space="preserve">        print 'Start the admin server using start script';</w:t>
      </w:r>
    </w:p>
    <w:p w:rsidR="0043756A" w:rsidRDefault="0043756A" w:rsidP="0043756A">
      <w:pPr>
        <w:pStyle w:val="CodeListingSmall"/>
      </w:pPr>
      <w:r>
        <w:t xml:space="preserve">        domainLocation = domainProps.getProperty('domainsDirectory') </w:t>
      </w:r>
    </w:p>
    <w:p w:rsidR="0043756A" w:rsidRDefault="0043756A" w:rsidP="0043756A">
      <w:pPr>
        <w:pStyle w:val="CodeListingSmall"/>
      </w:pPr>
      <w:r>
        <w:t xml:space="preserve">                         + pathSeparator + domainProps.getProperty('domainName');</w:t>
      </w:r>
    </w:p>
    <w:p w:rsidR="0043756A" w:rsidRDefault="0043756A" w:rsidP="0043756A">
      <w:pPr>
        <w:pStyle w:val="CodeListingSmall"/>
      </w:pPr>
      <w:r>
        <w:t xml:space="preserve">        startScript = domainLocation+ pathSeparator + "startWebLogic.sh"</w:t>
      </w:r>
    </w:p>
    <w:p w:rsidR="0043756A" w:rsidRDefault="0043756A" w:rsidP="0043756A">
      <w:pPr>
        <w:pStyle w:val="CodeListingSmall"/>
      </w:pPr>
    </w:p>
    <w:p w:rsidR="0043756A" w:rsidRDefault="0043756A" w:rsidP="0043756A">
      <w:pPr>
        <w:pStyle w:val="CodeListingSmall"/>
      </w:pPr>
      <w:r>
        <w:t xml:space="preserve">        myCommand = 'nohup '+startScript+' &gt; '+domainProps.getProperty('domainName')+'.log 2&gt;&amp;1 &amp;'</w:t>
      </w:r>
    </w:p>
    <w:p w:rsidR="0043756A" w:rsidRDefault="0043756A" w:rsidP="0043756A">
      <w:pPr>
        <w:pStyle w:val="CodeListingSmall"/>
      </w:pPr>
      <w:r>
        <w:t xml:space="preserve">        print ('The following start command will be used: '+myCommand)</w:t>
      </w:r>
    </w:p>
    <w:p w:rsidR="0043756A" w:rsidRDefault="0043756A" w:rsidP="0043756A">
      <w:pPr>
        <w:pStyle w:val="CodeListingSmall"/>
      </w:pPr>
      <w:r>
        <w:t xml:space="preserve">        os.system(myCommand)</w:t>
      </w:r>
    </w:p>
    <w:p w:rsidR="0043756A" w:rsidRDefault="0043756A" w:rsidP="0043756A">
      <w:pPr>
        <w:pStyle w:val="CodeListingSmall"/>
      </w:pPr>
      <w:r>
        <w:t xml:space="preserve">        print 'Just in case wait for 10 seconds.'</w:t>
      </w:r>
    </w:p>
    <w:p w:rsidR="0043756A" w:rsidRDefault="0043756A" w:rsidP="0043756A">
      <w:pPr>
        <w:pStyle w:val="CodeListingSmall"/>
      </w:pPr>
      <w:r>
        <w:t xml:space="preserve">        java.lang.Thread.sleep(10000)</w:t>
      </w:r>
    </w:p>
    <w:p w:rsidR="0043756A" w:rsidRDefault="0043756A" w:rsidP="0043756A">
      <w:pPr>
        <w:pStyle w:val="CodeListingSmall"/>
      </w:pPr>
      <w:r>
        <w:t xml:space="preserve">    except OSError:</w:t>
      </w:r>
    </w:p>
    <w:p w:rsidR="0043756A" w:rsidRDefault="0043756A" w:rsidP="0043756A">
      <w:pPr>
        <w:pStyle w:val="CodeListingSmall"/>
      </w:pPr>
      <w:r>
        <w:t xml:space="preserve">        print 'Exception while rstarting the adminserver !'</w:t>
      </w:r>
    </w:p>
    <w:p w:rsidR="0043756A" w:rsidRDefault="0043756A" w:rsidP="0043756A">
      <w:pPr>
        <w:pStyle w:val="CodeListingSmall"/>
      </w:pPr>
      <w:r>
        <w:t xml:space="preserve">        dumpStack()</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w:t>
      </w:r>
    </w:p>
    <w:p w:rsidR="0043756A" w:rsidRDefault="0043756A" w:rsidP="0043756A">
      <w:pPr>
        <w:pStyle w:val="CodeListingSmall"/>
      </w:pPr>
      <w:r>
        <w:t># set console visibility</w:t>
      </w:r>
    </w:p>
    <w:p w:rsidR="0043756A" w:rsidRDefault="0043756A" w:rsidP="0043756A">
      <w:pPr>
        <w:pStyle w:val="CodeListingSmall"/>
      </w:pPr>
      <w:r>
        <w:t>###################################################################</w:t>
      </w:r>
    </w:p>
    <w:p w:rsidR="0043756A" w:rsidRDefault="0043756A" w:rsidP="0043756A">
      <w:pPr>
        <w:pStyle w:val="CodeListingSmall"/>
      </w:pPr>
      <w:r>
        <w:t>def setConsoleVisibility():</w:t>
      </w:r>
    </w:p>
    <w:p w:rsidR="0043756A" w:rsidRDefault="0043756A" w:rsidP="0043756A">
      <w:pPr>
        <w:pStyle w:val="CodeListingSmall"/>
      </w:pPr>
      <w:r>
        <w:t xml:space="preserve">    try:</w:t>
      </w:r>
    </w:p>
    <w:p w:rsidR="0043756A" w:rsidRDefault="0043756A" w:rsidP="0043756A">
      <w:pPr>
        <w:pStyle w:val="CodeListingSmall"/>
      </w:pPr>
      <w:r>
        <w:t xml:space="preserve">            if ('ON' == consoleAction):</w:t>
      </w:r>
    </w:p>
    <w:p w:rsidR="0043756A" w:rsidRDefault="0043756A" w:rsidP="0043756A">
      <w:pPr>
        <w:pStyle w:val="CodeListingSmall"/>
      </w:pPr>
      <w:r>
        <w:t xml:space="preserve">                 # mark it for edit</w:t>
      </w:r>
    </w:p>
    <w:p w:rsidR="0043756A" w:rsidRDefault="0043756A" w:rsidP="0043756A">
      <w:pPr>
        <w:pStyle w:val="CodeListingSmall"/>
      </w:pPr>
      <w:r>
        <w:t xml:space="preserve">                 edit()</w:t>
      </w:r>
    </w:p>
    <w:p w:rsidR="0043756A" w:rsidRDefault="0043756A" w:rsidP="0043756A">
      <w:pPr>
        <w:pStyle w:val="CodeListingSmall"/>
      </w:pPr>
      <w:r>
        <w:t xml:space="preserve">                 # start the edit</w:t>
      </w:r>
    </w:p>
    <w:p w:rsidR="0043756A" w:rsidRDefault="0043756A" w:rsidP="0043756A">
      <w:pPr>
        <w:pStyle w:val="CodeListingSmall"/>
      </w:pPr>
      <w:r>
        <w:t xml:space="preserve">                 startEdit()</w:t>
      </w:r>
    </w:p>
    <w:p w:rsidR="0043756A" w:rsidRDefault="0043756A" w:rsidP="0043756A">
      <w:pPr>
        <w:pStyle w:val="CodeListingSmall"/>
      </w:pPr>
      <w:r>
        <w:t xml:space="preserve">                 # set the flag to true</w:t>
      </w:r>
    </w:p>
    <w:p w:rsidR="0043756A" w:rsidRDefault="0043756A" w:rsidP="0043756A">
      <w:pPr>
        <w:pStyle w:val="CodeListingSmall"/>
      </w:pPr>
      <w:r>
        <w:t xml:space="preserve">                 cmo.setConsoleEnabled(true)</w:t>
      </w:r>
    </w:p>
    <w:p w:rsidR="0043756A" w:rsidRDefault="0043756A" w:rsidP="0043756A">
      <w:pPr>
        <w:pStyle w:val="CodeListingSmall"/>
      </w:pPr>
      <w:r>
        <w:t xml:space="preserve">                 # save the changes</w:t>
      </w:r>
    </w:p>
    <w:p w:rsidR="0043756A" w:rsidRDefault="0043756A" w:rsidP="0043756A">
      <w:pPr>
        <w:pStyle w:val="CodeListingSmall"/>
      </w:pPr>
      <w:r>
        <w:t xml:space="preserve">                 save()</w:t>
      </w:r>
    </w:p>
    <w:p w:rsidR="0043756A" w:rsidRDefault="0043756A" w:rsidP="0043756A">
      <w:pPr>
        <w:pStyle w:val="CodeListingSmall"/>
      </w:pPr>
      <w:r>
        <w:t xml:space="preserve">                 # activate the changes</w:t>
      </w:r>
    </w:p>
    <w:p w:rsidR="0043756A" w:rsidRDefault="0043756A" w:rsidP="0043756A">
      <w:pPr>
        <w:pStyle w:val="CodeListingSmall"/>
      </w:pPr>
      <w:r>
        <w:t xml:space="preserve">                 activate()</w:t>
      </w:r>
    </w:p>
    <w:p w:rsidR="0043756A" w:rsidRDefault="0043756A" w:rsidP="0043756A">
      <w:pPr>
        <w:pStyle w:val="CodeListingSmall"/>
      </w:pPr>
      <w:r>
        <w:t xml:space="preserve">                 #  restart admin</w:t>
      </w:r>
    </w:p>
    <w:p w:rsidR="0043756A" w:rsidRDefault="0043756A" w:rsidP="0043756A">
      <w:pPr>
        <w:pStyle w:val="CodeListingSmall"/>
      </w:pPr>
      <w:r>
        <w:t xml:space="preserve">                 restartAdminServer()</w:t>
      </w:r>
    </w:p>
    <w:p w:rsidR="0043756A" w:rsidRDefault="0043756A" w:rsidP="0043756A">
      <w:pPr>
        <w:pStyle w:val="CodeListingSmall"/>
      </w:pPr>
      <w:r>
        <w:t xml:space="preserve">            elif ('OFF' == consoleAction):</w:t>
      </w:r>
    </w:p>
    <w:p w:rsidR="0043756A" w:rsidRDefault="0043756A" w:rsidP="0043756A">
      <w:pPr>
        <w:pStyle w:val="CodeListingSmall"/>
      </w:pPr>
      <w:r>
        <w:t xml:space="preserve">                # mark it for edit</w:t>
      </w:r>
    </w:p>
    <w:p w:rsidR="0043756A" w:rsidRDefault="0043756A" w:rsidP="0043756A">
      <w:pPr>
        <w:pStyle w:val="CodeListingSmall"/>
      </w:pPr>
      <w:r>
        <w:t xml:space="preserve">                edit()</w:t>
      </w:r>
    </w:p>
    <w:p w:rsidR="0043756A" w:rsidRDefault="0043756A" w:rsidP="0043756A">
      <w:pPr>
        <w:pStyle w:val="CodeListingSmall"/>
      </w:pPr>
      <w:r>
        <w:t xml:space="preserve">                # start the edit</w:t>
      </w:r>
    </w:p>
    <w:p w:rsidR="0043756A" w:rsidRDefault="0043756A" w:rsidP="0043756A">
      <w:pPr>
        <w:pStyle w:val="CodeListingSmall"/>
      </w:pPr>
      <w:r>
        <w:t xml:space="preserve">                startEdit()</w:t>
      </w:r>
    </w:p>
    <w:p w:rsidR="0043756A" w:rsidRDefault="0043756A" w:rsidP="0043756A">
      <w:pPr>
        <w:pStyle w:val="CodeListingSmall"/>
      </w:pPr>
      <w:r>
        <w:t xml:space="preserve">                # set the flag to true</w:t>
      </w:r>
    </w:p>
    <w:p w:rsidR="0043756A" w:rsidRDefault="0043756A" w:rsidP="0043756A">
      <w:pPr>
        <w:pStyle w:val="CodeListingSmall"/>
      </w:pPr>
      <w:r>
        <w:t xml:space="preserve">                cmo.setConsoleEnabled(false)</w:t>
      </w:r>
    </w:p>
    <w:p w:rsidR="0043756A" w:rsidRDefault="0043756A" w:rsidP="0043756A">
      <w:pPr>
        <w:pStyle w:val="CodeListingSmall"/>
      </w:pPr>
      <w:r>
        <w:t xml:space="preserve">                # save the changes</w:t>
      </w:r>
    </w:p>
    <w:p w:rsidR="0043756A" w:rsidRDefault="0043756A" w:rsidP="0043756A">
      <w:pPr>
        <w:pStyle w:val="CodeListingSmall"/>
      </w:pPr>
      <w:r>
        <w:t xml:space="preserve">                save()</w:t>
      </w:r>
    </w:p>
    <w:p w:rsidR="0043756A" w:rsidRDefault="0043756A" w:rsidP="0043756A">
      <w:pPr>
        <w:pStyle w:val="CodeListingSmall"/>
      </w:pPr>
      <w:r>
        <w:t xml:space="preserve">                # activate the changes</w:t>
      </w:r>
    </w:p>
    <w:p w:rsidR="0043756A" w:rsidRDefault="0043756A" w:rsidP="0043756A">
      <w:pPr>
        <w:pStyle w:val="CodeListingSmall"/>
      </w:pPr>
      <w:r>
        <w:t xml:space="preserve">                activate()</w:t>
      </w:r>
    </w:p>
    <w:p w:rsidR="0043756A" w:rsidRDefault="0043756A" w:rsidP="0043756A">
      <w:pPr>
        <w:pStyle w:val="CodeListingSmall"/>
      </w:pPr>
      <w:r>
        <w:t xml:space="preserve">                # restart admin</w:t>
      </w:r>
    </w:p>
    <w:p w:rsidR="0043756A" w:rsidRDefault="0043756A" w:rsidP="0043756A">
      <w:pPr>
        <w:pStyle w:val="CodeListingSmall"/>
      </w:pPr>
      <w:r>
        <w:t xml:space="preserve">                restartAdminServer()</w:t>
      </w:r>
    </w:p>
    <w:p w:rsidR="0043756A" w:rsidRDefault="0043756A" w:rsidP="0043756A">
      <w:pPr>
        <w:pStyle w:val="CodeListingSmall"/>
      </w:pPr>
      <w:r>
        <w:lastRenderedPageBreak/>
        <w:t xml:space="preserve">            else:</w:t>
      </w:r>
    </w:p>
    <w:p w:rsidR="0043756A" w:rsidRDefault="0043756A" w:rsidP="0043756A">
      <w:pPr>
        <w:pStyle w:val="CodeListingSmall"/>
      </w:pPr>
      <w:r>
        <w:t xml:space="preserve">                print ('Operation '+ consoleAction+ ' is not supported !!')</w:t>
      </w:r>
    </w:p>
    <w:p w:rsidR="0043756A" w:rsidRDefault="0043756A" w:rsidP="0043756A">
      <w:pPr>
        <w:pStyle w:val="CodeListingSmall"/>
      </w:pPr>
      <w:r>
        <w:t xml:space="preserve">    except OSError:</w:t>
      </w:r>
    </w:p>
    <w:p w:rsidR="0043756A" w:rsidRDefault="0043756A" w:rsidP="0043756A">
      <w:pPr>
        <w:pStyle w:val="CodeListingSmall"/>
      </w:pPr>
      <w:r>
        <w:t xml:space="preserve">        print 'Exception while changing the console visibility !'</w:t>
      </w:r>
    </w:p>
    <w:p w:rsidR="0043756A" w:rsidRDefault="0043756A" w:rsidP="0043756A">
      <w:pPr>
        <w:pStyle w:val="CodeListingSmall"/>
      </w:pPr>
      <w:r>
        <w:t xml:space="preserve">        dumpStack();</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disconnect from  adminserver</w:t>
      </w:r>
    </w:p>
    <w:p w:rsidR="0043756A" w:rsidRDefault="0043756A" w:rsidP="0043756A">
      <w:pPr>
        <w:pStyle w:val="CodeListingSmall"/>
      </w:pPr>
      <w:r>
        <w:t>def disconnectFromAdminserver():</w:t>
      </w:r>
    </w:p>
    <w:p w:rsidR="0043756A" w:rsidRDefault="0043756A" w:rsidP="0043756A">
      <w:pPr>
        <w:pStyle w:val="CodeListingSmall"/>
      </w:pPr>
      <w:r>
        <w:t xml:space="preserve">        print 'Disconnect from the Admin Server...'</w:t>
      </w:r>
    </w:p>
    <w:p w:rsidR="0043756A" w:rsidRDefault="0043756A" w:rsidP="0043756A">
      <w:pPr>
        <w:pStyle w:val="CodeListingSmall"/>
      </w:pPr>
      <w:r>
        <w:t xml:space="preserve">        disconnect();</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if __name__== "main":</w:t>
      </w:r>
    </w:p>
    <w:p w:rsidR="0043756A" w:rsidRDefault="0043756A" w:rsidP="0043756A">
      <w:pPr>
        <w:pStyle w:val="CodeListingSmall"/>
      </w:pPr>
      <w:r>
        <w:t xml:space="preserve">        print ' Toggle Admin Console usability '</w:t>
      </w:r>
    </w:p>
    <w:p w:rsidR="0043756A" w:rsidRDefault="0043756A" w:rsidP="0043756A">
      <w:pPr>
        <w:pStyle w:val="CodeListingSmall"/>
      </w:pPr>
      <w:r>
        <w:t xml:space="preserve">        print ''</w:t>
      </w:r>
    </w:p>
    <w:p w:rsidR="0043756A" w:rsidRDefault="0043756A" w:rsidP="0043756A">
      <w:pPr>
        <w:pStyle w:val="CodeListingSmall"/>
      </w:pPr>
      <w:r>
        <w:t xml:space="preserve">        intialize()</w:t>
      </w:r>
    </w:p>
    <w:p w:rsidR="0043756A" w:rsidRDefault="0043756A" w:rsidP="0043756A">
      <w:pPr>
        <w:pStyle w:val="CodeListingSmall"/>
      </w:pPr>
      <w:r>
        <w:t xml:space="preserve">        connnectToAdminServer()</w:t>
      </w:r>
    </w:p>
    <w:p w:rsidR="0043756A" w:rsidRDefault="0043756A" w:rsidP="0043756A">
      <w:pPr>
        <w:pStyle w:val="CodeListingSmall"/>
      </w:pPr>
      <w:r>
        <w:t xml:space="preserve">        setConsoleVisibility()</w:t>
      </w:r>
    </w:p>
    <w:p w:rsidR="0043756A" w:rsidRDefault="0043756A" w:rsidP="0043756A">
      <w:pPr>
        <w:pStyle w:val="CodeListingSmall"/>
      </w:pPr>
      <w:r>
        <w:t xml:space="preserve">        disconnectFromAdminserver()</w:t>
      </w:r>
    </w:p>
    <w:p w:rsidR="0043756A" w:rsidRDefault="0043756A" w:rsidP="0043756A">
      <w:pPr>
        <w:pStyle w:val="BodyText"/>
      </w:pPr>
    </w:p>
    <w:p w:rsidR="0043756A" w:rsidRDefault="0043756A" w:rsidP="0043756A">
      <w:pPr>
        <w:pStyle w:val="BodyText"/>
      </w:pPr>
    </w:p>
    <w:p w:rsidR="0043756A" w:rsidRDefault="0043756A" w:rsidP="0043756A">
      <w:pPr>
        <w:pStyle w:val="CodeCallout"/>
      </w:pPr>
      <w:r>
        <w:t>loop_managed_servers</w:t>
      </w:r>
    </w:p>
    <w:p w:rsidR="0043756A" w:rsidRDefault="0043756A" w:rsidP="0043756A">
      <w:pPr>
        <w:pStyle w:val="CodeListingSmall"/>
      </w:pPr>
      <w:r>
        <w:t># Start all managed servers of a domain</w:t>
      </w:r>
    </w:p>
    <w:p w:rsidR="0043756A" w:rsidRDefault="0043756A" w:rsidP="0043756A">
      <w:pPr>
        <w:pStyle w:val="CodeListingSmall"/>
      </w:pPr>
    </w:p>
    <w:p w:rsidR="0043756A" w:rsidRDefault="0043756A" w:rsidP="0043756A">
      <w:pPr>
        <w:pStyle w:val="CodeListingSmall"/>
      </w:pPr>
      <w:r>
        <w:t>import sys</w:t>
      </w:r>
    </w:p>
    <w:p w:rsidR="0043756A" w:rsidRDefault="0043756A" w:rsidP="0043756A">
      <w:pPr>
        <w:pStyle w:val="CodeListingSmall"/>
      </w:pPr>
      <w:r>
        <w:t>from java.util import Properties</w:t>
      </w:r>
    </w:p>
    <w:p w:rsidR="0043756A" w:rsidRDefault="0043756A" w:rsidP="0043756A">
      <w:pPr>
        <w:pStyle w:val="CodeListingSmall"/>
      </w:pPr>
      <w:r>
        <w:t>from java.io import FileInputStream</w:t>
      </w:r>
    </w:p>
    <w:p w:rsidR="0043756A" w:rsidRDefault="0043756A" w:rsidP="0043756A">
      <w:pPr>
        <w:pStyle w:val="CodeListingSmall"/>
      </w:pPr>
      <w:r>
        <w:t>from java.io import File</w:t>
      </w:r>
    </w:p>
    <w:p w:rsidR="0043756A" w:rsidRDefault="0043756A" w:rsidP="0043756A">
      <w:pPr>
        <w:pStyle w:val="CodeListingSmall"/>
      </w:pPr>
    </w:p>
    <w:p w:rsidR="0043756A" w:rsidRDefault="0043756A" w:rsidP="0043756A">
      <w:pPr>
        <w:pStyle w:val="CodeListingSmall"/>
      </w:pPr>
      <w:r>
        <w:t>domainProps = Properties();</w:t>
      </w:r>
    </w:p>
    <w:p w:rsidR="0043756A" w:rsidRDefault="0043756A" w:rsidP="0043756A">
      <w:pPr>
        <w:pStyle w:val="CodeListingSmall"/>
      </w:pPr>
      <w:r>
        <w:t>userConfigFile = '';</w:t>
      </w:r>
    </w:p>
    <w:p w:rsidR="0043756A" w:rsidRDefault="0043756A" w:rsidP="0043756A">
      <w:pPr>
        <w:pStyle w:val="CodeListingSmall"/>
      </w:pPr>
      <w:r>
        <w:t>userKeyFile = '';</w:t>
      </w:r>
    </w:p>
    <w:p w:rsidR="0043756A" w:rsidRDefault="0043756A" w:rsidP="0043756A">
      <w:pPr>
        <w:pStyle w:val="CodeListingSmall"/>
      </w:pPr>
    </w:p>
    <w:p w:rsidR="0043756A" w:rsidRDefault="0043756A" w:rsidP="0043756A">
      <w:pPr>
        <w:pStyle w:val="CodeListingSmall"/>
      </w:pPr>
      <w:r>
        <w:t># Load properties</w:t>
      </w:r>
    </w:p>
    <w:p w:rsidR="0043756A" w:rsidRDefault="0043756A" w:rsidP="0043756A">
      <w:pPr>
        <w:pStyle w:val="CodeListingSmall"/>
      </w:pPr>
      <w:r>
        <w:t>def intialize():</w:t>
      </w:r>
    </w:p>
    <w:p w:rsidR="0043756A" w:rsidRDefault="0043756A" w:rsidP="0043756A">
      <w:pPr>
        <w:pStyle w:val="CodeListingSmall"/>
      </w:pPr>
      <w:r>
        <w:t xml:space="preserve">        global domainProps;</w:t>
      </w:r>
    </w:p>
    <w:p w:rsidR="0043756A" w:rsidRDefault="0043756A" w:rsidP="0043756A">
      <w:pPr>
        <w:pStyle w:val="CodeListingSmall"/>
      </w:pPr>
      <w:r>
        <w:t xml:space="preserve">        global userConfigFile;</w:t>
      </w:r>
    </w:p>
    <w:p w:rsidR="0043756A" w:rsidRDefault="0043756A" w:rsidP="0043756A">
      <w:pPr>
        <w:pStyle w:val="CodeListingSmall"/>
      </w:pPr>
      <w:r>
        <w:t xml:space="preserve">        global userKeyFile;</w:t>
      </w:r>
    </w:p>
    <w:p w:rsidR="0043756A" w:rsidRDefault="0043756A" w:rsidP="0043756A">
      <w:pPr>
        <w:pStyle w:val="CodeListingSmall"/>
      </w:pPr>
    </w:p>
    <w:p w:rsidR="0043756A" w:rsidRDefault="0043756A" w:rsidP="0043756A">
      <w:pPr>
        <w:pStyle w:val="CodeListingSmall"/>
      </w:pPr>
      <w:r>
        <w:t xml:space="preserve">        # test arguments</w:t>
      </w:r>
    </w:p>
    <w:p w:rsidR="0043756A" w:rsidRDefault="0043756A" w:rsidP="0043756A">
      <w:pPr>
        <w:pStyle w:val="CodeListingSmall"/>
      </w:pPr>
      <w:r>
        <w:t xml:space="preserve">        if len(sys.argv) != 3:</w:t>
      </w:r>
    </w:p>
    <w:p w:rsidR="0043756A" w:rsidRDefault="0043756A" w:rsidP="0043756A">
      <w:pPr>
        <w:pStyle w:val="CodeListingSmall"/>
      </w:pPr>
      <w:r>
        <w:t xml:space="preserve">                print 'Usage:  startAllManagedServers.py  &lt;property_file&gt;';</w:t>
      </w:r>
    </w:p>
    <w:p w:rsidR="0043756A" w:rsidRDefault="0043756A" w:rsidP="0043756A">
      <w:pPr>
        <w:pStyle w:val="CodeListingSmall"/>
      </w:pPr>
      <w:r>
        <w:t xml:space="preserve">                exit();</w:t>
      </w:r>
    </w:p>
    <w:p w:rsidR="0043756A" w:rsidRDefault="0043756A" w:rsidP="0043756A">
      <w:pPr>
        <w:pStyle w:val="CodeListingSmall"/>
      </w:pPr>
    </w:p>
    <w:p w:rsidR="0043756A" w:rsidRDefault="0043756A" w:rsidP="0043756A">
      <w:pPr>
        <w:pStyle w:val="CodeListingSmall"/>
      </w:pPr>
      <w:r>
        <w:t xml:space="preserve">        try:</w:t>
      </w:r>
    </w:p>
    <w:p w:rsidR="0043756A" w:rsidRDefault="0043756A" w:rsidP="0043756A">
      <w:pPr>
        <w:pStyle w:val="CodeListingSmall"/>
      </w:pPr>
      <w:r>
        <w:t xml:space="preserve">                domainProps = Properties()</w:t>
      </w:r>
    </w:p>
    <w:p w:rsidR="0043756A" w:rsidRDefault="0043756A" w:rsidP="0043756A">
      <w:pPr>
        <w:pStyle w:val="CodeListingSmall"/>
      </w:pPr>
    </w:p>
    <w:p w:rsidR="0043756A" w:rsidRDefault="0043756A" w:rsidP="0043756A">
      <w:pPr>
        <w:pStyle w:val="CodeListingSmall"/>
      </w:pPr>
      <w:r>
        <w:t xml:space="preserve">                # load properties and overwrite defaults</w:t>
      </w:r>
    </w:p>
    <w:p w:rsidR="0043756A" w:rsidRDefault="0043756A" w:rsidP="0043756A">
      <w:pPr>
        <w:pStyle w:val="CodeListingSmall"/>
      </w:pPr>
      <w:r>
        <w:t xml:space="preserve">                input = FileInputStream(sys.argv[1])</w:t>
      </w:r>
    </w:p>
    <w:p w:rsidR="0043756A" w:rsidRDefault="0043756A" w:rsidP="0043756A">
      <w:pPr>
        <w:pStyle w:val="CodeListingSmall"/>
      </w:pPr>
      <w:r>
        <w:t xml:space="preserve">                domainProps.load(input)</w:t>
      </w:r>
    </w:p>
    <w:p w:rsidR="0043756A" w:rsidRDefault="0043756A" w:rsidP="0043756A">
      <w:pPr>
        <w:pStyle w:val="CodeListingSmall"/>
      </w:pPr>
      <w:r>
        <w:t xml:space="preserve">                input.close()</w:t>
      </w:r>
    </w:p>
    <w:p w:rsidR="0043756A" w:rsidRDefault="0043756A" w:rsidP="0043756A">
      <w:pPr>
        <w:pStyle w:val="CodeListingSmall"/>
      </w:pPr>
    </w:p>
    <w:p w:rsidR="0043756A" w:rsidRDefault="0043756A" w:rsidP="0043756A">
      <w:pPr>
        <w:pStyle w:val="CodeListingSmall"/>
      </w:pPr>
      <w:r>
        <w:t xml:space="preserve">                userConfigFile = sys.argv[2] </w:t>
      </w:r>
    </w:p>
    <w:p w:rsidR="0043756A" w:rsidRDefault="0043756A" w:rsidP="0043756A">
      <w:pPr>
        <w:pStyle w:val="CodeListingSmall"/>
      </w:pPr>
      <w:r>
        <w:t xml:space="preserve">                userKeyFile =  sys.argv[3] </w:t>
      </w:r>
    </w:p>
    <w:p w:rsidR="0043756A" w:rsidRDefault="0043756A" w:rsidP="0043756A">
      <w:pPr>
        <w:pStyle w:val="CodeListingSmall"/>
      </w:pPr>
      <w:r>
        <w:t xml:space="preserve">        except:</w:t>
      </w:r>
    </w:p>
    <w:p w:rsidR="0043756A" w:rsidRDefault="0043756A" w:rsidP="0043756A">
      <w:pPr>
        <w:pStyle w:val="CodeListingSmall"/>
      </w:pPr>
      <w:r>
        <w:t xml:space="preserve">                print 'Cannot load properties  !';</w:t>
      </w:r>
    </w:p>
    <w:p w:rsidR="0043756A" w:rsidRDefault="0043756A" w:rsidP="0043756A">
      <w:pPr>
        <w:pStyle w:val="CodeListingSmall"/>
      </w:pPr>
      <w:r>
        <w:t xml:space="preserve">                exit();</w:t>
      </w:r>
    </w:p>
    <w:p w:rsidR="0043756A" w:rsidRDefault="0043756A" w:rsidP="0043756A">
      <w:pPr>
        <w:pStyle w:val="CodeListingSmall"/>
      </w:pPr>
    </w:p>
    <w:p w:rsidR="0043756A" w:rsidRDefault="0043756A" w:rsidP="0043756A">
      <w:pPr>
        <w:pStyle w:val="CodeListingSmall"/>
      </w:pPr>
      <w:r>
        <w:t xml:space="preserve">        print 'Initialization completed';</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Connect to adminserver - wait max. 10 minutes for connection</w:t>
      </w:r>
    </w:p>
    <w:p w:rsidR="0043756A" w:rsidRDefault="0043756A" w:rsidP="0043756A">
      <w:pPr>
        <w:pStyle w:val="CodeListingSmall"/>
      </w:pPr>
      <w:r>
        <w:t>def connnectToAdminServer():</w:t>
      </w:r>
    </w:p>
    <w:p w:rsidR="0043756A" w:rsidRDefault="0043756A" w:rsidP="0043756A">
      <w:pPr>
        <w:pStyle w:val="CodeListingSmall"/>
      </w:pPr>
    </w:p>
    <w:p w:rsidR="0043756A" w:rsidRDefault="0043756A" w:rsidP="0043756A">
      <w:pPr>
        <w:pStyle w:val="CodeListingSmall"/>
      </w:pPr>
      <w:r>
        <w:t xml:space="preserve">         connUri = domainProps.getProperty('adminURL')</w:t>
      </w:r>
    </w:p>
    <w:p w:rsidR="0043756A" w:rsidRDefault="0043756A" w:rsidP="0043756A">
      <w:pPr>
        <w:pStyle w:val="CodeListingSmall"/>
      </w:pPr>
    </w:p>
    <w:p w:rsidR="0043756A" w:rsidRDefault="0043756A" w:rsidP="0043756A">
      <w:pPr>
        <w:pStyle w:val="CodeListingSmall"/>
      </w:pPr>
      <w:r>
        <w:t xml:space="preserve">         currentcount = 0;</w:t>
      </w:r>
    </w:p>
    <w:p w:rsidR="0043756A" w:rsidRDefault="0043756A" w:rsidP="0043756A">
      <w:pPr>
        <w:pStyle w:val="CodeListingSmall"/>
      </w:pPr>
      <w:r>
        <w:t xml:space="preserve">         adminServerIsRunning = 'false';</w:t>
      </w:r>
    </w:p>
    <w:p w:rsidR="0043756A" w:rsidRDefault="0043756A" w:rsidP="0043756A">
      <w:pPr>
        <w:pStyle w:val="CodeListingSmall"/>
      </w:pPr>
    </w:p>
    <w:p w:rsidR="0043756A" w:rsidRDefault="0043756A" w:rsidP="0043756A">
      <w:pPr>
        <w:pStyle w:val="CodeListingSmall"/>
      </w:pPr>
      <w:r>
        <w:t xml:space="preserve">         while ((adminServerIsRunning=='false')  and (currentcount&lt;30)):</w:t>
      </w:r>
    </w:p>
    <w:p w:rsidR="0043756A" w:rsidRDefault="0043756A" w:rsidP="0043756A">
      <w:pPr>
        <w:pStyle w:val="CodeListingSmall"/>
      </w:pPr>
      <w:r>
        <w:t xml:space="preserve">               try:</w:t>
      </w:r>
    </w:p>
    <w:p w:rsidR="0043756A" w:rsidRDefault="0043756A" w:rsidP="0043756A">
      <w:pPr>
        <w:pStyle w:val="CodeListingSmall"/>
      </w:pPr>
      <w:r>
        <w:t xml:space="preserve">                        print 'Connecting to the Admin Server ('+connUri+')';</w:t>
      </w:r>
    </w:p>
    <w:p w:rsidR="0043756A" w:rsidRDefault="0043756A" w:rsidP="0043756A">
      <w:pPr>
        <w:pStyle w:val="CodeListingSmall"/>
      </w:pPr>
      <w:r>
        <w:t xml:space="preserve">                        connect(userConfigFile=userConfigFile,userKeyFile=userKeyFile,url=connUri);</w:t>
      </w:r>
    </w:p>
    <w:p w:rsidR="0043756A" w:rsidRDefault="0043756A" w:rsidP="0043756A">
      <w:pPr>
        <w:pStyle w:val="CodeListingSmall"/>
      </w:pPr>
      <w:r>
        <w:t xml:space="preserve">                        print 'Connected';</w:t>
      </w:r>
    </w:p>
    <w:p w:rsidR="0043756A" w:rsidRDefault="0043756A" w:rsidP="0043756A">
      <w:pPr>
        <w:pStyle w:val="CodeListingSmall"/>
      </w:pPr>
      <w:r>
        <w:lastRenderedPageBreak/>
        <w:t xml:space="preserve">                        adminServerIsRunning = 'true';</w:t>
      </w:r>
    </w:p>
    <w:p w:rsidR="0043756A" w:rsidRDefault="0043756A" w:rsidP="0043756A">
      <w:pPr>
        <w:pStyle w:val="CodeListingSmall"/>
      </w:pPr>
      <w:r>
        <w:t xml:space="preserve">               except:</w:t>
      </w:r>
    </w:p>
    <w:p w:rsidR="0043756A" w:rsidRDefault="0043756A" w:rsidP="0043756A">
      <w:pPr>
        <w:pStyle w:val="CodeListingSmall"/>
      </w:pPr>
      <w:r>
        <w:t xml:space="preserve">                        print 'AdminServer is (not yet) running. Will wait for 10sec.';</w:t>
      </w:r>
    </w:p>
    <w:p w:rsidR="0043756A" w:rsidRDefault="0043756A" w:rsidP="0043756A">
      <w:pPr>
        <w:pStyle w:val="CodeListingSmall"/>
      </w:pPr>
      <w:r>
        <w:t xml:space="preserve">                        java.lang.Thread.sleep(10000);</w:t>
      </w:r>
    </w:p>
    <w:p w:rsidR="0043756A" w:rsidRDefault="0043756A" w:rsidP="0043756A">
      <w:pPr>
        <w:pStyle w:val="CodeListingSmall"/>
      </w:pPr>
      <w:r>
        <w:t xml:space="preserve">                        currentcount = currentcount +1;</w:t>
      </w:r>
    </w:p>
    <w:p w:rsidR="0043756A" w:rsidRDefault="0043756A" w:rsidP="0043756A">
      <w:pPr>
        <w:pStyle w:val="CodeListingSmall"/>
      </w:pPr>
    </w:p>
    <w:p w:rsidR="0043756A" w:rsidRDefault="0043756A" w:rsidP="0043756A">
      <w:pPr>
        <w:pStyle w:val="CodeListingSmall"/>
      </w:pPr>
      <w:r>
        <w:t xml:space="preserve">         if (adminServerIsRunning=='false'):</w:t>
      </w:r>
    </w:p>
    <w:p w:rsidR="0043756A" w:rsidRDefault="0043756A" w:rsidP="0043756A">
      <w:pPr>
        <w:pStyle w:val="CodeListingSmall"/>
      </w:pPr>
      <w:r>
        <w:t xml:space="preserve">                print 'Could not connect to admin server - script will be exit !'</w:t>
      </w:r>
    </w:p>
    <w:p w:rsidR="0043756A" w:rsidRDefault="0043756A" w:rsidP="0043756A">
      <w:pPr>
        <w:pStyle w:val="CodeListingSmall"/>
      </w:pPr>
      <w:r>
        <w:t xml:space="preserve">                exit();</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get Server status</w:t>
      </w:r>
    </w:p>
    <w:p w:rsidR="0043756A" w:rsidRDefault="0043756A" w:rsidP="0043756A">
      <w:pPr>
        <w:pStyle w:val="CodeListingSmall"/>
      </w:pPr>
      <w:r>
        <w:t>def getMSserverStatus(server):</w:t>
      </w:r>
    </w:p>
    <w:p w:rsidR="0043756A" w:rsidRDefault="0043756A" w:rsidP="0043756A">
      <w:pPr>
        <w:pStyle w:val="CodeListingSmall"/>
      </w:pPr>
      <w:r>
        <w:t xml:space="preserve">        try:</w:t>
      </w:r>
    </w:p>
    <w:p w:rsidR="0043756A" w:rsidRDefault="0043756A" w:rsidP="0043756A">
      <w:pPr>
        <w:pStyle w:val="CodeListingSmall"/>
      </w:pPr>
      <w:r>
        <w:t xml:space="preserve">             cd('/ServerLifeCycleRuntimes/' +server)</w:t>
      </w:r>
    </w:p>
    <w:p w:rsidR="0043756A" w:rsidRDefault="0043756A" w:rsidP="0043756A">
      <w:pPr>
        <w:pStyle w:val="CodeListingSmall"/>
      </w:pPr>
      <w:r>
        <w:t xml:space="preserve">        except:</w:t>
      </w:r>
    </w:p>
    <w:p w:rsidR="0043756A" w:rsidRDefault="0043756A" w:rsidP="0043756A">
      <w:pPr>
        <w:pStyle w:val="CodeListingSmall"/>
      </w:pPr>
      <w:r>
        <w:t xml:space="preserve">             print 'oh ohohohoh';</w:t>
      </w:r>
    </w:p>
    <w:p w:rsidR="0043756A" w:rsidRDefault="0043756A" w:rsidP="0043756A">
      <w:pPr>
        <w:pStyle w:val="CodeListingSmall"/>
      </w:pPr>
      <w:r>
        <w:t xml:space="preserve">             dumpStack();</w:t>
      </w:r>
    </w:p>
    <w:p w:rsidR="0043756A" w:rsidRDefault="0043756A" w:rsidP="0043756A">
      <w:pPr>
        <w:pStyle w:val="CodeListingSmall"/>
      </w:pPr>
      <w:r>
        <w:t xml:space="preserve">        return cmo.getState()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Start all managed server</w:t>
      </w:r>
    </w:p>
    <w:p w:rsidR="0043756A" w:rsidRDefault="0043756A" w:rsidP="0043756A">
      <w:pPr>
        <w:pStyle w:val="CodeListingSmall"/>
      </w:pPr>
      <w:r>
        <w:t>def startAllManagedServers():</w:t>
      </w:r>
    </w:p>
    <w:p w:rsidR="0043756A" w:rsidRDefault="0043756A" w:rsidP="0043756A">
      <w:pPr>
        <w:pStyle w:val="CodeListingSmall"/>
      </w:pPr>
      <w:r>
        <w:t xml:space="preserve">    try:</w:t>
      </w:r>
    </w:p>
    <w:p w:rsidR="0043756A" w:rsidRDefault="0043756A" w:rsidP="0043756A">
      <w:pPr>
        <w:pStyle w:val="CodeListingSmall"/>
      </w:pPr>
      <w:r>
        <w:t xml:space="preserve">                print 'Loop through the managed servers and start all servers ';</w:t>
      </w:r>
    </w:p>
    <w:p w:rsidR="0043756A" w:rsidRDefault="0043756A" w:rsidP="0043756A">
      <w:pPr>
        <w:pStyle w:val="CodeListingSmall"/>
      </w:pPr>
      <w:r>
        <w:t xml:space="preserve">                domainConfig()</w:t>
      </w:r>
    </w:p>
    <w:p w:rsidR="0043756A" w:rsidRDefault="0043756A" w:rsidP="0043756A">
      <w:pPr>
        <w:pStyle w:val="CodeListingSmall"/>
      </w:pPr>
      <w:r>
        <w:t xml:space="preserve">                svrs = cmo.getServers()</w:t>
      </w:r>
    </w:p>
    <w:p w:rsidR="0043756A" w:rsidRDefault="0043756A" w:rsidP="0043756A">
      <w:pPr>
        <w:pStyle w:val="CodeListingSmall"/>
      </w:pPr>
    </w:p>
    <w:p w:rsidR="0043756A" w:rsidRDefault="0043756A" w:rsidP="0043756A">
      <w:pPr>
        <w:pStyle w:val="CodeListingSmall"/>
      </w:pPr>
      <w:r>
        <w:t xml:space="preserve">                domainRuntime()</w:t>
      </w:r>
    </w:p>
    <w:p w:rsidR="0043756A" w:rsidRDefault="0043756A" w:rsidP="0043756A">
      <w:pPr>
        <w:pStyle w:val="CodeListingSmall"/>
      </w:pPr>
      <w:r>
        <w:t xml:space="preserve">                for server in svrs:</w:t>
      </w:r>
    </w:p>
    <w:p w:rsidR="0043756A" w:rsidRDefault="0043756A" w:rsidP="0043756A">
      <w:pPr>
        <w:pStyle w:val="CodeListingSmall"/>
      </w:pPr>
      <w:r>
        <w:t xml:space="preserve">                        # Do not start the adminserver, it's already running</w:t>
      </w:r>
    </w:p>
    <w:p w:rsidR="0043756A" w:rsidRDefault="0043756A" w:rsidP="0043756A">
      <w:pPr>
        <w:pStyle w:val="CodeListingSmall"/>
      </w:pPr>
      <w:r>
        <w:t xml:space="preserve">                        if server.getName() != 'AdminServer':</w:t>
      </w:r>
    </w:p>
    <w:p w:rsidR="0043756A" w:rsidRDefault="0043756A" w:rsidP="0043756A">
      <w:pPr>
        <w:pStyle w:val="CodeListingSmall"/>
      </w:pPr>
      <w:r>
        <w:t xml:space="preserve">                                # Get state and machine</w:t>
      </w:r>
    </w:p>
    <w:p w:rsidR="0043756A" w:rsidRDefault="0043756A" w:rsidP="0043756A">
      <w:pPr>
        <w:pStyle w:val="CodeListingSmall"/>
      </w:pPr>
      <w:r>
        <w:t xml:space="preserve">                                serverState = getMSserverStatus(server.getName())</w:t>
      </w:r>
    </w:p>
    <w:p w:rsidR="0043756A" w:rsidRDefault="0043756A" w:rsidP="0043756A">
      <w:pPr>
        <w:pStyle w:val="CodeListingSmall"/>
      </w:pPr>
      <w:r>
        <w:t xml:space="preserve">                                print server.getName() + " is " + serverState</w:t>
      </w:r>
    </w:p>
    <w:p w:rsidR="0043756A" w:rsidRDefault="0043756A" w:rsidP="0043756A">
      <w:pPr>
        <w:pStyle w:val="CodeListingSmall"/>
      </w:pPr>
      <w:r>
        <w:t xml:space="preserve">                                # startup if needed</w:t>
      </w:r>
    </w:p>
    <w:p w:rsidR="0043756A" w:rsidRDefault="0043756A" w:rsidP="0043756A">
      <w:pPr>
        <w:pStyle w:val="CodeListingSmall"/>
      </w:pPr>
      <w:r>
        <w:t xml:space="preserve">                                if (serverState == "SHUTDOWN") or </w:t>
      </w:r>
    </w:p>
    <w:p w:rsidR="0043756A" w:rsidRDefault="0043756A" w:rsidP="0043756A">
      <w:pPr>
        <w:pStyle w:val="CodeListingSmall"/>
      </w:pPr>
      <w:r>
        <w:t xml:space="preserve">                                   (serverState == "FAILED_NOT_RESTARTABLE"):</w:t>
      </w:r>
    </w:p>
    <w:p w:rsidR="0043756A" w:rsidRDefault="0043756A" w:rsidP="0043756A">
      <w:pPr>
        <w:pStyle w:val="CodeListingSmall"/>
      </w:pPr>
      <w:r>
        <w:t xml:space="preserve">                                           print "Starting " + server.getName();</w:t>
      </w:r>
    </w:p>
    <w:p w:rsidR="0043756A" w:rsidRDefault="0043756A" w:rsidP="0043756A">
      <w:pPr>
        <w:pStyle w:val="CodeListingSmall"/>
      </w:pPr>
      <w:r>
        <w:t xml:space="preserve">                                           start(server.getName(),'Server')</w:t>
      </w:r>
    </w:p>
    <w:p w:rsidR="0043756A" w:rsidRDefault="0043756A" w:rsidP="0043756A">
      <w:pPr>
        <w:pStyle w:val="CodeListingSmall"/>
      </w:pPr>
      <w:r>
        <w:t xml:space="preserve">                                           serverState = getMSserverStatus(server.getName())</w:t>
      </w:r>
    </w:p>
    <w:p w:rsidR="0043756A" w:rsidRDefault="0043756A" w:rsidP="0043756A">
      <w:pPr>
        <w:pStyle w:val="CodeListingSmall"/>
      </w:pPr>
      <w:r>
        <w:t xml:space="preserve">                                           print "Now " + server.getName() + " is " + serverState;</w:t>
      </w:r>
    </w:p>
    <w:p w:rsidR="0043756A" w:rsidRDefault="0043756A" w:rsidP="0043756A">
      <w:pPr>
        <w:pStyle w:val="CodeListingSmall"/>
      </w:pPr>
      <w:r>
        <w:t xml:space="preserve">    except:</w:t>
      </w:r>
    </w:p>
    <w:p w:rsidR="0043756A" w:rsidRDefault="0043756A" w:rsidP="0043756A">
      <w:pPr>
        <w:pStyle w:val="CodeListingSmall"/>
      </w:pPr>
      <w:r>
        <w:t xml:space="preserve">        print 'Exception while starting managed servers !';</w:t>
      </w:r>
    </w:p>
    <w:p w:rsidR="0043756A" w:rsidRDefault="0043756A" w:rsidP="0043756A">
      <w:pPr>
        <w:pStyle w:val="CodeListingSmall"/>
      </w:pPr>
      <w:r>
        <w:t xml:space="preserve">        dumpStack();</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disconnect from  adminserver</w:t>
      </w:r>
    </w:p>
    <w:p w:rsidR="0043756A" w:rsidRDefault="0043756A" w:rsidP="0043756A">
      <w:pPr>
        <w:pStyle w:val="CodeListingSmall"/>
      </w:pPr>
      <w:r>
        <w:t>def disconnectFromAdminserver():</w:t>
      </w:r>
    </w:p>
    <w:p w:rsidR="0043756A" w:rsidRDefault="0043756A" w:rsidP="0043756A">
      <w:pPr>
        <w:pStyle w:val="CodeListingSmall"/>
      </w:pPr>
      <w:r>
        <w:t xml:space="preserve">        print 'Disconnect from the Admin Server...';</w:t>
      </w:r>
    </w:p>
    <w:p w:rsidR="0043756A" w:rsidRDefault="0043756A" w:rsidP="0043756A">
      <w:pPr>
        <w:pStyle w:val="CodeListingSmall"/>
      </w:pPr>
      <w:r>
        <w:t xml:space="preserve">        disconnect();</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w:t>
      </w:r>
    </w:p>
    <w:p w:rsidR="0043756A" w:rsidRDefault="0043756A" w:rsidP="0043756A">
      <w:pPr>
        <w:pStyle w:val="CodeListingSmall"/>
      </w:pPr>
      <w:r>
        <w:t>#           Main Code Execution</w:t>
      </w:r>
    </w:p>
    <w:p w:rsidR="0043756A" w:rsidRDefault="0043756A" w:rsidP="0043756A">
      <w:pPr>
        <w:pStyle w:val="CodeListingSmall"/>
      </w:pPr>
      <w:r>
        <w:t># ================================================================</w:t>
      </w:r>
    </w:p>
    <w:p w:rsidR="0043756A" w:rsidRDefault="0043756A" w:rsidP="0043756A">
      <w:pPr>
        <w:pStyle w:val="CodeListingSmall"/>
      </w:pPr>
      <w:r>
        <w:t>if __name__== "main":</w:t>
      </w:r>
    </w:p>
    <w:p w:rsidR="0043756A" w:rsidRDefault="0043756A" w:rsidP="0043756A">
      <w:pPr>
        <w:pStyle w:val="CodeListingSmall"/>
      </w:pPr>
      <w:r>
        <w:t xml:space="preserve">        print ' Start all managed server of the domain \n';</w:t>
      </w:r>
    </w:p>
    <w:p w:rsidR="0043756A" w:rsidRDefault="0043756A" w:rsidP="0043756A">
      <w:pPr>
        <w:pStyle w:val="CodeListingSmall"/>
      </w:pPr>
      <w:r>
        <w:t xml:space="preserve">        intialize();</w:t>
      </w:r>
    </w:p>
    <w:p w:rsidR="0043756A" w:rsidRDefault="0043756A" w:rsidP="0043756A">
      <w:pPr>
        <w:pStyle w:val="CodeListingSmall"/>
      </w:pPr>
      <w:r>
        <w:t xml:space="preserve">        connnectToAdminServer();</w:t>
      </w:r>
    </w:p>
    <w:p w:rsidR="0043756A" w:rsidRDefault="0043756A" w:rsidP="0043756A">
      <w:pPr>
        <w:pStyle w:val="CodeListingSmall"/>
      </w:pPr>
      <w:r>
        <w:t xml:space="preserve">        startAllManagedServers();</w:t>
      </w:r>
    </w:p>
    <w:p w:rsidR="0043756A" w:rsidRDefault="0043756A" w:rsidP="0043756A">
      <w:pPr>
        <w:pStyle w:val="CodeListingSmall"/>
      </w:pPr>
      <w:r>
        <w:t xml:space="preserve">        disconnectFromAdminserver();</w:t>
      </w:r>
    </w:p>
    <w:p w:rsidR="0043756A" w:rsidRDefault="0043756A" w:rsidP="0043756A">
      <w:pPr>
        <w:pStyle w:val="BodyText"/>
      </w:pPr>
      <w:r>
        <w:t>(Note that line breaks have been introduced for better readability)</w:t>
      </w:r>
    </w:p>
    <w:p w:rsidR="0043756A" w:rsidRDefault="0043756A" w:rsidP="0043756A">
      <w:pPr>
        <w:pStyle w:val="BodyText"/>
      </w:pPr>
    </w:p>
    <w:p w:rsidR="0043756A" w:rsidRDefault="0043756A" w:rsidP="0043756A">
      <w:pPr>
        <w:pStyle w:val="BodyText"/>
      </w:pPr>
    </w:p>
    <w:p w:rsidR="0043756A" w:rsidRDefault="0043756A" w:rsidP="0043756A">
      <w:pPr>
        <w:pStyle w:val="CodeCallout"/>
      </w:pPr>
      <w:r w:rsidRPr="00F22777">
        <w:t>JDBCDataSourcRuntimeMBeans</w:t>
      </w:r>
    </w:p>
    <w:p w:rsidR="0043756A" w:rsidRDefault="0043756A" w:rsidP="0043756A">
      <w:pPr>
        <w:pStyle w:val="CodeListingSmall"/>
      </w:pPr>
      <w:r>
        <w:t>wls:/MartinTest_Domain/serverRuntime/JDBCServiceRuntime/MartinTest_Domain_MS3/JDBCDataSourceRuntimeMBeans/MyDS&gt; ls()</w:t>
      </w:r>
    </w:p>
    <w:p w:rsidR="0043756A" w:rsidRDefault="0043756A" w:rsidP="0043756A">
      <w:pPr>
        <w:pStyle w:val="CodeListingSmall"/>
      </w:pPr>
      <w:r>
        <w:t>dr--   JDBCDriverRuntime</w:t>
      </w:r>
    </w:p>
    <w:p w:rsidR="0043756A" w:rsidRDefault="0043756A" w:rsidP="0043756A">
      <w:pPr>
        <w:pStyle w:val="CodeListingSmall"/>
      </w:pPr>
      <w:r>
        <w:t>dr--   LastTask</w:t>
      </w:r>
    </w:p>
    <w:p w:rsidR="0043756A" w:rsidRDefault="0043756A" w:rsidP="0043756A">
      <w:pPr>
        <w:pStyle w:val="CodeListingSmall"/>
      </w:pPr>
      <w:r>
        <w:t>dr--   WorkManagerRuntimes</w:t>
      </w:r>
    </w:p>
    <w:p w:rsidR="0043756A" w:rsidRDefault="0043756A" w:rsidP="0043756A">
      <w:pPr>
        <w:pStyle w:val="CodeListingSmall"/>
      </w:pPr>
    </w:p>
    <w:p w:rsidR="0043756A" w:rsidRDefault="0043756A" w:rsidP="0043756A">
      <w:pPr>
        <w:pStyle w:val="CodeListingSmall"/>
      </w:pPr>
      <w:r>
        <w:t>-r--   ActiveConnectionsAverageCount                0</w:t>
      </w:r>
    </w:p>
    <w:p w:rsidR="0043756A" w:rsidRDefault="0043756A" w:rsidP="0043756A">
      <w:pPr>
        <w:pStyle w:val="CodeListingSmall"/>
      </w:pPr>
      <w:r>
        <w:t>-r--   ActiveConnectionsCurrentCount                0</w:t>
      </w:r>
    </w:p>
    <w:p w:rsidR="0043756A" w:rsidRDefault="0043756A" w:rsidP="0043756A">
      <w:pPr>
        <w:pStyle w:val="CodeListingSmall"/>
      </w:pPr>
      <w:r>
        <w:t>-r--   ActiveConnectionsHighCount                   1</w:t>
      </w:r>
    </w:p>
    <w:p w:rsidR="0043756A" w:rsidRDefault="0043756A" w:rsidP="0043756A">
      <w:pPr>
        <w:pStyle w:val="CodeListingSmall"/>
      </w:pPr>
      <w:r>
        <w:lastRenderedPageBreak/>
        <w:t>-r--   ConnectionDelayTime                          299</w:t>
      </w:r>
    </w:p>
    <w:p w:rsidR="0043756A" w:rsidRDefault="0043756A" w:rsidP="0043756A">
      <w:pPr>
        <w:pStyle w:val="CodeListingSmall"/>
      </w:pPr>
      <w:r>
        <w:t>-r--   ConnectionsTotalCount                        4</w:t>
      </w:r>
    </w:p>
    <w:p w:rsidR="0043756A" w:rsidRDefault="0043756A" w:rsidP="0043756A">
      <w:pPr>
        <w:pStyle w:val="CodeListingSmall"/>
      </w:pPr>
      <w:r>
        <w:t>-r--   CurrCapacity                                 1</w:t>
      </w:r>
    </w:p>
    <w:p w:rsidR="0043756A" w:rsidRDefault="0043756A" w:rsidP="0043756A">
      <w:pPr>
        <w:pStyle w:val="CodeListingSmall"/>
      </w:pPr>
      <w:r>
        <w:t>-r--   CurrCapacityHighCount                        1</w:t>
      </w:r>
    </w:p>
    <w:p w:rsidR="0043756A" w:rsidRDefault="0043756A" w:rsidP="0043756A">
      <w:pPr>
        <w:pStyle w:val="CodeListingSmall"/>
      </w:pPr>
      <w:r>
        <w:t>-r--   DatabaseProductName                          Oracle</w:t>
      </w:r>
    </w:p>
    <w:p w:rsidR="0043756A" w:rsidRDefault="0043756A" w:rsidP="0043756A">
      <w:pPr>
        <w:pStyle w:val="CodeListingSmall"/>
      </w:pPr>
      <w:r>
        <w:t>-r--   DatabaseProductVersion                       Oracle Database 11g Enterprise Edition Release 11.2.0.3.0 - 64bit Production</w:t>
      </w:r>
    </w:p>
    <w:p w:rsidR="0043756A" w:rsidRDefault="0043756A" w:rsidP="0043756A">
      <w:pPr>
        <w:pStyle w:val="CodeListingSmall"/>
      </w:pPr>
      <w:r>
        <w:t>With the Partitioning, OLAP, Data Mining and Real Application Testing options</w:t>
      </w:r>
    </w:p>
    <w:p w:rsidR="0043756A" w:rsidRDefault="0043756A" w:rsidP="0043756A">
      <w:pPr>
        <w:pStyle w:val="CodeListingSmall"/>
      </w:pPr>
      <w:r>
        <w:t>-r--   DeploymentState                              2</w:t>
      </w:r>
    </w:p>
    <w:p w:rsidR="0043756A" w:rsidRDefault="0043756A" w:rsidP="0043756A">
      <w:pPr>
        <w:pStyle w:val="CodeListingSmall"/>
      </w:pPr>
      <w:r>
        <w:t>-r--   DriverName                                   Oracle JDBC driver</w:t>
      </w:r>
    </w:p>
    <w:p w:rsidR="0043756A" w:rsidRDefault="0043756A" w:rsidP="0043756A">
      <w:pPr>
        <w:pStyle w:val="CodeListingSmall"/>
      </w:pPr>
      <w:r>
        <w:t>-r--   DriverVersion                                11.2.0.2.0</w:t>
      </w:r>
    </w:p>
    <w:p w:rsidR="0043756A" w:rsidRDefault="0043756A" w:rsidP="0043756A">
      <w:pPr>
        <w:pStyle w:val="CodeListingSmall"/>
      </w:pPr>
      <w:r>
        <w:t>-r--   Enabled                                      true</w:t>
      </w:r>
    </w:p>
    <w:p w:rsidR="0043756A" w:rsidRDefault="0043756A" w:rsidP="0043756A">
      <w:pPr>
        <w:pStyle w:val="CodeListingSmall"/>
      </w:pPr>
      <w:r>
        <w:t>-r--   FailedReserveRequestCount                    0</w:t>
      </w:r>
    </w:p>
    <w:p w:rsidR="0043756A" w:rsidRDefault="0043756A" w:rsidP="0043756A">
      <w:pPr>
        <w:pStyle w:val="CodeListingSmall"/>
      </w:pPr>
      <w:r>
        <w:t>-r--   FailuresToReconnectCount                     0</w:t>
      </w:r>
    </w:p>
    <w:p w:rsidR="0043756A" w:rsidRDefault="0043756A" w:rsidP="0043756A">
      <w:pPr>
        <w:pStyle w:val="CodeListingSmall"/>
      </w:pPr>
      <w:r>
        <w:t>-r--   HighestNumAvailable                          1</w:t>
      </w:r>
    </w:p>
    <w:p w:rsidR="0043756A" w:rsidRDefault="0043756A" w:rsidP="0043756A">
      <w:pPr>
        <w:pStyle w:val="CodeListingSmall"/>
      </w:pPr>
      <w:r>
        <w:t>-r--   HighestNumUnavailable                        1</w:t>
      </w:r>
    </w:p>
    <w:p w:rsidR="0043756A" w:rsidRDefault="0043756A" w:rsidP="0043756A">
      <w:pPr>
        <w:pStyle w:val="CodeListingSmall"/>
      </w:pPr>
      <w:r>
        <w:t>-r--   LeakedConnectionCount                        0</w:t>
      </w:r>
    </w:p>
    <w:p w:rsidR="0043756A" w:rsidRDefault="0043756A" w:rsidP="0043756A">
      <w:pPr>
        <w:pStyle w:val="CodeListingSmall"/>
      </w:pPr>
      <w:r>
        <w:t>-r--   ModuleId                                     MyPersistentBackend</w:t>
      </w:r>
    </w:p>
    <w:p w:rsidR="0043756A" w:rsidRDefault="0043756A" w:rsidP="0043756A">
      <w:pPr>
        <w:pStyle w:val="CodeListingSmall"/>
      </w:pPr>
      <w:r>
        <w:t>-r--   Name                                         MyPersistentBackend</w:t>
      </w:r>
    </w:p>
    <w:p w:rsidR="0043756A" w:rsidRDefault="0043756A" w:rsidP="0043756A">
      <w:pPr>
        <w:pStyle w:val="CodeListingSmall"/>
      </w:pPr>
      <w:r>
        <w:t>-r--   NumAvailable                                 1</w:t>
      </w:r>
    </w:p>
    <w:p w:rsidR="0043756A" w:rsidRDefault="0043756A" w:rsidP="0043756A">
      <w:pPr>
        <w:pStyle w:val="CodeListingSmall"/>
      </w:pPr>
      <w:r>
        <w:t>-r--   NumUnavailable                               0</w:t>
      </w:r>
    </w:p>
    <w:p w:rsidR="0043756A" w:rsidRDefault="0043756A" w:rsidP="0043756A">
      <w:pPr>
        <w:pStyle w:val="CodeListingSmall"/>
      </w:pPr>
      <w:r>
        <w:t>-r--   PrepStmtCacheAccessCount                     0</w:t>
      </w:r>
    </w:p>
    <w:p w:rsidR="0043756A" w:rsidRDefault="0043756A" w:rsidP="0043756A">
      <w:pPr>
        <w:pStyle w:val="CodeListingSmall"/>
      </w:pPr>
      <w:r>
        <w:t>-r--   PrepStmtCacheAddCount                        0</w:t>
      </w:r>
    </w:p>
    <w:p w:rsidR="0043756A" w:rsidRDefault="0043756A" w:rsidP="0043756A">
      <w:pPr>
        <w:pStyle w:val="CodeListingSmall"/>
      </w:pPr>
      <w:r>
        <w:t>-r--   PrepStmtCacheCurrentSize                     0</w:t>
      </w:r>
    </w:p>
    <w:p w:rsidR="0043756A" w:rsidRDefault="0043756A" w:rsidP="0043756A">
      <w:pPr>
        <w:pStyle w:val="CodeListingSmall"/>
      </w:pPr>
      <w:r>
        <w:t>-r--   PrepStmtCacheDeleteCount                     0</w:t>
      </w:r>
    </w:p>
    <w:p w:rsidR="0043756A" w:rsidRDefault="0043756A" w:rsidP="0043756A">
      <w:pPr>
        <w:pStyle w:val="CodeListingSmall"/>
      </w:pPr>
      <w:r>
        <w:t>-r--   PrepStmtCacheHitCount                        0</w:t>
      </w:r>
    </w:p>
    <w:p w:rsidR="0043756A" w:rsidRDefault="0043756A" w:rsidP="0043756A">
      <w:pPr>
        <w:pStyle w:val="CodeListingSmall"/>
      </w:pPr>
      <w:r>
        <w:t>-r--   PrepStmtCacheMissCount                       0</w:t>
      </w:r>
    </w:p>
    <w:p w:rsidR="0043756A" w:rsidRDefault="0043756A" w:rsidP="0043756A">
      <w:pPr>
        <w:pStyle w:val="CodeListingSmall"/>
      </w:pPr>
      <w:r>
        <w:t>-r--   Properties                                   {oracle.net.wallet_location=/opt/wallets/martintest}</w:t>
      </w:r>
    </w:p>
    <w:p w:rsidR="0043756A" w:rsidRDefault="0043756A" w:rsidP="0043756A">
      <w:pPr>
        <w:pStyle w:val="CodeListingSmall"/>
      </w:pPr>
      <w:r>
        <w:t>-r--   ReserveRequestCount                          6</w:t>
      </w:r>
    </w:p>
    <w:p w:rsidR="0043756A" w:rsidRDefault="0043756A" w:rsidP="0043756A">
      <w:pPr>
        <w:pStyle w:val="CodeListingSmall"/>
      </w:pPr>
      <w:r>
        <w:t>-r--   State                                        Running</w:t>
      </w:r>
    </w:p>
    <w:p w:rsidR="0043756A" w:rsidRDefault="0043756A" w:rsidP="0043756A">
      <w:pPr>
        <w:pStyle w:val="CodeListingSmall"/>
      </w:pPr>
      <w:r>
        <w:t>-r--   Type                                         JDBCDataSourceRuntime</w:t>
      </w:r>
    </w:p>
    <w:p w:rsidR="0043756A" w:rsidRDefault="0043756A" w:rsidP="0043756A">
      <w:pPr>
        <w:pStyle w:val="CodeListingSmall"/>
      </w:pPr>
      <w:r>
        <w:t>-r--   VersionJDBCDriver                            oracle.jdbc.OracleDriver</w:t>
      </w:r>
    </w:p>
    <w:p w:rsidR="0043756A" w:rsidRDefault="0043756A" w:rsidP="0043756A">
      <w:pPr>
        <w:pStyle w:val="CodeListingSmall"/>
      </w:pPr>
      <w:r>
        <w:t>-r--   WaitSecondsHighCount                         0</w:t>
      </w:r>
    </w:p>
    <w:p w:rsidR="0043756A" w:rsidRDefault="0043756A" w:rsidP="0043756A">
      <w:pPr>
        <w:pStyle w:val="CodeListingSmall"/>
      </w:pPr>
      <w:r>
        <w:t>-r--   WaitingForConnectionCurrentCount             0</w:t>
      </w:r>
    </w:p>
    <w:p w:rsidR="0043756A" w:rsidRDefault="0043756A" w:rsidP="0043756A">
      <w:pPr>
        <w:pStyle w:val="CodeListingSmall"/>
      </w:pPr>
      <w:r>
        <w:t>-r--   WaitingForConnectionFailureTotal             0</w:t>
      </w:r>
    </w:p>
    <w:p w:rsidR="0043756A" w:rsidRDefault="0043756A" w:rsidP="0043756A">
      <w:pPr>
        <w:pStyle w:val="CodeListingSmall"/>
      </w:pPr>
      <w:r>
        <w:t>-r--   WaitingForConnectionHighCount                0</w:t>
      </w:r>
    </w:p>
    <w:p w:rsidR="0043756A" w:rsidRDefault="0043756A" w:rsidP="0043756A">
      <w:pPr>
        <w:pStyle w:val="CodeListingSmall"/>
      </w:pPr>
      <w:r>
        <w:t>-r--   WaitingForConnectionSuccessTotal             0</w:t>
      </w:r>
    </w:p>
    <w:p w:rsidR="0043756A" w:rsidRDefault="0043756A" w:rsidP="0043756A">
      <w:pPr>
        <w:pStyle w:val="CodeListingSmall"/>
      </w:pPr>
      <w:r>
        <w:t>-r--   WaitingForConnectionTotal                    0</w:t>
      </w:r>
    </w:p>
    <w:p w:rsidR="0043756A" w:rsidRDefault="0043756A" w:rsidP="0043756A">
      <w:pPr>
        <w:pStyle w:val="CodeListingSmall"/>
      </w:pPr>
      <w:r>
        <w:t>-r--   WorkManagerRuntimes                          null</w:t>
      </w:r>
    </w:p>
    <w:p w:rsidR="0043756A" w:rsidRDefault="0043756A" w:rsidP="0043756A">
      <w:pPr>
        <w:pStyle w:val="CodeListingSmall"/>
      </w:pPr>
    </w:p>
    <w:p w:rsidR="0043756A" w:rsidRDefault="0043756A" w:rsidP="0043756A">
      <w:pPr>
        <w:pStyle w:val="CodeListingSmall"/>
      </w:pPr>
      <w:r>
        <w:t>-r-x   clearStatementCache                          Void :</w:t>
      </w:r>
    </w:p>
    <w:p w:rsidR="0043756A" w:rsidRDefault="0043756A" w:rsidP="0043756A">
      <w:pPr>
        <w:pStyle w:val="CodeListingSmall"/>
      </w:pPr>
      <w:r>
        <w:t>-r-x   dumpPool                                     Void :</w:t>
      </w:r>
    </w:p>
    <w:p w:rsidR="0043756A" w:rsidRDefault="0043756A" w:rsidP="0043756A">
      <w:pPr>
        <w:pStyle w:val="CodeListingSmall"/>
      </w:pPr>
      <w:r>
        <w:t>-r-x   dumpPoolProfile                              Void :</w:t>
      </w:r>
    </w:p>
    <w:p w:rsidR="0043756A" w:rsidRDefault="0043756A" w:rsidP="0043756A">
      <w:pPr>
        <w:pStyle w:val="CodeListingSmall"/>
      </w:pPr>
      <w:r>
        <w:t>-r-x   forceShutdown                                Void :</w:t>
      </w:r>
    </w:p>
    <w:p w:rsidR="0043756A" w:rsidRDefault="0043756A" w:rsidP="0043756A">
      <w:pPr>
        <w:pStyle w:val="CodeListingSmall"/>
      </w:pPr>
      <w:r>
        <w:t>-r-x   forceSuspend                                 Void :</w:t>
      </w:r>
    </w:p>
    <w:p w:rsidR="0043756A" w:rsidRDefault="0043756A" w:rsidP="0043756A">
      <w:pPr>
        <w:pStyle w:val="CodeListingSmall"/>
      </w:pPr>
      <w:r>
        <w:t>-r-x   poolExists                                   Boolean : String(name)</w:t>
      </w:r>
    </w:p>
    <w:p w:rsidR="0043756A" w:rsidRDefault="0043756A" w:rsidP="0043756A">
      <w:pPr>
        <w:pStyle w:val="CodeListingSmall"/>
      </w:pPr>
      <w:r>
        <w:t>-r-x   preDeregister                                Void :</w:t>
      </w:r>
    </w:p>
    <w:p w:rsidR="0043756A" w:rsidRDefault="0043756A" w:rsidP="0043756A">
      <w:pPr>
        <w:pStyle w:val="CodeListingSmall"/>
      </w:pPr>
      <w:r>
        <w:t>-r-x   reset                                        Void :</w:t>
      </w:r>
    </w:p>
    <w:p w:rsidR="0043756A" w:rsidRDefault="0043756A" w:rsidP="0043756A">
      <w:pPr>
        <w:pStyle w:val="CodeListingSmall"/>
      </w:pPr>
      <w:r>
        <w:t>-r-x   resume                                       Void :</w:t>
      </w:r>
    </w:p>
    <w:p w:rsidR="0043756A" w:rsidRDefault="0043756A" w:rsidP="0043756A">
      <w:pPr>
        <w:pStyle w:val="CodeListingSmall"/>
      </w:pPr>
      <w:r>
        <w:t>-r-x   shrink                                       Void :</w:t>
      </w:r>
    </w:p>
    <w:p w:rsidR="0043756A" w:rsidRDefault="0043756A" w:rsidP="0043756A">
      <w:pPr>
        <w:pStyle w:val="CodeListingSmall"/>
      </w:pPr>
      <w:r>
        <w:t>-r-x   shutdown                                     Void :</w:t>
      </w:r>
    </w:p>
    <w:p w:rsidR="0043756A" w:rsidRDefault="0043756A" w:rsidP="0043756A">
      <w:pPr>
        <w:pStyle w:val="CodeListingSmall"/>
      </w:pPr>
      <w:r>
        <w:t>-r-x   start                                        Void :</w:t>
      </w:r>
    </w:p>
    <w:p w:rsidR="0043756A" w:rsidRDefault="0043756A" w:rsidP="0043756A">
      <w:pPr>
        <w:pStyle w:val="CodeListingSmall"/>
      </w:pPr>
      <w:r>
        <w:t>-r-x   suspend                                      Void :</w:t>
      </w:r>
    </w:p>
    <w:p w:rsidR="0043756A" w:rsidRDefault="0043756A" w:rsidP="0043756A">
      <w:pPr>
        <w:pStyle w:val="CodeListingSmall"/>
      </w:pPr>
      <w:r>
        <w:t>-r-x   testPool                                     String :</w:t>
      </w:r>
    </w:p>
    <w:p w:rsidR="000E11CD" w:rsidRDefault="000E11CD" w:rsidP="005B5199">
      <w:pPr>
        <w:pStyle w:val="BodyText"/>
      </w:pPr>
    </w:p>
    <w:p w:rsidR="005B5199" w:rsidRDefault="005B5199" w:rsidP="005B5199">
      <w:pPr>
        <w:pStyle w:val="BodyText"/>
      </w:pPr>
    </w:p>
    <w:p w:rsidR="0043756A" w:rsidRDefault="0043756A" w:rsidP="0043756A">
      <w:pPr>
        <w:pStyle w:val="CodeCallout"/>
      </w:pPr>
      <w:r>
        <w:t>datatsource_comprehensive_example</w:t>
      </w:r>
    </w:p>
    <w:p w:rsidR="0043756A" w:rsidRDefault="0043756A" w:rsidP="0043756A">
      <w:pPr>
        <w:pStyle w:val="CodeListingSmall"/>
      </w:pPr>
      <w:r>
        <w:t># -------------------------------</w:t>
      </w:r>
    </w:p>
    <w:p w:rsidR="0043756A" w:rsidRDefault="0043756A" w:rsidP="0043756A">
      <w:pPr>
        <w:pStyle w:val="CodeListingSmall"/>
      </w:pPr>
      <w:r>
        <w:t># CLASS for database operations</w:t>
      </w:r>
    </w:p>
    <w:p w:rsidR="0043756A" w:rsidRDefault="0043756A" w:rsidP="0043756A">
      <w:pPr>
        <w:pStyle w:val="CodeListingSmall"/>
      </w:pPr>
      <w:r>
        <w:t># -------------------------------</w:t>
      </w:r>
    </w:p>
    <w:p w:rsidR="0043756A" w:rsidRDefault="0043756A" w:rsidP="0043756A">
      <w:pPr>
        <w:pStyle w:val="CodeListingSmall"/>
      </w:pPr>
      <w:r>
        <w:t>class DatasourceOperations(object):</w:t>
      </w:r>
    </w:p>
    <w:p w:rsidR="0043756A" w:rsidRDefault="0043756A" w:rsidP="0043756A">
      <w:pPr>
        <w:pStyle w:val="CodeListingSmall"/>
      </w:pPr>
    </w:p>
    <w:p w:rsidR="0043756A" w:rsidRDefault="0043756A" w:rsidP="0043756A">
      <w:pPr>
        <w:pStyle w:val="CodeListingSmall"/>
      </w:pPr>
      <w:r>
        <w:t xml:space="preserve">    # Contructor which can take a datasourcename. None means all datasources</w:t>
      </w:r>
    </w:p>
    <w:p w:rsidR="0043756A" w:rsidRDefault="0043756A" w:rsidP="0043756A">
      <w:pPr>
        <w:pStyle w:val="CodeListingSmall"/>
      </w:pPr>
      <w:r>
        <w:t xml:space="preserve">    def __init__(self, datasourcename=None):</w:t>
      </w:r>
    </w:p>
    <w:p w:rsidR="0043756A" w:rsidRDefault="0043756A" w:rsidP="0043756A">
      <w:pPr>
        <w:pStyle w:val="CodeListingSmall"/>
      </w:pPr>
      <w:r>
        <w:t xml:space="preserve">        self.datasourcename = datasourcename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  Testing -----------------------------------------</w:t>
      </w:r>
    </w:p>
    <w:p w:rsidR="0043756A" w:rsidRDefault="0043756A" w:rsidP="0043756A">
      <w:pPr>
        <w:pStyle w:val="CodeListingSmall"/>
      </w:pPr>
    </w:p>
    <w:p w:rsidR="0043756A" w:rsidRDefault="0043756A" w:rsidP="0043756A">
      <w:pPr>
        <w:pStyle w:val="CodeListingSmall"/>
      </w:pPr>
      <w:r>
        <w:t xml:space="preserve">    # internal method (for testing one datasource on one specific serverruntime</w:t>
      </w:r>
    </w:p>
    <w:p w:rsidR="0043756A" w:rsidRDefault="0043756A" w:rsidP="0043756A">
      <w:pPr>
        <w:pStyle w:val="CodeListingSmall"/>
      </w:pPr>
      <w:r>
        <w:t xml:space="preserve">    def testDatasourceOnDestinationServer(self, destinationServerRuntime):</w:t>
      </w:r>
    </w:p>
    <w:p w:rsidR="0043756A" w:rsidRDefault="0043756A" w:rsidP="0043756A">
      <w:pPr>
        <w:pStyle w:val="CodeListingSmall"/>
      </w:pPr>
      <w:r>
        <w:t xml:space="preserve">       # get all datasource runtime mbeans</w:t>
      </w:r>
    </w:p>
    <w:p w:rsidR="0043756A" w:rsidRDefault="0043756A" w:rsidP="0043756A">
      <w:pPr>
        <w:pStyle w:val="CodeListingSmall"/>
      </w:pPr>
      <w:r>
        <w:t xml:space="preserve">       allDSRuntimesOnThisServer = destinationServerRuntime.getJDBCServiceRuntime().</w:t>
      </w:r>
    </w:p>
    <w:p w:rsidR="0043756A" w:rsidRDefault="0043756A" w:rsidP="0043756A">
      <w:pPr>
        <w:pStyle w:val="CodeListingSmall"/>
      </w:pPr>
      <w:r>
        <w:t xml:space="preserve">                                                            getJDBCDataSourceRuntimeMBeans()</w:t>
      </w:r>
    </w:p>
    <w:p w:rsidR="0043756A" w:rsidRDefault="0043756A" w:rsidP="0043756A">
      <w:pPr>
        <w:pStyle w:val="CodeListingSmall"/>
      </w:pPr>
    </w:p>
    <w:p w:rsidR="0043756A" w:rsidRDefault="0043756A" w:rsidP="0043756A">
      <w:pPr>
        <w:pStyle w:val="CodeListingSmall"/>
      </w:pPr>
      <w:r>
        <w:t xml:space="preserve">       # loop over the runtime mbeans and if the right datasource is found test it</w:t>
      </w:r>
    </w:p>
    <w:p w:rsidR="0043756A" w:rsidRDefault="0043756A" w:rsidP="0043756A">
      <w:pPr>
        <w:pStyle w:val="CodeListingSmall"/>
      </w:pPr>
      <w:r>
        <w:t xml:space="preserve">       already_found = false</w:t>
      </w:r>
    </w:p>
    <w:p w:rsidR="0043756A" w:rsidRDefault="0043756A" w:rsidP="0043756A">
      <w:pPr>
        <w:pStyle w:val="CodeListingSmall"/>
      </w:pPr>
      <w:r>
        <w:t xml:space="preserve">       for datasources in allDSRuntimesOnThisServer:</w:t>
      </w:r>
    </w:p>
    <w:p w:rsidR="0043756A" w:rsidRDefault="0043756A" w:rsidP="0043756A">
      <w:pPr>
        <w:pStyle w:val="CodeListingSmall"/>
      </w:pPr>
      <w:r>
        <w:t xml:space="preserve">          # if desired datasource is found OR no name (=None) was provided</w:t>
      </w:r>
    </w:p>
    <w:p w:rsidR="0043756A" w:rsidRDefault="0043756A" w:rsidP="0043756A">
      <w:pPr>
        <w:pStyle w:val="CodeListingSmall"/>
      </w:pPr>
      <w:r>
        <w:t xml:space="preserve">          if ((self.datasourcename==None) or (self.datasourcename == datasources.getName())):</w:t>
      </w:r>
    </w:p>
    <w:p w:rsidR="0043756A" w:rsidRDefault="0043756A" w:rsidP="0043756A">
      <w:pPr>
        <w:pStyle w:val="CodeListingSmall"/>
      </w:pPr>
      <w:r>
        <w:t xml:space="preserve">             # print name</w:t>
      </w:r>
    </w:p>
    <w:p w:rsidR="0043756A" w:rsidRDefault="0043756A" w:rsidP="0043756A">
      <w:pPr>
        <w:pStyle w:val="CodeListingSmall"/>
      </w:pPr>
      <w:r>
        <w:t xml:space="preserve">             print 'Datasource name is: '+datasources.getName()</w:t>
      </w:r>
    </w:p>
    <w:p w:rsidR="0043756A" w:rsidRDefault="0043756A" w:rsidP="0043756A">
      <w:pPr>
        <w:pStyle w:val="CodeListingSmall"/>
      </w:pPr>
      <w:r>
        <w:t xml:space="preserve">             # print state</w:t>
      </w:r>
    </w:p>
    <w:p w:rsidR="0043756A" w:rsidRDefault="0043756A" w:rsidP="0043756A">
      <w:pPr>
        <w:pStyle w:val="CodeListingSmall"/>
      </w:pPr>
      <w:r>
        <w:t xml:space="preserve">             print 'State is ' +datasources.getState()</w:t>
      </w:r>
    </w:p>
    <w:p w:rsidR="0043756A" w:rsidRDefault="0043756A" w:rsidP="0043756A">
      <w:pPr>
        <w:pStyle w:val="CodeListingSmall"/>
      </w:pPr>
      <w:r>
        <w:t xml:space="preserve">             # test datasource pool</w:t>
      </w:r>
    </w:p>
    <w:p w:rsidR="0043756A" w:rsidRDefault="0043756A" w:rsidP="0043756A">
      <w:pPr>
        <w:pStyle w:val="CodeListingSmall"/>
      </w:pPr>
      <w:r>
        <w:t xml:space="preserve">             print datasources.testPool()</w:t>
      </w:r>
    </w:p>
    <w:p w:rsidR="0043756A" w:rsidRDefault="0043756A" w:rsidP="0043756A">
      <w:pPr>
        <w:pStyle w:val="CodeListingSmall"/>
      </w:pPr>
      <w:r>
        <w:t xml:space="preserve">             # remember that DS was found</w:t>
      </w:r>
    </w:p>
    <w:p w:rsidR="0043756A" w:rsidRDefault="0043756A" w:rsidP="0043756A">
      <w:pPr>
        <w:pStyle w:val="CodeListingSmall"/>
      </w:pPr>
      <w:r>
        <w:t xml:space="preserve">             already_found = true</w:t>
      </w:r>
    </w:p>
    <w:p w:rsidR="0043756A" w:rsidRDefault="0043756A" w:rsidP="0043756A">
      <w:pPr>
        <w:pStyle w:val="CodeListingSmall"/>
      </w:pPr>
    </w:p>
    <w:p w:rsidR="0043756A" w:rsidRDefault="0043756A" w:rsidP="0043756A">
      <w:pPr>
        <w:pStyle w:val="CodeListingSmall"/>
      </w:pPr>
      <w:r>
        <w:t xml:space="preserve">       if ((self.datasourcename!=None) and (already_found==false)):</w:t>
      </w:r>
    </w:p>
    <w:p w:rsidR="0043756A" w:rsidRDefault="0043756A" w:rsidP="0043756A">
      <w:pPr>
        <w:pStyle w:val="CodeListingSmall"/>
      </w:pPr>
      <w:r>
        <w:t xml:space="preserve">          print 'Datasource '+ self.datasourcename + ' not found on server '</w:t>
      </w:r>
    </w:p>
    <w:p w:rsidR="0043756A" w:rsidRDefault="0043756A" w:rsidP="0043756A">
      <w:pPr>
        <w:pStyle w:val="CodeListingSmall"/>
      </w:pPr>
      <w:r>
        <w:t xml:space="preserve">                +destinationServerRuntime.getName()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test one specific or all (if passed None as argument) datasources of the connected server</w:t>
      </w:r>
    </w:p>
    <w:p w:rsidR="0043756A" w:rsidRDefault="0043756A" w:rsidP="0043756A">
      <w:pPr>
        <w:pStyle w:val="CodeListingSmall"/>
      </w:pPr>
      <w:r>
        <w:t xml:space="preserve">    # note that the argment was passed to the constructor !</w:t>
      </w:r>
    </w:p>
    <w:p w:rsidR="0043756A" w:rsidRDefault="0043756A" w:rsidP="0043756A">
      <w:pPr>
        <w:pStyle w:val="CodeListingSmall"/>
      </w:pPr>
      <w:r>
        <w:t xml:space="preserve">    def testDatasourceOnConnectedServer(self):</w:t>
      </w:r>
    </w:p>
    <w:p w:rsidR="0043756A" w:rsidRDefault="0043756A" w:rsidP="0043756A">
      <w:pPr>
        <w:pStyle w:val="CodeListingSmall"/>
      </w:pPr>
      <w:r>
        <w:t xml:space="preserve">       # switch to server runtime</w:t>
      </w:r>
    </w:p>
    <w:p w:rsidR="0043756A" w:rsidRDefault="0043756A" w:rsidP="0043756A">
      <w:pPr>
        <w:pStyle w:val="CodeListingSmall"/>
      </w:pPr>
      <w:r>
        <w:t xml:space="preserve">       serverRuntime()</w:t>
      </w:r>
    </w:p>
    <w:p w:rsidR="0043756A" w:rsidRDefault="0043756A" w:rsidP="0043756A">
      <w:pPr>
        <w:pStyle w:val="CodeListingSmall"/>
      </w:pPr>
      <w:r>
        <w:t xml:space="preserve">       cd ('/')</w:t>
      </w:r>
    </w:p>
    <w:p w:rsidR="0043756A" w:rsidRDefault="0043756A" w:rsidP="0043756A">
      <w:pPr>
        <w:pStyle w:val="CodeListingSmall"/>
      </w:pPr>
      <w:r>
        <w:t xml:space="preserve">       # call the test method with the actual (cmo) server runtime</w:t>
      </w:r>
    </w:p>
    <w:p w:rsidR="0043756A" w:rsidRDefault="0043756A" w:rsidP="0043756A">
      <w:pPr>
        <w:pStyle w:val="CodeListingSmall"/>
      </w:pPr>
      <w:r>
        <w:t xml:space="preserve">       self.testDatasourceOnDestinationServer(cmo)</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test one specific or all (if passed None as argument) datasources of the connected server</w:t>
      </w:r>
    </w:p>
    <w:p w:rsidR="0043756A" w:rsidRDefault="0043756A" w:rsidP="0043756A">
      <w:pPr>
        <w:pStyle w:val="CodeListingSmall"/>
      </w:pPr>
      <w:r>
        <w:t xml:space="preserve">    # note that the argment was passed to the constructor !</w:t>
      </w:r>
    </w:p>
    <w:p w:rsidR="0043756A" w:rsidRDefault="0043756A" w:rsidP="0043756A">
      <w:pPr>
        <w:pStyle w:val="CodeListingSmall"/>
      </w:pPr>
      <w:r>
        <w:t xml:space="preserve">    def testDatasourceOnAllServersInDomain(self):</w:t>
      </w:r>
    </w:p>
    <w:p w:rsidR="0043756A" w:rsidRDefault="0043756A" w:rsidP="0043756A">
      <w:pPr>
        <w:pStyle w:val="CodeListingSmall"/>
      </w:pPr>
      <w:r>
        <w:t xml:space="preserve">       if (str(isAdminServer)=='true'):</w:t>
      </w:r>
    </w:p>
    <w:p w:rsidR="0043756A" w:rsidRDefault="0043756A" w:rsidP="0043756A">
      <w:pPr>
        <w:pStyle w:val="CodeListingSmall"/>
      </w:pPr>
      <w:r>
        <w:t xml:space="preserve">          domainConfig()</w:t>
      </w:r>
    </w:p>
    <w:p w:rsidR="0043756A" w:rsidRDefault="0043756A" w:rsidP="0043756A">
      <w:pPr>
        <w:pStyle w:val="CodeListingSmall"/>
      </w:pPr>
      <w:r>
        <w:t xml:space="preserve">          allServers = cmo.getServers()</w:t>
      </w:r>
    </w:p>
    <w:p w:rsidR="0043756A" w:rsidRDefault="0043756A" w:rsidP="0043756A">
      <w:pPr>
        <w:pStyle w:val="CodeListingSmall"/>
      </w:pPr>
    </w:p>
    <w:p w:rsidR="0043756A" w:rsidRDefault="0043756A" w:rsidP="0043756A">
      <w:pPr>
        <w:pStyle w:val="CodeListingSmall"/>
      </w:pPr>
      <w:r>
        <w:t xml:space="preserve">          domainRuntime()</w:t>
      </w:r>
    </w:p>
    <w:p w:rsidR="0043756A" w:rsidRDefault="0043756A" w:rsidP="0043756A">
      <w:pPr>
        <w:pStyle w:val="CodeListingSmall"/>
      </w:pPr>
      <w:r>
        <w:t xml:space="preserve">          for server in allServers:</w:t>
      </w:r>
    </w:p>
    <w:p w:rsidR="0043756A" w:rsidRDefault="0043756A" w:rsidP="0043756A">
      <w:pPr>
        <w:pStyle w:val="CodeListingSmall"/>
      </w:pPr>
      <w:r>
        <w:t xml:space="preserve">             print 'Test Datasources on server: '+server.getName()</w:t>
      </w:r>
    </w:p>
    <w:p w:rsidR="0043756A" w:rsidRDefault="0043756A" w:rsidP="0043756A">
      <w:pPr>
        <w:pStyle w:val="CodeListingSmall"/>
      </w:pPr>
      <w:r>
        <w:t xml:space="preserve">             cd ('/ServerRuntimes/'+server.getName())</w:t>
      </w:r>
    </w:p>
    <w:p w:rsidR="0043756A" w:rsidRDefault="0043756A" w:rsidP="0043756A">
      <w:pPr>
        <w:pStyle w:val="CodeListingSmall"/>
      </w:pPr>
      <w:r>
        <w:t xml:space="preserve">             # call testDatasourceOnDestinationServer</w:t>
      </w:r>
    </w:p>
    <w:p w:rsidR="0043756A" w:rsidRDefault="0043756A" w:rsidP="0043756A">
      <w:pPr>
        <w:pStyle w:val="CodeListingSmall"/>
      </w:pPr>
      <w:r>
        <w:t xml:space="preserve">             self.testDatasourceOnDestinationServer(cmo)</w:t>
      </w:r>
    </w:p>
    <w:p w:rsidR="0043756A" w:rsidRDefault="0043756A" w:rsidP="0043756A">
      <w:pPr>
        <w:pStyle w:val="CodeListingSmall"/>
      </w:pPr>
      <w:r>
        <w:t xml:space="preserve">       else:</w:t>
      </w:r>
    </w:p>
    <w:p w:rsidR="0043756A" w:rsidRDefault="0043756A" w:rsidP="0043756A">
      <w:pPr>
        <w:pStyle w:val="CodeListingSmall"/>
      </w:pPr>
      <w:r>
        <w:t xml:space="preserve">           print 'testDatasourceOnAllServersInDomain is only available '+</w:t>
      </w:r>
    </w:p>
    <w:p w:rsidR="0043756A" w:rsidRDefault="0043756A" w:rsidP="0043756A">
      <w:pPr>
        <w:pStyle w:val="CodeListingSmall"/>
      </w:pPr>
      <w:r>
        <w:t xml:space="preserve">                 'if connected to the adminserver !'</w:t>
      </w:r>
    </w:p>
    <w:p w:rsidR="0043756A" w:rsidRDefault="0043756A" w:rsidP="0043756A">
      <w:pPr>
        <w:pStyle w:val="CodeListingSmall"/>
      </w:pPr>
      <w:r>
        <w:t xml:space="preserve">           return</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  Lifecycle -----------------------------------------</w:t>
      </w:r>
    </w:p>
    <w:p w:rsidR="0043756A" w:rsidRDefault="0043756A" w:rsidP="0043756A">
      <w:pPr>
        <w:pStyle w:val="CodeListingSmall"/>
      </w:pPr>
    </w:p>
    <w:p w:rsidR="0043756A" w:rsidRDefault="0043756A" w:rsidP="0043756A">
      <w:pPr>
        <w:pStyle w:val="CodeListingSmall"/>
      </w:pPr>
      <w:r>
        <w:t xml:space="preserve">    # internal method for lifecycle operations of one datasource on one specific serverruntime</w:t>
      </w:r>
    </w:p>
    <w:p w:rsidR="0043756A" w:rsidRDefault="0043756A" w:rsidP="0043756A">
      <w:pPr>
        <w:pStyle w:val="CodeListingSmall"/>
      </w:pPr>
      <w:r>
        <w:t xml:space="preserve">    # lifecycleoperation can be 'start' or 'shutdown' or 'suspend' or 'resume'</w:t>
      </w:r>
    </w:p>
    <w:p w:rsidR="0043756A" w:rsidRDefault="0043756A" w:rsidP="0043756A">
      <w:pPr>
        <w:pStyle w:val="CodeListingSmall"/>
      </w:pPr>
      <w:r>
        <w:t xml:space="preserve">    def lifecycleDatasourceOnDestinationServer(self, destinationServerRuntime, lifecycleoperation):</w:t>
      </w:r>
    </w:p>
    <w:p w:rsidR="0043756A" w:rsidRDefault="0043756A" w:rsidP="0043756A">
      <w:pPr>
        <w:pStyle w:val="CodeListingSmall"/>
      </w:pPr>
      <w:r>
        <w:t xml:space="preserve">        # get all datasource runtime mbeans</w:t>
      </w:r>
    </w:p>
    <w:p w:rsidR="0043756A" w:rsidRDefault="0043756A" w:rsidP="0043756A">
      <w:pPr>
        <w:pStyle w:val="CodeListingSmall"/>
      </w:pPr>
      <w:r>
        <w:t xml:space="preserve">        allDSRuntimesOnThisServer = destinationServerRuntime.getJDBCServiceRuntime().</w:t>
      </w:r>
    </w:p>
    <w:p w:rsidR="0043756A" w:rsidRDefault="0043756A" w:rsidP="0043756A">
      <w:pPr>
        <w:pStyle w:val="CodeListingSmall"/>
      </w:pPr>
      <w:r>
        <w:t xml:space="preserve">                                                             getJDBCDataSourceRuntimeMBeans()</w:t>
      </w:r>
    </w:p>
    <w:p w:rsidR="0043756A" w:rsidRDefault="0043756A" w:rsidP="0043756A">
      <w:pPr>
        <w:pStyle w:val="CodeListingSmall"/>
      </w:pPr>
    </w:p>
    <w:p w:rsidR="0043756A" w:rsidRDefault="0043756A" w:rsidP="0043756A">
      <w:pPr>
        <w:pStyle w:val="CodeListingSmall"/>
      </w:pPr>
      <w:r>
        <w:t xml:space="preserve">        # loop over the runtime mbeans and if the right datasource is found start it</w:t>
      </w:r>
    </w:p>
    <w:p w:rsidR="0043756A" w:rsidRDefault="0043756A" w:rsidP="0043756A">
      <w:pPr>
        <w:pStyle w:val="CodeListingSmall"/>
      </w:pPr>
      <w:r>
        <w:t xml:space="preserve">        already_found = false</w:t>
      </w:r>
    </w:p>
    <w:p w:rsidR="0043756A" w:rsidRDefault="0043756A" w:rsidP="0043756A">
      <w:pPr>
        <w:pStyle w:val="CodeListingSmall"/>
      </w:pPr>
      <w:r>
        <w:t xml:space="preserve">        for datasources in allDSRuntimesOnThisServer:</w:t>
      </w:r>
    </w:p>
    <w:p w:rsidR="0043756A" w:rsidRDefault="0043756A" w:rsidP="0043756A">
      <w:pPr>
        <w:pStyle w:val="CodeListingSmall"/>
      </w:pPr>
      <w:r>
        <w:t xml:space="preserve">           # if desired datasource is found OR no name (=None) was provided</w:t>
      </w:r>
    </w:p>
    <w:p w:rsidR="0043756A" w:rsidRDefault="0043756A" w:rsidP="0043756A">
      <w:pPr>
        <w:pStyle w:val="CodeListingSmall"/>
      </w:pPr>
      <w:r>
        <w:t xml:space="preserve">           if ((self.datasourcename==None) or (self.datasourcename == datasources.getName())):</w:t>
      </w:r>
    </w:p>
    <w:p w:rsidR="0043756A" w:rsidRDefault="0043756A" w:rsidP="0043756A">
      <w:pPr>
        <w:pStyle w:val="CodeListingSmall"/>
      </w:pPr>
      <w:r>
        <w:t xml:space="preserve">              # print name</w:t>
      </w:r>
    </w:p>
    <w:p w:rsidR="0043756A" w:rsidRDefault="0043756A" w:rsidP="0043756A">
      <w:pPr>
        <w:pStyle w:val="CodeListingSmall"/>
      </w:pPr>
      <w:r>
        <w:t xml:space="preserve">              print 'Datasource name is: '+datasources.getName()</w:t>
      </w:r>
    </w:p>
    <w:p w:rsidR="0043756A" w:rsidRDefault="0043756A" w:rsidP="0043756A">
      <w:pPr>
        <w:pStyle w:val="CodeListingSmall"/>
      </w:pPr>
      <w:r>
        <w:t xml:space="preserve">              # print state</w:t>
      </w:r>
    </w:p>
    <w:p w:rsidR="0043756A" w:rsidRDefault="0043756A" w:rsidP="0043756A">
      <w:pPr>
        <w:pStyle w:val="CodeListingSmall"/>
      </w:pPr>
      <w:r>
        <w:t xml:space="preserve">              actualState = datasources.getState()</w:t>
      </w:r>
    </w:p>
    <w:p w:rsidR="0043756A" w:rsidRDefault="0043756A" w:rsidP="0043756A">
      <w:pPr>
        <w:pStyle w:val="CodeListingSmall"/>
      </w:pPr>
      <w:r>
        <w:t xml:space="preserve">              print 'State before operation is: ' + actualState</w:t>
      </w:r>
    </w:p>
    <w:p w:rsidR="0043756A" w:rsidRDefault="0043756A" w:rsidP="0043756A">
      <w:pPr>
        <w:pStyle w:val="CodeListingSmall"/>
      </w:pPr>
    </w:p>
    <w:p w:rsidR="0043756A" w:rsidRDefault="0043756A" w:rsidP="0043756A">
      <w:pPr>
        <w:pStyle w:val="CodeListingSmall"/>
      </w:pPr>
      <w:r>
        <w:t xml:space="preserve">              if ('start' == lifecycleoperation):</w:t>
      </w:r>
    </w:p>
    <w:p w:rsidR="0043756A" w:rsidRDefault="0043756A" w:rsidP="0043756A">
      <w:pPr>
        <w:pStyle w:val="CodeListingSmall"/>
      </w:pPr>
      <w:r>
        <w:t xml:space="preserve">                 # start the server if the server is not already running</w:t>
      </w:r>
    </w:p>
    <w:p w:rsidR="0043756A" w:rsidRDefault="0043756A" w:rsidP="0043756A">
      <w:pPr>
        <w:pStyle w:val="CodeListingSmall"/>
      </w:pPr>
      <w:r>
        <w:t xml:space="preserve">                 if (actualState != 'Running'):</w:t>
      </w:r>
    </w:p>
    <w:p w:rsidR="0043756A" w:rsidRDefault="0043756A" w:rsidP="0043756A">
      <w:pPr>
        <w:pStyle w:val="CodeListingSmall"/>
      </w:pPr>
      <w:r>
        <w:t xml:space="preserve">                    datasources.start()</w:t>
      </w:r>
    </w:p>
    <w:p w:rsidR="0043756A" w:rsidRDefault="0043756A" w:rsidP="0043756A">
      <w:pPr>
        <w:pStyle w:val="CodeListingSmall"/>
      </w:pPr>
      <w:r>
        <w:t xml:space="preserve">                 else:</w:t>
      </w:r>
    </w:p>
    <w:p w:rsidR="0043756A" w:rsidRDefault="0043756A" w:rsidP="0043756A">
      <w:pPr>
        <w:pStyle w:val="CodeListingSmall"/>
      </w:pPr>
      <w:r>
        <w:t xml:space="preserve">                    print 'Datasource '+datasources.getName()+' is already running !'</w:t>
      </w:r>
    </w:p>
    <w:p w:rsidR="0043756A" w:rsidRDefault="0043756A" w:rsidP="0043756A">
      <w:pPr>
        <w:pStyle w:val="CodeListingSmall"/>
      </w:pPr>
      <w:r>
        <w:t xml:space="preserve">              elif ('shutdown' == lifecycleoperation):</w:t>
      </w:r>
    </w:p>
    <w:p w:rsidR="0043756A" w:rsidRDefault="0043756A" w:rsidP="0043756A">
      <w:pPr>
        <w:pStyle w:val="CodeListingSmall"/>
      </w:pPr>
      <w:r>
        <w:t xml:space="preserve">                 # stop the server if the server is not already shutdown</w:t>
      </w:r>
    </w:p>
    <w:p w:rsidR="0043756A" w:rsidRDefault="0043756A" w:rsidP="0043756A">
      <w:pPr>
        <w:pStyle w:val="CodeListingSmall"/>
      </w:pPr>
      <w:r>
        <w:t xml:space="preserve">                 if (actualState != 'Shutdown'):</w:t>
      </w:r>
    </w:p>
    <w:p w:rsidR="0043756A" w:rsidRDefault="0043756A" w:rsidP="0043756A">
      <w:pPr>
        <w:pStyle w:val="CodeListingSmall"/>
      </w:pPr>
      <w:r>
        <w:lastRenderedPageBreak/>
        <w:t xml:space="preserve">                    datasources.shutdown()</w:t>
      </w:r>
    </w:p>
    <w:p w:rsidR="0043756A" w:rsidRDefault="0043756A" w:rsidP="0043756A">
      <w:pPr>
        <w:pStyle w:val="CodeListingSmall"/>
      </w:pPr>
      <w:r>
        <w:t xml:space="preserve">                 else:</w:t>
      </w:r>
    </w:p>
    <w:p w:rsidR="0043756A" w:rsidRDefault="0043756A" w:rsidP="0043756A">
      <w:pPr>
        <w:pStyle w:val="CodeListingSmall"/>
      </w:pPr>
      <w:r>
        <w:t xml:space="preserve">                    print 'Datasource '+datasources.getName()+' is already stopped !'</w:t>
      </w:r>
    </w:p>
    <w:p w:rsidR="0043756A" w:rsidRDefault="0043756A" w:rsidP="0043756A">
      <w:pPr>
        <w:pStyle w:val="CodeListingSmall"/>
      </w:pPr>
      <w:r>
        <w:t xml:space="preserve">              elif ('resume' == lifecycleoperation):</w:t>
      </w:r>
    </w:p>
    <w:p w:rsidR="0043756A" w:rsidRDefault="0043756A" w:rsidP="0043756A">
      <w:pPr>
        <w:pStyle w:val="CodeListingSmall"/>
      </w:pPr>
      <w:r>
        <w:t xml:space="preserve">                 # resume the server if the server is not already running</w:t>
      </w:r>
    </w:p>
    <w:p w:rsidR="0043756A" w:rsidRDefault="0043756A" w:rsidP="0043756A">
      <w:pPr>
        <w:pStyle w:val="CodeListingSmall"/>
      </w:pPr>
      <w:r>
        <w:t xml:space="preserve">                 if (actualState != 'Running'):</w:t>
      </w:r>
    </w:p>
    <w:p w:rsidR="0043756A" w:rsidRDefault="0043756A" w:rsidP="0043756A">
      <w:pPr>
        <w:pStyle w:val="CodeListingSmall"/>
      </w:pPr>
      <w:r>
        <w:t xml:space="preserve">                    datasources.resume()</w:t>
      </w:r>
    </w:p>
    <w:p w:rsidR="0043756A" w:rsidRDefault="0043756A" w:rsidP="0043756A">
      <w:pPr>
        <w:pStyle w:val="CodeListingSmall"/>
      </w:pPr>
      <w:r>
        <w:t xml:space="preserve">                 else:</w:t>
      </w:r>
    </w:p>
    <w:p w:rsidR="0043756A" w:rsidRDefault="0043756A" w:rsidP="0043756A">
      <w:pPr>
        <w:pStyle w:val="CodeListingSmall"/>
      </w:pPr>
      <w:r>
        <w:t xml:space="preserve">                    print 'Datasource '+datasources.getName()+' is already running !'</w:t>
      </w:r>
    </w:p>
    <w:p w:rsidR="0043756A" w:rsidRDefault="0043756A" w:rsidP="0043756A">
      <w:pPr>
        <w:pStyle w:val="CodeListingSmall"/>
      </w:pPr>
      <w:r>
        <w:t xml:space="preserve">              elif ('suspend' == lifecycleoperation):</w:t>
      </w:r>
    </w:p>
    <w:p w:rsidR="0043756A" w:rsidRDefault="0043756A" w:rsidP="0043756A">
      <w:pPr>
        <w:pStyle w:val="CodeListingSmall"/>
      </w:pPr>
      <w:r>
        <w:t xml:space="preserve">                 # suspend the server if the server is not already suspended</w:t>
      </w:r>
    </w:p>
    <w:p w:rsidR="0043756A" w:rsidRDefault="0043756A" w:rsidP="0043756A">
      <w:pPr>
        <w:pStyle w:val="CodeListingSmall"/>
      </w:pPr>
      <w:r>
        <w:t xml:space="preserve">                 if (actualState != 'Suspended'):</w:t>
      </w:r>
    </w:p>
    <w:p w:rsidR="0043756A" w:rsidRDefault="0043756A" w:rsidP="0043756A">
      <w:pPr>
        <w:pStyle w:val="CodeListingSmall"/>
      </w:pPr>
      <w:r>
        <w:t xml:space="preserve">                   datasources.suspend()</w:t>
      </w:r>
    </w:p>
    <w:p w:rsidR="0043756A" w:rsidRDefault="0043756A" w:rsidP="0043756A">
      <w:pPr>
        <w:pStyle w:val="CodeListingSmall"/>
      </w:pPr>
      <w:r>
        <w:t xml:space="preserve">                 else:</w:t>
      </w:r>
    </w:p>
    <w:p w:rsidR="0043756A" w:rsidRDefault="0043756A" w:rsidP="0043756A">
      <w:pPr>
        <w:pStyle w:val="CodeListingSmall"/>
      </w:pPr>
      <w:r>
        <w:t xml:space="preserve">                   print 'Datasource '+datasources.getName()+' is already suspended !'</w:t>
      </w:r>
    </w:p>
    <w:p w:rsidR="0043756A" w:rsidRDefault="0043756A" w:rsidP="0043756A">
      <w:pPr>
        <w:pStyle w:val="CodeListingSmall"/>
      </w:pPr>
      <w:r>
        <w:t xml:space="preserve">              else:</w:t>
      </w:r>
    </w:p>
    <w:p w:rsidR="0043756A" w:rsidRDefault="0043756A" w:rsidP="0043756A">
      <w:pPr>
        <w:pStyle w:val="CodeListingSmall"/>
      </w:pPr>
      <w:r>
        <w:t xml:space="preserve">                 print '!!!  Lifecycleoperation '+lifecycleoperation+' is not supported !'</w:t>
      </w:r>
    </w:p>
    <w:p w:rsidR="0043756A" w:rsidRDefault="0043756A" w:rsidP="0043756A">
      <w:pPr>
        <w:pStyle w:val="CodeListingSmall"/>
      </w:pPr>
    </w:p>
    <w:p w:rsidR="0043756A" w:rsidRDefault="0043756A" w:rsidP="0043756A">
      <w:pPr>
        <w:pStyle w:val="CodeListingSmall"/>
      </w:pPr>
      <w:r>
        <w:t xml:space="preserve">              # print state</w:t>
      </w:r>
    </w:p>
    <w:p w:rsidR="0043756A" w:rsidRDefault="0043756A" w:rsidP="0043756A">
      <w:pPr>
        <w:pStyle w:val="CodeListingSmall"/>
      </w:pPr>
      <w:r>
        <w:t xml:space="preserve">              print 'Datasource state is now: ' +datasources.getState()</w:t>
      </w:r>
    </w:p>
    <w:p w:rsidR="0043756A" w:rsidRDefault="0043756A" w:rsidP="0043756A">
      <w:pPr>
        <w:pStyle w:val="CodeListingSmall"/>
      </w:pPr>
      <w:r>
        <w:t xml:space="preserve">              already_found = true</w:t>
      </w:r>
    </w:p>
    <w:p w:rsidR="0043756A" w:rsidRDefault="0043756A" w:rsidP="0043756A">
      <w:pPr>
        <w:pStyle w:val="CodeListingSmall"/>
      </w:pPr>
    </w:p>
    <w:p w:rsidR="0043756A" w:rsidRDefault="0043756A" w:rsidP="0043756A">
      <w:pPr>
        <w:pStyle w:val="CodeListingSmall"/>
      </w:pPr>
      <w:r>
        <w:t xml:space="preserve">        if ((self.datasourcename!=None) and (already_found==false)):</w:t>
      </w:r>
    </w:p>
    <w:p w:rsidR="0043756A" w:rsidRDefault="0043756A" w:rsidP="0043756A">
      <w:pPr>
        <w:pStyle w:val="CodeListingSmall"/>
      </w:pPr>
      <w:r>
        <w:t xml:space="preserve">           print 'Datasource '+ self.datasourcename + ' not found on server '</w:t>
      </w:r>
    </w:p>
    <w:p w:rsidR="0043756A" w:rsidRDefault="0043756A" w:rsidP="0043756A">
      <w:pPr>
        <w:pStyle w:val="CodeListingSmall"/>
      </w:pPr>
      <w:r>
        <w:t xml:space="preserve">                 +destinationServerRuntime.getName()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lifecycle operations on the connected server only</w:t>
      </w:r>
    </w:p>
    <w:p w:rsidR="0043756A" w:rsidRDefault="0043756A" w:rsidP="0043756A">
      <w:pPr>
        <w:pStyle w:val="CodeListingSmall"/>
      </w:pPr>
      <w:r>
        <w:t xml:space="preserve">    def lifecycleDatasourceOnConnectedServer(self, lifecycleoperation):</w:t>
      </w:r>
    </w:p>
    <w:p w:rsidR="0043756A" w:rsidRDefault="0043756A" w:rsidP="0043756A">
      <w:pPr>
        <w:pStyle w:val="CodeListingSmall"/>
      </w:pPr>
      <w:r>
        <w:t xml:space="preserve">       # switch to server runtime</w:t>
      </w:r>
    </w:p>
    <w:p w:rsidR="0043756A" w:rsidRDefault="0043756A" w:rsidP="0043756A">
      <w:pPr>
        <w:pStyle w:val="CodeListingSmall"/>
      </w:pPr>
      <w:r>
        <w:t xml:space="preserve">       serverRuntime()</w:t>
      </w:r>
    </w:p>
    <w:p w:rsidR="0043756A" w:rsidRDefault="0043756A" w:rsidP="0043756A">
      <w:pPr>
        <w:pStyle w:val="CodeListingSmall"/>
      </w:pPr>
      <w:r>
        <w:t xml:space="preserve">       cd ('/')</w:t>
      </w:r>
    </w:p>
    <w:p w:rsidR="0043756A" w:rsidRDefault="0043756A" w:rsidP="0043756A">
      <w:pPr>
        <w:pStyle w:val="CodeListingSmall"/>
      </w:pPr>
      <w:r>
        <w:t xml:space="preserve">       self.lifecycleDatasourceOnDestinationServer(cmo, lifecycleoperation)</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lifecycle operations on all servers of the domain</w:t>
      </w:r>
    </w:p>
    <w:p w:rsidR="0043756A" w:rsidRDefault="0043756A" w:rsidP="0043756A">
      <w:pPr>
        <w:pStyle w:val="CodeListingSmall"/>
      </w:pPr>
      <w:r>
        <w:t xml:space="preserve">    def lifecycleDatasourceOnAllServersInDomain(self, lifecycleoperation):</w:t>
      </w:r>
    </w:p>
    <w:p w:rsidR="0043756A" w:rsidRDefault="0043756A" w:rsidP="0043756A">
      <w:pPr>
        <w:pStyle w:val="CodeListingSmall"/>
      </w:pPr>
      <w:r>
        <w:t xml:space="preserve">       if (str(isAdminServer)=='true'):</w:t>
      </w:r>
    </w:p>
    <w:p w:rsidR="0043756A" w:rsidRDefault="0043756A" w:rsidP="0043756A">
      <w:pPr>
        <w:pStyle w:val="CodeListingSmall"/>
      </w:pPr>
      <w:r>
        <w:t xml:space="preserve">          domainConfig()</w:t>
      </w:r>
    </w:p>
    <w:p w:rsidR="0043756A" w:rsidRDefault="0043756A" w:rsidP="0043756A">
      <w:pPr>
        <w:pStyle w:val="CodeListingSmall"/>
      </w:pPr>
      <w:r>
        <w:t xml:space="preserve">          allServers = cmo.getServers()</w:t>
      </w:r>
    </w:p>
    <w:p w:rsidR="0043756A" w:rsidRDefault="0043756A" w:rsidP="0043756A">
      <w:pPr>
        <w:pStyle w:val="CodeListingSmall"/>
      </w:pPr>
    </w:p>
    <w:p w:rsidR="0043756A" w:rsidRDefault="0043756A" w:rsidP="0043756A">
      <w:pPr>
        <w:pStyle w:val="CodeListingSmall"/>
      </w:pPr>
      <w:r>
        <w:t xml:space="preserve">          domainRuntime()</w:t>
      </w:r>
    </w:p>
    <w:p w:rsidR="0043756A" w:rsidRDefault="0043756A" w:rsidP="0043756A">
      <w:pPr>
        <w:pStyle w:val="CodeListingSmall"/>
      </w:pPr>
      <w:r>
        <w:t xml:space="preserve">          for server in allServers:</w:t>
      </w:r>
    </w:p>
    <w:p w:rsidR="0043756A" w:rsidRDefault="0043756A" w:rsidP="0043756A">
      <w:pPr>
        <w:pStyle w:val="CodeListingSmall"/>
      </w:pPr>
      <w:r>
        <w:t xml:space="preserve">             print lifecycleoperation+' all datasources on server: '+server.getName()</w:t>
      </w:r>
    </w:p>
    <w:p w:rsidR="0043756A" w:rsidRDefault="0043756A" w:rsidP="0043756A">
      <w:pPr>
        <w:pStyle w:val="CodeListingSmall"/>
      </w:pPr>
      <w:r>
        <w:t xml:space="preserve">             try:</w:t>
      </w:r>
    </w:p>
    <w:p w:rsidR="0043756A" w:rsidRDefault="0043756A" w:rsidP="0043756A">
      <w:pPr>
        <w:pStyle w:val="CodeListingSmall"/>
      </w:pPr>
      <w:r>
        <w:t xml:space="preserve">                cd ('/ServerRuntimes/'+server.getName())</w:t>
      </w:r>
    </w:p>
    <w:p w:rsidR="0043756A" w:rsidRDefault="0043756A" w:rsidP="0043756A">
      <w:pPr>
        <w:pStyle w:val="CodeListingSmall"/>
      </w:pPr>
      <w:r>
        <w:t xml:space="preserve">                # call testDatasourceOnDestinationServer</w:t>
      </w:r>
    </w:p>
    <w:p w:rsidR="0043756A" w:rsidRDefault="0043756A" w:rsidP="0043756A">
      <w:pPr>
        <w:pStyle w:val="CodeListingSmall"/>
      </w:pPr>
      <w:r>
        <w:t xml:space="preserve">                self.lifecycleDatasourceOnDestinationServer(cmo, lifecycleoperation)</w:t>
      </w:r>
    </w:p>
    <w:p w:rsidR="0043756A" w:rsidRDefault="0043756A" w:rsidP="0043756A">
      <w:pPr>
        <w:pStyle w:val="CodeListingSmall"/>
      </w:pPr>
      <w:r>
        <w:t xml:space="preserve">             except:</w:t>
      </w:r>
    </w:p>
    <w:p w:rsidR="0043756A" w:rsidRDefault="0043756A" w:rsidP="0043756A">
      <w:pPr>
        <w:pStyle w:val="CodeListingSmall"/>
      </w:pPr>
      <w:r>
        <w:t xml:space="preserve">                print 'Problem with server '+server.getName()</w:t>
      </w:r>
    </w:p>
    <w:p w:rsidR="0043756A" w:rsidRDefault="0043756A" w:rsidP="0043756A">
      <w:pPr>
        <w:pStyle w:val="CodeListingSmall"/>
      </w:pPr>
      <w:r>
        <w:t xml:space="preserve">       else:</w:t>
      </w:r>
    </w:p>
    <w:p w:rsidR="0043756A" w:rsidRDefault="0043756A" w:rsidP="0043756A">
      <w:pPr>
        <w:pStyle w:val="CodeListingSmall"/>
      </w:pPr>
      <w:r>
        <w:t xml:space="preserve">          print 'lifecycleoperationDatasourceOnAllServersInDomain('+lifecycleoperation+</w:t>
      </w:r>
    </w:p>
    <w:p w:rsidR="0043756A" w:rsidRDefault="0043756A" w:rsidP="0043756A">
      <w:pPr>
        <w:pStyle w:val="CodeListingSmall"/>
      </w:pPr>
      <w:r>
        <w:t xml:space="preserve">                ') is only available if connected to the adminserver !'</w:t>
      </w:r>
    </w:p>
    <w:p w:rsidR="0043756A" w:rsidRDefault="0043756A" w:rsidP="0043756A">
      <w:pPr>
        <w:pStyle w:val="CodeListingSmall"/>
      </w:pPr>
      <w:r>
        <w:t xml:space="preserve">          return</w:t>
      </w:r>
    </w:p>
    <w:p w:rsidR="0043756A" w:rsidRDefault="0043756A" w:rsidP="0043756A">
      <w:pPr>
        <w:pStyle w:val="CodeListingSmall"/>
      </w:pPr>
    </w:p>
    <w:p w:rsidR="0043756A" w:rsidRDefault="0043756A" w:rsidP="0043756A">
      <w:pPr>
        <w:pStyle w:val="CodeListingSmall"/>
      </w:pPr>
      <w:r>
        <w:t xml:space="preserve">    # ------------------------  SHORTCUT methods -----------------------------------------</w:t>
      </w:r>
    </w:p>
    <w:p w:rsidR="0043756A" w:rsidRDefault="0043756A" w:rsidP="0043756A">
      <w:pPr>
        <w:pStyle w:val="CodeListingSmall"/>
      </w:pPr>
    </w:p>
    <w:p w:rsidR="0043756A" w:rsidRDefault="0043756A" w:rsidP="0043756A">
      <w:pPr>
        <w:pStyle w:val="CodeListingSmall"/>
      </w:pPr>
      <w:r>
        <w:t xml:space="preserve">    def startDatasourceOnAllServersInDomain(self):</w:t>
      </w:r>
    </w:p>
    <w:p w:rsidR="0043756A" w:rsidRDefault="0043756A" w:rsidP="0043756A">
      <w:pPr>
        <w:pStyle w:val="CodeListingSmall"/>
      </w:pPr>
      <w:r>
        <w:t xml:space="preserve">       self.lifecycleDatasourceOnAllServersInDomain('start')</w:t>
      </w:r>
    </w:p>
    <w:p w:rsidR="0043756A" w:rsidRDefault="0043756A" w:rsidP="0043756A">
      <w:pPr>
        <w:pStyle w:val="CodeListingSmall"/>
      </w:pPr>
    </w:p>
    <w:p w:rsidR="0043756A" w:rsidRDefault="0043756A" w:rsidP="0043756A">
      <w:pPr>
        <w:pStyle w:val="CodeListingSmall"/>
      </w:pPr>
      <w:r>
        <w:t xml:space="preserve">    def stopDatasourceOnAllServersInDomain(self):</w:t>
      </w:r>
    </w:p>
    <w:p w:rsidR="0043756A" w:rsidRDefault="0043756A" w:rsidP="0043756A">
      <w:pPr>
        <w:pStyle w:val="CodeListingSmall"/>
      </w:pPr>
      <w:r>
        <w:t xml:space="preserve">       self.lifecycleDatasourceOnAllServersInDomain('shutdown')</w:t>
      </w:r>
    </w:p>
    <w:p w:rsidR="0043756A" w:rsidRDefault="0043756A" w:rsidP="0043756A">
      <w:pPr>
        <w:pStyle w:val="CodeListingSmall"/>
      </w:pPr>
    </w:p>
    <w:p w:rsidR="0043756A" w:rsidRDefault="0043756A" w:rsidP="0043756A">
      <w:pPr>
        <w:pStyle w:val="CodeListingSmall"/>
      </w:pPr>
      <w:r>
        <w:t xml:space="preserve">    def suspendDatasourceOnAllServersInDomain(self):</w:t>
      </w:r>
    </w:p>
    <w:p w:rsidR="0043756A" w:rsidRDefault="0043756A" w:rsidP="0043756A">
      <w:pPr>
        <w:pStyle w:val="CodeListingSmall"/>
      </w:pPr>
      <w:r>
        <w:t xml:space="preserve">       self.lifecycleDatasourceOnAllServersInDomain('suspend')</w:t>
      </w:r>
    </w:p>
    <w:p w:rsidR="0043756A" w:rsidRDefault="0043756A" w:rsidP="0043756A">
      <w:pPr>
        <w:pStyle w:val="CodeListingSmall"/>
      </w:pPr>
    </w:p>
    <w:p w:rsidR="0043756A" w:rsidRDefault="0043756A" w:rsidP="0043756A">
      <w:pPr>
        <w:pStyle w:val="CodeListingSmall"/>
      </w:pPr>
      <w:r>
        <w:t xml:space="preserve">    def resumeDatasourceOnAllServersInDomain(self):</w:t>
      </w:r>
    </w:p>
    <w:p w:rsidR="0043756A" w:rsidRDefault="0043756A" w:rsidP="0043756A">
      <w:pPr>
        <w:pStyle w:val="CodeListingSmall"/>
      </w:pPr>
      <w:r>
        <w:t xml:space="preserve">       self.lifecycleDatasourceOnAllServersInDomain('resume')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def startDatasourceOnConnectedServer(self):</w:t>
      </w:r>
    </w:p>
    <w:p w:rsidR="0043756A" w:rsidRDefault="0043756A" w:rsidP="0043756A">
      <w:pPr>
        <w:pStyle w:val="CodeListingSmall"/>
      </w:pPr>
      <w:r>
        <w:t xml:space="preserve">       self.lifecycleDatasourceOnConnectedServer('start')</w:t>
      </w:r>
    </w:p>
    <w:p w:rsidR="0043756A" w:rsidRDefault="0043756A" w:rsidP="0043756A">
      <w:pPr>
        <w:pStyle w:val="CodeListingSmall"/>
      </w:pPr>
    </w:p>
    <w:p w:rsidR="0043756A" w:rsidRDefault="0043756A" w:rsidP="0043756A">
      <w:pPr>
        <w:pStyle w:val="CodeListingSmall"/>
      </w:pPr>
      <w:r>
        <w:t xml:space="preserve">    def stopDatasourceOnConnectedServer(self):</w:t>
      </w:r>
    </w:p>
    <w:p w:rsidR="0043756A" w:rsidRDefault="0043756A" w:rsidP="0043756A">
      <w:pPr>
        <w:pStyle w:val="CodeListingSmall"/>
      </w:pPr>
      <w:r>
        <w:t xml:space="preserve">       self.lifecycleDatasourceOnConnectedServer('shutdown')</w:t>
      </w:r>
    </w:p>
    <w:p w:rsidR="0043756A" w:rsidRDefault="0043756A" w:rsidP="0043756A">
      <w:pPr>
        <w:pStyle w:val="CodeListingSmall"/>
      </w:pPr>
    </w:p>
    <w:p w:rsidR="0043756A" w:rsidRDefault="0043756A" w:rsidP="0043756A">
      <w:pPr>
        <w:pStyle w:val="CodeListingSmall"/>
      </w:pPr>
      <w:r>
        <w:t xml:space="preserve">    def suspendDatasourceOnConnectedServer(self):</w:t>
      </w:r>
    </w:p>
    <w:p w:rsidR="0043756A" w:rsidRDefault="0043756A" w:rsidP="0043756A">
      <w:pPr>
        <w:pStyle w:val="CodeListingSmall"/>
      </w:pPr>
      <w:r>
        <w:lastRenderedPageBreak/>
        <w:t xml:space="preserve">       self.lifecycleDatasourceOnConnectedServer('suspend')</w:t>
      </w:r>
    </w:p>
    <w:p w:rsidR="0043756A" w:rsidRDefault="0043756A" w:rsidP="0043756A">
      <w:pPr>
        <w:pStyle w:val="CodeListingSmall"/>
      </w:pPr>
    </w:p>
    <w:p w:rsidR="0043756A" w:rsidRDefault="0043756A" w:rsidP="0043756A">
      <w:pPr>
        <w:pStyle w:val="CodeListingSmall"/>
      </w:pPr>
      <w:r>
        <w:t xml:space="preserve">    def resumeDatasourceOnConnectedServer(self):</w:t>
      </w:r>
    </w:p>
    <w:p w:rsidR="0043756A" w:rsidRDefault="0043756A" w:rsidP="0043756A">
      <w:pPr>
        <w:pStyle w:val="CodeListingSmall"/>
      </w:pPr>
      <w:r>
        <w:t xml:space="preserve">       self.lifecycleDatasourceOnConnectedServer('resume')</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  Target / Untarget methods ---------------------------------</w:t>
      </w:r>
    </w:p>
    <w:p w:rsidR="0043756A" w:rsidRDefault="0043756A" w:rsidP="0043756A">
      <w:pPr>
        <w:pStyle w:val="CodeListingSmall"/>
      </w:pPr>
      <w:r>
        <w:tab/>
      </w:r>
    </w:p>
    <w:p w:rsidR="0043756A" w:rsidRDefault="0043756A" w:rsidP="0043756A">
      <w:pPr>
        <w:pStyle w:val="CodeListingSmall"/>
      </w:pPr>
      <w:r>
        <w:t xml:space="preserve">    # untarget datasource.  Note if "None" was set in the constructor, then all DS will untarget</w:t>
      </w:r>
    </w:p>
    <w:p w:rsidR="0043756A" w:rsidRDefault="0043756A" w:rsidP="0043756A">
      <w:pPr>
        <w:pStyle w:val="CodeListingSmall"/>
      </w:pPr>
      <w:r>
        <w:t xml:space="preserve">    def untargetDatasource(self):</w:t>
      </w:r>
    </w:p>
    <w:p w:rsidR="0043756A" w:rsidRDefault="0043756A" w:rsidP="0043756A">
      <w:pPr>
        <w:pStyle w:val="CodeListingSmall"/>
      </w:pPr>
      <w:r>
        <w:t xml:space="preserve">       if (str(isAdminServer)=='true'):</w:t>
      </w:r>
    </w:p>
    <w:p w:rsidR="0043756A" w:rsidRDefault="0043756A" w:rsidP="0043756A">
      <w:pPr>
        <w:pStyle w:val="CodeListingSmall"/>
      </w:pPr>
      <w:r>
        <w:t xml:space="preserve">          serverConfig()</w:t>
      </w:r>
    </w:p>
    <w:p w:rsidR="0043756A" w:rsidRDefault="0043756A" w:rsidP="0043756A">
      <w:pPr>
        <w:pStyle w:val="CodeListingSmall"/>
      </w:pPr>
      <w:r>
        <w:t xml:space="preserve">          # edit mode necessary</w:t>
      </w:r>
    </w:p>
    <w:p w:rsidR="0043756A" w:rsidRDefault="0043756A" w:rsidP="0043756A">
      <w:pPr>
        <w:pStyle w:val="CodeListingSmall"/>
      </w:pPr>
      <w:r>
        <w:t xml:space="preserve">          edit()</w:t>
      </w:r>
    </w:p>
    <w:p w:rsidR="0043756A" w:rsidRDefault="0043756A" w:rsidP="0043756A">
      <w:pPr>
        <w:pStyle w:val="CodeListingSmall"/>
      </w:pPr>
      <w:r>
        <w:t xml:space="preserve">          startEdit()</w:t>
      </w:r>
    </w:p>
    <w:p w:rsidR="0043756A" w:rsidRDefault="0043756A" w:rsidP="0043756A">
      <w:pPr>
        <w:pStyle w:val="CodeListingSmall"/>
      </w:pPr>
      <w:r>
        <w:t xml:space="preserve">          # get all datasource config mbeans</w:t>
      </w:r>
    </w:p>
    <w:p w:rsidR="0043756A" w:rsidRDefault="0043756A" w:rsidP="0043756A">
      <w:pPr>
        <w:pStyle w:val="CodeListingSmall"/>
      </w:pPr>
      <w:r>
        <w:t xml:space="preserve">          allDSconfigs = cmo.getJDBCSystemResources()</w:t>
      </w:r>
    </w:p>
    <w:p w:rsidR="0043756A" w:rsidRDefault="0043756A" w:rsidP="0043756A">
      <w:pPr>
        <w:pStyle w:val="CodeListingSmall"/>
      </w:pPr>
    </w:p>
    <w:p w:rsidR="0043756A" w:rsidRDefault="0043756A" w:rsidP="0043756A">
      <w:pPr>
        <w:pStyle w:val="CodeListingSmall"/>
      </w:pPr>
      <w:r>
        <w:t xml:space="preserve">          # loop over all datasources</w:t>
      </w:r>
    </w:p>
    <w:p w:rsidR="0043756A" w:rsidRDefault="0043756A" w:rsidP="0043756A">
      <w:pPr>
        <w:pStyle w:val="CodeListingSmall"/>
      </w:pPr>
      <w:r>
        <w:t xml:space="preserve">          already_found = false</w:t>
      </w:r>
    </w:p>
    <w:p w:rsidR="0043756A" w:rsidRDefault="0043756A" w:rsidP="0043756A">
      <w:pPr>
        <w:pStyle w:val="CodeListingSmall"/>
      </w:pPr>
      <w:r>
        <w:t xml:space="preserve">          for datasources in allDSconfigs:</w:t>
      </w:r>
    </w:p>
    <w:p w:rsidR="0043756A" w:rsidRDefault="0043756A" w:rsidP="0043756A">
      <w:pPr>
        <w:pStyle w:val="CodeListingSmall"/>
      </w:pPr>
      <w:r>
        <w:t xml:space="preserve">             # if desired datasource is found OR no name (=None) was provided</w:t>
      </w:r>
    </w:p>
    <w:p w:rsidR="0043756A" w:rsidRDefault="0043756A" w:rsidP="0043756A">
      <w:pPr>
        <w:pStyle w:val="CodeListingSmall"/>
      </w:pPr>
      <w:r>
        <w:t xml:space="preserve">             if ((self.datasourcename==None) or (self.datasourcename == datasources.getName())):</w:t>
      </w:r>
    </w:p>
    <w:p w:rsidR="0043756A" w:rsidRDefault="0043756A" w:rsidP="0043756A">
      <w:pPr>
        <w:pStyle w:val="CodeListingSmall"/>
      </w:pPr>
      <w:r>
        <w:t xml:space="preserve">                # print name</w:t>
      </w:r>
    </w:p>
    <w:p w:rsidR="0043756A" w:rsidRDefault="0043756A" w:rsidP="0043756A">
      <w:pPr>
        <w:pStyle w:val="CodeListingSmall"/>
      </w:pPr>
      <w:r>
        <w:t xml:space="preserve">                print 'Datasource name is: '+datasources.getName()</w:t>
      </w:r>
    </w:p>
    <w:p w:rsidR="0043756A" w:rsidRDefault="0043756A" w:rsidP="0043756A">
      <w:pPr>
        <w:pStyle w:val="CodeListingSmall"/>
      </w:pPr>
      <w:r>
        <w:t xml:space="preserve">                # untarget</w:t>
      </w:r>
    </w:p>
    <w:p w:rsidR="0043756A" w:rsidRDefault="0043756A" w:rsidP="0043756A">
      <w:pPr>
        <w:pStyle w:val="CodeListingSmall"/>
      </w:pPr>
      <w:r>
        <w:t xml:space="preserve">                cd('/JDBCSystemResources/'+datasources.getName())</w:t>
      </w:r>
    </w:p>
    <w:p w:rsidR="0043756A" w:rsidRDefault="0043756A" w:rsidP="0043756A">
      <w:pPr>
        <w:pStyle w:val="CodeListingSmall"/>
      </w:pPr>
      <w:r>
        <w:t xml:space="preserve">                set('Targets',jarray.array([], ObjectName))</w:t>
      </w:r>
    </w:p>
    <w:p w:rsidR="0043756A" w:rsidRDefault="0043756A" w:rsidP="0043756A">
      <w:pPr>
        <w:pStyle w:val="CodeListingSmall"/>
      </w:pPr>
      <w:r>
        <w:t xml:space="preserve">                print ' Datasource has been untargeted !'</w:t>
      </w:r>
    </w:p>
    <w:p w:rsidR="0043756A" w:rsidRDefault="0043756A" w:rsidP="0043756A">
      <w:pPr>
        <w:pStyle w:val="CodeListingSmall"/>
      </w:pPr>
      <w:r>
        <w:t xml:space="preserve">                # remember that DS was found</w:t>
      </w:r>
    </w:p>
    <w:p w:rsidR="0043756A" w:rsidRDefault="0043756A" w:rsidP="0043756A">
      <w:pPr>
        <w:pStyle w:val="CodeListingSmall"/>
      </w:pPr>
      <w:r>
        <w:t xml:space="preserve">                already_found = true</w:t>
      </w:r>
    </w:p>
    <w:p w:rsidR="0043756A" w:rsidRDefault="0043756A" w:rsidP="0043756A">
      <w:pPr>
        <w:pStyle w:val="CodeListingSmall"/>
      </w:pPr>
    </w:p>
    <w:p w:rsidR="0043756A" w:rsidRDefault="0043756A" w:rsidP="0043756A">
      <w:pPr>
        <w:pStyle w:val="CodeListingSmall"/>
      </w:pPr>
      <w:r>
        <w:t xml:space="preserve">          if ((self.datasourcename!=None) and (already_found==false)):</w:t>
      </w:r>
    </w:p>
    <w:p w:rsidR="0043756A" w:rsidRDefault="0043756A" w:rsidP="0043756A">
      <w:pPr>
        <w:pStyle w:val="CodeListingSmall"/>
      </w:pPr>
      <w:r>
        <w:t xml:space="preserve">             print 'Datasource '+ self.datasourcename + ' not found in this domain !'</w:t>
      </w:r>
    </w:p>
    <w:p w:rsidR="0043756A" w:rsidRDefault="0043756A" w:rsidP="0043756A">
      <w:pPr>
        <w:pStyle w:val="CodeListingSmall"/>
      </w:pPr>
    </w:p>
    <w:p w:rsidR="0043756A" w:rsidRDefault="0043756A" w:rsidP="0043756A">
      <w:pPr>
        <w:pStyle w:val="CodeListingSmall"/>
      </w:pPr>
      <w:r>
        <w:t xml:space="preserve">          # activate changes</w:t>
      </w:r>
    </w:p>
    <w:p w:rsidR="0043756A" w:rsidRDefault="0043756A" w:rsidP="0043756A">
      <w:pPr>
        <w:pStyle w:val="CodeListingSmall"/>
      </w:pPr>
      <w:r>
        <w:t xml:space="preserve">          save()</w:t>
      </w:r>
    </w:p>
    <w:p w:rsidR="0043756A" w:rsidRDefault="0043756A" w:rsidP="0043756A">
      <w:pPr>
        <w:pStyle w:val="CodeListingSmall"/>
      </w:pPr>
      <w:r>
        <w:t xml:space="preserve">          activate()</w:t>
      </w:r>
    </w:p>
    <w:p w:rsidR="0043756A" w:rsidRDefault="0043756A" w:rsidP="0043756A">
      <w:pPr>
        <w:pStyle w:val="CodeListingSmall"/>
      </w:pPr>
    </w:p>
    <w:p w:rsidR="0043756A" w:rsidRDefault="0043756A" w:rsidP="0043756A">
      <w:pPr>
        <w:pStyle w:val="CodeListingSmall"/>
      </w:pPr>
      <w:r>
        <w:t xml:space="preserve">       else:</w:t>
      </w:r>
    </w:p>
    <w:p w:rsidR="0043756A" w:rsidRDefault="0043756A" w:rsidP="0043756A">
      <w:pPr>
        <w:pStyle w:val="CodeListingSmall"/>
      </w:pPr>
      <w:r>
        <w:t xml:space="preserve">          print 'untargetDatasource() is only available if connected to the adminserver !'</w:t>
      </w:r>
    </w:p>
    <w:p w:rsidR="0043756A" w:rsidRDefault="0043756A" w:rsidP="0043756A">
      <w:pPr>
        <w:pStyle w:val="CodeListingSmall"/>
      </w:pPr>
      <w:r>
        <w:t xml:space="preserve">          return</w:t>
      </w:r>
    </w:p>
    <w:p w:rsidR="0043756A" w:rsidRDefault="0043756A" w:rsidP="0043756A">
      <w:pPr>
        <w:pStyle w:val="CodeListingSmall"/>
      </w:pPr>
    </w:p>
    <w:p w:rsidR="0043756A" w:rsidRDefault="0043756A" w:rsidP="0043756A">
      <w:pPr>
        <w:pStyle w:val="CodeListingSmall"/>
      </w:pPr>
    </w:p>
    <w:p w:rsidR="0043756A" w:rsidRDefault="0043756A" w:rsidP="0043756A">
      <w:pPr>
        <w:pStyle w:val="CodeListingSmall"/>
      </w:pPr>
      <w:r>
        <w:t xml:space="preserve">    # target datasource.  </w:t>
      </w:r>
    </w:p>
    <w:p w:rsidR="0043756A" w:rsidRDefault="0043756A" w:rsidP="0043756A">
      <w:pPr>
        <w:pStyle w:val="CodeListingSmall"/>
      </w:pPr>
      <w:r>
        <w:t xml:space="preserve">    # Note if "None" was set in the constructor, then all DS will target to the same target</w:t>
      </w:r>
    </w:p>
    <w:p w:rsidR="0043756A" w:rsidRDefault="0043756A" w:rsidP="0043756A">
      <w:pPr>
        <w:pStyle w:val="CodeListingSmall"/>
      </w:pPr>
      <w:r>
        <w:t xml:space="preserve">    # target type can be 'Server' or 'Cluster'</w:t>
      </w:r>
    </w:p>
    <w:p w:rsidR="0043756A" w:rsidRDefault="0043756A" w:rsidP="0043756A">
      <w:pPr>
        <w:pStyle w:val="CodeListingSmall"/>
      </w:pPr>
      <w:r>
        <w:t xml:space="preserve">    def targetDatasource(self, newTarget, targetType='Cluster'):</w:t>
      </w:r>
    </w:p>
    <w:p w:rsidR="0043756A" w:rsidRDefault="0043756A" w:rsidP="0043756A">
      <w:pPr>
        <w:pStyle w:val="CodeListingSmall"/>
      </w:pPr>
      <w:r>
        <w:t xml:space="preserve">       if (str(isAdminServer)=='true'):</w:t>
      </w:r>
    </w:p>
    <w:p w:rsidR="0043756A" w:rsidRDefault="0043756A" w:rsidP="0043756A">
      <w:pPr>
        <w:pStyle w:val="CodeListingSmall"/>
      </w:pPr>
      <w:r>
        <w:t xml:space="preserve">          serverConfig()</w:t>
      </w:r>
    </w:p>
    <w:p w:rsidR="0043756A" w:rsidRDefault="0043756A" w:rsidP="0043756A">
      <w:pPr>
        <w:pStyle w:val="CodeListingSmall"/>
      </w:pPr>
      <w:r>
        <w:t xml:space="preserve">          # edit mode necessary</w:t>
      </w:r>
    </w:p>
    <w:p w:rsidR="0043756A" w:rsidRDefault="0043756A" w:rsidP="0043756A">
      <w:pPr>
        <w:pStyle w:val="CodeListingSmall"/>
      </w:pPr>
      <w:r>
        <w:t xml:space="preserve">          edit()</w:t>
      </w:r>
    </w:p>
    <w:p w:rsidR="0043756A" w:rsidRDefault="0043756A" w:rsidP="0043756A">
      <w:pPr>
        <w:pStyle w:val="CodeListingSmall"/>
      </w:pPr>
      <w:r>
        <w:t xml:space="preserve">          startEdit()</w:t>
      </w:r>
    </w:p>
    <w:p w:rsidR="0043756A" w:rsidRDefault="0043756A" w:rsidP="0043756A">
      <w:pPr>
        <w:pStyle w:val="CodeListingSmall"/>
      </w:pPr>
      <w:r>
        <w:t xml:space="preserve">          # get all datasource config mbeans</w:t>
      </w:r>
    </w:p>
    <w:p w:rsidR="0043756A" w:rsidRDefault="0043756A" w:rsidP="0043756A">
      <w:pPr>
        <w:pStyle w:val="CodeListingSmall"/>
      </w:pPr>
      <w:r>
        <w:t xml:space="preserve">          allDSconfigs = cmo.getJDBCSystemResources()</w:t>
      </w:r>
    </w:p>
    <w:p w:rsidR="0043756A" w:rsidRDefault="0043756A" w:rsidP="0043756A">
      <w:pPr>
        <w:pStyle w:val="CodeListingSmall"/>
      </w:pPr>
    </w:p>
    <w:p w:rsidR="0043756A" w:rsidRDefault="0043756A" w:rsidP="0043756A">
      <w:pPr>
        <w:pStyle w:val="CodeListingSmall"/>
      </w:pPr>
      <w:r>
        <w:t xml:space="preserve">          # loop over all datasources</w:t>
      </w:r>
    </w:p>
    <w:p w:rsidR="0043756A" w:rsidRDefault="0043756A" w:rsidP="0043756A">
      <w:pPr>
        <w:pStyle w:val="CodeListingSmall"/>
      </w:pPr>
      <w:r>
        <w:t xml:space="preserve">          already_found = false</w:t>
      </w:r>
    </w:p>
    <w:p w:rsidR="0043756A" w:rsidRDefault="0043756A" w:rsidP="0043756A">
      <w:pPr>
        <w:pStyle w:val="CodeListingSmall"/>
      </w:pPr>
      <w:r>
        <w:t xml:space="preserve">          for datasources in allDSconfigs:</w:t>
      </w:r>
    </w:p>
    <w:p w:rsidR="0043756A" w:rsidRDefault="0043756A" w:rsidP="0043756A">
      <w:pPr>
        <w:pStyle w:val="CodeListingSmall"/>
      </w:pPr>
      <w:r>
        <w:t xml:space="preserve">             # if desired datasource is found OR no name (=None) was provided</w:t>
      </w:r>
    </w:p>
    <w:p w:rsidR="0043756A" w:rsidRDefault="0043756A" w:rsidP="0043756A">
      <w:pPr>
        <w:pStyle w:val="CodeListingSmall"/>
      </w:pPr>
      <w:r>
        <w:t xml:space="preserve">             if ((self.datasourcename==None) or (self.datasourcename == datasources.getName())):</w:t>
      </w:r>
    </w:p>
    <w:p w:rsidR="0043756A" w:rsidRDefault="0043756A" w:rsidP="0043756A">
      <w:pPr>
        <w:pStyle w:val="CodeListingSmall"/>
      </w:pPr>
      <w:r>
        <w:t xml:space="preserve">                # print name</w:t>
      </w:r>
    </w:p>
    <w:p w:rsidR="0043756A" w:rsidRDefault="0043756A" w:rsidP="0043756A">
      <w:pPr>
        <w:pStyle w:val="CodeListingSmall"/>
      </w:pPr>
      <w:r>
        <w:t xml:space="preserve">                print 'Datasource name is: '+datasources.getName()</w:t>
      </w:r>
    </w:p>
    <w:p w:rsidR="0043756A" w:rsidRDefault="0043756A" w:rsidP="0043756A">
      <w:pPr>
        <w:pStyle w:val="CodeListingSmall"/>
      </w:pPr>
      <w:r>
        <w:t xml:space="preserve">                # target</w:t>
      </w:r>
    </w:p>
    <w:p w:rsidR="0043756A" w:rsidRDefault="0043756A" w:rsidP="0043756A">
      <w:pPr>
        <w:pStyle w:val="CodeListingSmall"/>
      </w:pPr>
      <w:r>
        <w:t xml:space="preserve">                cd('/JDBCSystemResources/'+datasources.getName())</w:t>
      </w:r>
    </w:p>
    <w:p w:rsidR="0043756A" w:rsidRDefault="0043756A" w:rsidP="0043756A">
      <w:pPr>
        <w:pStyle w:val="CodeListingSmall"/>
      </w:pPr>
      <w:r>
        <w:t xml:space="preserve">                set('Targets',jarray.array([ObjectName('com.bea:Name='+newTarget+',Type='+targetType)], ObjectName))</w:t>
      </w:r>
    </w:p>
    <w:p w:rsidR="0043756A" w:rsidRDefault="0043756A" w:rsidP="0043756A">
      <w:pPr>
        <w:pStyle w:val="CodeListingSmall"/>
      </w:pPr>
      <w:r>
        <w:t xml:space="preserve">                print ' Datasource has been targeted to '+targetType+' with the name '+newTarget+' !'</w:t>
      </w:r>
    </w:p>
    <w:p w:rsidR="0043756A" w:rsidRDefault="0043756A" w:rsidP="0043756A">
      <w:pPr>
        <w:pStyle w:val="CodeListingSmall"/>
      </w:pPr>
      <w:r>
        <w:t xml:space="preserve">                # remember that DS was found</w:t>
      </w:r>
    </w:p>
    <w:p w:rsidR="0043756A" w:rsidRDefault="0043756A" w:rsidP="0043756A">
      <w:pPr>
        <w:pStyle w:val="CodeListingSmall"/>
      </w:pPr>
      <w:r>
        <w:t xml:space="preserve">                already_found = true</w:t>
      </w:r>
    </w:p>
    <w:p w:rsidR="0043756A" w:rsidRDefault="0043756A" w:rsidP="0043756A">
      <w:pPr>
        <w:pStyle w:val="CodeListingSmall"/>
      </w:pPr>
    </w:p>
    <w:p w:rsidR="0043756A" w:rsidRDefault="0043756A" w:rsidP="0043756A">
      <w:pPr>
        <w:pStyle w:val="CodeListingSmall"/>
      </w:pPr>
      <w:r>
        <w:t xml:space="preserve">          if ((self.datasourcename!=None) and (already_found==false)):</w:t>
      </w:r>
    </w:p>
    <w:p w:rsidR="0043756A" w:rsidRDefault="0043756A" w:rsidP="0043756A">
      <w:pPr>
        <w:pStyle w:val="CodeListingSmall"/>
      </w:pPr>
      <w:r>
        <w:t xml:space="preserve">             print 'Datasource '+ self.datasourcename + ' not found in this domain !'</w:t>
      </w:r>
    </w:p>
    <w:p w:rsidR="0043756A" w:rsidRDefault="0043756A" w:rsidP="0043756A">
      <w:pPr>
        <w:pStyle w:val="CodeListingSmall"/>
      </w:pPr>
    </w:p>
    <w:p w:rsidR="0043756A" w:rsidRDefault="0043756A" w:rsidP="0043756A">
      <w:pPr>
        <w:pStyle w:val="CodeListingSmall"/>
      </w:pPr>
      <w:r>
        <w:t xml:space="preserve">          # activate changes</w:t>
      </w:r>
    </w:p>
    <w:p w:rsidR="0043756A" w:rsidRDefault="0043756A" w:rsidP="0043756A">
      <w:pPr>
        <w:pStyle w:val="CodeListingSmall"/>
      </w:pPr>
      <w:r>
        <w:t xml:space="preserve">          save()</w:t>
      </w:r>
    </w:p>
    <w:p w:rsidR="0043756A" w:rsidRDefault="0043756A" w:rsidP="0043756A">
      <w:pPr>
        <w:pStyle w:val="CodeListingSmall"/>
      </w:pPr>
      <w:r>
        <w:t xml:space="preserve">          activate()</w:t>
      </w:r>
    </w:p>
    <w:p w:rsidR="0043756A" w:rsidRDefault="0043756A" w:rsidP="0043756A">
      <w:pPr>
        <w:pStyle w:val="CodeListingSmall"/>
      </w:pPr>
    </w:p>
    <w:p w:rsidR="0043756A" w:rsidRDefault="0043756A" w:rsidP="0043756A">
      <w:pPr>
        <w:pStyle w:val="CodeListingSmall"/>
      </w:pPr>
      <w:r>
        <w:lastRenderedPageBreak/>
        <w:t xml:space="preserve">       else:</w:t>
      </w:r>
    </w:p>
    <w:p w:rsidR="0043756A" w:rsidRDefault="0043756A" w:rsidP="0043756A">
      <w:pPr>
        <w:pStyle w:val="CodeListingSmall"/>
      </w:pPr>
      <w:r>
        <w:t xml:space="preserve">          print 'untargetDatasource() is only available if connected to the adminserver !'</w:t>
      </w:r>
    </w:p>
    <w:p w:rsidR="0043756A" w:rsidRDefault="0043756A" w:rsidP="0043756A">
      <w:pPr>
        <w:pStyle w:val="CodeListingSmall"/>
      </w:pPr>
      <w:r>
        <w:t xml:space="preserve">          return</w:t>
      </w:r>
    </w:p>
    <w:p w:rsidR="0043756A" w:rsidRDefault="0043756A" w:rsidP="0043756A">
      <w:pPr>
        <w:pStyle w:val="BodyText"/>
      </w:pPr>
    </w:p>
    <w:p w:rsidR="0043756A" w:rsidRDefault="0043756A" w:rsidP="0043756A">
      <w:pPr>
        <w:pStyle w:val="BodyText"/>
      </w:pPr>
    </w:p>
    <w:p w:rsidR="0043756A" w:rsidRDefault="0043756A" w:rsidP="0043756A">
      <w:pPr>
        <w:pStyle w:val="CodeCallout"/>
      </w:pPr>
      <w:r>
        <w:t>WTCRuntime</w:t>
      </w:r>
    </w:p>
    <w:p w:rsidR="0043756A" w:rsidRDefault="0043756A" w:rsidP="0043756A">
      <w:pPr>
        <w:pStyle w:val="CodeListingSmall"/>
      </w:pPr>
    </w:p>
    <w:p w:rsidR="0043756A" w:rsidRDefault="0043756A" w:rsidP="0043756A">
      <w:pPr>
        <w:pStyle w:val="CodeListingSmall"/>
      </w:pPr>
      <w:r>
        <w:t># connect to the server</w:t>
      </w:r>
    </w:p>
    <w:p w:rsidR="0043756A" w:rsidRDefault="0043756A" w:rsidP="0043756A">
      <w:pPr>
        <w:pStyle w:val="CodeListingSmall"/>
      </w:pPr>
      <w:r>
        <w:t>connect(...)</w:t>
      </w:r>
    </w:p>
    <w:p w:rsidR="0043756A" w:rsidRDefault="0043756A" w:rsidP="0043756A">
      <w:pPr>
        <w:pStyle w:val="CodeListingSmall"/>
      </w:pPr>
      <w:r>
        <w:t># switch to the domain ruuntime</w:t>
      </w:r>
    </w:p>
    <w:p w:rsidR="0043756A" w:rsidRDefault="0043756A" w:rsidP="0043756A">
      <w:pPr>
        <w:pStyle w:val="CodeListingSmall"/>
      </w:pPr>
      <w:r>
        <w:t>domainRuntime()</w:t>
      </w:r>
    </w:p>
    <w:p w:rsidR="0043756A" w:rsidRDefault="0043756A" w:rsidP="0043756A">
      <w:pPr>
        <w:pStyle w:val="CodeListingSmall"/>
      </w:pPr>
      <w:r>
        <w:t># switch to the WTC runtime of a managed-server</w:t>
      </w:r>
    </w:p>
    <w:p w:rsidR="0043756A" w:rsidRDefault="0043756A" w:rsidP="0043756A">
      <w:pPr>
        <w:pStyle w:val="CodeListingSmall"/>
      </w:pPr>
      <w:r>
        <w:t>cd ('/ServerRuntimes/MS1/WTCRuntime/WTCService')</w:t>
      </w:r>
    </w:p>
    <w:p w:rsidR="0043756A" w:rsidRDefault="0043756A" w:rsidP="0043756A">
      <w:pPr>
        <w:pStyle w:val="CodeListingSmall"/>
      </w:pPr>
      <w:r>
        <w:t xml:space="preserve"># list </w:t>
      </w:r>
    </w:p>
    <w:p w:rsidR="0043756A" w:rsidRDefault="0043756A" w:rsidP="0043756A">
      <w:pPr>
        <w:pStyle w:val="CodeListingSmall"/>
      </w:pPr>
      <w:r>
        <w:t>ls()</w:t>
      </w:r>
    </w:p>
    <w:p w:rsidR="0043756A" w:rsidRDefault="0043756A" w:rsidP="0043756A">
      <w:pPr>
        <w:pStyle w:val="CodeListingSmall"/>
      </w:pPr>
    </w:p>
    <w:p w:rsidR="0043756A" w:rsidRDefault="0043756A" w:rsidP="0043756A">
      <w:pPr>
        <w:pStyle w:val="CodeListingSmall"/>
      </w:pPr>
      <w:r>
        <w:t xml:space="preserve"> </w:t>
      </w:r>
    </w:p>
    <w:p w:rsidR="0043756A" w:rsidRDefault="0043756A" w:rsidP="0043756A">
      <w:pPr>
        <w:pStyle w:val="CodeListingSmall"/>
      </w:pPr>
      <w:r>
        <w:t>-r--   Name                                         WTCService</w:t>
      </w:r>
    </w:p>
    <w:p w:rsidR="0043756A" w:rsidRDefault="0043756A" w:rsidP="0043756A">
      <w:pPr>
        <w:pStyle w:val="CodeListingSmall"/>
      </w:pPr>
      <w:r>
        <w:t>-r--   Type                                         WTCRuntime</w:t>
      </w:r>
    </w:p>
    <w:p w:rsidR="0043756A" w:rsidRDefault="0043756A" w:rsidP="0043756A">
      <w:pPr>
        <w:pStyle w:val="CodeListingSmall"/>
      </w:pPr>
      <w:r>
        <w:t xml:space="preserve"> </w:t>
      </w:r>
    </w:p>
    <w:p w:rsidR="0043756A" w:rsidRDefault="0043756A" w:rsidP="0043756A">
      <w:pPr>
        <w:pStyle w:val="CodeListingSmall"/>
      </w:pPr>
      <w:r>
        <w:t>-r-x   getServiceStatus                             Integer : String(java.lang.String),String(java.lang.String),String(java.lang.String)</w:t>
      </w:r>
    </w:p>
    <w:p w:rsidR="0043756A" w:rsidRDefault="0043756A" w:rsidP="0043756A">
      <w:pPr>
        <w:pStyle w:val="CodeListingSmall"/>
      </w:pPr>
      <w:r>
        <w:t>-r-x   getServiceStatus                             Integer : String(localAccessPoint),String(svcName)</w:t>
      </w:r>
    </w:p>
    <w:p w:rsidR="0043756A" w:rsidRDefault="0043756A" w:rsidP="0043756A">
      <w:pPr>
        <w:pStyle w:val="CodeListingSmall"/>
      </w:pPr>
      <w:r>
        <w:t>-r-x   getServiceStatus                             Integer : String(localAccessPoint),String(svcName),Boolean(isImport)</w:t>
      </w:r>
    </w:p>
    <w:p w:rsidR="0043756A" w:rsidRDefault="0043756A" w:rsidP="0043756A">
      <w:pPr>
        <w:pStyle w:val="CodeListingSmall"/>
      </w:pPr>
      <w:r>
        <w:t>-r-x   getServiceStatus                             Integer : String(svcName)</w:t>
      </w:r>
    </w:p>
    <w:p w:rsidR="0043756A" w:rsidRDefault="0043756A" w:rsidP="0043756A">
      <w:pPr>
        <w:pStyle w:val="CodeListingSmall"/>
      </w:pPr>
      <w:r>
        <w:t>-r-x   getServiceStatus                             Integer : String(svcName),Boolean(isImport)</w:t>
      </w:r>
    </w:p>
    <w:p w:rsidR="0043756A" w:rsidRDefault="0043756A" w:rsidP="0043756A">
      <w:pPr>
        <w:pStyle w:val="CodeListingSmall"/>
      </w:pPr>
      <w:r>
        <w:t>-r-x   listConnectionsConfigured                    weblogic.wtc.gwt.DSessConnInfo[] :</w:t>
      </w:r>
    </w:p>
    <w:p w:rsidR="0043756A" w:rsidRDefault="0043756A" w:rsidP="0043756A">
      <w:pPr>
        <w:pStyle w:val="CodeListingSmall"/>
      </w:pPr>
      <w:r>
        <w:t>-r-x   preDeregister                                Void :</w:t>
      </w:r>
    </w:p>
    <w:p w:rsidR="0043756A" w:rsidRDefault="0043756A" w:rsidP="0043756A">
      <w:pPr>
        <w:pStyle w:val="CodeListingSmall"/>
      </w:pPr>
      <w:r>
        <w:t>-r-x   resumeService                                Void : String(localAccessPoint),String(remoteAccessPointList),String(svcName)</w:t>
      </w:r>
    </w:p>
    <w:p w:rsidR="0043756A" w:rsidRDefault="0043756A" w:rsidP="0043756A">
      <w:pPr>
        <w:pStyle w:val="CodeListingSmall"/>
      </w:pPr>
      <w:r>
        <w:t>-r-x   resumeService                                Void : String(localAccessPoint),String(svcName)</w:t>
      </w:r>
    </w:p>
    <w:p w:rsidR="0043756A" w:rsidRDefault="0043756A" w:rsidP="0043756A">
      <w:pPr>
        <w:pStyle w:val="CodeListingSmall"/>
      </w:pPr>
      <w:r>
        <w:t>-r-x   resumeService                                Void : String(localAccessPoint),String(svcName),Boolean(isImport)</w:t>
      </w:r>
    </w:p>
    <w:p w:rsidR="0043756A" w:rsidRDefault="0043756A" w:rsidP="0043756A">
      <w:pPr>
        <w:pStyle w:val="CodeListingSmall"/>
      </w:pPr>
      <w:r>
        <w:t>-r-x   resumeService                                Void : String(svcName)</w:t>
      </w:r>
    </w:p>
    <w:p w:rsidR="0043756A" w:rsidRDefault="0043756A" w:rsidP="0043756A">
      <w:pPr>
        <w:pStyle w:val="CodeListingSmall"/>
      </w:pPr>
      <w:r>
        <w:t>-r-x   resumeService                                Void : String(svcName),Boolean(isImport)</w:t>
      </w:r>
    </w:p>
    <w:p w:rsidR="0043756A" w:rsidRDefault="0043756A" w:rsidP="0043756A">
      <w:pPr>
        <w:pStyle w:val="CodeListingSmall"/>
      </w:pPr>
      <w:r>
        <w:t>-r-x   startConnection                              Void : String(LDomAccessPointId)</w:t>
      </w:r>
    </w:p>
    <w:p w:rsidR="0043756A" w:rsidRDefault="0043756A" w:rsidP="0043756A">
      <w:pPr>
        <w:pStyle w:val="CodeListingSmall"/>
      </w:pPr>
      <w:r>
        <w:t>-r-x   startConnection                              Void : String(LDomAccessPointId),String(RDomAccessPointId)</w:t>
      </w:r>
    </w:p>
    <w:p w:rsidR="0043756A" w:rsidRDefault="0043756A" w:rsidP="0043756A">
      <w:pPr>
        <w:pStyle w:val="CodeListingSmall"/>
      </w:pPr>
      <w:r>
        <w:t>-r-x   stopConnection                               Void : String(LDomAccessPointId)</w:t>
      </w:r>
    </w:p>
    <w:p w:rsidR="0043756A" w:rsidRDefault="0043756A" w:rsidP="0043756A">
      <w:pPr>
        <w:pStyle w:val="CodeListingSmall"/>
      </w:pPr>
      <w:r>
        <w:t>-r-x   stopConnection                               Void : String(LDomAccessPointId),String(RDomAccessPointId)</w:t>
      </w:r>
    </w:p>
    <w:p w:rsidR="0043756A" w:rsidRDefault="0043756A" w:rsidP="0043756A">
      <w:pPr>
        <w:pStyle w:val="CodeListingSmall"/>
      </w:pPr>
      <w:r>
        <w:t>-r-x   suspendService                               Void : String(localAccessPoint),String(remoteAccessPointList),String(svcName)</w:t>
      </w:r>
    </w:p>
    <w:p w:rsidR="0043756A" w:rsidRDefault="0043756A" w:rsidP="0043756A">
      <w:pPr>
        <w:pStyle w:val="CodeListingSmall"/>
      </w:pPr>
      <w:r>
        <w:t>-r-x   suspendService                               Void : String(localAccessPoint),String(svcName)</w:t>
      </w:r>
    </w:p>
    <w:p w:rsidR="0043756A" w:rsidRDefault="0043756A" w:rsidP="0043756A">
      <w:pPr>
        <w:pStyle w:val="CodeListingSmall"/>
      </w:pPr>
      <w:r>
        <w:t>-r-x   suspendService                               Void : String(localAccessPoint),String(svcName),Boolean(isImport)</w:t>
      </w:r>
    </w:p>
    <w:p w:rsidR="0043756A" w:rsidRDefault="0043756A" w:rsidP="0043756A">
      <w:pPr>
        <w:pStyle w:val="CodeListingSmall"/>
      </w:pPr>
      <w:r>
        <w:t>-r-x   suspendService                               Void : String(svcName)</w:t>
      </w:r>
    </w:p>
    <w:p w:rsidR="0043756A" w:rsidRDefault="0043756A" w:rsidP="0043756A">
      <w:pPr>
        <w:pStyle w:val="CodeListingSmall"/>
      </w:pPr>
      <w:r>
        <w:t>-r-x   suspendService                               Void : String(svcName),Boolean(isImport)</w:t>
      </w:r>
    </w:p>
    <w:p w:rsidR="0043756A" w:rsidRDefault="0043756A" w:rsidP="0043756A">
      <w:pPr>
        <w:pStyle w:val="BodyText"/>
      </w:pPr>
    </w:p>
    <w:p w:rsidR="0043756A" w:rsidRDefault="0043756A" w:rsidP="0043756A">
      <w:pPr>
        <w:pStyle w:val="BodyText"/>
      </w:pPr>
    </w:p>
    <w:p w:rsidR="0043756A" w:rsidRDefault="0043756A" w:rsidP="0043756A">
      <w:pPr>
        <w:pStyle w:val="CodeCallout"/>
      </w:pPr>
      <w:r>
        <w:t>deploy_applications</w:t>
      </w:r>
    </w:p>
    <w:p w:rsidR="0043756A" w:rsidRDefault="0043756A" w:rsidP="0043756A">
      <w:pPr>
        <w:pStyle w:val="CodeListingSmall"/>
      </w:pPr>
      <w:r>
        <w:t>import sys</w:t>
      </w:r>
    </w:p>
    <w:p w:rsidR="0043756A" w:rsidRDefault="0043756A" w:rsidP="0043756A">
      <w:pPr>
        <w:pStyle w:val="CodeListingSmall"/>
      </w:pPr>
      <w:r>
        <w:t>#=======================================================</w:t>
      </w:r>
    </w:p>
    <w:p w:rsidR="0043756A" w:rsidRDefault="0043756A" w:rsidP="0043756A">
      <w:pPr>
        <w:pStyle w:val="CodeListingSmall"/>
      </w:pPr>
      <w:r>
        <w:t># Function for fresh plain deployment</w:t>
      </w:r>
    </w:p>
    <w:p w:rsidR="0043756A" w:rsidRDefault="0043756A" w:rsidP="0043756A">
      <w:pPr>
        <w:pStyle w:val="CodeListingSmall"/>
      </w:pPr>
      <w:r>
        <w:t>#=======================================================</w:t>
      </w:r>
    </w:p>
    <w:p w:rsidR="0043756A" w:rsidRDefault="0043756A" w:rsidP="0043756A">
      <w:pPr>
        <w:pStyle w:val="CodeListingSmall"/>
      </w:pPr>
      <w:r>
        <w:t>def newDeploy(appName,ver):</w:t>
      </w:r>
    </w:p>
    <w:p w:rsidR="0043756A" w:rsidRDefault="0043756A" w:rsidP="0043756A">
      <w:pPr>
        <w:pStyle w:val="CodeListingSmall"/>
      </w:pPr>
      <w:r>
        <w:t xml:space="preserve">    print 'Deploying .........'</w:t>
      </w:r>
    </w:p>
    <w:p w:rsidR="0043756A" w:rsidRDefault="0043756A" w:rsidP="0043756A">
      <w:pPr>
        <w:pStyle w:val="CodeListingSmall"/>
      </w:pPr>
      <w:r>
        <w:t xml:space="preserve">    deploy(appName,'/path/applications/'+appName+'/'+ver , targets='AdminServer')</w:t>
      </w:r>
    </w:p>
    <w:p w:rsidR="0043756A" w:rsidRDefault="0043756A" w:rsidP="0043756A">
      <w:pPr>
        <w:pStyle w:val="CodeListingSmall"/>
      </w:pPr>
      <w:r>
        <w:t xml:space="preserve">    startApplication(appName)</w:t>
      </w:r>
    </w:p>
    <w:p w:rsidR="0043756A" w:rsidRDefault="0043756A" w:rsidP="0043756A">
      <w:pPr>
        <w:pStyle w:val="CodeListingSmall"/>
      </w:pPr>
      <w:r>
        <w:t xml:space="preserve"> </w:t>
      </w:r>
    </w:p>
    <w:p w:rsidR="0043756A" w:rsidRDefault="0043756A" w:rsidP="0043756A">
      <w:pPr>
        <w:pStyle w:val="CodeListingSmall"/>
      </w:pPr>
      <w:r>
        <w:t>#=======================================================</w:t>
      </w:r>
    </w:p>
    <w:p w:rsidR="0043756A" w:rsidRDefault="0043756A" w:rsidP="0043756A">
      <w:pPr>
        <w:pStyle w:val="CodeListingSmall"/>
      </w:pPr>
      <w:r>
        <w:t># Function for finding the  Application Status</w:t>
      </w:r>
    </w:p>
    <w:p w:rsidR="0043756A" w:rsidRDefault="0043756A" w:rsidP="0043756A">
      <w:pPr>
        <w:pStyle w:val="CodeListingSmall"/>
      </w:pPr>
      <w:r>
        <w:t xml:space="preserve">#======================================================= </w:t>
      </w:r>
    </w:p>
    <w:p w:rsidR="0043756A" w:rsidRDefault="0043756A" w:rsidP="0043756A">
      <w:pPr>
        <w:pStyle w:val="CodeListingSmall"/>
      </w:pPr>
      <w:r>
        <w:t>def appstatus(appName, serverName):</w:t>
      </w:r>
    </w:p>
    <w:p w:rsidR="0043756A" w:rsidRDefault="0043756A" w:rsidP="0043756A">
      <w:pPr>
        <w:pStyle w:val="CodeListingSmall"/>
      </w:pPr>
      <w:r>
        <w:t xml:space="preserve">    cd('domainRuntime:/AppRuntimeStateRuntime/AppRuntimeStateRuntime')</w:t>
      </w:r>
    </w:p>
    <w:p w:rsidR="0043756A" w:rsidRDefault="0043756A" w:rsidP="0043756A">
      <w:pPr>
        <w:pStyle w:val="CodeListingSmall"/>
      </w:pPr>
      <w:r>
        <w:t xml:space="preserve">    #get current real state for app in specific server</w:t>
      </w:r>
    </w:p>
    <w:p w:rsidR="0043756A" w:rsidRDefault="0043756A" w:rsidP="0043756A">
      <w:pPr>
        <w:pStyle w:val="CodeListingSmall"/>
      </w:pPr>
      <w:r>
        <w:t xml:space="preserve">    currentState = cmo.getCurrentState(appName, serverName)</w:t>
      </w:r>
    </w:p>
    <w:p w:rsidR="0043756A" w:rsidRDefault="0043756A" w:rsidP="0043756A">
      <w:pPr>
        <w:pStyle w:val="CodeListingSmall"/>
      </w:pPr>
      <w:r>
        <w:t xml:space="preserve">    return currentState</w:t>
      </w:r>
    </w:p>
    <w:p w:rsidR="0043756A" w:rsidRDefault="0043756A" w:rsidP="0043756A">
      <w:pPr>
        <w:pStyle w:val="CodeListingSmall"/>
      </w:pPr>
      <w:r>
        <w:t xml:space="preserve">#====================================================== </w:t>
      </w:r>
    </w:p>
    <w:p w:rsidR="0043756A" w:rsidRDefault="0043756A" w:rsidP="0043756A">
      <w:pPr>
        <w:pStyle w:val="CodeListingSmall"/>
      </w:pPr>
      <w:r>
        <w:t># Undeploy the given application</w:t>
      </w:r>
    </w:p>
    <w:p w:rsidR="0043756A" w:rsidRDefault="0043756A" w:rsidP="0043756A">
      <w:pPr>
        <w:pStyle w:val="CodeListingSmall"/>
      </w:pPr>
      <w:r>
        <w:lastRenderedPageBreak/>
        <w:t># Target we can change according to domain and application deployed on</w:t>
      </w:r>
    </w:p>
    <w:p w:rsidR="0043756A" w:rsidRDefault="0043756A" w:rsidP="0043756A">
      <w:pPr>
        <w:pStyle w:val="CodeListingSmall"/>
      </w:pPr>
      <w:r>
        <w:t>#======================================================</w:t>
      </w:r>
    </w:p>
    <w:p w:rsidR="0043756A" w:rsidRDefault="0043756A" w:rsidP="0043756A">
      <w:pPr>
        <w:pStyle w:val="CodeListingSmall"/>
      </w:pPr>
      <w:r>
        <w:t>def unDeploy(appName):</w:t>
      </w:r>
    </w:p>
    <w:p w:rsidR="0043756A" w:rsidRDefault="0043756A" w:rsidP="0043756A">
      <w:pPr>
        <w:pStyle w:val="CodeListingSmall"/>
      </w:pPr>
      <w:r>
        <w:t xml:space="preserve">    print 'stopping and undeploying ....'</w:t>
      </w:r>
    </w:p>
    <w:p w:rsidR="0043756A" w:rsidRDefault="0043756A" w:rsidP="0043756A">
      <w:pPr>
        <w:pStyle w:val="CodeListingSmall"/>
      </w:pPr>
      <w:r>
        <w:t xml:space="preserve">    stopApplication(appName, targets='AdminServer')</w:t>
      </w:r>
    </w:p>
    <w:p w:rsidR="0043756A" w:rsidRDefault="0043756A" w:rsidP="0043756A">
      <w:pPr>
        <w:pStyle w:val="CodeListingSmall"/>
      </w:pPr>
      <w:r>
        <w:t xml:space="preserve">    undeploy(appName, targets='AdminServer')</w:t>
      </w:r>
    </w:p>
    <w:p w:rsidR="0043756A" w:rsidRDefault="0043756A" w:rsidP="0043756A">
      <w:pPr>
        <w:pStyle w:val="CodeListingSmall"/>
      </w:pPr>
      <w:r>
        <w:t xml:space="preserve"> </w:t>
      </w:r>
    </w:p>
    <w:p w:rsidR="0043756A" w:rsidRDefault="0043756A" w:rsidP="0043756A">
      <w:pPr>
        <w:pStyle w:val="CodeListingSmall"/>
      </w:pPr>
      <w:r>
        <w:t xml:space="preserve"> </w:t>
      </w:r>
    </w:p>
    <w:p w:rsidR="0043756A" w:rsidRDefault="0043756A" w:rsidP="0043756A">
      <w:pPr>
        <w:pStyle w:val="CodeListingSmall"/>
      </w:pPr>
      <w:r>
        <w:t>#========================================================</w:t>
      </w:r>
    </w:p>
    <w:p w:rsidR="0043756A" w:rsidRDefault="0043756A" w:rsidP="0043756A">
      <w:pPr>
        <w:pStyle w:val="CodeListingSmall"/>
      </w:pPr>
      <w:r>
        <w:t># Main program here...</w:t>
      </w:r>
    </w:p>
    <w:p w:rsidR="0043756A" w:rsidRDefault="0043756A" w:rsidP="0043756A">
      <w:pPr>
        <w:pStyle w:val="CodeListingSmall"/>
      </w:pPr>
      <w:r>
        <w:t># Target you can change as per your need</w:t>
      </w:r>
    </w:p>
    <w:p w:rsidR="0043756A" w:rsidRDefault="0043756A" w:rsidP="0043756A">
      <w:pPr>
        <w:pStyle w:val="CodeListingSmall"/>
      </w:pPr>
      <w:r>
        <w:t xml:space="preserve">#======================================================== </w:t>
      </w:r>
    </w:p>
    <w:p w:rsidR="0043756A" w:rsidRDefault="0043756A" w:rsidP="0043756A">
      <w:pPr>
        <w:pStyle w:val="CodeListingSmall"/>
      </w:pPr>
      <w:r>
        <w:t>appName = sys.argv[1]</w:t>
      </w:r>
    </w:p>
    <w:p w:rsidR="0043756A" w:rsidRDefault="0043756A" w:rsidP="0043756A">
      <w:pPr>
        <w:pStyle w:val="CodeListingSmall"/>
      </w:pPr>
      <w:r>
        <w:t>ver     = sys.argv[2]</w:t>
      </w:r>
    </w:p>
    <w:p w:rsidR="0043756A" w:rsidRDefault="0043756A" w:rsidP="0043756A">
      <w:pPr>
        <w:pStyle w:val="CodeListingSmall"/>
      </w:pPr>
      <w:r>
        <w:t>user    = sys.argv[3]</w:t>
      </w:r>
    </w:p>
    <w:p w:rsidR="0043756A" w:rsidRDefault="0043756A" w:rsidP="0043756A">
      <w:pPr>
        <w:pStyle w:val="CodeListingSmall"/>
      </w:pPr>
      <w:r>
        <w:t>passwd  = sys.argv[4]</w:t>
      </w:r>
    </w:p>
    <w:p w:rsidR="0043756A" w:rsidRDefault="0043756A" w:rsidP="0043756A">
      <w:pPr>
        <w:pStyle w:val="CodeListingSmall"/>
      </w:pPr>
      <w:r>
        <w:t>adminurl= sys.argv[5]</w:t>
      </w:r>
    </w:p>
    <w:p w:rsidR="0043756A" w:rsidRDefault="0043756A" w:rsidP="0043756A">
      <w:pPr>
        <w:pStyle w:val="CodeListingSmall"/>
      </w:pPr>
    </w:p>
    <w:p w:rsidR="0043756A" w:rsidRDefault="0043756A" w:rsidP="0043756A">
      <w:pPr>
        <w:pStyle w:val="CodeListingSmall"/>
      </w:pPr>
      <w:r>
        <w:t>connect(user, passwd, adminurl)</w:t>
      </w:r>
    </w:p>
    <w:p w:rsidR="0043756A" w:rsidRDefault="0043756A" w:rsidP="0043756A">
      <w:pPr>
        <w:pStyle w:val="CodeListingSmall"/>
      </w:pPr>
      <w:r>
        <w:t>cd('AppDeployments')</w:t>
      </w:r>
    </w:p>
    <w:p w:rsidR="0043756A" w:rsidRDefault="0043756A" w:rsidP="0043756A">
      <w:pPr>
        <w:pStyle w:val="CodeListingSmall"/>
      </w:pPr>
      <w:r>
        <w:t>appflag=0</w:t>
      </w:r>
    </w:p>
    <w:p w:rsidR="0043756A" w:rsidRDefault="0043756A" w:rsidP="0043756A">
      <w:pPr>
        <w:pStyle w:val="CodeListingSmall"/>
      </w:pPr>
      <w:r>
        <w:t>y=ls(returnMap='true')</w:t>
      </w:r>
    </w:p>
    <w:p w:rsidR="0043756A" w:rsidRDefault="0043756A" w:rsidP="0043756A">
      <w:pPr>
        <w:pStyle w:val="CodeListingSmall"/>
      </w:pPr>
      <w:r>
        <w:t>for i in y :</w:t>
      </w:r>
    </w:p>
    <w:p w:rsidR="0043756A" w:rsidRDefault="0043756A" w:rsidP="0043756A">
      <w:pPr>
        <w:pStyle w:val="CodeListingSmall"/>
      </w:pPr>
      <w:r>
        <w:t xml:space="preserve">    if i.startswith(appName )  ==1:</w:t>
      </w:r>
    </w:p>
    <w:p w:rsidR="0043756A" w:rsidRDefault="0043756A" w:rsidP="0043756A">
      <w:pPr>
        <w:pStyle w:val="CodeListingSmall"/>
      </w:pPr>
      <w:r>
        <w:t xml:space="preserve">        #Checking for the application existence)</w:t>
      </w:r>
    </w:p>
    <w:p w:rsidR="0043756A" w:rsidRDefault="0043756A" w:rsidP="0043756A">
      <w:pPr>
        <w:pStyle w:val="CodeListingSmall"/>
      </w:pPr>
      <w:r>
        <w:t xml:space="preserve">        print i</w:t>
      </w:r>
    </w:p>
    <w:p w:rsidR="0043756A" w:rsidRDefault="0043756A" w:rsidP="0043756A">
      <w:pPr>
        <w:pStyle w:val="CodeListingSmall"/>
      </w:pPr>
      <w:r>
        <w:t xml:space="preserve">        print appstatus(i,'AdminServer')</w:t>
      </w:r>
    </w:p>
    <w:p w:rsidR="0043756A" w:rsidRDefault="0043756A" w:rsidP="0043756A">
      <w:pPr>
        <w:pStyle w:val="CodeListingSmall"/>
      </w:pPr>
      <w:r>
        <w:t xml:space="preserve"> </w:t>
      </w:r>
    </w:p>
    <w:p w:rsidR="0043756A" w:rsidRDefault="0043756A" w:rsidP="0043756A">
      <w:pPr>
        <w:pStyle w:val="CodeListingSmall"/>
      </w:pPr>
      <w:r>
        <w:t>if appstatus(i,'AdminServer')=='STATE_RETIRED' :</w:t>
      </w:r>
    </w:p>
    <w:p w:rsidR="0043756A" w:rsidRDefault="0043756A" w:rsidP="0043756A">
      <w:pPr>
        <w:pStyle w:val="CodeListingSmall"/>
      </w:pPr>
      <w:r>
        <w:t xml:space="preserve">    appflag=1</w:t>
      </w:r>
    </w:p>
    <w:p w:rsidR="0043756A" w:rsidRDefault="0043756A" w:rsidP="0043756A">
      <w:pPr>
        <w:pStyle w:val="CodeListingSmall"/>
      </w:pPr>
      <w:r>
        <w:t xml:space="preserve">    break</w:t>
      </w:r>
    </w:p>
    <w:p w:rsidR="0043756A" w:rsidRDefault="0043756A" w:rsidP="0043756A">
      <w:pPr>
        <w:pStyle w:val="CodeListingSmall"/>
      </w:pPr>
      <w:r>
        <w:t>elif appstatus(i,'AdminServer')=='STATE_ACTIVE':</w:t>
      </w:r>
    </w:p>
    <w:p w:rsidR="0043756A" w:rsidRDefault="0043756A" w:rsidP="0043756A">
      <w:pPr>
        <w:pStyle w:val="CodeListingSmall"/>
      </w:pPr>
      <w:r>
        <w:t xml:space="preserve">    appflag=2</w:t>
      </w:r>
    </w:p>
    <w:p w:rsidR="0043756A" w:rsidRDefault="0043756A" w:rsidP="0043756A">
      <w:pPr>
        <w:pStyle w:val="CodeListingSmall"/>
      </w:pPr>
      <w:r>
        <w:t>else:</w:t>
      </w:r>
    </w:p>
    <w:p w:rsidR="0043756A" w:rsidRDefault="0043756A" w:rsidP="0043756A">
      <w:pPr>
        <w:pStyle w:val="CodeListingSmall"/>
      </w:pPr>
      <w:r>
        <w:t xml:space="preserve">    print ' other Applications are Running '</w:t>
      </w:r>
    </w:p>
    <w:p w:rsidR="0043756A" w:rsidRDefault="0043756A" w:rsidP="0043756A">
      <w:pPr>
        <w:pStyle w:val="CodeListingSmall"/>
      </w:pPr>
      <w:r>
        <w:t xml:space="preserve">    pass</w:t>
      </w:r>
    </w:p>
    <w:p w:rsidR="0043756A" w:rsidRDefault="0043756A" w:rsidP="0043756A">
      <w:pPr>
        <w:pStyle w:val="CodeListingSmall"/>
      </w:pPr>
      <w:r>
        <w:t xml:space="preserve"> </w:t>
      </w:r>
    </w:p>
    <w:p w:rsidR="0043756A" w:rsidRDefault="0043756A" w:rsidP="0043756A">
      <w:pPr>
        <w:pStyle w:val="CodeListingSmall"/>
      </w:pPr>
      <w:r>
        <w:t xml:space="preserve"> </w:t>
      </w:r>
    </w:p>
    <w:p w:rsidR="0043756A" w:rsidRDefault="0043756A" w:rsidP="0043756A">
      <w:pPr>
        <w:pStyle w:val="CodeListingSmall"/>
      </w:pPr>
      <w:r>
        <w:t>if appflag == 1 :</w:t>
      </w:r>
    </w:p>
    <w:p w:rsidR="0043756A" w:rsidRDefault="0043756A" w:rsidP="0043756A">
      <w:pPr>
        <w:pStyle w:val="CodeListingSmall"/>
      </w:pPr>
      <w:r>
        <w:t xml:space="preserve">    print 'application having RETIERED STATE ..'</w:t>
      </w:r>
    </w:p>
    <w:p w:rsidR="0043756A" w:rsidRDefault="0043756A" w:rsidP="0043756A">
      <w:pPr>
        <w:pStyle w:val="CodeListingSmall"/>
      </w:pPr>
      <w:r>
        <w:t xml:space="preserve">    unDeploy(i)</w:t>
      </w:r>
    </w:p>
    <w:p w:rsidR="0043756A" w:rsidRDefault="0043756A" w:rsidP="0043756A">
      <w:pPr>
        <w:pStyle w:val="CodeListingSmall"/>
      </w:pPr>
      <w:r>
        <w:t xml:space="preserve">    print appstatus(i,'AdminServer')</w:t>
      </w:r>
    </w:p>
    <w:p w:rsidR="0043756A" w:rsidRDefault="0043756A" w:rsidP="0043756A">
      <w:pPr>
        <w:pStyle w:val="CodeListingSmall"/>
      </w:pPr>
      <w:r>
        <w:t xml:space="preserve">    newDeploy(appName,ver)</w:t>
      </w:r>
    </w:p>
    <w:p w:rsidR="0043756A" w:rsidRDefault="0043756A" w:rsidP="0043756A">
      <w:pPr>
        <w:pStyle w:val="CodeListingSmall"/>
      </w:pPr>
      <w:r>
        <w:t xml:space="preserve">    print appstatus(i,'AdminServer')</w:t>
      </w:r>
    </w:p>
    <w:p w:rsidR="0043756A" w:rsidRDefault="0043756A" w:rsidP="0043756A">
      <w:pPr>
        <w:pStyle w:val="CodeListingSmall"/>
      </w:pPr>
      <w:r>
        <w:t>elif appflag== 2:</w:t>
      </w:r>
    </w:p>
    <w:p w:rsidR="0043756A" w:rsidRDefault="0043756A" w:rsidP="0043756A">
      <w:pPr>
        <w:pStyle w:val="CodeListingSmall"/>
      </w:pPr>
      <w:r>
        <w:t xml:space="preserve">    print 'Application exists in ACTIVE state...'</w:t>
      </w:r>
    </w:p>
    <w:p w:rsidR="0043756A" w:rsidRDefault="0043756A" w:rsidP="0043756A">
      <w:pPr>
        <w:pStyle w:val="CodeListingSmall"/>
      </w:pPr>
      <w:r>
        <w:t xml:space="preserve">    newDeploy(appName,ver)</w:t>
      </w:r>
    </w:p>
    <w:p w:rsidR="0043756A" w:rsidRDefault="0043756A" w:rsidP="0043756A">
      <w:pPr>
        <w:pStyle w:val="CodeListingSmall"/>
      </w:pPr>
      <w:r>
        <w:t xml:space="preserve">    print appstatus(i,'AdminServer')</w:t>
      </w:r>
    </w:p>
    <w:p w:rsidR="0043756A" w:rsidRDefault="0043756A" w:rsidP="0043756A">
      <w:pPr>
        <w:pStyle w:val="CodeListingSmall"/>
      </w:pPr>
      <w:r>
        <w:t>else:</w:t>
      </w:r>
    </w:p>
    <w:p w:rsidR="0043756A" w:rsidRDefault="0043756A" w:rsidP="0043756A">
      <w:pPr>
        <w:pStyle w:val="CodeListingSmall"/>
      </w:pPr>
      <w:r>
        <w:t xml:space="preserve">    print 'new application'</w:t>
      </w:r>
    </w:p>
    <w:p w:rsidR="0043756A" w:rsidRDefault="0043756A" w:rsidP="0043756A">
      <w:pPr>
        <w:pStyle w:val="BodyText"/>
      </w:pPr>
    </w:p>
    <w:p w:rsidR="0043756A" w:rsidRDefault="0043756A" w:rsidP="0043756A">
      <w:pPr>
        <w:pStyle w:val="BodyText"/>
      </w:pPr>
    </w:p>
    <w:p w:rsidR="0043756A" w:rsidRDefault="0043756A" w:rsidP="0043756A">
      <w:pPr>
        <w:pStyle w:val="CodeCallout"/>
      </w:pPr>
      <w:r>
        <w:t>check_module_targeting</w:t>
      </w:r>
    </w:p>
    <w:p w:rsidR="0043756A" w:rsidRDefault="0043756A" w:rsidP="0043756A">
      <w:pPr>
        <w:pStyle w:val="CodeListingSmall"/>
      </w:pPr>
      <w:r>
        <w:t>import jarray</w:t>
      </w:r>
    </w:p>
    <w:p w:rsidR="0043756A" w:rsidRDefault="0043756A" w:rsidP="0043756A">
      <w:pPr>
        <w:pStyle w:val="CodeListingSmall"/>
      </w:pPr>
      <w:r>
        <w:t xml:space="preserve"> </w:t>
      </w:r>
    </w:p>
    <w:p w:rsidR="0043756A" w:rsidRDefault="0043756A" w:rsidP="0043756A">
      <w:pPr>
        <w:pStyle w:val="CodeListingSmall"/>
      </w:pPr>
      <w:r>
        <w:t>def retargetApplicationComponent(appName, componentName, newTargetListNames, newTargetListTypes):</w:t>
      </w:r>
    </w:p>
    <w:p w:rsidR="0043756A" w:rsidRDefault="0043756A" w:rsidP="0043756A">
      <w:pPr>
        <w:pStyle w:val="CodeListingSmall"/>
      </w:pPr>
      <w:r>
        <w:t xml:space="preserve">    # switch to domain runtime</w:t>
      </w:r>
    </w:p>
    <w:p w:rsidR="0043756A" w:rsidRDefault="0043756A" w:rsidP="0043756A">
      <w:pPr>
        <w:pStyle w:val="CodeListingSmall"/>
      </w:pPr>
      <w:r>
        <w:t xml:space="preserve">    domainRuntime()</w:t>
      </w:r>
    </w:p>
    <w:p w:rsidR="0043756A" w:rsidRDefault="0043756A" w:rsidP="0043756A">
      <w:pPr>
        <w:pStyle w:val="CodeListingSmall"/>
      </w:pPr>
      <w:r>
        <w:t xml:space="preserve"> </w:t>
      </w:r>
    </w:p>
    <w:p w:rsidR="0043756A" w:rsidRDefault="0043756A" w:rsidP="0043756A">
      <w:pPr>
        <w:pStyle w:val="CodeListingSmall"/>
      </w:pPr>
      <w:r>
        <w:t xml:space="preserve">    # go to app runtime state</w:t>
      </w:r>
    </w:p>
    <w:p w:rsidR="0043756A" w:rsidRDefault="0043756A" w:rsidP="0043756A">
      <w:pPr>
        <w:pStyle w:val="CodeListingSmall"/>
      </w:pPr>
      <w:r>
        <w:t xml:space="preserve">    cd ('/AppRuntimeStateRuntime/AppRuntimeStateRuntime')</w:t>
      </w:r>
    </w:p>
    <w:p w:rsidR="0043756A" w:rsidRDefault="0043756A" w:rsidP="0043756A">
      <w:pPr>
        <w:pStyle w:val="CodeListingSmall"/>
      </w:pPr>
      <w:r>
        <w:t xml:space="preserve"> </w:t>
      </w:r>
    </w:p>
    <w:p w:rsidR="0043756A" w:rsidRDefault="0043756A" w:rsidP="0043756A">
      <w:pPr>
        <w:pStyle w:val="CodeListingSmall"/>
      </w:pPr>
      <w:r>
        <w:t xml:space="preserve">    # check if appName is in the list of known applications</w:t>
      </w:r>
    </w:p>
    <w:p w:rsidR="0043756A" w:rsidRDefault="0043756A" w:rsidP="0043756A">
      <w:pPr>
        <w:pStyle w:val="CodeListingSmall"/>
      </w:pPr>
      <w:r>
        <w:t xml:space="preserve">    appIDs = cmo.getApplicationIds() # ApplicationIds - java.lang.String[vhtest]</w:t>
      </w:r>
    </w:p>
    <w:p w:rsidR="0043756A" w:rsidRDefault="0043756A" w:rsidP="0043756A">
      <w:pPr>
        <w:pStyle w:val="CodeListingSmall"/>
      </w:pPr>
      <w:r>
        <w:t xml:space="preserve">    if not (appName in appIDs):</w:t>
      </w:r>
    </w:p>
    <w:p w:rsidR="0043756A" w:rsidRDefault="0043756A" w:rsidP="0043756A">
      <w:pPr>
        <w:pStyle w:val="CodeListingSmall"/>
      </w:pPr>
      <w:r>
        <w:t xml:space="preserve">       print 'PROBLEM:  Application ' + appName + ' is unknown !'</w:t>
      </w:r>
    </w:p>
    <w:p w:rsidR="0043756A" w:rsidRDefault="0043756A" w:rsidP="0043756A">
      <w:pPr>
        <w:pStyle w:val="CodeListingSmall"/>
      </w:pPr>
      <w:r>
        <w:t xml:space="preserve">       return</w:t>
      </w:r>
    </w:p>
    <w:p w:rsidR="0043756A" w:rsidRDefault="0043756A" w:rsidP="0043756A">
      <w:pPr>
        <w:pStyle w:val="CodeListingSmall"/>
      </w:pPr>
      <w:r>
        <w:t xml:space="preserve"> </w:t>
      </w:r>
    </w:p>
    <w:p w:rsidR="0043756A" w:rsidRDefault="0043756A" w:rsidP="0043756A">
      <w:pPr>
        <w:pStyle w:val="CodeListingSmall"/>
      </w:pPr>
      <w:r>
        <w:t xml:space="preserve">    # get the modules of application</w:t>
      </w:r>
    </w:p>
    <w:p w:rsidR="0043756A" w:rsidRDefault="0043756A" w:rsidP="0043756A">
      <w:pPr>
        <w:pStyle w:val="CodeListingSmall"/>
      </w:pPr>
      <w:r>
        <w:t xml:space="preserve">    myModules = cmo.getModuleIds(appName)</w:t>
      </w:r>
    </w:p>
    <w:p w:rsidR="0043756A" w:rsidRDefault="0043756A" w:rsidP="0043756A">
      <w:pPr>
        <w:pStyle w:val="CodeListingSmall"/>
      </w:pPr>
      <w:r>
        <w:t xml:space="preserve"> </w:t>
      </w:r>
    </w:p>
    <w:p w:rsidR="0043756A" w:rsidRDefault="0043756A" w:rsidP="0043756A">
      <w:pPr>
        <w:pStyle w:val="CodeListingSmall"/>
      </w:pPr>
      <w:r>
        <w:t xml:space="preserve">    # check if module exists in application</w:t>
      </w:r>
    </w:p>
    <w:p w:rsidR="0043756A" w:rsidRDefault="0043756A" w:rsidP="0043756A">
      <w:pPr>
        <w:pStyle w:val="CodeListingSmall"/>
      </w:pPr>
      <w:r>
        <w:t xml:space="preserve">    if not (componentName in myModules):</w:t>
      </w:r>
    </w:p>
    <w:p w:rsidR="0043756A" w:rsidRDefault="0043756A" w:rsidP="0043756A">
      <w:pPr>
        <w:pStyle w:val="CodeListingSmall"/>
      </w:pPr>
      <w:r>
        <w:t xml:space="preserve">       print 'PROBLEM:  Module '+componentName+' does not exist in application ' + appName + ' !'</w:t>
      </w:r>
    </w:p>
    <w:p w:rsidR="0043756A" w:rsidRDefault="0043756A" w:rsidP="0043756A">
      <w:pPr>
        <w:pStyle w:val="CodeListingSmall"/>
      </w:pPr>
      <w:r>
        <w:t xml:space="preserve">       return</w:t>
      </w:r>
    </w:p>
    <w:p w:rsidR="0043756A" w:rsidRDefault="0043756A" w:rsidP="0043756A">
      <w:pPr>
        <w:pStyle w:val="CodeListingSmall"/>
      </w:pPr>
      <w:r>
        <w:lastRenderedPageBreak/>
        <w:t xml:space="preserve"> </w:t>
      </w:r>
    </w:p>
    <w:p w:rsidR="0043756A" w:rsidRDefault="0043756A" w:rsidP="0043756A">
      <w:pPr>
        <w:pStyle w:val="CodeListingSmall"/>
      </w:pPr>
      <w:r>
        <w:t xml:space="preserve">    # ok application and component exist - therefore go ahead</w:t>
      </w:r>
    </w:p>
    <w:p w:rsidR="0043756A" w:rsidRDefault="0043756A" w:rsidP="0043756A">
      <w:pPr>
        <w:pStyle w:val="CodeListingSmall"/>
      </w:pPr>
      <w:r>
        <w:t xml:space="preserve"> </w:t>
      </w:r>
    </w:p>
    <w:p w:rsidR="0043756A" w:rsidRDefault="0043756A" w:rsidP="0043756A">
      <w:pPr>
        <w:pStyle w:val="CodeListingSmall"/>
      </w:pPr>
      <w:r>
        <w:t xml:space="preserve">    # test if exactly all targets are already configured</w:t>
      </w:r>
    </w:p>
    <w:p w:rsidR="0043756A" w:rsidRDefault="0043756A" w:rsidP="0043756A">
      <w:pPr>
        <w:pStyle w:val="CodeListingSmall"/>
      </w:pPr>
      <w:r>
        <w:t xml:space="preserve">    allDone = true</w:t>
      </w:r>
    </w:p>
    <w:p w:rsidR="0043756A" w:rsidRDefault="0043756A" w:rsidP="0043756A">
      <w:pPr>
        <w:pStyle w:val="CodeListingSmall"/>
      </w:pPr>
      <w:r>
        <w:t xml:space="preserve">    myCurrentTargets = cmo.getModuleTargets('vhtest','VH1')</w:t>
      </w:r>
    </w:p>
    <w:p w:rsidR="0043756A" w:rsidRDefault="0043756A" w:rsidP="0043756A">
      <w:pPr>
        <w:pStyle w:val="CodeListingSmall"/>
      </w:pPr>
      <w:r>
        <w:t xml:space="preserve">    print 'Actual Targets: ' , myCurrentTargets</w:t>
      </w:r>
    </w:p>
    <w:p w:rsidR="0043756A" w:rsidRDefault="0043756A" w:rsidP="0043756A">
      <w:pPr>
        <w:pStyle w:val="CodeListingSmall"/>
      </w:pPr>
      <w:r>
        <w:t xml:space="preserve"> </w:t>
      </w:r>
    </w:p>
    <w:p w:rsidR="0043756A" w:rsidRDefault="0043756A" w:rsidP="0043756A">
      <w:pPr>
        <w:pStyle w:val="CodeListingSmall"/>
      </w:pPr>
      <w:r>
        <w:t xml:space="preserve">    for index, value in enumerate(newTargetListNames):</w:t>
      </w:r>
    </w:p>
    <w:p w:rsidR="0043756A" w:rsidRDefault="0043756A" w:rsidP="0043756A">
      <w:pPr>
        <w:pStyle w:val="CodeListingSmall"/>
      </w:pPr>
      <w:r>
        <w:t xml:space="preserve">       print ' ... checking ' , value</w:t>
      </w:r>
    </w:p>
    <w:p w:rsidR="0043756A" w:rsidRDefault="0043756A" w:rsidP="0043756A">
      <w:pPr>
        <w:pStyle w:val="CodeListingSmall"/>
      </w:pPr>
      <w:r>
        <w:t xml:space="preserve">       if not (value in myCurrentTargets):</w:t>
      </w:r>
    </w:p>
    <w:p w:rsidR="0043756A" w:rsidRDefault="0043756A" w:rsidP="0043756A">
      <w:pPr>
        <w:pStyle w:val="CodeListingSmall"/>
      </w:pPr>
      <w:r>
        <w:t xml:space="preserve">          allDone = false</w:t>
      </w:r>
    </w:p>
    <w:p w:rsidR="0043756A" w:rsidRDefault="0043756A" w:rsidP="0043756A">
      <w:pPr>
        <w:pStyle w:val="CodeListingSmall"/>
      </w:pPr>
      <w:r>
        <w:t xml:space="preserve"> </w:t>
      </w:r>
    </w:p>
    <w:p w:rsidR="0043756A" w:rsidRDefault="0043756A" w:rsidP="0043756A">
      <w:pPr>
        <w:pStyle w:val="CodeListingSmall"/>
      </w:pPr>
      <w:r>
        <w:t xml:space="preserve">    # check if current target list is longer than new target list</w:t>
      </w:r>
    </w:p>
    <w:p w:rsidR="0043756A" w:rsidRDefault="0043756A" w:rsidP="0043756A">
      <w:pPr>
        <w:pStyle w:val="CodeListingSmall"/>
      </w:pPr>
      <w:r>
        <w:t xml:space="preserve">    if len(myCurrentTargets) &gt; len(newTargetListNames):</w:t>
      </w:r>
    </w:p>
    <w:p w:rsidR="0043756A" w:rsidRDefault="0043756A" w:rsidP="0043756A">
      <w:pPr>
        <w:pStyle w:val="CodeListingSmall"/>
      </w:pPr>
      <w:r>
        <w:t xml:space="preserve">        allDone = false</w:t>
      </w:r>
    </w:p>
    <w:p w:rsidR="0043756A" w:rsidRDefault="0043756A" w:rsidP="0043756A">
      <w:pPr>
        <w:pStyle w:val="CodeListingSmall"/>
      </w:pPr>
      <w:r>
        <w:t xml:space="preserve"> </w:t>
      </w:r>
    </w:p>
    <w:p w:rsidR="0043756A" w:rsidRDefault="0043756A" w:rsidP="0043756A">
      <w:pPr>
        <w:pStyle w:val="CodeListingSmall"/>
      </w:pPr>
      <w:r>
        <w:t xml:space="preserve">    if allDone:</w:t>
      </w:r>
    </w:p>
    <w:p w:rsidR="0043756A" w:rsidRDefault="0043756A" w:rsidP="0043756A">
      <w:pPr>
        <w:pStyle w:val="CodeListingSmall"/>
      </w:pPr>
      <w:r>
        <w:t xml:space="preserve">       print 'The module '+componentName+' is already targeted to the desired list of targets - no retarget necessary !'</w:t>
      </w:r>
    </w:p>
    <w:p w:rsidR="0043756A" w:rsidRDefault="0043756A" w:rsidP="0043756A">
      <w:pPr>
        <w:pStyle w:val="CodeListingSmall"/>
      </w:pPr>
      <w:r>
        <w:t xml:space="preserve">       return</w:t>
      </w:r>
    </w:p>
    <w:p w:rsidR="0043756A" w:rsidRDefault="0043756A" w:rsidP="0043756A">
      <w:pPr>
        <w:pStyle w:val="CodeListingSmall"/>
      </w:pPr>
      <w:r>
        <w:t xml:space="preserve"> </w:t>
      </w:r>
    </w:p>
    <w:p w:rsidR="0043756A" w:rsidRDefault="0043756A" w:rsidP="0043756A">
      <w:pPr>
        <w:pStyle w:val="CodeListingSmall"/>
      </w:pPr>
      <w:r>
        <w:t xml:space="preserve">    # ok - this means we need to retarget :-(</w:t>
      </w:r>
    </w:p>
    <w:p w:rsidR="0043756A" w:rsidRDefault="0043756A" w:rsidP="0043756A">
      <w:pPr>
        <w:pStyle w:val="CodeListingSmall"/>
      </w:pPr>
      <w:r>
        <w:t xml:space="preserve"> </w:t>
      </w:r>
    </w:p>
    <w:p w:rsidR="0043756A" w:rsidRDefault="0043756A" w:rsidP="0043756A">
      <w:pPr>
        <w:pStyle w:val="CodeListingSmall"/>
      </w:pPr>
      <w:r>
        <w:t xml:space="preserve">    # start edit session</w:t>
      </w:r>
    </w:p>
    <w:p w:rsidR="0043756A" w:rsidRDefault="0043756A" w:rsidP="0043756A">
      <w:pPr>
        <w:pStyle w:val="CodeListingSmall"/>
      </w:pPr>
      <w:r>
        <w:t xml:space="preserve">    edit()</w:t>
      </w:r>
    </w:p>
    <w:p w:rsidR="0043756A" w:rsidRDefault="0043756A" w:rsidP="0043756A">
      <w:pPr>
        <w:pStyle w:val="CodeListingSmall"/>
      </w:pPr>
      <w:r>
        <w:t xml:space="preserve">    startEdit()</w:t>
      </w:r>
    </w:p>
    <w:p w:rsidR="0043756A" w:rsidRDefault="0043756A" w:rsidP="0043756A">
      <w:pPr>
        <w:pStyle w:val="CodeListingSmall"/>
      </w:pPr>
      <w:r>
        <w:t xml:space="preserve"> </w:t>
      </w:r>
    </w:p>
    <w:p w:rsidR="0043756A" w:rsidRDefault="0043756A" w:rsidP="0043756A">
      <w:pPr>
        <w:pStyle w:val="CodeListingSmall"/>
      </w:pPr>
      <w:r>
        <w:t xml:space="preserve">    # go to app deployments configuration</w:t>
      </w:r>
    </w:p>
    <w:p w:rsidR="0043756A" w:rsidRDefault="0043756A" w:rsidP="0043756A">
      <w:pPr>
        <w:pStyle w:val="CodeListingSmall"/>
      </w:pPr>
      <w:r>
        <w:t xml:space="preserve">    cd ('/AppDeployments/vhtest')</w:t>
      </w:r>
    </w:p>
    <w:p w:rsidR="0043756A" w:rsidRDefault="0043756A" w:rsidP="0043756A">
      <w:pPr>
        <w:pStyle w:val="CodeListingSmall"/>
      </w:pPr>
      <w:r>
        <w:t xml:space="preserve"> </w:t>
      </w:r>
    </w:p>
    <w:p w:rsidR="0043756A" w:rsidRDefault="0043756A" w:rsidP="0043756A">
      <w:pPr>
        <w:pStyle w:val="CodeListingSmall"/>
      </w:pPr>
      <w:r>
        <w:t xml:space="preserve">    # create subdeployment for module and ignore exception if already exist</w:t>
      </w:r>
    </w:p>
    <w:p w:rsidR="0043756A" w:rsidRDefault="0043756A" w:rsidP="0043756A">
      <w:pPr>
        <w:pStyle w:val="CodeListingSmall"/>
      </w:pPr>
      <w:r>
        <w:t xml:space="preserve">    try:</w:t>
      </w:r>
    </w:p>
    <w:p w:rsidR="0043756A" w:rsidRDefault="0043756A" w:rsidP="0043756A">
      <w:pPr>
        <w:pStyle w:val="CodeListingSmall"/>
      </w:pPr>
      <w:r>
        <w:t xml:space="preserve">          cmo.createSubDeployment('VH1')</w:t>
      </w:r>
    </w:p>
    <w:p w:rsidR="0043756A" w:rsidRDefault="0043756A" w:rsidP="0043756A">
      <w:pPr>
        <w:pStyle w:val="CodeListingSmall"/>
      </w:pPr>
      <w:r>
        <w:t xml:space="preserve">    except:</w:t>
      </w:r>
    </w:p>
    <w:p w:rsidR="0043756A" w:rsidRDefault="0043756A" w:rsidP="0043756A">
      <w:pPr>
        <w:pStyle w:val="CodeListingSmall"/>
      </w:pPr>
      <w:r>
        <w:t xml:space="preserve">          print 'Ignore submodule creation exception:  please check if submodule already exists'</w:t>
      </w:r>
    </w:p>
    <w:p w:rsidR="0043756A" w:rsidRDefault="0043756A" w:rsidP="0043756A">
      <w:pPr>
        <w:pStyle w:val="CodeListingSmall"/>
      </w:pPr>
      <w:r>
        <w:t xml:space="preserve"> </w:t>
      </w:r>
    </w:p>
    <w:p w:rsidR="0043756A" w:rsidRDefault="0043756A" w:rsidP="0043756A">
      <w:pPr>
        <w:pStyle w:val="CodeListingSmall"/>
      </w:pPr>
      <w:r>
        <w:t xml:space="preserve">    # go to the subdeployment</w:t>
      </w:r>
    </w:p>
    <w:p w:rsidR="0043756A" w:rsidRDefault="0043756A" w:rsidP="0043756A">
      <w:pPr>
        <w:pStyle w:val="CodeListingSmall"/>
      </w:pPr>
      <w:r>
        <w:t xml:space="preserve">    cd('SubDeployments/VH1')</w:t>
      </w:r>
    </w:p>
    <w:p w:rsidR="0043756A" w:rsidRDefault="0043756A" w:rsidP="0043756A">
      <w:pPr>
        <w:pStyle w:val="CodeListingSmall"/>
      </w:pPr>
    </w:p>
    <w:p w:rsidR="0043756A" w:rsidRDefault="0043756A" w:rsidP="0043756A">
      <w:pPr>
        <w:pStyle w:val="CodeListingSmall"/>
      </w:pPr>
      <w:r>
        <w:t xml:space="preserve">    # create new array with target ObjectNames</w:t>
      </w:r>
    </w:p>
    <w:p w:rsidR="0043756A" w:rsidRDefault="0043756A" w:rsidP="0043756A">
      <w:pPr>
        <w:pStyle w:val="CodeListingSmall"/>
      </w:pPr>
      <w:r>
        <w:t xml:space="preserve">    targetsForDeployment = []</w:t>
      </w:r>
    </w:p>
    <w:p w:rsidR="0043756A" w:rsidRDefault="0043756A" w:rsidP="0043756A">
      <w:pPr>
        <w:pStyle w:val="CodeListingSmall"/>
      </w:pPr>
      <w:r>
        <w:t xml:space="preserve"> </w:t>
      </w:r>
    </w:p>
    <w:p w:rsidR="0043756A" w:rsidRDefault="0043756A" w:rsidP="0043756A">
      <w:pPr>
        <w:pStyle w:val="CodeListingSmall"/>
      </w:pPr>
      <w:r>
        <w:t xml:space="preserve">    # convert the argument lists into a Obe´jectName array</w:t>
      </w:r>
    </w:p>
    <w:p w:rsidR="0043756A" w:rsidRDefault="0043756A" w:rsidP="0043756A">
      <w:pPr>
        <w:pStyle w:val="CodeListingSmall"/>
      </w:pPr>
      <w:r>
        <w:t xml:space="preserve">    for index, value in enumerate(newTargetListNames):</w:t>
      </w:r>
    </w:p>
    <w:p w:rsidR="0043756A" w:rsidRDefault="0043756A" w:rsidP="0043756A">
      <w:pPr>
        <w:pStyle w:val="CodeListingSmall"/>
      </w:pPr>
      <w:r>
        <w:t xml:space="preserve">        nextName =str('com.bea:Name='+value+',Type='+newTargetListTypes[index])</w:t>
      </w:r>
    </w:p>
    <w:p w:rsidR="0043756A" w:rsidRDefault="0043756A" w:rsidP="0043756A">
      <w:pPr>
        <w:pStyle w:val="CodeListingSmall"/>
      </w:pPr>
      <w:r>
        <w:t xml:space="preserve">        targetsForDeployment.append(ObjectName(nextName))</w:t>
      </w:r>
    </w:p>
    <w:p w:rsidR="0043756A" w:rsidRDefault="0043756A" w:rsidP="0043756A">
      <w:pPr>
        <w:pStyle w:val="CodeListingSmall"/>
      </w:pPr>
      <w:r>
        <w:t xml:space="preserve"> </w:t>
      </w:r>
    </w:p>
    <w:p w:rsidR="0043756A" w:rsidRDefault="0043756A" w:rsidP="0043756A">
      <w:pPr>
        <w:pStyle w:val="CodeListingSmall"/>
      </w:pPr>
      <w:r>
        <w:t xml:space="preserve">    # finally set the targets</w:t>
      </w:r>
    </w:p>
    <w:p w:rsidR="0043756A" w:rsidRDefault="0043756A" w:rsidP="0043756A">
      <w:pPr>
        <w:pStyle w:val="CodeListingSmall"/>
      </w:pPr>
      <w:r>
        <w:t xml:space="preserve">    set('Targets',jarray.array(targetsForDeployment, ObjectName))</w:t>
      </w:r>
    </w:p>
    <w:p w:rsidR="0043756A" w:rsidRDefault="0043756A" w:rsidP="0043756A">
      <w:pPr>
        <w:pStyle w:val="CodeListingSmall"/>
      </w:pPr>
      <w:r>
        <w:t xml:space="preserve"> </w:t>
      </w:r>
    </w:p>
    <w:p w:rsidR="0043756A" w:rsidRDefault="0043756A" w:rsidP="0043756A">
      <w:pPr>
        <w:pStyle w:val="CodeListingSmall"/>
      </w:pPr>
      <w:r>
        <w:t xml:space="preserve">    # save changes and activate</w:t>
      </w:r>
    </w:p>
    <w:p w:rsidR="0043756A" w:rsidRDefault="0043756A" w:rsidP="0043756A">
      <w:pPr>
        <w:pStyle w:val="CodeListingSmall"/>
      </w:pPr>
      <w:r>
        <w:t xml:space="preserve">    save()</w:t>
      </w:r>
    </w:p>
    <w:p w:rsidR="0043756A" w:rsidRDefault="0043756A" w:rsidP="0043756A">
      <w:pPr>
        <w:pStyle w:val="CodeListingSmall"/>
      </w:pPr>
      <w:r>
        <w:t xml:space="preserve">    activate()</w:t>
      </w:r>
    </w:p>
    <w:p w:rsidR="0043756A" w:rsidRDefault="0043756A" w:rsidP="0043756A">
      <w:pPr>
        <w:pStyle w:val="CodeListingSmall"/>
      </w:pPr>
      <w:r>
        <w:t xml:space="preserve"> </w:t>
      </w:r>
    </w:p>
    <w:p w:rsidR="0043756A" w:rsidRDefault="0043756A" w:rsidP="0043756A">
      <w:pPr>
        <w:pStyle w:val="CodeListingSmall"/>
      </w:pPr>
      <w:r>
        <w:t xml:space="preserve">    # back to domain runtime</w:t>
      </w:r>
    </w:p>
    <w:p w:rsidR="0043756A" w:rsidRDefault="0043756A" w:rsidP="0043756A">
      <w:pPr>
        <w:pStyle w:val="CodeListingSmall"/>
      </w:pPr>
      <w:r>
        <w:t xml:space="preserve">    domainRuntime()</w:t>
      </w:r>
    </w:p>
    <w:p w:rsidR="0043756A" w:rsidRDefault="0043756A" w:rsidP="0043756A">
      <w:pPr>
        <w:pStyle w:val="CodeListingSmall"/>
      </w:pPr>
      <w:r>
        <w:t xml:space="preserve"> </w:t>
      </w:r>
    </w:p>
    <w:p w:rsidR="0043756A" w:rsidRDefault="0043756A" w:rsidP="0043756A">
      <w:pPr>
        <w:pStyle w:val="CodeListingSmall"/>
      </w:pPr>
      <w:r>
        <w:t xml:space="preserve">    print 'Retarget of '+componentName+' is done !'</w:t>
      </w:r>
    </w:p>
    <w:p w:rsidR="0043756A" w:rsidRDefault="0043756A" w:rsidP="0043756A">
      <w:pPr>
        <w:pStyle w:val="CodeListingSmall"/>
      </w:pPr>
      <w:r>
        <w:t xml:space="preserve"> </w:t>
      </w:r>
    </w:p>
    <w:p w:rsidR="0043756A" w:rsidRDefault="0043756A" w:rsidP="0043756A">
      <w:pPr>
        <w:pStyle w:val="CodeListingSmall"/>
      </w:pPr>
      <w:r>
        <w:t xml:space="preserve"> </w:t>
      </w:r>
    </w:p>
    <w:p w:rsidR="0043756A" w:rsidRDefault="0043756A" w:rsidP="0043756A">
      <w:pPr>
        <w:pStyle w:val="CodeListingSmall"/>
      </w:pPr>
      <w:r>
        <w:t>if __name__== "main":</w:t>
      </w:r>
    </w:p>
    <w:p w:rsidR="0043756A" w:rsidRDefault="0043756A" w:rsidP="0043756A">
      <w:pPr>
        <w:pStyle w:val="CodeListingSmall"/>
      </w:pPr>
      <w:r>
        <w:t xml:space="preserve">    # connect to the server</w:t>
      </w:r>
    </w:p>
    <w:p w:rsidR="0043756A" w:rsidRDefault="0043756A" w:rsidP="0043756A">
      <w:pPr>
        <w:pStyle w:val="CodeListingSmall"/>
      </w:pPr>
      <w:r>
        <w:t xml:space="preserve">    connect('weblogic','&lt;pw&gt;','t3://localhost:7100')</w:t>
      </w:r>
    </w:p>
    <w:p w:rsidR="0043756A" w:rsidRDefault="0043756A" w:rsidP="0043756A">
      <w:pPr>
        <w:pStyle w:val="CodeListingSmall"/>
      </w:pPr>
      <w:r>
        <w:t xml:space="preserve"> </w:t>
      </w:r>
    </w:p>
    <w:p w:rsidR="0043756A" w:rsidRDefault="0043756A" w:rsidP="0043756A">
      <w:pPr>
        <w:pStyle w:val="CodeListingSmall"/>
      </w:pPr>
      <w:r>
        <w:t xml:space="preserve">    # retarget</w:t>
      </w:r>
    </w:p>
    <w:p w:rsidR="0043756A" w:rsidRDefault="0043756A" w:rsidP="0043756A">
      <w:pPr>
        <w:pStyle w:val="CodeListingSmall"/>
      </w:pPr>
      <w:r>
        <w:t xml:space="preserve">    retargetApplicationComponent('vhtest', 'VH1', ['MyVirtualHost_MS1','MyVirtualHost_MS2'], </w:t>
      </w:r>
    </w:p>
    <w:p w:rsidR="0043756A" w:rsidRDefault="0043756A" w:rsidP="0043756A">
      <w:pPr>
        <w:pStyle w:val="CodeListingSmall"/>
      </w:pPr>
      <w:r>
        <w:t xml:space="preserve">                                 ['VirtualHost','VirtualHost'])</w:t>
      </w:r>
    </w:p>
    <w:p w:rsidR="0043756A" w:rsidRDefault="0043756A" w:rsidP="0043756A">
      <w:pPr>
        <w:pStyle w:val="CodeListingSmall"/>
      </w:pPr>
      <w:r>
        <w:t xml:space="preserve">    </w:t>
      </w:r>
    </w:p>
    <w:p w:rsidR="0043756A" w:rsidRDefault="0043756A" w:rsidP="0043756A">
      <w:pPr>
        <w:pStyle w:val="CodeListingSmall"/>
      </w:pPr>
      <w:r>
        <w:t xml:space="preserve">    print '\nScript has finished successfully '</w:t>
      </w:r>
    </w:p>
    <w:p w:rsidR="0043756A" w:rsidRDefault="0043756A" w:rsidP="0043756A">
      <w:pPr>
        <w:pStyle w:val="BodyText"/>
      </w:pPr>
    </w:p>
    <w:p w:rsidR="005B5199" w:rsidRDefault="005B5199" w:rsidP="0043756A">
      <w:pPr>
        <w:pStyle w:val="BodyText"/>
      </w:pPr>
    </w:p>
    <w:p w:rsidR="0043756A" w:rsidRDefault="0043756A" w:rsidP="0043756A">
      <w:pPr>
        <w:pStyle w:val="CodeCallout"/>
      </w:pPr>
      <w:r>
        <w:t>extended_deployment</w:t>
      </w:r>
    </w:p>
    <w:p w:rsidR="0043756A" w:rsidRDefault="0043756A" w:rsidP="0043756A">
      <w:pPr>
        <w:pStyle w:val="CodeListingSmall"/>
      </w:pPr>
      <w:r>
        <w:t xml:space="preserve">import os </w:t>
      </w:r>
    </w:p>
    <w:p w:rsidR="0043756A" w:rsidRDefault="0043756A" w:rsidP="0043756A">
      <w:pPr>
        <w:pStyle w:val="CodeListingSmall"/>
      </w:pPr>
      <w:r>
        <w:t xml:space="preserve">import time </w:t>
      </w:r>
    </w:p>
    <w:p w:rsidR="0043756A" w:rsidRDefault="0043756A" w:rsidP="0043756A">
      <w:pPr>
        <w:pStyle w:val="CodeListingSmall"/>
      </w:pPr>
      <w:r>
        <w:lastRenderedPageBreak/>
        <w:t xml:space="preserve">import sys </w:t>
      </w:r>
    </w:p>
    <w:p w:rsidR="0043756A" w:rsidRDefault="0043756A" w:rsidP="0043756A">
      <w:pPr>
        <w:pStyle w:val="CodeListingSmall"/>
      </w:pPr>
      <w:r>
        <w:t xml:space="preserve">from java.util import Date </w:t>
      </w:r>
    </w:p>
    <w:p w:rsidR="0043756A" w:rsidRDefault="0043756A" w:rsidP="0043756A">
      <w:pPr>
        <w:pStyle w:val="CodeListingSmall"/>
      </w:pPr>
      <w:r>
        <w:t xml:space="preserve">from java.text import SimpleDateFormat </w:t>
      </w:r>
    </w:p>
    <w:p w:rsidR="0043756A" w:rsidRDefault="0043756A" w:rsidP="0043756A">
      <w:pPr>
        <w:pStyle w:val="CodeListingSmall"/>
      </w:pPr>
    </w:p>
    <w:p w:rsidR="0043756A" w:rsidRDefault="0043756A" w:rsidP="0043756A">
      <w:pPr>
        <w:pStyle w:val="CodeListingSmall"/>
      </w:pPr>
      <w:r>
        <w:t># define global variables and constants</w:t>
      </w:r>
    </w:p>
    <w:p w:rsidR="0043756A" w:rsidRDefault="0043756A" w:rsidP="0043756A">
      <w:pPr>
        <w:pStyle w:val="CodeListingSmall"/>
      </w:pPr>
      <w:r>
        <w:t xml:space="preserve">t = Date() </w:t>
      </w:r>
    </w:p>
    <w:p w:rsidR="0043756A" w:rsidRDefault="0043756A" w:rsidP="0043756A">
      <w:pPr>
        <w:pStyle w:val="CodeListingSmall"/>
      </w:pPr>
      <w:r>
        <w:t xml:space="preserve">today=SimpleDateFormat("dd_MMM_HH:mm").format(Date()) </w:t>
      </w:r>
    </w:p>
    <w:p w:rsidR="0043756A" w:rsidRDefault="0043756A" w:rsidP="0043756A">
      <w:pPr>
        <w:pStyle w:val="CodeListingSmall"/>
      </w:pPr>
      <w:r>
        <w:t xml:space="preserve">user=sys.argv[1] </w:t>
      </w:r>
    </w:p>
    <w:p w:rsidR="0043756A" w:rsidRDefault="0043756A" w:rsidP="0043756A">
      <w:pPr>
        <w:pStyle w:val="CodeListingSmall"/>
      </w:pPr>
      <w:r>
        <w:t xml:space="preserve">URL=sys.argv[2] </w:t>
      </w:r>
    </w:p>
    <w:p w:rsidR="0043756A" w:rsidRDefault="0043756A" w:rsidP="0043756A">
      <w:pPr>
        <w:pStyle w:val="CodeListingSmall"/>
      </w:pPr>
      <w:r>
        <w:t>src="/home/"+user+"/CODE/"</w:t>
      </w:r>
    </w:p>
    <w:p w:rsidR="0043756A" w:rsidRDefault="0043756A" w:rsidP="0043756A">
      <w:pPr>
        <w:pStyle w:val="CodeListingSmall"/>
      </w:pPr>
      <w:r>
        <w:t>bksrc="/home/"+user+"/CODE_"</w:t>
      </w:r>
    </w:p>
    <w:p w:rsidR="0043756A" w:rsidRDefault="0043756A" w:rsidP="0043756A">
      <w:pPr>
        <w:pStyle w:val="CodeListingSmall"/>
      </w:pPr>
      <w:r>
        <w:t xml:space="preserve">dpath="/home/domains/wd"+user </w:t>
      </w:r>
    </w:p>
    <w:p w:rsidR="0043756A" w:rsidRDefault="0043756A" w:rsidP="0043756A">
      <w:pPr>
        <w:pStyle w:val="CodeListingSmall"/>
      </w:pPr>
      <w:r>
        <w:t>ECODE='\033[0m \n'</w:t>
      </w:r>
    </w:p>
    <w:p w:rsidR="0043756A" w:rsidRDefault="0043756A" w:rsidP="0043756A">
      <w:pPr>
        <w:pStyle w:val="CodeListingSmall"/>
      </w:pPr>
      <w:r>
        <w:t>G='\033[1;40;32m'</w:t>
      </w:r>
    </w:p>
    <w:p w:rsidR="0043756A" w:rsidRDefault="0043756A" w:rsidP="0043756A">
      <w:pPr>
        <w:pStyle w:val="CodeListingSmall"/>
      </w:pPr>
      <w:r>
        <w:t>R='\033[1;40;31m'</w:t>
      </w:r>
    </w:p>
    <w:p w:rsidR="0043756A" w:rsidRDefault="0043756A" w:rsidP="0043756A">
      <w:pPr>
        <w:pStyle w:val="CodeListingSmall"/>
      </w:pPr>
      <w:r>
        <w:t xml:space="preserve">deploylist=['a_ejb.jar','a_adapter.jar','b_adapter.jar','c.war'] </w:t>
      </w:r>
    </w:p>
    <w:p w:rsidR="0043756A" w:rsidRDefault="0043756A" w:rsidP="0043756A">
      <w:pPr>
        <w:pStyle w:val="CodeListingSmall"/>
      </w:pPr>
    </w:p>
    <w:p w:rsidR="0043756A" w:rsidRDefault="0043756A" w:rsidP="0043756A">
      <w:pPr>
        <w:pStyle w:val="CodeListingSmall"/>
      </w:pPr>
      <w:r>
        <w:t># define the modular functions</w:t>
      </w:r>
    </w:p>
    <w:p w:rsidR="0043756A" w:rsidRDefault="0043756A" w:rsidP="0043756A">
      <w:pPr>
        <w:pStyle w:val="CodeListingSmall"/>
      </w:pPr>
    </w:p>
    <w:p w:rsidR="0043756A" w:rsidRDefault="0043756A" w:rsidP="0043756A">
      <w:pPr>
        <w:pStyle w:val="CodeListingSmall"/>
      </w:pPr>
      <w:r>
        <w:t xml:space="preserve">def backup(): </w:t>
      </w:r>
    </w:p>
    <w:p w:rsidR="0043756A" w:rsidRDefault="0043756A" w:rsidP="0043756A">
      <w:pPr>
        <w:pStyle w:val="CodeListingSmall"/>
      </w:pPr>
      <w:r>
        <w:t xml:space="preserve">    try: </w:t>
      </w:r>
    </w:p>
    <w:p w:rsidR="0043756A" w:rsidRDefault="0043756A" w:rsidP="0043756A">
      <w:pPr>
        <w:pStyle w:val="CodeListingSmall"/>
      </w:pPr>
      <w:r>
        <w:t xml:space="preserve">         #Creating the Backup with Date And Time  </w:t>
      </w:r>
    </w:p>
    <w:p w:rsidR="0043756A" w:rsidRDefault="0043756A" w:rsidP="0043756A">
      <w:pPr>
        <w:pStyle w:val="CodeListingSmall"/>
      </w:pPr>
      <w:r>
        <w:t xml:space="preserve">         command = "cp -R "+src+" "+bksrc+today </w:t>
      </w:r>
    </w:p>
    <w:p w:rsidR="0043756A" w:rsidRDefault="0043756A" w:rsidP="0043756A">
      <w:pPr>
        <w:pStyle w:val="CodeListingSmall"/>
      </w:pPr>
      <w:r>
        <w:t xml:space="preserve">         os.system(command) </w:t>
      </w:r>
    </w:p>
    <w:p w:rsidR="0043756A" w:rsidRDefault="0043756A" w:rsidP="0043756A">
      <w:pPr>
        <w:pStyle w:val="CodeListingSmall"/>
      </w:pPr>
      <w:r>
        <w:t xml:space="preserve">    except: </w:t>
      </w:r>
    </w:p>
    <w:p w:rsidR="0043756A" w:rsidRDefault="0043756A" w:rsidP="0043756A">
      <w:pPr>
        <w:pStyle w:val="CodeListingSmall"/>
      </w:pPr>
      <w:r>
        <w:t xml:space="preserve">          print R+'   Code Backup FAILED!! '+ECODE </w:t>
      </w:r>
    </w:p>
    <w:p w:rsidR="0043756A" w:rsidRDefault="0043756A" w:rsidP="0043756A">
      <w:pPr>
        <w:pStyle w:val="CodeListingSmall"/>
      </w:pPr>
      <w:r>
        <w:t xml:space="preserve">          print dumpStack() </w:t>
      </w:r>
    </w:p>
    <w:p w:rsidR="0043756A" w:rsidRDefault="0043756A" w:rsidP="0043756A">
      <w:pPr>
        <w:pStyle w:val="CodeListingSmall"/>
      </w:pPr>
      <w:r>
        <w:t xml:space="preserve">  </w:t>
      </w:r>
    </w:p>
    <w:p w:rsidR="0043756A" w:rsidRDefault="0043756A" w:rsidP="0043756A">
      <w:pPr>
        <w:pStyle w:val="CodeListingSmall"/>
      </w:pPr>
      <w:r>
        <w:t xml:space="preserve">def getCode(): </w:t>
      </w:r>
    </w:p>
    <w:p w:rsidR="0043756A" w:rsidRDefault="0043756A" w:rsidP="0043756A">
      <w:pPr>
        <w:pStyle w:val="CodeListingSmall"/>
      </w:pPr>
      <w:r>
        <w:t xml:space="preserve">        try: </w:t>
      </w:r>
    </w:p>
    <w:p w:rsidR="0043756A" w:rsidRDefault="0043756A" w:rsidP="0043756A">
      <w:pPr>
        <w:pStyle w:val="CodeListingSmall"/>
      </w:pPr>
      <w:r>
        <w:t xml:space="preserve">                # GETTING THE Fresg Code from build location  </w:t>
      </w:r>
    </w:p>
    <w:p w:rsidR="0043756A" w:rsidRDefault="0043756A" w:rsidP="0043756A">
      <w:pPr>
        <w:pStyle w:val="CodeListingSmall"/>
      </w:pPr>
      <w:r>
        <w:t xml:space="preserve">                os.system('scp user@hostname:/home/user/Code_Ioc/*.*ar '+src) </w:t>
      </w:r>
    </w:p>
    <w:p w:rsidR="0043756A" w:rsidRDefault="0043756A" w:rsidP="0043756A">
      <w:pPr>
        <w:pStyle w:val="CodeListingSmall"/>
      </w:pPr>
      <w:r>
        <w:t xml:space="preserve">                print G+'    THE CODE COPIED SUCCESSFULLY  '+ECODE </w:t>
      </w:r>
    </w:p>
    <w:p w:rsidR="0043756A" w:rsidRDefault="0043756A" w:rsidP="0043756A">
      <w:pPr>
        <w:pStyle w:val="CodeListingSmall"/>
      </w:pPr>
      <w:r>
        <w:t xml:space="preserve">        except: </w:t>
      </w:r>
    </w:p>
    <w:p w:rsidR="0043756A" w:rsidRDefault="0043756A" w:rsidP="0043756A">
      <w:pPr>
        <w:pStyle w:val="CodeListingSmall"/>
      </w:pPr>
      <w:r>
        <w:t xml:space="preserve">                print R+'   THE CODE COPYING FAILED?!?!?'+ECODE </w:t>
      </w:r>
    </w:p>
    <w:p w:rsidR="0043756A" w:rsidRDefault="0043756A" w:rsidP="0043756A">
      <w:pPr>
        <w:pStyle w:val="CodeListingSmall"/>
      </w:pPr>
      <w:r>
        <w:t xml:space="preserve">                print dumpStack() </w:t>
      </w:r>
    </w:p>
    <w:p w:rsidR="0043756A" w:rsidRDefault="0043756A" w:rsidP="0043756A">
      <w:pPr>
        <w:pStyle w:val="CodeListingSmall"/>
      </w:pPr>
      <w:r>
        <w:t xml:space="preserve">                exit() </w:t>
      </w:r>
    </w:p>
    <w:p w:rsidR="0043756A" w:rsidRDefault="0043756A" w:rsidP="0043756A">
      <w:pPr>
        <w:pStyle w:val="CodeListingSmall"/>
      </w:pPr>
      <w:r>
        <w:t xml:space="preserve">def conn(): </w:t>
      </w:r>
    </w:p>
    <w:p w:rsidR="0043756A" w:rsidRDefault="0043756A" w:rsidP="0043756A">
      <w:pPr>
        <w:pStyle w:val="CodeListingSmall"/>
      </w:pPr>
      <w:r>
        <w:t xml:space="preserve">        try: </w:t>
      </w:r>
    </w:p>
    <w:p w:rsidR="0043756A" w:rsidRDefault="0043756A" w:rsidP="0043756A">
      <w:pPr>
        <w:pStyle w:val="CodeListingSmall"/>
      </w:pPr>
      <w:r>
        <w:t xml:space="preserve">                # CONNECTING TO THE SERVER ....  </w:t>
      </w:r>
    </w:p>
    <w:p w:rsidR="0043756A" w:rsidRDefault="0043756A" w:rsidP="0043756A">
      <w:pPr>
        <w:pStyle w:val="CodeListingSmall"/>
      </w:pPr>
      <w:r>
        <w:t xml:space="preserve">                connect(userConfigFile=UCF, userKeyFile=UKF, url=URL) </w:t>
      </w:r>
    </w:p>
    <w:p w:rsidR="0043756A" w:rsidRDefault="0043756A" w:rsidP="0043756A">
      <w:pPr>
        <w:pStyle w:val="CodeListingSmall"/>
      </w:pPr>
      <w:r>
        <w:t xml:space="preserve">        except: </w:t>
      </w:r>
    </w:p>
    <w:p w:rsidR="0043756A" w:rsidRDefault="0043756A" w:rsidP="0043756A">
      <w:pPr>
        <w:pStyle w:val="CodeListingSmall"/>
      </w:pPr>
      <w:r>
        <w:t xml:space="preserve">                print R+'  CONNECTION FAILED....',+ECODE </w:t>
      </w:r>
    </w:p>
    <w:p w:rsidR="0043756A" w:rsidRDefault="0043756A" w:rsidP="0043756A">
      <w:pPr>
        <w:pStyle w:val="CodeListingSmall"/>
      </w:pPr>
      <w:r>
        <w:t xml:space="preserve">                print dumpStack() </w:t>
      </w:r>
    </w:p>
    <w:p w:rsidR="0043756A" w:rsidRDefault="0043756A" w:rsidP="0043756A">
      <w:pPr>
        <w:pStyle w:val="CodeListingSmall"/>
      </w:pPr>
      <w:r>
        <w:t xml:space="preserve">                exit() </w:t>
      </w:r>
    </w:p>
    <w:p w:rsidR="0043756A" w:rsidRDefault="0043756A" w:rsidP="0043756A">
      <w:pPr>
        <w:pStyle w:val="CodeListingSmall"/>
      </w:pPr>
      <w:r>
        <w:t xml:space="preserve">def editing(): </w:t>
      </w:r>
    </w:p>
    <w:p w:rsidR="0043756A" w:rsidRDefault="0043756A" w:rsidP="0043756A">
      <w:pPr>
        <w:pStyle w:val="CodeListingSmall"/>
      </w:pPr>
      <w:r>
        <w:t xml:space="preserve">        edit() </w:t>
      </w:r>
    </w:p>
    <w:p w:rsidR="0043756A" w:rsidRDefault="0043756A" w:rsidP="0043756A">
      <w:pPr>
        <w:pStyle w:val="CodeListingSmall"/>
      </w:pPr>
      <w:r>
        <w:t xml:space="preserve">        startEdit() </w:t>
      </w:r>
    </w:p>
    <w:p w:rsidR="0043756A" w:rsidRDefault="0043756A" w:rsidP="0043756A">
      <w:pPr>
        <w:pStyle w:val="CodeListingSmall"/>
      </w:pPr>
      <w:r>
        <w:t xml:space="preserve">  </w:t>
      </w:r>
    </w:p>
    <w:p w:rsidR="0043756A" w:rsidRDefault="0043756A" w:rsidP="0043756A">
      <w:pPr>
        <w:pStyle w:val="CodeListingSmall"/>
      </w:pPr>
      <w:r>
        <w:t xml:space="preserve">def activating(): </w:t>
      </w:r>
    </w:p>
    <w:p w:rsidR="0043756A" w:rsidRDefault="0043756A" w:rsidP="0043756A">
      <w:pPr>
        <w:pStyle w:val="CodeListingSmall"/>
      </w:pPr>
      <w:r>
        <w:t xml:space="preserve">    save() </w:t>
      </w:r>
    </w:p>
    <w:p w:rsidR="0043756A" w:rsidRDefault="0043756A" w:rsidP="0043756A">
      <w:pPr>
        <w:pStyle w:val="CodeListingSmall"/>
      </w:pPr>
      <w:r>
        <w:t xml:space="preserve">    activate() </w:t>
      </w:r>
    </w:p>
    <w:p w:rsidR="0043756A" w:rsidRDefault="0043756A" w:rsidP="0043756A">
      <w:pPr>
        <w:pStyle w:val="CodeListingSmall"/>
      </w:pPr>
      <w:r>
        <w:t xml:space="preserve">  </w:t>
      </w:r>
    </w:p>
    <w:p w:rsidR="0043756A" w:rsidRDefault="0043756A" w:rsidP="0043756A">
      <w:pPr>
        <w:pStyle w:val="CodeListingSmall"/>
      </w:pPr>
      <w:r>
        <w:t xml:space="preserve">def stoppingApp(): </w:t>
      </w:r>
    </w:p>
    <w:p w:rsidR="0043756A" w:rsidRDefault="0043756A" w:rsidP="0043756A">
      <w:pPr>
        <w:pStyle w:val="CodeListingSmall"/>
      </w:pPr>
      <w:r>
        <w:t xml:space="preserve">    deploylist.reverse() </w:t>
      </w:r>
    </w:p>
    <w:p w:rsidR="0043756A" w:rsidRDefault="0043756A" w:rsidP="0043756A">
      <w:pPr>
        <w:pStyle w:val="CodeListingSmall"/>
      </w:pPr>
      <w:r>
        <w:t xml:space="preserve">    for s in deploylist: </w:t>
      </w:r>
    </w:p>
    <w:p w:rsidR="0043756A" w:rsidRDefault="0043756A" w:rsidP="0043756A">
      <w:pPr>
        <w:pStyle w:val="CodeListingSmall"/>
      </w:pPr>
      <w:r>
        <w:t xml:space="preserve">        try: </w:t>
      </w:r>
    </w:p>
    <w:p w:rsidR="0043756A" w:rsidRDefault="0043756A" w:rsidP="0043756A">
      <w:pPr>
        <w:pStyle w:val="CodeListingSmall"/>
      </w:pPr>
      <w:r>
        <w:t xml:space="preserve">            editing() </w:t>
      </w:r>
    </w:p>
    <w:p w:rsidR="0043756A" w:rsidRDefault="0043756A" w:rsidP="0043756A">
      <w:pPr>
        <w:pStyle w:val="CodeListingSmall"/>
      </w:pPr>
      <w:r>
        <w:t xml:space="preserve">            progress=stopApplication(s,timeout=360000) </w:t>
      </w:r>
    </w:p>
    <w:p w:rsidR="0043756A" w:rsidRDefault="0043756A" w:rsidP="0043756A">
      <w:pPr>
        <w:pStyle w:val="CodeListingSmall"/>
      </w:pPr>
      <w:r>
        <w:t xml:space="preserve">            progress.printStatus() </w:t>
      </w:r>
    </w:p>
    <w:p w:rsidR="0043756A" w:rsidRDefault="0043756A" w:rsidP="0043756A">
      <w:pPr>
        <w:pStyle w:val="CodeListingSmall"/>
      </w:pPr>
      <w:r>
        <w:t xml:space="preserve">            activating() </w:t>
      </w:r>
    </w:p>
    <w:p w:rsidR="0043756A" w:rsidRDefault="0043756A" w:rsidP="0043756A">
      <w:pPr>
        <w:pStyle w:val="CodeListingSmall"/>
      </w:pPr>
      <w:r>
        <w:t xml:space="preserve">       except: </w:t>
      </w:r>
    </w:p>
    <w:p w:rsidR="0043756A" w:rsidRDefault="0043756A" w:rsidP="0043756A">
      <w:pPr>
        <w:pStyle w:val="CodeListingSmall"/>
      </w:pPr>
      <w:r>
        <w:t xml:space="preserve">            print R+'  FAILED TO STOP THE APPLICATION  '+ECODE </w:t>
      </w:r>
    </w:p>
    <w:p w:rsidR="0043756A" w:rsidRDefault="0043756A" w:rsidP="0043756A">
      <w:pPr>
        <w:pStyle w:val="CodeListingSmall"/>
      </w:pPr>
      <w:r>
        <w:t xml:space="preserve">            print dumpStack() </w:t>
      </w:r>
    </w:p>
    <w:p w:rsidR="0043756A" w:rsidRDefault="0043756A" w:rsidP="0043756A">
      <w:pPr>
        <w:pStyle w:val="CodeListingSmall"/>
      </w:pPr>
      <w:r>
        <w:t xml:space="preserve">    </w:t>
      </w:r>
    </w:p>
    <w:p w:rsidR="0043756A" w:rsidRDefault="0043756A" w:rsidP="0043756A">
      <w:pPr>
        <w:pStyle w:val="CodeListingSmall"/>
      </w:pPr>
      <w:r>
        <w:t xml:space="preserve">    print G+'  APPLICATION STOPPED  '+ECODE </w:t>
      </w:r>
    </w:p>
    <w:p w:rsidR="0043756A" w:rsidRDefault="0043756A" w:rsidP="0043756A">
      <w:pPr>
        <w:pStyle w:val="CodeListingSmall"/>
      </w:pPr>
      <w:r>
        <w:t xml:space="preserve">  </w:t>
      </w:r>
    </w:p>
    <w:p w:rsidR="0043756A" w:rsidRDefault="0043756A" w:rsidP="0043756A">
      <w:pPr>
        <w:pStyle w:val="CodeListingSmall"/>
      </w:pPr>
      <w:r>
        <w:t xml:space="preserve">def pUndeploy(): </w:t>
      </w:r>
    </w:p>
    <w:p w:rsidR="0043756A" w:rsidRDefault="0043756A" w:rsidP="0043756A">
      <w:pPr>
        <w:pStyle w:val="CodeListingSmall"/>
      </w:pPr>
      <w:r>
        <w:t xml:space="preserve">     deploylist.reverse() </w:t>
      </w:r>
    </w:p>
    <w:p w:rsidR="0043756A" w:rsidRDefault="0043756A" w:rsidP="0043756A">
      <w:pPr>
        <w:pStyle w:val="CodeListingSmall"/>
      </w:pPr>
      <w:r>
        <w:t xml:space="preserve">     for s in deploylist: </w:t>
      </w:r>
    </w:p>
    <w:p w:rsidR="0043756A" w:rsidRDefault="0043756A" w:rsidP="0043756A">
      <w:pPr>
        <w:pStyle w:val="CodeListingSmall"/>
      </w:pPr>
      <w:r>
        <w:t xml:space="preserve">        try: </w:t>
      </w:r>
    </w:p>
    <w:p w:rsidR="0043756A" w:rsidRDefault="0043756A" w:rsidP="0043756A">
      <w:pPr>
        <w:pStyle w:val="CodeListingSmall"/>
      </w:pPr>
      <w:r>
        <w:t xml:space="preserve">                editing() </w:t>
      </w:r>
    </w:p>
    <w:p w:rsidR="0043756A" w:rsidRDefault="0043756A" w:rsidP="0043756A">
      <w:pPr>
        <w:pStyle w:val="CodeListingSmall"/>
      </w:pPr>
      <w:r>
        <w:t xml:space="preserve">                progress=undeploy(s, timeout=360000) </w:t>
      </w:r>
    </w:p>
    <w:p w:rsidR="0043756A" w:rsidRDefault="0043756A" w:rsidP="0043756A">
      <w:pPr>
        <w:pStyle w:val="CodeListingSmall"/>
      </w:pPr>
      <w:r>
        <w:t xml:space="preserve">                progress.printStatus() </w:t>
      </w:r>
    </w:p>
    <w:p w:rsidR="0043756A" w:rsidRDefault="0043756A" w:rsidP="0043756A">
      <w:pPr>
        <w:pStyle w:val="CodeListingSmall"/>
      </w:pPr>
      <w:r>
        <w:t xml:space="preserve">                activating() </w:t>
      </w:r>
    </w:p>
    <w:p w:rsidR="0043756A" w:rsidRDefault="0043756A" w:rsidP="0043756A">
      <w:pPr>
        <w:pStyle w:val="CodeListingSmall"/>
      </w:pPr>
      <w:r>
        <w:t xml:space="preserve">        except: </w:t>
      </w:r>
    </w:p>
    <w:p w:rsidR="0043756A" w:rsidRDefault="0043756A" w:rsidP="0043756A">
      <w:pPr>
        <w:pStyle w:val="CodeListingSmall"/>
      </w:pPr>
      <w:r>
        <w:t xml:space="preserve">                print R+'  FAILED TO UNDEPLOY THE APPLICATION  '+ECODE </w:t>
      </w:r>
    </w:p>
    <w:p w:rsidR="0043756A" w:rsidRDefault="0043756A" w:rsidP="0043756A">
      <w:pPr>
        <w:pStyle w:val="CodeListingSmall"/>
      </w:pPr>
      <w:r>
        <w:t xml:space="preserve">                print dumpStack() </w:t>
      </w:r>
    </w:p>
    <w:p w:rsidR="0043756A" w:rsidRDefault="0043756A" w:rsidP="0043756A">
      <w:pPr>
        <w:pStyle w:val="CodeListingSmall"/>
      </w:pPr>
      <w:r>
        <w:lastRenderedPageBreak/>
        <w:t xml:space="preserve">     print G+'  APPLICATION UNDEPLOYED   '+ECODE </w:t>
      </w:r>
    </w:p>
    <w:p w:rsidR="0043756A" w:rsidRDefault="0043756A" w:rsidP="0043756A">
      <w:pPr>
        <w:pStyle w:val="CodeListingSmall"/>
      </w:pPr>
      <w:r>
        <w:t xml:space="preserve">  </w:t>
      </w:r>
    </w:p>
    <w:p w:rsidR="0043756A" w:rsidRDefault="0043756A" w:rsidP="0043756A">
      <w:pPr>
        <w:pStyle w:val="CodeListingSmall"/>
      </w:pPr>
      <w:r>
        <w:t xml:space="preserve"># This module is optional  </w:t>
      </w:r>
    </w:p>
    <w:p w:rsidR="0043756A" w:rsidRDefault="0043756A" w:rsidP="0043756A">
      <w:pPr>
        <w:pStyle w:val="CodeListingSmall"/>
      </w:pPr>
      <w:r>
        <w:t xml:space="preserve">def clearCache(): </w:t>
      </w:r>
    </w:p>
    <w:p w:rsidR="0043756A" w:rsidRDefault="0043756A" w:rsidP="0043756A">
      <w:pPr>
        <w:pStyle w:val="CodeListingSmall"/>
      </w:pPr>
      <w:r>
        <w:t xml:space="preserve">        try: </w:t>
      </w:r>
    </w:p>
    <w:p w:rsidR="0043756A" w:rsidRDefault="0043756A" w:rsidP="0043756A">
      <w:pPr>
        <w:pStyle w:val="CodeListingSmall"/>
      </w:pPr>
      <w:r>
        <w:t xml:space="preserve">                print G+'  CLEARING THE CACHE  '+ECODE </w:t>
      </w:r>
    </w:p>
    <w:p w:rsidR="0043756A" w:rsidRDefault="0043756A" w:rsidP="0043756A">
      <w:pPr>
        <w:pStyle w:val="CodeListingSmall"/>
      </w:pPr>
      <w:r>
        <w:t xml:space="preserve">                command = "rm -rf "+dpath+"/servers/"+user+"/tmp/*.*"</w:t>
      </w:r>
    </w:p>
    <w:p w:rsidR="0043756A" w:rsidRDefault="0043756A" w:rsidP="0043756A">
      <w:pPr>
        <w:pStyle w:val="CodeListingSmall"/>
      </w:pPr>
      <w:r>
        <w:t xml:space="preserve">                os.system(command) </w:t>
      </w:r>
    </w:p>
    <w:p w:rsidR="0043756A" w:rsidRDefault="0043756A" w:rsidP="0043756A">
      <w:pPr>
        <w:pStyle w:val="CodeListingSmall"/>
      </w:pPr>
      <w:r>
        <w:t xml:space="preserve">                print G+'  CLEARED THE CACHE   '+ECODE </w:t>
      </w:r>
    </w:p>
    <w:p w:rsidR="0043756A" w:rsidRDefault="0043756A" w:rsidP="0043756A">
      <w:pPr>
        <w:pStyle w:val="CodeListingSmall"/>
      </w:pPr>
      <w:r>
        <w:t xml:space="preserve">        except: </w:t>
      </w:r>
    </w:p>
    <w:p w:rsidR="0043756A" w:rsidRDefault="0043756A" w:rsidP="0043756A">
      <w:pPr>
        <w:pStyle w:val="CodeListingSmall"/>
      </w:pPr>
      <w:r>
        <w:t xml:space="preserve">                print R+'  FAILED TO CLEAR CACHE '+ECODE </w:t>
      </w:r>
    </w:p>
    <w:p w:rsidR="0043756A" w:rsidRDefault="0043756A" w:rsidP="0043756A">
      <w:pPr>
        <w:pStyle w:val="CodeListingSmall"/>
      </w:pPr>
      <w:r>
        <w:t xml:space="preserve">  </w:t>
      </w:r>
    </w:p>
    <w:p w:rsidR="0043756A" w:rsidRDefault="0043756A" w:rsidP="0043756A">
      <w:pPr>
        <w:pStyle w:val="CodeListingSmall"/>
      </w:pPr>
      <w:r>
        <w:t xml:space="preserve">def pDeploy(): </w:t>
      </w:r>
    </w:p>
    <w:p w:rsidR="0043756A" w:rsidRDefault="0043756A" w:rsidP="0043756A">
      <w:pPr>
        <w:pStyle w:val="CodeListingSmall"/>
      </w:pPr>
      <w:r>
        <w:t xml:space="preserve">     for s in deploylist: </w:t>
      </w:r>
    </w:p>
    <w:p w:rsidR="0043756A" w:rsidRDefault="0043756A" w:rsidP="0043756A">
      <w:pPr>
        <w:pStyle w:val="CodeListingSmall"/>
      </w:pPr>
      <w:r>
        <w:t xml:space="preserve">        try: </w:t>
      </w:r>
    </w:p>
    <w:p w:rsidR="0043756A" w:rsidRDefault="0043756A" w:rsidP="0043756A">
      <w:pPr>
        <w:pStyle w:val="CodeListingSmall"/>
      </w:pPr>
      <w:r>
        <w:t xml:space="preserve">            editing() </w:t>
      </w:r>
    </w:p>
    <w:p w:rsidR="0043756A" w:rsidRDefault="0043756A" w:rsidP="0043756A">
      <w:pPr>
        <w:pStyle w:val="CodeListingSmall"/>
      </w:pPr>
      <w:r>
        <w:t xml:space="preserve">            progress=deploy(s,src+s,target=user,timeout=360000) </w:t>
      </w:r>
    </w:p>
    <w:p w:rsidR="0043756A" w:rsidRDefault="0043756A" w:rsidP="0043756A">
      <w:pPr>
        <w:pStyle w:val="CodeListingSmall"/>
      </w:pPr>
      <w:r>
        <w:t xml:space="preserve">            progress.printStatus() </w:t>
      </w:r>
    </w:p>
    <w:p w:rsidR="0043756A" w:rsidRDefault="0043756A" w:rsidP="0043756A">
      <w:pPr>
        <w:pStyle w:val="CodeListingSmall"/>
      </w:pPr>
      <w:r>
        <w:t xml:space="preserve">            activating() </w:t>
      </w:r>
    </w:p>
    <w:p w:rsidR="0043756A" w:rsidRDefault="0043756A" w:rsidP="0043756A">
      <w:pPr>
        <w:pStyle w:val="CodeListingSmall"/>
      </w:pPr>
      <w:r>
        <w:t xml:space="preserve">        except: </w:t>
      </w:r>
    </w:p>
    <w:p w:rsidR="0043756A" w:rsidRDefault="0043756A" w:rsidP="0043756A">
      <w:pPr>
        <w:pStyle w:val="CodeListingSmall"/>
      </w:pPr>
      <w:r>
        <w:t xml:space="preserve">            print R+'FAILED TO DEPLOY THE APPLICATION'+ECODE </w:t>
      </w:r>
    </w:p>
    <w:p w:rsidR="0043756A" w:rsidRDefault="0043756A" w:rsidP="0043756A">
      <w:pPr>
        <w:pStyle w:val="CodeListingSmall"/>
      </w:pPr>
      <w:r>
        <w:t xml:space="preserve">            print dumpStack() </w:t>
      </w:r>
    </w:p>
    <w:p w:rsidR="0043756A" w:rsidRDefault="0043756A" w:rsidP="0043756A">
      <w:pPr>
        <w:pStyle w:val="CodeListingSmall"/>
      </w:pPr>
      <w:r>
        <w:t xml:space="preserve">     print G+'  APPLICATION DEPLOYED  '+ECODE </w:t>
      </w:r>
    </w:p>
    <w:p w:rsidR="0043756A" w:rsidRDefault="0043756A" w:rsidP="0043756A">
      <w:pPr>
        <w:pStyle w:val="CodeListingSmall"/>
      </w:pPr>
      <w:r>
        <w:t xml:space="preserve">  </w:t>
      </w:r>
    </w:p>
    <w:p w:rsidR="0043756A" w:rsidRDefault="0043756A" w:rsidP="0043756A">
      <w:pPr>
        <w:pStyle w:val="CodeListingSmall"/>
      </w:pPr>
      <w:r>
        <w:t xml:space="preserve">def startingApp(): </w:t>
      </w:r>
    </w:p>
    <w:p w:rsidR="0043756A" w:rsidRDefault="0043756A" w:rsidP="0043756A">
      <w:pPr>
        <w:pStyle w:val="CodeListingSmall"/>
      </w:pPr>
      <w:r>
        <w:t xml:space="preserve">     for s in deploylist: </w:t>
      </w:r>
    </w:p>
    <w:p w:rsidR="0043756A" w:rsidRDefault="0043756A" w:rsidP="0043756A">
      <w:pPr>
        <w:pStyle w:val="CodeListingSmall"/>
      </w:pPr>
      <w:r>
        <w:t xml:space="preserve">        try: </w:t>
      </w:r>
    </w:p>
    <w:p w:rsidR="0043756A" w:rsidRDefault="0043756A" w:rsidP="0043756A">
      <w:pPr>
        <w:pStyle w:val="CodeListingSmall"/>
      </w:pPr>
      <w:r>
        <w:t xml:space="preserve">                editing() </w:t>
      </w:r>
    </w:p>
    <w:p w:rsidR="0043756A" w:rsidRDefault="0043756A" w:rsidP="0043756A">
      <w:pPr>
        <w:pStyle w:val="CodeListingSmall"/>
      </w:pPr>
      <w:r>
        <w:t xml:space="preserve">                startApplication(s,timeout=360000) </w:t>
      </w:r>
    </w:p>
    <w:p w:rsidR="0043756A" w:rsidRDefault="0043756A" w:rsidP="0043756A">
      <w:pPr>
        <w:pStyle w:val="CodeListingSmall"/>
      </w:pPr>
      <w:r>
        <w:t xml:space="preserve">                activating() </w:t>
      </w:r>
    </w:p>
    <w:p w:rsidR="0043756A" w:rsidRDefault="0043756A" w:rsidP="0043756A">
      <w:pPr>
        <w:pStyle w:val="CodeListingSmall"/>
      </w:pPr>
      <w:r>
        <w:t xml:space="preserve">        except: </w:t>
      </w:r>
    </w:p>
    <w:p w:rsidR="0043756A" w:rsidRDefault="0043756A" w:rsidP="0043756A">
      <w:pPr>
        <w:pStyle w:val="CodeListingSmall"/>
      </w:pPr>
      <w:r>
        <w:t xml:space="preserve">            print R+'FAILED TO START THE APPLICATION '+ECODE </w:t>
      </w:r>
    </w:p>
    <w:p w:rsidR="0043756A" w:rsidRDefault="0043756A" w:rsidP="0043756A">
      <w:pPr>
        <w:pStyle w:val="CodeListingSmall"/>
      </w:pPr>
      <w:r>
        <w:t xml:space="preserve">     print G+'APPLICATION STARTED SUCCESSFULLY '+ECODE </w:t>
      </w:r>
    </w:p>
    <w:p w:rsidR="0043756A" w:rsidRDefault="0043756A" w:rsidP="0043756A">
      <w:pPr>
        <w:pStyle w:val="CodeListingSmall"/>
      </w:pPr>
      <w:r>
        <w:t xml:space="preserve">  </w:t>
      </w:r>
    </w:p>
    <w:p w:rsidR="0043756A" w:rsidRDefault="0043756A" w:rsidP="0043756A">
      <w:pPr>
        <w:pStyle w:val="CodeListingSmall"/>
      </w:pPr>
      <w:r>
        <w:t xml:space="preserve">if __name__== "main": </w:t>
      </w:r>
    </w:p>
    <w:p w:rsidR="0043756A" w:rsidRDefault="0043756A" w:rsidP="0043756A">
      <w:pPr>
        <w:pStyle w:val="CodeListingSmall"/>
      </w:pPr>
      <w:r>
        <w:t xml:space="preserve">        backup() </w:t>
      </w:r>
    </w:p>
    <w:p w:rsidR="0043756A" w:rsidRDefault="0043756A" w:rsidP="0043756A">
      <w:pPr>
        <w:pStyle w:val="CodeListingSmall"/>
      </w:pPr>
      <w:r>
        <w:t xml:space="preserve">        getCode() </w:t>
      </w:r>
    </w:p>
    <w:p w:rsidR="0043756A" w:rsidRDefault="0043756A" w:rsidP="0043756A">
      <w:pPr>
        <w:pStyle w:val="CodeListingSmall"/>
      </w:pPr>
      <w:r>
        <w:t xml:space="preserve">        conn() </w:t>
      </w:r>
    </w:p>
    <w:p w:rsidR="0043756A" w:rsidRDefault="0043756A" w:rsidP="0043756A">
      <w:pPr>
        <w:pStyle w:val="CodeListingSmall"/>
      </w:pPr>
      <w:r>
        <w:t xml:space="preserve">        stoppingApp() </w:t>
      </w:r>
    </w:p>
    <w:p w:rsidR="0043756A" w:rsidRDefault="0043756A" w:rsidP="0043756A">
      <w:pPr>
        <w:pStyle w:val="CodeListingSmall"/>
      </w:pPr>
      <w:r>
        <w:t xml:space="preserve">        pUndeploy() </w:t>
      </w:r>
    </w:p>
    <w:p w:rsidR="0043756A" w:rsidRDefault="0043756A" w:rsidP="0043756A">
      <w:pPr>
        <w:pStyle w:val="CodeListingSmall"/>
      </w:pPr>
      <w:r>
        <w:t xml:space="preserve">        clearCache() </w:t>
      </w:r>
    </w:p>
    <w:p w:rsidR="0043756A" w:rsidRDefault="0043756A" w:rsidP="0043756A">
      <w:pPr>
        <w:pStyle w:val="CodeListingSmall"/>
      </w:pPr>
      <w:r>
        <w:t xml:space="preserve">        pDeploy() </w:t>
      </w:r>
    </w:p>
    <w:p w:rsidR="0043756A" w:rsidRDefault="0043756A" w:rsidP="0043756A">
      <w:pPr>
        <w:pStyle w:val="CodeListingSmall"/>
      </w:pPr>
      <w:r>
        <w:t xml:space="preserve">        startingApp() </w:t>
      </w:r>
    </w:p>
    <w:p w:rsidR="0043756A" w:rsidRPr="00F36F87" w:rsidRDefault="0043756A" w:rsidP="0043756A">
      <w:pPr>
        <w:pStyle w:val="CodeListingSmall"/>
      </w:pPr>
      <w:r>
        <w:t xml:space="preserve">        print G+' ....DEPLOYMENET DONE...'+ECODE</w:t>
      </w:r>
    </w:p>
    <w:p w:rsidR="00A47883" w:rsidRDefault="00A47883" w:rsidP="00A47883">
      <w:pPr>
        <w:pStyle w:val="BodyText"/>
      </w:pPr>
    </w:p>
    <w:p w:rsidR="005B5199" w:rsidRDefault="005B5199" w:rsidP="00A47883">
      <w:pPr>
        <w:pStyle w:val="BodyText"/>
      </w:pPr>
    </w:p>
    <w:p w:rsidR="00A47883" w:rsidRDefault="00A47883" w:rsidP="00A47883">
      <w:pPr>
        <w:pStyle w:val="CodeCallout"/>
      </w:pPr>
      <w:r>
        <w:t>queried_values_summary</w:t>
      </w:r>
    </w:p>
    <w:p w:rsidR="00A47883" w:rsidRDefault="00A47883" w:rsidP="00A47883">
      <w:pPr>
        <w:pStyle w:val="CodeListingSmall"/>
      </w:pPr>
      <w:r>
        <w:t>def printServerSummary(outputprefix, servername, rootDirInTree):</w:t>
      </w:r>
    </w:p>
    <w:p w:rsidR="00A47883" w:rsidRDefault="00A47883" w:rsidP="00A47883">
      <w:pPr>
        <w:pStyle w:val="CodeListingSmall"/>
      </w:pPr>
      <w:r>
        <w:t xml:space="preserve">        cd(rootDirInTree)</w:t>
      </w:r>
    </w:p>
    <w:p w:rsidR="00A47883" w:rsidRDefault="00A47883" w:rsidP="00A47883">
      <w:pPr>
        <w:pStyle w:val="CodeListingSmall"/>
      </w:pPr>
      <w:r>
        <w:t xml:space="preserve">        print outputprefix+"Server SUMMARY Information:"</w:t>
      </w:r>
    </w:p>
    <w:p w:rsidR="00A47883" w:rsidRDefault="00A47883" w:rsidP="00A47883">
      <w:pPr>
        <w:pStyle w:val="CodeListingSmall"/>
      </w:pPr>
    </w:p>
    <w:p w:rsidR="00A47883" w:rsidRDefault="00A47883" w:rsidP="00A47883">
      <w:pPr>
        <w:pStyle w:val="CodeListingSmall"/>
      </w:pPr>
      <w:r>
        <w:t xml:space="preserve">        # print Name</w:t>
      </w:r>
    </w:p>
    <w:p w:rsidR="00A47883" w:rsidRDefault="00A47883" w:rsidP="00A47883">
      <w:pPr>
        <w:pStyle w:val="CodeListingSmall"/>
      </w:pPr>
      <w:r>
        <w:t xml:space="preserve">        print outputprefix+"     Name ....... = " + get("Name")</w:t>
      </w:r>
    </w:p>
    <w:p w:rsidR="00A47883" w:rsidRDefault="00A47883" w:rsidP="00A47883">
      <w:pPr>
        <w:pStyle w:val="CodeListingSmall"/>
      </w:pPr>
      <w:r>
        <w:t xml:space="preserve">        print outputprefix+"     State ...... = " + get("State");</w:t>
      </w:r>
    </w:p>
    <w:p w:rsidR="00A47883" w:rsidRDefault="00A47883" w:rsidP="00A47883">
      <w:pPr>
        <w:pStyle w:val="CodeListingSmall"/>
      </w:pPr>
      <w:r>
        <w:t xml:space="preserve">        print outputprefix+"     HealthState  = " + getHealthStateInformation(get("HealthState"));</w:t>
      </w:r>
    </w:p>
    <w:p w:rsidR="00A47883" w:rsidRDefault="00A47883" w:rsidP="00A47883">
      <w:pPr>
        <w:pStyle w:val="CodeListingSmall"/>
      </w:pPr>
    </w:p>
    <w:p w:rsidR="00A47883" w:rsidRDefault="00A47883" w:rsidP="00A47883">
      <w:pPr>
        <w:pStyle w:val="CodeListingSmall"/>
      </w:pPr>
      <w:r>
        <w:t xml:space="preserve">        cd (rootDirInTree+"JVMRuntime/"+servername)</w:t>
      </w:r>
    </w:p>
    <w:p w:rsidR="00A47883" w:rsidRDefault="00A47883" w:rsidP="00A47883">
      <w:pPr>
        <w:pStyle w:val="CodeListingSmall"/>
      </w:pPr>
      <w:r>
        <w:t xml:space="preserve">        print outputprefix+"     HeapFreeCurrent ................. = " + str(get("HeapFreeCurrent"))</w:t>
      </w:r>
    </w:p>
    <w:p w:rsidR="00A47883" w:rsidRDefault="00A47883" w:rsidP="00A47883">
      <w:pPr>
        <w:pStyle w:val="CodeListingSmall"/>
      </w:pPr>
    </w:p>
    <w:p w:rsidR="00A47883" w:rsidRDefault="00A47883" w:rsidP="00A47883">
      <w:pPr>
        <w:pStyle w:val="CodeListingSmall"/>
      </w:pPr>
      <w:r>
        <w:t xml:space="preserve">        cd (rootDirInTree+"JTARuntime/JTARuntime")</w:t>
      </w:r>
    </w:p>
    <w:p w:rsidR="00A47883" w:rsidRDefault="00A47883" w:rsidP="00A47883">
      <w:pPr>
        <w:pStyle w:val="CodeListingSmall"/>
      </w:pPr>
      <w:r>
        <w:t xml:space="preserve">        # print HealthState</w:t>
      </w:r>
    </w:p>
    <w:p w:rsidR="00A47883" w:rsidRDefault="00A47883" w:rsidP="00A47883">
      <w:pPr>
        <w:pStyle w:val="CodeListingSmall"/>
      </w:pPr>
      <w:r>
        <w:t xml:space="preserve">        print outputprefix+"     JTA - HealthState = " + </w:t>
      </w:r>
    </w:p>
    <w:p w:rsidR="00A47883" w:rsidRDefault="00A47883" w:rsidP="00A47883">
      <w:pPr>
        <w:pStyle w:val="CodeListingSmall"/>
      </w:pPr>
      <w:r>
        <w:t xml:space="preserve">                           getHealthStateInformation(get("HealthState"));</w:t>
      </w:r>
    </w:p>
    <w:p w:rsidR="00A47883" w:rsidRDefault="00A47883" w:rsidP="00A47883">
      <w:pPr>
        <w:pStyle w:val="CodeListingSmall"/>
      </w:pPr>
    </w:p>
    <w:p w:rsidR="00A47883" w:rsidRDefault="00A47883" w:rsidP="00A47883">
      <w:pPr>
        <w:pStyle w:val="CodeListingSmall"/>
      </w:pPr>
      <w:r>
        <w:t xml:space="preserve">        # change to ThreadPoolRuntime</w:t>
      </w:r>
    </w:p>
    <w:p w:rsidR="00A47883" w:rsidRDefault="00A47883" w:rsidP="00A47883">
      <w:pPr>
        <w:pStyle w:val="CodeListingSmall"/>
      </w:pPr>
      <w:r>
        <w:t xml:space="preserve">        cd (rootDirInTree+"ThreadPoolRuntime/ThreadPoolRuntime")</w:t>
      </w:r>
    </w:p>
    <w:p w:rsidR="00A47883" w:rsidRDefault="00A47883" w:rsidP="00A47883">
      <w:pPr>
        <w:pStyle w:val="CodeListingSmall"/>
      </w:pPr>
      <w:r>
        <w:t xml:space="preserve">        print outputprefix+"     ThreadPoolRuntime-HealthState ... = " + </w:t>
      </w:r>
    </w:p>
    <w:p w:rsidR="00A47883" w:rsidRDefault="00A47883" w:rsidP="00A47883">
      <w:pPr>
        <w:pStyle w:val="CodeListingSmall"/>
      </w:pPr>
      <w:r>
        <w:t xml:space="preserve">              getHealthStateInformation(get("HealthState"));</w:t>
      </w:r>
    </w:p>
    <w:p w:rsidR="00A47883" w:rsidRDefault="00A47883" w:rsidP="00A47883">
      <w:pPr>
        <w:pStyle w:val="CodeListingSmall"/>
      </w:pPr>
      <w:r>
        <w:t xml:space="preserve">        </w:t>
      </w:r>
    </w:p>
    <w:p w:rsidR="00A47883" w:rsidRDefault="00A47883" w:rsidP="00A47883">
      <w:pPr>
        <w:pStyle w:val="CodeListingSmall"/>
      </w:pPr>
      <w:r>
        <w:t xml:space="preserve">        # print CompletedRequestCount</w:t>
      </w:r>
    </w:p>
    <w:p w:rsidR="00A47883" w:rsidRDefault="00A47883" w:rsidP="00A47883">
      <w:pPr>
        <w:pStyle w:val="CodeListingSmall"/>
      </w:pPr>
      <w:r>
        <w:t xml:space="preserve">        print outputprefix+"     ThreadPoolRuntime-CompletedRequestCount  = " + </w:t>
      </w:r>
    </w:p>
    <w:p w:rsidR="00A47883" w:rsidRDefault="00A47883" w:rsidP="00A47883">
      <w:pPr>
        <w:pStyle w:val="CodeListingSmall"/>
      </w:pPr>
      <w:r>
        <w:t xml:space="preserve">              str(get("CompletedRequestCount"))</w:t>
      </w:r>
    </w:p>
    <w:p w:rsidR="00A47883" w:rsidRDefault="00A47883" w:rsidP="00A47883">
      <w:pPr>
        <w:pStyle w:val="CodeListingSmall"/>
      </w:pPr>
    </w:p>
    <w:p w:rsidR="00A47883" w:rsidRDefault="00A47883" w:rsidP="00A47883">
      <w:pPr>
        <w:pStyle w:val="CodeListingSmall"/>
      </w:pPr>
      <w:r>
        <w:t xml:space="preserve">        cd(rootDirInTree)</w:t>
      </w:r>
    </w:p>
    <w:p w:rsidR="00A47883" w:rsidRDefault="00A47883" w:rsidP="00A47883">
      <w:pPr>
        <w:pStyle w:val="CodeListingSmall"/>
      </w:pPr>
      <w:r>
        <w:t xml:space="preserve">        print outputprefix+"     Datasources:";</w:t>
      </w:r>
    </w:p>
    <w:p w:rsidR="00A47883" w:rsidRDefault="00A47883" w:rsidP="00A47883">
      <w:pPr>
        <w:pStyle w:val="CodeListingSmall"/>
      </w:pPr>
      <w:r>
        <w:lastRenderedPageBreak/>
        <w:t xml:space="preserve">        dataSources = cmo.getJDBCServiceRuntime().getJDBCDataSourceRuntimeMBeans()</w:t>
      </w:r>
    </w:p>
    <w:p w:rsidR="00A47883" w:rsidRDefault="00A47883" w:rsidP="00A47883">
      <w:pPr>
        <w:pStyle w:val="CodeListingSmall"/>
      </w:pPr>
      <w:r>
        <w:t xml:space="preserve">        if (len(dataSources) &gt; 0):</w:t>
      </w:r>
    </w:p>
    <w:p w:rsidR="00A47883" w:rsidRDefault="00A47883" w:rsidP="00A47883">
      <w:pPr>
        <w:pStyle w:val="CodeListingSmall"/>
      </w:pPr>
      <w:r>
        <w:t xml:space="preserve">             for dataSource in dataSources:</w:t>
      </w:r>
    </w:p>
    <w:p w:rsidR="00A47883" w:rsidRDefault="00A47883" w:rsidP="00A47883">
      <w:pPr>
        <w:pStyle w:val="CodeListingSmall"/>
      </w:pPr>
      <w:r>
        <w:t xml:space="preserve">                 print outputprefix+"          Datasource-Name..... = "+  dataSource.getName()</w:t>
      </w:r>
    </w:p>
    <w:p w:rsidR="00A47883" w:rsidRDefault="00A47883" w:rsidP="00A47883">
      <w:pPr>
        <w:pStyle w:val="CodeListingSmall"/>
      </w:pPr>
      <w:r>
        <w:t xml:space="preserve">                 print outputprefix+"          Datasource-State.... = "+  dataSource.getState()</w:t>
      </w:r>
    </w:p>
    <w:p w:rsidR="00A47883" w:rsidRDefault="00A47883" w:rsidP="00A47883">
      <w:pPr>
        <w:pStyle w:val="CodeListingSmall"/>
      </w:pPr>
      <w:r>
        <w:t xml:space="preserve">        print("\n\n")</w:t>
      </w:r>
    </w:p>
    <w:p w:rsidR="00A47883" w:rsidRDefault="00A47883" w:rsidP="00A47883">
      <w:pPr>
        <w:pStyle w:val="BodyText"/>
      </w:pPr>
    </w:p>
    <w:p w:rsidR="00A47883" w:rsidRDefault="00A47883" w:rsidP="00A47883">
      <w:pPr>
        <w:pStyle w:val="BodyText"/>
      </w:pPr>
    </w:p>
    <w:p w:rsidR="00A47883" w:rsidRDefault="00A47883" w:rsidP="00A47883">
      <w:pPr>
        <w:pStyle w:val="CodeCallout"/>
      </w:pPr>
      <w:r>
        <w:t>server_start_information</w:t>
      </w:r>
    </w:p>
    <w:p w:rsidR="00A47883" w:rsidRDefault="00A47883" w:rsidP="00A47883">
      <w:pPr>
        <w:pStyle w:val="CodeListingSmall"/>
      </w:pPr>
      <w:r>
        <w:t>import os</w:t>
      </w:r>
    </w:p>
    <w:p w:rsidR="00A47883" w:rsidRDefault="00A47883" w:rsidP="00A47883">
      <w:pPr>
        <w:pStyle w:val="CodeListingSmall"/>
      </w:pPr>
    </w:p>
    <w:p w:rsidR="00A47883" w:rsidRDefault="00A47883" w:rsidP="00A47883">
      <w:pPr>
        <w:pStyle w:val="CodeListingSmall"/>
      </w:pPr>
      <w:r>
        <w:t>def ServerState():</w:t>
      </w:r>
    </w:p>
    <w:p w:rsidR="00A47883" w:rsidRDefault="00A47883" w:rsidP="00A47883">
      <w:pPr>
        <w:pStyle w:val="CodeListingSmall"/>
      </w:pPr>
      <w:r>
        <w:t xml:space="preserve">  servers = getRunningServerNames()</w:t>
      </w:r>
    </w:p>
    <w:p w:rsidR="00A47883" w:rsidRDefault="00A47883" w:rsidP="00A47883">
      <w:pPr>
        <w:pStyle w:val="CodeListingSmall"/>
      </w:pPr>
      <w:r>
        <w:t xml:space="preserve">  domainRuntime()</w:t>
      </w:r>
    </w:p>
    <w:p w:rsidR="00A47883" w:rsidRDefault="00A47883" w:rsidP="00A47883">
      <w:pPr>
        <w:pStyle w:val="CodeListingSmall"/>
      </w:pPr>
      <w:r>
        <w:t xml:space="preserve">  currentState=""</w:t>
      </w:r>
    </w:p>
    <w:p w:rsidR="00A47883" w:rsidRDefault="00A47883" w:rsidP="00A47883">
      <w:pPr>
        <w:pStyle w:val="CodeListingSmall"/>
      </w:pPr>
      <w:r>
        <w:t xml:space="preserve">  app=""</w:t>
      </w:r>
    </w:p>
    <w:p w:rsidR="00A47883" w:rsidRDefault="00A47883" w:rsidP="00A47883">
      <w:pPr>
        <w:pStyle w:val="CodeListingSmall"/>
      </w:pPr>
      <w:r>
        <w:t xml:space="preserve">  # iterate over all servers</w:t>
      </w:r>
    </w:p>
    <w:p w:rsidR="00A47883" w:rsidRDefault="00A47883" w:rsidP="00A47883">
      <w:pPr>
        <w:pStyle w:val="CodeListingSmall"/>
      </w:pPr>
      <w:r>
        <w:t xml:space="preserve">  for server in servers:</w:t>
      </w:r>
    </w:p>
    <w:p w:rsidR="00A47883" w:rsidRDefault="00A47883" w:rsidP="00A47883">
      <w:pPr>
        <w:pStyle w:val="CodeListingSmall"/>
      </w:pPr>
      <w:r>
        <w:t xml:space="preserve">    try:</w:t>
      </w:r>
    </w:p>
    <w:p w:rsidR="00A47883" w:rsidRDefault="00A47883" w:rsidP="00A47883">
      <w:pPr>
        <w:pStyle w:val="CodeListingSmall"/>
      </w:pPr>
      <w:r>
        <w:t xml:space="preserve">      cd("/ServerRuntimes/" + server.getName())</w:t>
      </w:r>
    </w:p>
    <w:p w:rsidR="00A47883" w:rsidRDefault="00A47883" w:rsidP="00A47883">
      <w:pPr>
        <w:pStyle w:val="CodeListingSmall"/>
      </w:pPr>
      <w:r>
        <w:t xml:space="preserve">      ActivationTime = cmo.getActivationTime()</w:t>
      </w:r>
    </w:p>
    <w:p w:rsidR="00A47883" w:rsidRDefault="00A47883" w:rsidP="00A47883">
      <w:pPr>
        <w:pStyle w:val="CodeListingSmall"/>
      </w:pPr>
      <w:r>
        <w:t xml:space="preserve">      strout=SimpleDateFormat('d MMM yyyy HH:mm:ss').format(java.util.Date(cmo.getActivationTime()))</w:t>
      </w:r>
    </w:p>
    <w:p w:rsidR="00A47883" w:rsidRDefault="00A47883" w:rsidP="00A47883">
      <w:pPr>
        <w:pStyle w:val="CodeListingSmall"/>
      </w:pPr>
      <w:r>
        <w:t xml:space="preserve">    except:</w:t>
      </w:r>
    </w:p>
    <w:p w:rsidR="00A47883" w:rsidRDefault="00A47883" w:rsidP="00A47883">
      <w:pPr>
        <w:pStyle w:val="CodeListingSmall"/>
      </w:pPr>
      <w:r>
        <w:t xml:space="preserve">       print  'Skipping ..'</w:t>
      </w:r>
    </w:p>
    <w:p w:rsidR="00A47883" w:rsidRDefault="00A47883" w:rsidP="00A47883">
      <w:pPr>
        <w:pStyle w:val="CodeListingSmall"/>
      </w:pPr>
      <w:r>
        <w:t xml:space="preserve">    print 'ServerNAME: %4s  %10s' %(server.getName(),strout)</w:t>
      </w:r>
    </w:p>
    <w:p w:rsidR="00A47883" w:rsidRDefault="00A47883" w:rsidP="00A47883">
      <w:pPr>
        <w:pStyle w:val="CodeListingSmall"/>
      </w:pPr>
      <w:r>
        <w:t xml:space="preserve">  exit ()</w:t>
      </w:r>
    </w:p>
    <w:p w:rsidR="00A47883" w:rsidRDefault="00A47883" w:rsidP="00A47883">
      <w:pPr>
        <w:pStyle w:val="CodeListingSmall"/>
      </w:pPr>
    </w:p>
    <w:p w:rsidR="00A47883" w:rsidRDefault="00A47883" w:rsidP="00A47883">
      <w:pPr>
        <w:pStyle w:val="CodeListingSmall"/>
      </w:pPr>
      <w:r>
        <w:t># get the names of all servers in this domain</w:t>
      </w:r>
    </w:p>
    <w:p w:rsidR="00A47883" w:rsidRDefault="00A47883" w:rsidP="00A47883">
      <w:pPr>
        <w:pStyle w:val="CodeListingSmall"/>
      </w:pPr>
      <w:r>
        <w:t>def getRunningServerNames():</w:t>
      </w:r>
    </w:p>
    <w:p w:rsidR="00A47883" w:rsidRDefault="00A47883" w:rsidP="00A47883">
      <w:pPr>
        <w:pStyle w:val="CodeListingSmall"/>
      </w:pPr>
      <w:r>
        <w:t xml:space="preserve">    domainConfig()</w:t>
      </w:r>
    </w:p>
    <w:p w:rsidR="00A47883" w:rsidRDefault="00A47883" w:rsidP="00A47883">
      <w:pPr>
        <w:pStyle w:val="CodeListingSmall"/>
      </w:pPr>
      <w:r>
        <w:t xml:space="preserve">    return cmo.getServers()</w:t>
      </w:r>
    </w:p>
    <w:p w:rsidR="00A47883" w:rsidRDefault="00A47883" w:rsidP="00A47883">
      <w:pPr>
        <w:pStyle w:val="CodeListingSmall"/>
      </w:pPr>
    </w:p>
    <w:p w:rsidR="00A47883" w:rsidRDefault="00A47883" w:rsidP="00A47883">
      <w:pPr>
        <w:pStyle w:val="CodeListingSmall"/>
      </w:pPr>
      <w:r>
        <w:t>if __name__== "main":</w:t>
      </w:r>
    </w:p>
    <w:p w:rsidR="00A47883" w:rsidRDefault="00A47883" w:rsidP="00A47883">
      <w:pPr>
        <w:pStyle w:val="CodeListingSmall"/>
      </w:pPr>
      <w:r>
        <w:t xml:space="preserve">    connect (str(user),str(password),str(aserver))</w:t>
      </w:r>
    </w:p>
    <w:p w:rsidR="00A47883" w:rsidRDefault="00A47883" w:rsidP="00A47883">
      <w:pPr>
        <w:pStyle w:val="CodeListingSmall"/>
      </w:pPr>
      <w:r>
        <w:t xml:space="preserve">    redirect('Server.log', 'false')</w:t>
      </w:r>
    </w:p>
    <w:p w:rsidR="00A47883" w:rsidRDefault="00A47883" w:rsidP="00A47883">
      <w:pPr>
        <w:pStyle w:val="CodeListingSmall"/>
      </w:pPr>
      <w:r>
        <w:t xml:space="preserve">    ServerState()</w:t>
      </w:r>
    </w:p>
    <w:p w:rsidR="00A47883" w:rsidRDefault="00A47883" w:rsidP="00A47883">
      <w:pPr>
        <w:pStyle w:val="BodyText"/>
      </w:pPr>
    </w:p>
    <w:p w:rsidR="00A47883" w:rsidRDefault="00A47883" w:rsidP="00A47883">
      <w:pPr>
        <w:pStyle w:val="BodyText"/>
      </w:pPr>
    </w:p>
    <w:p w:rsidR="00A47883" w:rsidRDefault="00A47883" w:rsidP="00A47883">
      <w:pPr>
        <w:pStyle w:val="CodeCallout"/>
      </w:pPr>
      <w:r>
        <w:t>query_server_states</w:t>
      </w:r>
    </w:p>
    <w:p w:rsidR="00A47883" w:rsidRDefault="00A47883" w:rsidP="00A47883">
      <w:pPr>
        <w:pStyle w:val="CodeListingSmall"/>
      </w:pPr>
      <w:r>
        <w:t>import os</w:t>
      </w:r>
    </w:p>
    <w:p w:rsidR="00A47883" w:rsidRDefault="00A47883" w:rsidP="00A47883">
      <w:pPr>
        <w:pStyle w:val="CodeListingSmall"/>
      </w:pPr>
      <w:r>
        <w:t>def sendMail(domain,count,dest,sname):</w:t>
      </w:r>
    </w:p>
    <w:p w:rsidR="00A47883" w:rsidRDefault="00A47883" w:rsidP="00A47883">
      <w:pPr>
        <w:pStyle w:val="CodeListingSmall"/>
      </w:pPr>
      <w:r>
        <w:t xml:space="preserve">   str3 = 'Domain:#' + domain +'# Server Name: '+  sname  +',  '+  dest +'  @' + str(count)</w:t>
      </w:r>
    </w:p>
    <w:p w:rsidR="00A47883" w:rsidRDefault="00A47883" w:rsidP="00A47883">
      <w:pPr>
        <w:pStyle w:val="CodeListingSmall"/>
      </w:pPr>
      <w:r>
        <w:t xml:space="preserve">   cmd = "echo " + str3 + " &gt; /tmp/rw_serverstate_file"</w:t>
      </w:r>
    </w:p>
    <w:p w:rsidR="00A47883" w:rsidRDefault="00A47883" w:rsidP="00A47883">
      <w:pPr>
        <w:pStyle w:val="CodeListingSmall"/>
      </w:pPr>
      <w:r>
        <w:t xml:space="preserve">   os.system(cmd)</w:t>
      </w:r>
    </w:p>
    <w:p w:rsidR="00A47883" w:rsidRDefault="00A47883" w:rsidP="00A47883">
      <w:pPr>
        <w:pStyle w:val="CodeListingSmall"/>
      </w:pPr>
      <w:r>
        <w:t xml:space="preserve">   os.system('/bin/mailx -s  "Caution, The server state is abnormal  !!! "  operators@test.com  &lt; /tmp/rw_serverstate_file')</w:t>
      </w:r>
    </w:p>
    <w:p w:rsidR="00A47883" w:rsidRDefault="00A47883" w:rsidP="00A47883">
      <w:pPr>
        <w:pStyle w:val="CodeListingSmall"/>
      </w:pPr>
      <w:r>
        <w:t xml:space="preserve">   print '*********  ALTERT MAIL HAS BEEN SENT  ***********'</w:t>
      </w:r>
    </w:p>
    <w:p w:rsidR="00A47883" w:rsidRDefault="00A47883" w:rsidP="00A47883">
      <w:pPr>
        <w:pStyle w:val="CodeListingSmall"/>
      </w:pPr>
      <w:r>
        <w:t xml:space="preserve">   cmd = "rm /tmp/rw_serverstate_file"</w:t>
      </w:r>
    </w:p>
    <w:p w:rsidR="00A47883" w:rsidRDefault="00A47883" w:rsidP="00A47883">
      <w:pPr>
        <w:pStyle w:val="CodeListingSmall"/>
      </w:pPr>
      <w:r>
        <w:t xml:space="preserve">   os.system(cmd)</w:t>
      </w:r>
    </w:p>
    <w:p w:rsidR="00A47883" w:rsidRDefault="00A47883" w:rsidP="00A47883">
      <w:pPr>
        <w:pStyle w:val="CodeListingSmall"/>
      </w:pPr>
    </w:p>
    <w:p w:rsidR="00A47883" w:rsidRDefault="00A47883" w:rsidP="00A47883">
      <w:pPr>
        <w:pStyle w:val="CodeListingSmall"/>
      </w:pPr>
      <w:r>
        <w:t>def ServerState():</w:t>
      </w:r>
    </w:p>
    <w:p w:rsidR="00A47883" w:rsidRDefault="00A47883" w:rsidP="00A47883">
      <w:pPr>
        <w:pStyle w:val="CodeListingSmall"/>
      </w:pPr>
      <w:r>
        <w:t xml:space="preserve">  servers = getRunningServerNames()</w:t>
      </w:r>
    </w:p>
    <w:p w:rsidR="00A47883" w:rsidRDefault="00A47883" w:rsidP="00A47883">
      <w:pPr>
        <w:pStyle w:val="CodeListingSmall"/>
      </w:pPr>
      <w:r>
        <w:t xml:space="preserve">  domainRuntime()</w:t>
      </w:r>
    </w:p>
    <w:p w:rsidR="00A47883" w:rsidRDefault="00A47883" w:rsidP="00A47883">
      <w:pPr>
        <w:pStyle w:val="CodeListingSmall"/>
      </w:pPr>
      <w:r>
        <w:t xml:space="preserve">  sign="###"</w:t>
      </w:r>
    </w:p>
    <w:p w:rsidR="00A47883" w:rsidRDefault="00A47883" w:rsidP="00A47883">
      <w:pPr>
        <w:pStyle w:val="CodeListingSmall"/>
      </w:pPr>
      <w:r>
        <w:t xml:space="preserve">  activecount=0</w:t>
      </w:r>
    </w:p>
    <w:p w:rsidR="00A47883" w:rsidRDefault="00A47883" w:rsidP="00A47883">
      <w:pPr>
        <w:pStyle w:val="CodeListingSmall"/>
      </w:pPr>
      <w:r>
        <w:t xml:space="preserve">  problemcount=0</w:t>
      </w:r>
    </w:p>
    <w:p w:rsidR="00A47883" w:rsidRDefault="00A47883" w:rsidP="00A47883">
      <w:pPr>
        <w:pStyle w:val="CodeListingSmall"/>
      </w:pPr>
      <w:r>
        <w:t xml:space="preserve">  currentState=""</w:t>
      </w:r>
    </w:p>
    <w:p w:rsidR="00A47883" w:rsidRDefault="00A47883" w:rsidP="00A47883">
      <w:pPr>
        <w:pStyle w:val="CodeListingSmall"/>
      </w:pPr>
      <w:r>
        <w:t xml:space="preserve">  app=""</w:t>
      </w:r>
    </w:p>
    <w:p w:rsidR="00A47883" w:rsidRDefault="00A47883" w:rsidP="00A47883">
      <w:pPr>
        <w:pStyle w:val="CodeListingSmall"/>
      </w:pPr>
      <w:r>
        <w:t xml:space="preserve">  for server in servers:</w:t>
      </w:r>
    </w:p>
    <w:p w:rsidR="00A47883" w:rsidRDefault="00A47883" w:rsidP="00A47883">
      <w:pPr>
        <w:pStyle w:val="CodeListingSmall"/>
      </w:pPr>
      <w:r>
        <w:t xml:space="preserve">   try:</w:t>
      </w:r>
    </w:p>
    <w:p w:rsidR="00A47883" w:rsidRDefault="00A47883" w:rsidP="00A47883">
      <w:pPr>
        <w:pStyle w:val="CodeListingSmall"/>
      </w:pPr>
      <w:r>
        <w:t xml:space="preserve">    cd("/ServerLifeCycleRuntimes/" + server.getName())</w:t>
      </w:r>
    </w:p>
    <w:p w:rsidR="00A47883" w:rsidRDefault="00A47883" w:rsidP="00A47883">
      <w:pPr>
        <w:pStyle w:val="CodeListingSmall"/>
      </w:pPr>
      <w:r>
        <w:t xml:space="preserve">    serverState = cmo.getState()</w:t>
      </w:r>
    </w:p>
    <w:p w:rsidR="00A47883" w:rsidRDefault="00A47883" w:rsidP="00A47883">
      <w:pPr>
        <w:pStyle w:val="CodeListingSmall"/>
      </w:pPr>
      <w:r>
        <w:t xml:space="preserve">    if serverState == "ADMIN"  :</w:t>
      </w:r>
    </w:p>
    <w:p w:rsidR="00A47883" w:rsidRDefault="00A47883" w:rsidP="00A47883">
      <w:pPr>
        <w:pStyle w:val="CodeListingSmall"/>
      </w:pPr>
      <w:r>
        <w:t xml:space="preserve">      resume(server.getName(),block="true")</w:t>
      </w:r>
    </w:p>
    <w:p w:rsidR="00A47883" w:rsidRDefault="00A47883" w:rsidP="00A47883">
      <w:pPr>
        <w:pStyle w:val="CodeListingSmall"/>
      </w:pPr>
      <w:r>
        <w:t xml:space="preserve">      sendMail(aserver,app,serverState,server.getName())</w:t>
      </w:r>
    </w:p>
    <w:p w:rsidR="00A47883" w:rsidRDefault="00A47883" w:rsidP="00A47883">
      <w:pPr>
        <w:pStyle w:val="CodeListingSmall"/>
      </w:pPr>
      <w:r>
        <w:t xml:space="preserve">      problemcount=problemcount +1</w:t>
      </w:r>
    </w:p>
    <w:p w:rsidR="00A47883" w:rsidRDefault="00A47883" w:rsidP="00A47883">
      <w:pPr>
        <w:pStyle w:val="CodeListingSmall"/>
      </w:pPr>
      <w:r>
        <w:t xml:space="preserve">    elif serverState == "FAILED" or serverState == "UNKNOWN"  or serverState == "STARTING":</w:t>
      </w:r>
    </w:p>
    <w:p w:rsidR="00A47883" w:rsidRDefault="00A47883" w:rsidP="00A47883">
      <w:pPr>
        <w:pStyle w:val="CodeListingSmall"/>
      </w:pPr>
      <w:r>
        <w:t xml:space="preserve">      sendMail(aserver,app,serverState,server.getName())</w:t>
      </w:r>
    </w:p>
    <w:p w:rsidR="00A47883" w:rsidRDefault="00A47883" w:rsidP="00A47883">
      <w:pPr>
        <w:pStyle w:val="CodeListingSmall"/>
      </w:pPr>
      <w:r>
        <w:t xml:space="preserve">      problemcount=problemcount +1</w:t>
      </w:r>
    </w:p>
    <w:p w:rsidR="00A47883" w:rsidRDefault="00A47883" w:rsidP="00A47883">
      <w:pPr>
        <w:pStyle w:val="CodeListingSmall"/>
      </w:pPr>
      <w:r>
        <w:t xml:space="preserve">    else:</w:t>
      </w:r>
    </w:p>
    <w:p w:rsidR="00A47883" w:rsidRDefault="00A47883" w:rsidP="00A47883">
      <w:pPr>
        <w:pStyle w:val="CodeListingSmall"/>
      </w:pPr>
      <w:r>
        <w:t xml:space="preserve">      activecount=activecount +1</w:t>
      </w:r>
    </w:p>
    <w:p w:rsidR="00A47883" w:rsidRDefault="00A47883" w:rsidP="00A47883">
      <w:pPr>
        <w:pStyle w:val="CodeListingSmall"/>
      </w:pPr>
      <w:r>
        <w:t xml:space="preserve">   except:</w:t>
      </w:r>
    </w:p>
    <w:p w:rsidR="00A47883" w:rsidRDefault="00A47883" w:rsidP="00A47883">
      <w:pPr>
        <w:pStyle w:val="CodeListingSmall"/>
      </w:pPr>
      <w:r>
        <w:lastRenderedPageBreak/>
        <w:t xml:space="preserve">       print  'Skipping ..'</w:t>
      </w:r>
    </w:p>
    <w:p w:rsidR="00A47883" w:rsidRDefault="00A47883" w:rsidP="00A47883">
      <w:pPr>
        <w:pStyle w:val="CodeListingSmall"/>
      </w:pPr>
      <w:r>
        <w:t xml:space="preserve">   print 'ServerNAME: %4s  %10s' %(server.getName(),serverState)</w:t>
      </w:r>
    </w:p>
    <w:p w:rsidR="00A47883" w:rsidRDefault="00A47883" w:rsidP="00A47883">
      <w:pPr>
        <w:pStyle w:val="CodeListingSmall"/>
      </w:pPr>
      <w:r>
        <w:t xml:space="preserve">  print 'Total %4s RUNNING :\033[1;31m %4s Problem \033[0m' %(repr(activecount),repr(problemcount))</w:t>
      </w:r>
    </w:p>
    <w:p w:rsidR="00A47883" w:rsidRDefault="00A47883" w:rsidP="00A47883">
      <w:pPr>
        <w:pStyle w:val="CodeListingSmall"/>
      </w:pPr>
      <w:r>
        <w:t xml:space="preserve">  exit ()</w:t>
      </w:r>
    </w:p>
    <w:p w:rsidR="00A47883" w:rsidRDefault="00A47883" w:rsidP="00A47883">
      <w:pPr>
        <w:pStyle w:val="CodeListingSmall"/>
      </w:pPr>
    </w:p>
    <w:p w:rsidR="00A47883" w:rsidRDefault="00A47883" w:rsidP="00A47883">
      <w:pPr>
        <w:pStyle w:val="CodeListingSmall"/>
      </w:pPr>
      <w:r>
        <w:t>def getRunningServerNames():</w:t>
      </w:r>
    </w:p>
    <w:p w:rsidR="00A47883" w:rsidRDefault="00A47883" w:rsidP="00A47883">
      <w:pPr>
        <w:pStyle w:val="CodeListingSmall"/>
      </w:pPr>
      <w:r>
        <w:t xml:space="preserve">    domainConfig()</w:t>
      </w:r>
    </w:p>
    <w:p w:rsidR="00A47883" w:rsidRDefault="00A47883" w:rsidP="00A47883">
      <w:pPr>
        <w:pStyle w:val="CodeListingSmall"/>
      </w:pPr>
      <w:r>
        <w:t xml:space="preserve">    return cmo.getServers()</w:t>
      </w:r>
    </w:p>
    <w:p w:rsidR="00A47883" w:rsidRDefault="00A47883" w:rsidP="00A47883">
      <w:pPr>
        <w:pStyle w:val="CodeListingSmall"/>
      </w:pPr>
    </w:p>
    <w:p w:rsidR="00A47883" w:rsidRDefault="00A47883" w:rsidP="00A47883">
      <w:pPr>
        <w:pStyle w:val="CodeListingSmall"/>
      </w:pPr>
      <w:r>
        <w:t>if __name__== "main":</w:t>
      </w:r>
    </w:p>
    <w:p w:rsidR="00A47883" w:rsidRDefault="00A47883" w:rsidP="00A47883">
      <w:pPr>
        <w:pStyle w:val="CodeListingSmall"/>
      </w:pPr>
      <w:r>
        <w:t xml:space="preserve">    redirect('Server.log', 'false')</w:t>
      </w:r>
    </w:p>
    <w:p w:rsidR="00A47883" w:rsidRDefault="00A47883" w:rsidP="00A47883">
      <w:pPr>
        <w:pStyle w:val="CodeListingSmall"/>
      </w:pPr>
      <w:r>
        <w:t xml:space="preserve">    connect (str(user),str(password),str(adminserverURL))    </w:t>
      </w:r>
    </w:p>
    <w:p w:rsidR="00A47883" w:rsidRDefault="00A47883" w:rsidP="00A47883">
      <w:pPr>
        <w:pStyle w:val="CodeListingSmall"/>
      </w:pPr>
      <w:r>
        <w:t xml:space="preserve">    ServerState()</w:t>
      </w:r>
    </w:p>
    <w:p w:rsidR="00A47883" w:rsidRPr="00C91151" w:rsidRDefault="00A47883" w:rsidP="00A47883">
      <w:pPr>
        <w:pStyle w:val="BodyText"/>
        <w:rPr>
          <w:sz w:val="18"/>
        </w:rPr>
      </w:pPr>
      <w:r w:rsidRPr="0075620E">
        <w:rPr>
          <w:sz w:val="18"/>
        </w:rPr>
        <w:t>(Script written by Atilla Demirel)</w:t>
      </w:r>
    </w:p>
    <w:p w:rsidR="00A47883" w:rsidRDefault="00A47883" w:rsidP="00A47883">
      <w:pPr>
        <w:pStyle w:val="BodyText"/>
      </w:pPr>
    </w:p>
    <w:p w:rsidR="005B5199" w:rsidRDefault="005B5199" w:rsidP="00A47883">
      <w:pPr>
        <w:pStyle w:val="BodyText"/>
      </w:pPr>
    </w:p>
    <w:p w:rsidR="00A47883" w:rsidRDefault="00A47883" w:rsidP="00A47883">
      <w:pPr>
        <w:pStyle w:val="CodeCallout"/>
      </w:pPr>
      <w:r>
        <w:t>get_memory_information</w:t>
      </w:r>
    </w:p>
    <w:p w:rsidR="00A47883" w:rsidRDefault="00A47883" w:rsidP="00A47883">
      <w:pPr>
        <w:pStyle w:val="CodeListingSmall"/>
      </w:pPr>
      <w:r>
        <w:t>######################################################################</w:t>
      </w:r>
    </w:p>
    <w:p w:rsidR="00A47883" w:rsidRDefault="00A47883" w:rsidP="00A47883">
      <w:pPr>
        <w:pStyle w:val="CodeListingSmall"/>
      </w:pPr>
      <w:r>
        <w:t>#         Get memory information from all servers in your domain     #</w:t>
      </w:r>
    </w:p>
    <w:p w:rsidR="00A47883" w:rsidRDefault="00A47883" w:rsidP="00A47883">
      <w:pPr>
        <w:pStyle w:val="CodeListingSmall"/>
      </w:pPr>
      <w:r>
        <w:t>######################################################################</w:t>
      </w:r>
    </w:p>
    <w:p w:rsidR="00A47883" w:rsidRDefault="00A47883" w:rsidP="00A47883">
      <w:pPr>
        <w:pStyle w:val="CodeListingSmall"/>
      </w:pPr>
    </w:p>
    <w:p w:rsidR="00A47883" w:rsidRDefault="00A47883" w:rsidP="00A47883">
      <w:pPr>
        <w:pStyle w:val="CodeListingSmall"/>
      </w:pPr>
      <w:r>
        <w:t># test arguments</w:t>
      </w:r>
    </w:p>
    <w:p w:rsidR="00A47883" w:rsidRDefault="00A47883" w:rsidP="00A47883">
      <w:pPr>
        <w:pStyle w:val="CodeListingSmall"/>
      </w:pPr>
      <w:r>
        <w:t>if len(sys.argv) != 4:</w:t>
      </w:r>
    </w:p>
    <w:p w:rsidR="00A47883" w:rsidRDefault="00A47883" w:rsidP="00A47883">
      <w:pPr>
        <w:pStyle w:val="CodeListingSmall"/>
      </w:pPr>
      <w:r>
        <w:t xml:space="preserve">    print 'Usage:  wlst.sh printMemoryInformation.py &lt;wls_url&gt; &lt;wls_username&gt; &lt;wls_password&gt;';</w:t>
      </w:r>
    </w:p>
    <w:p w:rsidR="00A47883" w:rsidRDefault="00A47883" w:rsidP="00A47883">
      <w:pPr>
        <w:pStyle w:val="CodeListingSmall"/>
      </w:pPr>
      <w:r>
        <w:t xml:space="preserve">    exit();</w:t>
      </w:r>
    </w:p>
    <w:p w:rsidR="00A47883" w:rsidRDefault="00A47883" w:rsidP="00A47883">
      <w:pPr>
        <w:pStyle w:val="CodeListingSmall"/>
      </w:pPr>
    </w:p>
    <w:p w:rsidR="00A47883" w:rsidRDefault="00A47883" w:rsidP="00A47883">
      <w:pPr>
        <w:pStyle w:val="CodeListingSmall"/>
      </w:pPr>
      <w:r>
        <w:t>adminURL      = sys.argv[1];</w:t>
      </w:r>
    </w:p>
    <w:p w:rsidR="00A47883" w:rsidRDefault="00A47883" w:rsidP="00A47883">
      <w:pPr>
        <w:pStyle w:val="CodeListingSmall"/>
      </w:pPr>
      <w:r>
        <w:t>adminUserName = sys.argv[2];</w:t>
      </w:r>
    </w:p>
    <w:p w:rsidR="00A47883" w:rsidRDefault="00A47883" w:rsidP="00A47883">
      <w:pPr>
        <w:pStyle w:val="CodeListingSmall"/>
      </w:pPr>
      <w:r>
        <w:t>adminPassword = sys.argv[3];</w:t>
      </w:r>
    </w:p>
    <w:p w:rsidR="00A47883" w:rsidRDefault="00A47883" w:rsidP="00A47883">
      <w:pPr>
        <w:pStyle w:val="CodeListingSmall"/>
      </w:pPr>
    </w:p>
    <w:p w:rsidR="00A47883" w:rsidRDefault="00A47883" w:rsidP="00A47883">
      <w:pPr>
        <w:pStyle w:val="CodeListingSmall"/>
      </w:pPr>
      <w:r>
        <w:t># note: alternatively you could have used security files created by storeconfig</w:t>
      </w:r>
    </w:p>
    <w:p w:rsidR="00A47883" w:rsidRDefault="00A47883" w:rsidP="00A47883">
      <w:pPr>
        <w:pStyle w:val="CodeListingSmall"/>
      </w:pPr>
    </w:p>
    <w:p w:rsidR="00A47883" w:rsidRDefault="00A47883" w:rsidP="00A47883">
      <w:pPr>
        <w:pStyle w:val="CodeListingSmall"/>
      </w:pPr>
      <w:r>
        <w:t># connect to the admin server</w:t>
      </w:r>
    </w:p>
    <w:p w:rsidR="00A47883" w:rsidRDefault="00A47883" w:rsidP="00A47883">
      <w:pPr>
        <w:pStyle w:val="CodeListingSmall"/>
      </w:pPr>
      <w:r>
        <w:t>connect(adminUserName, adminPassword, adminURL),</w:t>
      </w:r>
    </w:p>
    <w:p w:rsidR="00A47883" w:rsidRDefault="00A47883" w:rsidP="00A47883">
      <w:pPr>
        <w:pStyle w:val="CodeListingSmall"/>
      </w:pPr>
    </w:p>
    <w:p w:rsidR="00A47883" w:rsidRDefault="00A47883" w:rsidP="00A47883">
      <w:pPr>
        <w:pStyle w:val="CodeListingSmall"/>
      </w:pPr>
      <w:r>
        <w:t># get the server namees</w:t>
      </w:r>
    </w:p>
    <w:p w:rsidR="00A47883" w:rsidRDefault="00A47883" w:rsidP="00A47883">
      <w:pPr>
        <w:pStyle w:val="CodeListingSmall"/>
      </w:pPr>
      <w:r>
        <w:t>serverNames = cmo.getServers()</w:t>
      </w:r>
    </w:p>
    <w:p w:rsidR="00A47883" w:rsidRDefault="00A47883" w:rsidP="00A47883">
      <w:pPr>
        <w:pStyle w:val="CodeListingSmall"/>
      </w:pPr>
      <w:r>
        <w:t>domainRuntime()</w:t>
      </w:r>
    </w:p>
    <w:p w:rsidR="00A47883" w:rsidRDefault="00A47883" w:rsidP="00A47883">
      <w:pPr>
        <w:pStyle w:val="CodeListingSmall"/>
      </w:pPr>
    </w:p>
    <w:p w:rsidR="00A47883" w:rsidRDefault="00A47883" w:rsidP="00A47883">
      <w:pPr>
        <w:pStyle w:val="CodeListingSmall"/>
      </w:pPr>
      <w:r>
        <w:t># loop over all servers in the domain</w:t>
      </w:r>
    </w:p>
    <w:p w:rsidR="00A47883" w:rsidRDefault="00A47883" w:rsidP="00A47883">
      <w:pPr>
        <w:pStyle w:val="CodeListingSmall"/>
      </w:pPr>
      <w:r>
        <w:t>for nextServerName in serverNames:</w:t>
      </w:r>
    </w:p>
    <w:p w:rsidR="00A47883" w:rsidRDefault="00A47883" w:rsidP="00A47883">
      <w:pPr>
        <w:pStyle w:val="CodeListingSmall"/>
      </w:pPr>
      <w:r>
        <w:t xml:space="preserve">    try:</w:t>
      </w:r>
    </w:p>
    <w:p w:rsidR="00A47883" w:rsidRDefault="00A47883" w:rsidP="00A47883">
      <w:pPr>
        <w:pStyle w:val="CodeListingSmall"/>
      </w:pPr>
      <w:r>
        <w:t xml:space="preserve">         # change to the next server JVM runtime information mbean</w:t>
      </w:r>
    </w:p>
    <w:p w:rsidR="00A47883" w:rsidRDefault="00A47883" w:rsidP="00A47883">
      <w:pPr>
        <w:pStyle w:val="CodeListingSmall"/>
      </w:pPr>
      <w:r>
        <w:tab/>
        <w:t xml:space="preserve">   cd("/ServerRuntimes/"+nextServerName.getName()+"/JVMRuntime/"+nextServerName.getName())</w:t>
      </w:r>
    </w:p>
    <w:p w:rsidR="00A47883" w:rsidRDefault="00A47883" w:rsidP="00A47883">
      <w:pPr>
        <w:pStyle w:val="CodeListingSmall"/>
      </w:pPr>
      <w:r>
        <w:tab/>
        <w:t xml:space="preserve">   totalMemory = get('HeapSizeCurrent')</w:t>
      </w:r>
    </w:p>
    <w:p w:rsidR="00A47883" w:rsidRDefault="00A47883" w:rsidP="00A47883">
      <w:pPr>
        <w:pStyle w:val="CodeListingSmall"/>
      </w:pPr>
      <w:r>
        <w:t xml:space="preserve">             freeMemory  = get('HeapFreeCurrent')</w:t>
      </w:r>
    </w:p>
    <w:p w:rsidR="00A47883" w:rsidRDefault="00A47883" w:rsidP="00A47883">
      <w:pPr>
        <w:pStyle w:val="CodeListingSmall"/>
      </w:pPr>
      <w:r>
        <w:t xml:space="preserve">             usedMemory  = (totalMemory - freeMemory)</w:t>
      </w:r>
    </w:p>
    <w:p w:rsidR="00A47883" w:rsidRDefault="00A47883" w:rsidP="00A47883">
      <w:pPr>
        <w:pStyle w:val="CodeListingSmall"/>
      </w:pPr>
      <w:r>
        <w:tab/>
      </w:r>
    </w:p>
    <w:p w:rsidR="00A47883" w:rsidRDefault="00A47883" w:rsidP="00A47883">
      <w:pPr>
        <w:pStyle w:val="CodeListingSmall"/>
      </w:pPr>
      <w:r>
        <w:tab/>
        <w:t xml:space="preserve">   print "Memory information for server: "+ nextServerName.getName();</w:t>
      </w:r>
    </w:p>
    <w:p w:rsidR="00A47883" w:rsidRDefault="00A47883" w:rsidP="00A47883">
      <w:pPr>
        <w:pStyle w:val="CodeListingSmall"/>
      </w:pPr>
      <w:r>
        <w:tab/>
        <w:t xml:space="preserve">   print "----------------------------------------------------------------"</w:t>
      </w:r>
    </w:p>
    <w:p w:rsidR="00A47883" w:rsidRDefault="00A47883" w:rsidP="00A47883">
      <w:pPr>
        <w:pStyle w:val="CodeListingSmall"/>
      </w:pPr>
      <w:r>
        <w:tab/>
        <w:t xml:space="preserve">   print 'Total memory allocated : ' + str(totalMemory)</w:t>
      </w:r>
    </w:p>
    <w:p w:rsidR="00A47883" w:rsidRDefault="00A47883" w:rsidP="00A47883">
      <w:pPr>
        <w:pStyle w:val="CodeListingSmall"/>
      </w:pPr>
      <w:r>
        <w:tab/>
        <w:t xml:space="preserve">   print 'Free memory            : ' + str(freeMemory)</w:t>
      </w:r>
    </w:p>
    <w:p w:rsidR="00A47883" w:rsidRDefault="00A47883" w:rsidP="00A47883">
      <w:pPr>
        <w:pStyle w:val="CodeListingSmall"/>
      </w:pPr>
      <w:r>
        <w:tab/>
        <w:t xml:space="preserve">   print 'Memory in use          : ' + str(usedMemory)</w:t>
      </w:r>
    </w:p>
    <w:p w:rsidR="00A47883" w:rsidRDefault="00A47883" w:rsidP="00A47883">
      <w:pPr>
        <w:pStyle w:val="CodeListingSmall"/>
      </w:pPr>
      <w:r>
        <w:tab/>
        <w:t xml:space="preserve">   print '\n';</w:t>
      </w:r>
    </w:p>
    <w:p w:rsidR="00A47883" w:rsidRDefault="00A47883" w:rsidP="00A47883">
      <w:pPr>
        <w:pStyle w:val="CodeListingSmall"/>
      </w:pPr>
      <w:r>
        <w:t xml:space="preserve">    except:</w:t>
      </w:r>
    </w:p>
    <w:p w:rsidR="00A47883" w:rsidRDefault="00A47883" w:rsidP="00A47883">
      <w:pPr>
        <w:pStyle w:val="CodeListingSmall"/>
      </w:pPr>
      <w:r>
        <w:t xml:space="preserve">           dumpStack()</w:t>
      </w:r>
    </w:p>
    <w:p w:rsidR="00A47883" w:rsidRDefault="00A47883" w:rsidP="00A47883">
      <w:pPr>
        <w:pStyle w:val="CodeListingSmall"/>
      </w:pPr>
      <w:r>
        <w:tab/>
        <w:t xml:space="preserve">   print 'Problem getting memory information for server '+ nextServerName.getName();</w:t>
      </w:r>
    </w:p>
    <w:p w:rsidR="00A47883" w:rsidRDefault="00A47883" w:rsidP="00A47883">
      <w:pPr>
        <w:pStyle w:val="CodeListingSmall"/>
      </w:pPr>
      <w:r>
        <w:tab/>
        <w:t xml:space="preserve">    </w:t>
      </w:r>
    </w:p>
    <w:p w:rsidR="00A47883" w:rsidRDefault="00A47883" w:rsidP="00A47883">
      <w:pPr>
        <w:pStyle w:val="CodeListingSmall"/>
      </w:pPr>
      <w:r>
        <w:t>disconnect();</w:t>
      </w:r>
    </w:p>
    <w:p w:rsidR="00A47883" w:rsidRDefault="00A47883" w:rsidP="00A47883">
      <w:pPr>
        <w:pStyle w:val="BodyText"/>
      </w:pPr>
    </w:p>
    <w:p w:rsidR="00A47883" w:rsidRDefault="00A47883" w:rsidP="00A47883">
      <w:pPr>
        <w:pStyle w:val="BodyText"/>
      </w:pPr>
    </w:p>
    <w:p w:rsidR="00A47883" w:rsidRDefault="00A47883" w:rsidP="00A47883">
      <w:pPr>
        <w:pStyle w:val="CodeCallout"/>
      </w:pPr>
      <w:r>
        <w:t>monitor_all_destinations</w:t>
      </w:r>
    </w:p>
    <w:p w:rsidR="00A47883" w:rsidRDefault="00A47883" w:rsidP="00A47883">
      <w:pPr>
        <w:pStyle w:val="CodeListingSmall"/>
      </w:pPr>
      <w:r>
        <w:t># ( Script provided by Andrew Pioro )</w:t>
      </w:r>
    </w:p>
    <w:p w:rsidR="00A47883" w:rsidRDefault="00A47883" w:rsidP="00A47883">
      <w:pPr>
        <w:pStyle w:val="CodeListingSmall"/>
      </w:pPr>
      <w:r>
        <w:t>import thread</w:t>
      </w:r>
    </w:p>
    <w:p w:rsidR="00A47883" w:rsidRDefault="00A47883" w:rsidP="00A47883">
      <w:pPr>
        <w:pStyle w:val="CodeListingSmall"/>
      </w:pPr>
      <w:r>
        <w:t>import time</w:t>
      </w:r>
    </w:p>
    <w:p w:rsidR="00A47883" w:rsidRDefault="00A47883" w:rsidP="00A47883">
      <w:pPr>
        <w:pStyle w:val="CodeListingSmall"/>
      </w:pPr>
      <w:r>
        <w:t>from time import gmtime, strftime</w:t>
      </w:r>
    </w:p>
    <w:p w:rsidR="00A47883" w:rsidRDefault="00A47883" w:rsidP="00A47883">
      <w:pPr>
        <w:pStyle w:val="CodeListingSmall"/>
      </w:pPr>
    </w:p>
    <w:p w:rsidR="00A47883" w:rsidRDefault="00A47883" w:rsidP="00A47883">
      <w:pPr>
        <w:pStyle w:val="CodeListingSmall"/>
      </w:pPr>
    </w:p>
    <w:p w:rsidR="00A47883" w:rsidRDefault="00A47883" w:rsidP="00A47883">
      <w:pPr>
        <w:pStyle w:val="CodeListingSmall"/>
      </w:pPr>
      <w:r>
        <w:t>username='weblogic'</w:t>
      </w:r>
    </w:p>
    <w:p w:rsidR="00A47883" w:rsidRDefault="00A47883" w:rsidP="00A47883">
      <w:pPr>
        <w:pStyle w:val="CodeListingSmall"/>
      </w:pPr>
      <w:r>
        <w:t>password='weblogic123'</w:t>
      </w:r>
    </w:p>
    <w:p w:rsidR="00A47883" w:rsidRDefault="00A47883" w:rsidP="00A47883">
      <w:pPr>
        <w:pStyle w:val="CodeListingSmall"/>
      </w:pPr>
      <w:r>
        <w:t>wlsUrl='t3://127.0.0.1:7001'</w:t>
      </w:r>
    </w:p>
    <w:p w:rsidR="00A47883" w:rsidRDefault="00A47883" w:rsidP="00A47883">
      <w:pPr>
        <w:pStyle w:val="CodeListingSmall"/>
      </w:pPr>
    </w:p>
    <w:p w:rsidR="00A47883" w:rsidRDefault="00A47883" w:rsidP="00A47883">
      <w:pPr>
        <w:pStyle w:val="CodeListingSmall"/>
      </w:pPr>
    </w:p>
    <w:p w:rsidR="00A47883" w:rsidRDefault="00A47883" w:rsidP="00A47883">
      <w:pPr>
        <w:pStyle w:val="CodeListingSmall"/>
      </w:pPr>
      <w:r>
        <w:t>connect(username,password, wlsUrl)</w:t>
      </w:r>
    </w:p>
    <w:p w:rsidR="00A47883" w:rsidRDefault="00A47883" w:rsidP="00A47883">
      <w:pPr>
        <w:pStyle w:val="CodeListingSmall"/>
      </w:pPr>
    </w:p>
    <w:p w:rsidR="00A47883" w:rsidRDefault="00A47883" w:rsidP="00A47883">
      <w:pPr>
        <w:pStyle w:val="CodeListingSmall"/>
      </w:pPr>
      <w:r>
        <w:t>def getTime():</w:t>
      </w:r>
    </w:p>
    <w:p w:rsidR="00A47883" w:rsidRDefault="00A47883" w:rsidP="00A47883">
      <w:pPr>
        <w:pStyle w:val="CodeListingSmall"/>
      </w:pPr>
      <w:r>
        <w:t xml:space="preserve"> return strftime("%Y-%m-%d %H:%M:%S", gmtime())</w:t>
      </w:r>
    </w:p>
    <w:p w:rsidR="00A47883" w:rsidRDefault="00A47883" w:rsidP="00A47883">
      <w:pPr>
        <w:pStyle w:val="CodeListingSmall"/>
      </w:pPr>
    </w:p>
    <w:p w:rsidR="00A47883" w:rsidRDefault="00A47883" w:rsidP="00A47883">
      <w:pPr>
        <w:pStyle w:val="CodeListingSmall"/>
      </w:pPr>
      <w:r>
        <w:t>def monitorJms():</w:t>
      </w:r>
    </w:p>
    <w:p w:rsidR="00A47883" w:rsidRDefault="00A47883" w:rsidP="00A47883">
      <w:pPr>
        <w:pStyle w:val="CodeListingSmall"/>
      </w:pPr>
      <w:r>
        <w:t xml:space="preserve"> servers = domainRuntimeService.getServerRuntimes();</w:t>
      </w:r>
    </w:p>
    <w:p w:rsidR="00A47883" w:rsidRDefault="00A47883" w:rsidP="00A47883">
      <w:pPr>
        <w:pStyle w:val="CodeListingSmall"/>
      </w:pPr>
      <w:r>
        <w:t xml:space="preserve"> if (len(servers) &gt; 0):</w:t>
      </w:r>
    </w:p>
    <w:p w:rsidR="00A47883" w:rsidRDefault="00A47883" w:rsidP="00A47883">
      <w:pPr>
        <w:pStyle w:val="CodeListingSmall"/>
      </w:pPr>
      <w:r>
        <w:t xml:space="preserve">     for server in servers:</w:t>
      </w:r>
    </w:p>
    <w:p w:rsidR="00A47883" w:rsidRDefault="00A47883" w:rsidP="00A47883">
      <w:pPr>
        <w:pStyle w:val="CodeListingSmall"/>
      </w:pPr>
      <w:r>
        <w:tab/>
        <w:t xml:space="preserve"> jmsRuntime = server.getJMSRuntime();</w:t>
      </w:r>
    </w:p>
    <w:p w:rsidR="00A47883" w:rsidRDefault="00A47883" w:rsidP="00A47883">
      <w:pPr>
        <w:pStyle w:val="CodeListingSmall"/>
      </w:pPr>
      <w:r>
        <w:tab/>
        <w:t xml:space="preserve"> jmsServers = jmsRuntime.getJMSServers();</w:t>
      </w:r>
    </w:p>
    <w:p w:rsidR="00A47883" w:rsidRDefault="00A47883" w:rsidP="00A47883">
      <w:pPr>
        <w:pStyle w:val="CodeListingSmall"/>
      </w:pPr>
      <w:r>
        <w:tab/>
        <w:t xml:space="preserve"> for jmsServer in jmsServers:</w:t>
      </w:r>
    </w:p>
    <w:p w:rsidR="00A47883" w:rsidRDefault="00A47883" w:rsidP="00A47883">
      <w:pPr>
        <w:pStyle w:val="CodeListingSmall"/>
      </w:pPr>
      <w:r>
        <w:tab/>
        <w:t xml:space="preserve">     destinations = jmsServer.getDestinations();</w:t>
      </w:r>
    </w:p>
    <w:p w:rsidR="00A47883" w:rsidRDefault="00A47883" w:rsidP="00A47883">
      <w:pPr>
        <w:pStyle w:val="CodeListingSmall"/>
      </w:pPr>
      <w:r>
        <w:tab/>
        <w:t xml:space="preserve">     for destination in destinations:</w:t>
      </w:r>
    </w:p>
    <w:p w:rsidR="00A47883" w:rsidRDefault="00A47883" w:rsidP="00A47883">
      <w:pPr>
        <w:pStyle w:val="CodeListingSmall"/>
      </w:pPr>
      <w:r>
        <w:tab/>
        <w:t xml:space="preserve">         try:</w:t>
      </w:r>
    </w:p>
    <w:p w:rsidR="00A47883" w:rsidRDefault="00A47883" w:rsidP="00A47883">
      <w:pPr>
        <w:pStyle w:val="CodeListingSmall"/>
      </w:pPr>
      <w:r>
        <w:tab/>
      </w:r>
      <w:r>
        <w:tab/>
        <w:t xml:space="preserve">     print  getTime() , '|' , server.getName() , '|' , jmsServer.getName() , '|' , </w:t>
      </w:r>
    </w:p>
    <w:p w:rsidR="00A47883" w:rsidRDefault="00A47883" w:rsidP="00A47883">
      <w:pPr>
        <w:pStyle w:val="CodeListingSmall"/>
      </w:pPr>
      <w:r>
        <w:t xml:space="preserve">                            destination.getName() , '|' ,destination.getMessagesCurrentCount(), '|' , </w:t>
      </w:r>
    </w:p>
    <w:p w:rsidR="00A47883" w:rsidRDefault="00A47883" w:rsidP="00A47883">
      <w:pPr>
        <w:pStyle w:val="CodeListingSmall"/>
      </w:pPr>
      <w:r>
        <w:t xml:space="preserve">                            destination.getMessagesPendingCount() , '|',  </w:t>
      </w:r>
    </w:p>
    <w:p w:rsidR="00A47883" w:rsidRDefault="00A47883" w:rsidP="00A47883">
      <w:pPr>
        <w:pStyle w:val="CodeListingSmall"/>
      </w:pPr>
      <w:r>
        <w:t xml:space="preserve">                            destination.getMessagesHighCount() , '|' , </w:t>
      </w:r>
    </w:p>
    <w:p w:rsidR="00A47883" w:rsidRDefault="00A47883" w:rsidP="00A47883">
      <w:pPr>
        <w:pStyle w:val="CodeListingSmall"/>
      </w:pPr>
      <w:r>
        <w:t xml:space="preserve">                            destination.getMessagesReceivedCount() , '|' , </w:t>
      </w:r>
    </w:p>
    <w:p w:rsidR="00A47883" w:rsidRDefault="00A47883" w:rsidP="00A47883">
      <w:pPr>
        <w:pStyle w:val="CodeListingSmall"/>
      </w:pPr>
      <w:r>
        <w:t xml:space="preserve">                            destination.getMessagesMovedCurrentCount() , '|' ,  </w:t>
      </w:r>
    </w:p>
    <w:p w:rsidR="00A47883" w:rsidRDefault="00A47883" w:rsidP="00A47883">
      <w:pPr>
        <w:pStyle w:val="CodeListingSmall"/>
      </w:pPr>
      <w:r>
        <w:t xml:space="preserve">                            destination.getConsumersCurrentCount() , '|' , </w:t>
      </w:r>
    </w:p>
    <w:p w:rsidR="00A47883" w:rsidRDefault="00A47883" w:rsidP="00A47883">
      <w:pPr>
        <w:pStyle w:val="CodeListingSmall"/>
      </w:pPr>
      <w:r>
        <w:t xml:space="preserve">                            destination.getConsumersHighCount() , '|' , </w:t>
      </w:r>
    </w:p>
    <w:p w:rsidR="00A47883" w:rsidRDefault="00A47883" w:rsidP="00A47883">
      <w:pPr>
        <w:pStyle w:val="CodeListingSmall"/>
      </w:pPr>
      <w:r>
        <w:t xml:space="preserve">                            destination.getConsumersTotalCount()</w:t>
      </w:r>
    </w:p>
    <w:p w:rsidR="00A47883" w:rsidRDefault="00A47883" w:rsidP="00A47883">
      <w:pPr>
        <w:pStyle w:val="CodeListingSmall"/>
      </w:pPr>
      <w:r>
        <w:tab/>
      </w:r>
      <w:r>
        <w:tab/>
        <w:t xml:space="preserve"> except:</w:t>
      </w:r>
    </w:p>
    <w:p w:rsidR="00A47883" w:rsidRDefault="00A47883" w:rsidP="00A47883">
      <w:pPr>
        <w:pStyle w:val="CodeListingSmall"/>
      </w:pPr>
      <w:r>
        <w:tab/>
      </w:r>
      <w:r>
        <w:tab/>
        <w:t xml:space="preserve">     print 'ERROR_DATA';</w:t>
      </w:r>
    </w:p>
    <w:p w:rsidR="00A47883" w:rsidRDefault="00A47883" w:rsidP="00A47883">
      <w:pPr>
        <w:pStyle w:val="CodeListingSmall"/>
      </w:pPr>
    </w:p>
    <w:p w:rsidR="00A47883" w:rsidRDefault="00A47883" w:rsidP="00A47883">
      <w:pPr>
        <w:pStyle w:val="CodeListingSmall"/>
      </w:pPr>
    </w:p>
    <w:p w:rsidR="00A47883" w:rsidRDefault="00A47883" w:rsidP="00A47883">
      <w:pPr>
        <w:pStyle w:val="CodeListingSmall"/>
      </w:pPr>
      <w:r>
        <w:t>print 'Time | ServerName | JMSServerName | DestName | MessagesCurrentCount | MessagesPendingCount | MessagesHighCount | MessagesReceivedCount | MessagesMovedCurrentCount | ConsumersCurrentCount | ConsumersHighCount | ConsumersTotalCount';</w:t>
      </w:r>
    </w:p>
    <w:p w:rsidR="00A47883" w:rsidRDefault="00A47883" w:rsidP="00A47883">
      <w:pPr>
        <w:pStyle w:val="CodeListingSmall"/>
      </w:pPr>
      <w:r>
        <w:t>while 1:</w:t>
      </w:r>
    </w:p>
    <w:p w:rsidR="00A47883" w:rsidRDefault="00A47883" w:rsidP="00A47883">
      <w:pPr>
        <w:pStyle w:val="CodeListingSmall"/>
      </w:pPr>
      <w:r>
        <w:t xml:space="preserve">     monitorJms();</w:t>
      </w:r>
    </w:p>
    <w:p w:rsidR="00A47883" w:rsidRDefault="00A47883" w:rsidP="00A47883">
      <w:pPr>
        <w:pStyle w:val="CodeListingSmall"/>
      </w:pPr>
      <w:r>
        <w:t xml:space="preserve">     print '';</w:t>
      </w:r>
    </w:p>
    <w:p w:rsidR="00A47883" w:rsidRDefault="00A47883" w:rsidP="00A47883">
      <w:pPr>
        <w:pStyle w:val="CodeListingSmall"/>
      </w:pPr>
      <w:r>
        <w:t xml:space="preserve">     java.lang.Thread.sleep(15000);</w:t>
      </w:r>
    </w:p>
    <w:p w:rsidR="00A47883" w:rsidRPr="00C91151" w:rsidRDefault="00A47883" w:rsidP="00A47883">
      <w:pPr>
        <w:pStyle w:val="BodyText"/>
        <w:rPr>
          <w:sz w:val="18"/>
        </w:rPr>
      </w:pPr>
      <w:r w:rsidRPr="001E2E30">
        <w:rPr>
          <w:sz w:val="18"/>
        </w:rPr>
        <w:t>(</w:t>
      </w:r>
      <w:r>
        <w:rPr>
          <w:sz w:val="18"/>
        </w:rPr>
        <w:t>S</w:t>
      </w:r>
      <w:r w:rsidRPr="001E2E30">
        <w:rPr>
          <w:sz w:val="18"/>
        </w:rPr>
        <w:t>cript provided by Andrew Pioro)</w:t>
      </w:r>
    </w:p>
    <w:p w:rsidR="00A47883" w:rsidRDefault="00A47883" w:rsidP="00A47883">
      <w:pPr>
        <w:pStyle w:val="BodyText"/>
      </w:pPr>
    </w:p>
    <w:p w:rsidR="005B5199" w:rsidRDefault="005B5199" w:rsidP="00A47883">
      <w:pPr>
        <w:pStyle w:val="BodyText"/>
      </w:pPr>
    </w:p>
    <w:p w:rsidR="00A47883" w:rsidRDefault="00A47883" w:rsidP="00A47883">
      <w:pPr>
        <w:pStyle w:val="CodeCallout"/>
      </w:pPr>
      <w:r>
        <w:t>check_states</w:t>
      </w:r>
    </w:p>
    <w:p w:rsidR="00A47883" w:rsidRDefault="00A47883" w:rsidP="00A47883">
      <w:pPr>
        <w:pStyle w:val="CodeListingSmall"/>
      </w:pPr>
      <w:r>
        <w:t>import os</w:t>
      </w:r>
    </w:p>
    <w:p w:rsidR="00A47883" w:rsidRDefault="00A47883" w:rsidP="00A47883">
      <w:pPr>
        <w:pStyle w:val="CodeListingSmall"/>
      </w:pPr>
      <w:r>
        <w:t>def sendMail(domain,count,dest,sname):</w:t>
      </w:r>
    </w:p>
    <w:p w:rsidR="00A47883" w:rsidRDefault="00A47883" w:rsidP="00A47883">
      <w:pPr>
        <w:pStyle w:val="CodeListingSmall"/>
      </w:pPr>
      <w:r>
        <w:t xml:space="preserve">   str3 = 'Domain:#' + domain +'# Server Name: '+  sname  +',  '+  dest +'  @' + str(count)</w:t>
      </w:r>
    </w:p>
    <w:p w:rsidR="00A47883" w:rsidRDefault="00A47883" w:rsidP="00A47883">
      <w:pPr>
        <w:pStyle w:val="CodeListingSmall"/>
      </w:pPr>
      <w:r>
        <w:t xml:space="preserve">   cmd = "echo " + str3 + " &gt; /tmp/rw_file"</w:t>
      </w:r>
    </w:p>
    <w:p w:rsidR="00A47883" w:rsidRDefault="00A47883" w:rsidP="00A47883">
      <w:pPr>
        <w:pStyle w:val="CodeListingSmall"/>
      </w:pPr>
      <w:r>
        <w:t xml:space="preserve">   os.system(cmd)</w:t>
      </w:r>
    </w:p>
    <w:p w:rsidR="00A47883" w:rsidRDefault="00A47883" w:rsidP="00A47883">
      <w:pPr>
        <w:pStyle w:val="CodeListingSmall"/>
      </w:pPr>
      <w:r>
        <w:t xml:space="preserve">   os.system('/bin/mailx -s  "Attention, The application state is abnormal !!! "  operators@test.com &lt; /tmp/rw_file')</w:t>
      </w:r>
    </w:p>
    <w:p w:rsidR="00A47883" w:rsidRDefault="00A47883" w:rsidP="00A47883">
      <w:pPr>
        <w:pStyle w:val="CodeListingSmall"/>
      </w:pPr>
      <w:r>
        <w:t xml:space="preserve">   print '*********  ALTERT MAIL HAS BEEN SENT  ***********'</w:t>
      </w:r>
    </w:p>
    <w:p w:rsidR="00A47883" w:rsidRDefault="00A47883" w:rsidP="00A47883">
      <w:pPr>
        <w:pStyle w:val="CodeListingSmall"/>
      </w:pPr>
      <w:r>
        <w:t xml:space="preserve">   cmd = "rm  /tmp/rw_file"</w:t>
      </w:r>
    </w:p>
    <w:p w:rsidR="00A47883" w:rsidRDefault="00A47883" w:rsidP="00A47883">
      <w:pPr>
        <w:pStyle w:val="CodeListingSmall"/>
      </w:pPr>
      <w:r>
        <w:t xml:space="preserve">   os.system(cmd)</w:t>
      </w:r>
    </w:p>
    <w:p w:rsidR="00A47883" w:rsidRDefault="00A47883" w:rsidP="00A47883">
      <w:pPr>
        <w:pStyle w:val="CodeListingSmall"/>
      </w:pPr>
    </w:p>
    <w:p w:rsidR="00A47883" w:rsidRDefault="00A47883" w:rsidP="00A47883">
      <w:pPr>
        <w:pStyle w:val="CodeListingSmall"/>
      </w:pPr>
      <w:r>
        <w:t>def ServerState():</w:t>
      </w:r>
    </w:p>
    <w:p w:rsidR="00A47883" w:rsidRDefault="00A47883" w:rsidP="00A47883">
      <w:pPr>
        <w:pStyle w:val="CodeListingSmall"/>
      </w:pPr>
      <w:r>
        <w:t xml:space="preserve">  servers = getRunningServerNames()</w:t>
      </w:r>
    </w:p>
    <w:p w:rsidR="00A47883" w:rsidRDefault="00A47883" w:rsidP="00A47883">
      <w:pPr>
        <w:pStyle w:val="CodeListingSmall"/>
      </w:pPr>
      <w:r>
        <w:t xml:space="preserve">  sign="###"</w:t>
      </w:r>
    </w:p>
    <w:p w:rsidR="00A47883" w:rsidRDefault="00A47883" w:rsidP="00A47883">
      <w:pPr>
        <w:pStyle w:val="CodeListingSmall"/>
      </w:pPr>
      <w:r>
        <w:t xml:space="preserve">  activecount=0</w:t>
      </w:r>
    </w:p>
    <w:p w:rsidR="00A47883" w:rsidRDefault="00A47883" w:rsidP="00A47883">
      <w:pPr>
        <w:pStyle w:val="CodeListingSmall"/>
      </w:pPr>
      <w:r>
        <w:t xml:space="preserve">  problemcount=0</w:t>
      </w:r>
    </w:p>
    <w:p w:rsidR="00A47883" w:rsidRDefault="00A47883" w:rsidP="00A47883">
      <w:pPr>
        <w:pStyle w:val="CodeListingSmall"/>
      </w:pPr>
      <w:r>
        <w:t xml:space="preserve">  cd('domainRuntime:/AppRuntimeStateRuntime/AppRuntimeStateRuntime')</w:t>
      </w:r>
    </w:p>
    <w:p w:rsidR="00A47883" w:rsidRDefault="00A47883" w:rsidP="00A47883">
      <w:pPr>
        <w:pStyle w:val="CodeListingSmall"/>
      </w:pPr>
      <w:r>
        <w:t xml:space="preserve">  apps = getAppStatus()</w:t>
      </w:r>
    </w:p>
    <w:p w:rsidR="00A47883" w:rsidRDefault="00A47883" w:rsidP="00A47883">
      <w:pPr>
        <w:pStyle w:val="CodeListingSmall"/>
      </w:pPr>
      <w:r>
        <w:t xml:space="preserve">  for app in apps:</w:t>
      </w:r>
    </w:p>
    <w:p w:rsidR="00A47883" w:rsidRDefault="00A47883" w:rsidP="00A47883">
      <w:pPr>
        <w:pStyle w:val="CodeListingSmall"/>
      </w:pPr>
      <w:r>
        <w:t xml:space="preserve">    for server in servers:</w:t>
      </w:r>
    </w:p>
    <w:p w:rsidR="00A47883" w:rsidRDefault="00A47883" w:rsidP="00A47883">
      <w:pPr>
        <w:pStyle w:val="CodeListingSmall"/>
      </w:pPr>
      <w:r>
        <w:t xml:space="preserve">     cd("/ServerLifeCycleRuntimes/" + server.getName())</w:t>
      </w:r>
    </w:p>
    <w:p w:rsidR="00A47883" w:rsidRDefault="00A47883" w:rsidP="00A47883">
      <w:pPr>
        <w:pStyle w:val="CodeListingSmall"/>
      </w:pPr>
      <w:r>
        <w:t xml:space="preserve">     serverState = cmo.getState()</w:t>
      </w:r>
    </w:p>
    <w:p w:rsidR="00A47883" w:rsidRDefault="00A47883" w:rsidP="00A47883">
      <w:pPr>
        <w:pStyle w:val="CodeListingSmall"/>
      </w:pPr>
      <w:r>
        <w:t xml:space="preserve">     if serverState == "RUNNING" and server.getName()!="ADMINHOST"  :</w:t>
      </w:r>
    </w:p>
    <w:p w:rsidR="00A47883" w:rsidRDefault="00A47883" w:rsidP="00A47883">
      <w:pPr>
        <w:pStyle w:val="CodeListingSmall"/>
      </w:pPr>
      <w:r>
        <w:t xml:space="preserve">      cd('domainRuntime:/AppRuntimeStateRuntime/AppRuntimeStateRuntime')</w:t>
      </w:r>
    </w:p>
    <w:p w:rsidR="00A47883" w:rsidRDefault="00A47883" w:rsidP="00A47883">
      <w:pPr>
        <w:pStyle w:val="CodeListingSmall"/>
      </w:pPr>
      <w:r>
        <w:t xml:space="preserve">      currentState = str(cmo.getCurrentState(app, server.getName()))</w:t>
      </w:r>
    </w:p>
    <w:p w:rsidR="00A47883" w:rsidRDefault="00A47883" w:rsidP="00A47883">
      <w:pPr>
        <w:pStyle w:val="CodeListingSmall"/>
      </w:pPr>
      <w:r>
        <w:t xml:space="preserve">      if currentState == "STATE_ACTIVE":</w:t>
      </w:r>
    </w:p>
    <w:p w:rsidR="00A47883" w:rsidRDefault="00A47883" w:rsidP="00A47883">
      <w:pPr>
        <w:pStyle w:val="CodeListingSmall"/>
      </w:pPr>
      <w:r>
        <w:t xml:space="preserve">       print '%25s,  %25s :\033[1;32m %1s %15s \033[0m' % (app,server.getName(),sign,currentState)</w:t>
      </w:r>
    </w:p>
    <w:p w:rsidR="00A47883" w:rsidRDefault="00A47883" w:rsidP="00A47883">
      <w:pPr>
        <w:pStyle w:val="CodeListingSmall"/>
      </w:pPr>
      <w:r>
        <w:t xml:space="preserve">       activecount=activecount + 1</w:t>
      </w:r>
    </w:p>
    <w:p w:rsidR="00A47883" w:rsidRDefault="00A47883" w:rsidP="00A47883">
      <w:pPr>
        <w:pStyle w:val="CodeListingSmall"/>
      </w:pPr>
      <w:r>
        <w:t xml:space="preserve">      elif  currentState == "STATE_NEW" or currentState =="None":</w:t>
      </w:r>
    </w:p>
    <w:p w:rsidR="00A47883" w:rsidRDefault="00A47883" w:rsidP="00A47883">
      <w:pPr>
        <w:pStyle w:val="CodeListingSmall"/>
      </w:pPr>
      <w:r>
        <w:t xml:space="preserve">       print '%25s,  %25s :\033[1;30m %1s %15s \033[0m' % (app,server.getName(),sign,currentState)</w:t>
      </w:r>
    </w:p>
    <w:p w:rsidR="00A47883" w:rsidRDefault="00A47883" w:rsidP="00A47883">
      <w:pPr>
        <w:pStyle w:val="CodeListingSmall"/>
      </w:pPr>
      <w:r>
        <w:t xml:space="preserve">      elif  currentState == "STATE_PREPARED" or  currentState == "STATE_ADMIN"  :</w:t>
      </w:r>
    </w:p>
    <w:p w:rsidR="00A47883" w:rsidRDefault="00A47883" w:rsidP="00A47883">
      <w:pPr>
        <w:pStyle w:val="CodeListingSmall"/>
      </w:pPr>
      <w:r>
        <w:t xml:space="preserve">       print '%25s,  %25s :\033[1;31m %1s %15s \033[0m' % (app,server.getName(),sign,currentState)</w:t>
      </w:r>
    </w:p>
    <w:p w:rsidR="00A47883" w:rsidRDefault="00A47883" w:rsidP="00A47883">
      <w:pPr>
        <w:pStyle w:val="CodeListingSmall"/>
      </w:pPr>
      <w:r>
        <w:t xml:space="preserve">       try:</w:t>
      </w:r>
    </w:p>
    <w:p w:rsidR="00A47883" w:rsidRDefault="00A47883" w:rsidP="00A47883">
      <w:pPr>
        <w:pStyle w:val="CodeListingSmall"/>
      </w:pPr>
      <w:r>
        <w:t xml:space="preserve">         progress=startApplication(app)</w:t>
      </w:r>
    </w:p>
    <w:p w:rsidR="00A47883" w:rsidRDefault="00A47883" w:rsidP="00A47883">
      <w:pPr>
        <w:pStyle w:val="CodeListingSmall"/>
      </w:pPr>
      <w:r>
        <w:t xml:space="preserve">       except:</w:t>
      </w:r>
    </w:p>
    <w:p w:rsidR="00A47883" w:rsidRDefault="00A47883" w:rsidP="00A47883">
      <w:pPr>
        <w:pStyle w:val="CodeListingSmall"/>
      </w:pPr>
      <w:r>
        <w:lastRenderedPageBreak/>
        <w:t xml:space="preserve">         print  'Skipping ..'</w:t>
      </w:r>
    </w:p>
    <w:p w:rsidR="00A47883" w:rsidRDefault="00A47883" w:rsidP="00A47883">
      <w:pPr>
        <w:pStyle w:val="CodeListingSmall"/>
      </w:pPr>
      <w:r>
        <w:t xml:space="preserve">       sendMail(aserver,app,currentState,server.getName())</w:t>
      </w:r>
    </w:p>
    <w:p w:rsidR="00A47883" w:rsidRDefault="00A47883" w:rsidP="00A47883">
      <w:pPr>
        <w:pStyle w:val="CodeListingSmall"/>
      </w:pPr>
      <w:r>
        <w:t xml:space="preserve">       problemcount=problemcount +1</w:t>
      </w:r>
    </w:p>
    <w:p w:rsidR="00A47883" w:rsidRDefault="00A47883" w:rsidP="00A47883">
      <w:pPr>
        <w:pStyle w:val="CodeListingSmall"/>
      </w:pPr>
      <w:r>
        <w:t xml:space="preserve">       currentState = str(cmo.getCurrentState(app, server.getName()))</w:t>
      </w:r>
    </w:p>
    <w:p w:rsidR="00A47883" w:rsidRDefault="00A47883" w:rsidP="00A47883">
      <w:pPr>
        <w:pStyle w:val="CodeListingSmall"/>
      </w:pPr>
      <w:r>
        <w:t xml:space="preserve">       print '%25s,  %25s :\033[1;30m %1s %15s \033[0m' % (app,server.getName(),sign,currentState)</w:t>
      </w:r>
    </w:p>
    <w:p w:rsidR="00A47883" w:rsidRDefault="00A47883" w:rsidP="00A47883">
      <w:pPr>
        <w:pStyle w:val="CodeListingSmall"/>
      </w:pPr>
      <w:r>
        <w:t xml:space="preserve">      else:</w:t>
      </w:r>
    </w:p>
    <w:p w:rsidR="00A47883" w:rsidRDefault="00A47883" w:rsidP="00A47883">
      <w:pPr>
        <w:pStyle w:val="CodeListingSmall"/>
      </w:pPr>
      <w:r>
        <w:t xml:space="preserve">       sendMail(aserver,app,currentState,server.getName())</w:t>
      </w:r>
    </w:p>
    <w:p w:rsidR="00A47883" w:rsidRDefault="00A47883" w:rsidP="00A47883">
      <w:pPr>
        <w:pStyle w:val="CodeListingSmall"/>
      </w:pPr>
      <w:r>
        <w:t xml:space="preserve">       problemcount=problemcount +1</w:t>
      </w:r>
    </w:p>
    <w:p w:rsidR="00A47883" w:rsidRDefault="00A47883" w:rsidP="00A47883">
      <w:pPr>
        <w:pStyle w:val="CodeListingSmall"/>
      </w:pPr>
      <w:r>
        <w:t xml:space="preserve">       print '%25s,  %25s :\033[1;31m %1s %15s \033[0m' % (app,server.getName(),sign,currentState)</w:t>
      </w:r>
    </w:p>
    <w:p w:rsidR="00A47883" w:rsidRDefault="00A47883" w:rsidP="00A47883">
      <w:pPr>
        <w:pStyle w:val="CodeListingSmall"/>
      </w:pPr>
      <w:r>
        <w:t xml:space="preserve">  print 'Total %4s STATE_ACTIVE :\033[1;31m %4s Problem \033[0m' %(repr(activecount),repr(problemcount))</w:t>
      </w:r>
    </w:p>
    <w:p w:rsidR="00A47883" w:rsidRDefault="00A47883" w:rsidP="00A47883">
      <w:pPr>
        <w:pStyle w:val="CodeListingSmall"/>
      </w:pPr>
      <w:r>
        <w:t xml:space="preserve">  exit ()</w:t>
      </w:r>
    </w:p>
    <w:p w:rsidR="00A47883" w:rsidRDefault="00A47883" w:rsidP="00A47883">
      <w:pPr>
        <w:pStyle w:val="CodeListingSmall"/>
      </w:pPr>
    </w:p>
    <w:p w:rsidR="00A47883" w:rsidRDefault="00A47883" w:rsidP="00A47883">
      <w:pPr>
        <w:pStyle w:val="CodeListingSmall"/>
      </w:pPr>
      <w:r>
        <w:t>def getAppStatus():</w:t>
      </w:r>
    </w:p>
    <w:p w:rsidR="00A47883" w:rsidRDefault="00A47883" w:rsidP="00A47883">
      <w:pPr>
        <w:pStyle w:val="CodeListingSmall"/>
      </w:pPr>
      <w:r>
        <w:t xml:space="preserve">    cd('domainRuntime:/AppRuntimeStateRuntime/AppRuntimeStateRuntime')</w:t>
      </w:r>
    </w:p>
    <w:p w:rsidR="00A47883" w:rsidRDefault="00A47883" w:rsidP="00A47883">
      <w:pPr>
        <w:pStyle w:val="CodeListingSmall"/>
      </w:pPr>
      <w:r>
        <w:t xml:space="preserve">    return cmo.getApplicationIds()</w:t>
      </w:r>
    </w:p>
    <w:p w:rsidR="00A47883" w:rsidRDefault="00A47883" w:rsidP="00A47883">
      <w:pPr>
        <w:pStyle w:val="CodeListingSmall"/>
      </w:pPr>
    </w:p>
    <w:p w:rsidR="00A47883" w:rsidRDefault="00A47883" w:rsidP="00A47883">
      <w:pPr>
        <w:pStyle w:val="CodeListingSmall"/>
      </w:pPr>
      <w:r>
        <w:t>def getRunningServerNames():</w:t>
      </w:r>
    </w:p>
    <w:p w:rsidR="00A47883" w:rsidRDefault="00A47883" w:rsidP="00A47883">
      <w:pPr>
        <w:pStyle w:val="CodeListingSmall"/>
      </w:pPr>
      <w:r>
        <w:t xml:space="preserve">    domainConfig()</w:t>
      </w:r>
    </w:p>
    <w:p w:rsidR="00A47883" w:rsidRDefault="00A47883" w:rsidP="00A47883">
      <w:pPr>
        <w:pStyle w:val="CodeListingSmall"/>
      </w:pPr>
      <w:r>
        <w:t xml:space="preserve">    return cmo.getServers()</w:t>
      </w:r>
    </w:p>
    <w:p w:rsidR="00A47883" w:rsidRDefault="00A47883" w:rsidP="00A47883">
      <w:pPr>
        <w:pStyle w:val="CodeListingSmall"/>
      </w:pPr>
    </w:p>
    <w:p w:rsidR="00A47883" w:rsidRDefault="00A47883" w:rsidP="00A47883">
      <w:pPr>
        <w:pStyle w:val="CodeListingSmall"/>
      </w:pPr>
      <w:r>
        <w:t>if __name__== "main":</w:t>
      </w:r>
    </w:p>
    <w:p w:rsidR="00A47883" w:rsidRDefault="00A47883" w:rsidP="00A47883">
      <w:pPr>
        <w:pStyle w:val="CodeListingSmall"/>
      </w:pPr>
      <w:r>
        <w:t xml:space="preserve">    redirect('Server.log', 'false')</w:t>
      </w:r>
    </w:p>
    <w:p w:rsidR="00A47883" w:rsidRDefault="00A47883" w:rsidP="00A47883">
      <w:pPr>
        <w:pStyle w:val="CodeListingSmall"/>
      </w:pPr>
      <w:r>
        <w:t xml:space="preserve">    connect (str(user),str(password),str(adminserverURL))</w:t>
      </w:r>
    </w:p>
    <w:p w:rsidR="00A47883" w:rsidRDefault="00A47883" w:rsidP="00A47883">
      <w:pPr>
        <w:pStyle w:val="CodeListingSmall"/>
      </w:pPr>
      <w:r>
        <w:t xml:space="preserve">    ServerState()</w:t>
      </w:r>
    </w:p>
    <w:p w:rsidR="00A47883" w:rsidRDefault="00A47883" w:rsidP="00A47883">
      <w:pPr>
        <w:pStyle w:val="BodyText"/>
      </w:pPr>
      <w:r w:rsidRPr="00BC61A1">
        <w:rPr>
          <w:sz w:val="18"/>
        </w:rPr>
        <w:t>(Source: Script written by Atilla Demirel)</w:t>
      </w:r>
    </w:p>
    <w:p w:rsidR="000E11CD" w:rsidRDefault="000E11CD" w:rsidP="00A47883">
      <w:pPr>
        <w:pStyle w:val="BodyText"/>
      </w:pPr>
    </w:p>
    <w:p w:rsidR="005B5199" w:rsidRDefault="005B5199" w:rsidP="00A47883">
      <w:pPr>
        <w:pStyle w:val="BodyText"/>
      </w:pPr>
    </w:p>
    <w:p w:rsidR="00A47883" w:rsidRDefault="00A47883" w:rsidP="00A47883">
      <w:pPr>
        <w:pStyle w:val="CodeCallout"/>
      </w:pPr>
      <w:r>
        <w:t>EJB_print_information</w:t>
      </w:r>
    </w:p>
    <w:p w:rsidR="00A47883" w:rsidRDefault="00A47883" w:rsidP="00A47883">
      <w:pPr>
        <w:pStyle w:val="CodeListingSmall"/>
      </w:pPr>
      <w:r>
        <w:t># print EJB information</w:t>
      </w:r>
    </w:p>
    <w:p w:rsidR="00A47883" w:rsidRDefault="00A47883" w:rsidP="00A47883">
      <w:pPr>
        <w:pStyle w:val="CodeListingSmall"/>
      </w:pPr>
      <w:r>
        <w:t>def printEJBRuntimeInformation(applicationName,ejbComponentRuntime):</w:t>
      </w:r>
    </w:p>
    <w:p w:rsidR="00A47883" w:rsidRDefault="00A47883" w:rsidP="00A47883">
      <w:pPr>
        <w:pStyle w:val="CodeListingSmall"/>
      </w:pPr>
      <w:r>
        <w:t xml:space="preserve">     myName = ejbComponentRuntime.getName()</w:t>
      </w:r>
    </w:p>
    <w:p w:rsidR="00A47883" w:rsidRDefault="00A47883" w:rsidP="00A47883">
      <w:pPr>
        <w:pStyle w:val="CodeListingSmall"/>
      </w:pPr>
      <w:r>
        <w:t xml:space="preserve">     print '\nFound EJB module '+myName+' with current deployment state = ' + getApplicationComponentState(ejbComponentRuntime)</w:t>
      </w:r>
    </w:p>
    <w:p w:rsidR="00A47883" w:rsidRDefault="00A47883" w:rsidP="00A47883">
      <w:pPr>
        <w:pStyle w:val="CodeListingSmall"/>
      </w:pPr>
    </w:p>
    <w:p w:rsidR="00A47883" w:rsidRDefault="00A47883" w:rsidP="00A47883">
      <w:pPr>
        <w:pStyle w:val="CodeListingSmall"/>
      </w:pPr>
      <w:r>
        <w:t xml:space="preserve">     # now look at the submodules</w:t>
      </w:r>
    </w:p>
    <w:p w:rsidR="00A47883" w:rsidRDefault="00A47883" w:rsidP="00A47883">
      <w:pPr>
        <w:pStyle w:val="CodeListingSmall"/>
      </w:pPr>
      <w:r>
        <w:t xml:space="preserve">     myEJBs = ejbComponentRuntime.getEJBRuntimes()</w:t>
      </w:r>
    </w:p>
    <w:p w:rsidR="00A47883" w:rsidRDefault="00A47883" w:rsidP="00A47883">
      <w:pPr>
        <w:pStyle w:val="CodeListingSmall"/>
      </w:pPr>
      <w:r>
        <w:t xml:space="preserve">     for nextEJB in myEJBs:</w:t>
      </w:r>
    </w:p>
    <w:p w:rsidR="00A47883" w:rsidRDefault="00A47883" w:rsidP="00A47883">
      <w:pPr>
        <w:pStyle w:val="CodeListingSmall"/>
      </w:pPr>
      <w:r>
        <w:t xml:space="preserve">         nextEjbType = nextEJB.getType()</w:t>
      </w:r>
    </w:p>
    <w:p w:rsidR="00A47883" w:rsidRDefault="00A47883" w:rsidP="00A47883">
      <w:pPr>
        <w:pStyle w:val="CodeListingSmall"/>
      </w:pPr>
      <w:r>
        <w:t xml:space="preserve">         print '    Found EJB module: ' + nextEJB.getName() + ' of type ' + nextEjbType</w:t>
      </w:r>
    </w:p>
    <w:p w:rsidR="00A47883" w:rsidRDefault="00A47883" w:rsidP="00A47883">
      <w:pPr>
        <w:pStyle w:val="CodeListingSmall"/>
      </w:pPr>
      <w:r>
        <w:t xml:space="preserve">         if nextEjbType == 'EntityEJBRuntime':</w:t>
      </w:r>
    </w:p>
    <w:p w:rsidR="00A47883" w:rsidRDefault="00A47883" w:rsidP="00A47883">
      <w:pPr>
        <w:pStyle w:val="CodeListingSmall"/>
      </w:pPr>
      <w:r>
        <w:t xml:space="preserve">             # transaction information from TransactionRuntime</w:t>
      </w:r>
    </w:p>
    <w:p w:rsidR="00A47883" w:rsidRDefault="00A47883" w:rsidP="00A47883">
      <w:pPr>
        <w:pStyle w:val="CodeListingSmall"/>
      </w:pPr>
      <w:r>
        <w:t xml:space="preserve">             myTxRuntime = nextEJB.getTransactionRuntime()</w:t>
      </w:r>
    </w:p>
    <w:p w:rsidR="00A47883" w:rsidRDefault="00A47883" w:rsidP="00A47883">
      <w:pPr>
        <w:pStyle w:val="CodeListingSmall"/>
      </w:pPr>
      <w:r>
        <w:t xml:space="preserve">             print '       TransactionInfo:  total:'</w:t>
      </w:r>
    </w:p>
    <w:p w:rsidR="00A47883" w:rsidRDefault="00A47883" w:rsidP="00A47883">
      <w:pPr>
        <w:pStyle w:val="CodeListingSmall"/>
      </w:pPr>
      <w:r>
        <w:t xml:space="preserve">                   + str(myTxRuntime.getTransactionsCommittedTotalCount())</w:t>
      </w:r>
    </w:p>
    <w:p w:rsidR="00A47883" w:rsidRDefault="00A47883" w:rsidP="00A47883">
      <w:pPr>
        <w:pStyle w:val="CodeListingSmall"/>
      </w:pPr>
      <w:r>
        <w:t xml:space="preserve">                   +'   rolledback:'+str(myTxRuntime.getTransactionsRolledBackTotalCount())</w:t>
      </w:r>
    </w:p>
    <w:p w:rsidR="00A47883" w:rsidRDefault="00A47883" w:rsidP="00A47883">
      <w:pPr>
        <w:pStyle w:val="CodeListingSmall"/>
      </w:pPr>
      <w:r>
        <w:t xml:space="preserve">                   +'   timedout:' + str(myTxRuntime.getTransactionsTimedOutTotalCount())</w:t>
      </w:r>
    </w:p>
    <w:p w:rsidR="00A47883" w:rsidRDefault="00A47883" w:rsidP="00A47883">
      <w:pPr>
        <w:pStyle w:val="CodeListingSmall"/>
      </w:pPr>
    </w:p>
    <w:p w:rsidR="00A47883" w:rsidRDefault="00A47883" w:rsidP="00A47883">
      <w:pPr>
        <w:pStyle w:val="CodeListingSmall"/>
      </w:pPr>
      <w:r>
        <w:t xml:space="preserve">         elif nextEjbType == 'StatelessEJBRuntime':</w:t>
      </w:r>
    </w:p>
    <w:p w:rsidR="00A47883" w:rsidRDefault="00A47883" w:rsidP="00A47883">
      <w:pPr>
        <w:pStyle w:val="CodeListingSmall"/>
      </w:pPr>
      <w:r>
        <w:t xml:space="preserve">             # transaction information from TransactionRuntime</w:t>
      </w:r>
    </w:p>
    <w:p w:rsidR="00A47883" w:rsidRDefault="00A47883" w:rsidP="00A47883">
      <w:pPr>
        <w:pStyle w:val="CodeListingSmall"/>
      </w:pPr>
      <w:r>
        <w:t xml:space="preserve">             myTxRuntime = nextEJB.getTransactionRuntime()</w:t>
      </w:r>
    </w:p>
    <w:p w:rsidR="00A47883" w:rsidRDefault="00A47883" w:rsidP="00A47883">
      <w:pPr>
        <w:pStyle w:val="CodeListingSmall"/>
      </w:pPr>
      <w:r>
        <w:t xml:space="preserve">             print '       TransactionInfo:  total:'</w:t>
      </w:r>
    </w:p>
    <w:p w:rsidR="00A47883" w:rsidRDefault="00A47883" w:rsidP="00A47883">
      <w:pPr>
        <w:pStyle w:val="CodeListingSmall"/>
      </w:pPr>
      <w:r>
        <w:t xml:space="preserve">                   + str(myTxRuntime.getTransactionsCommittedTotalCount())</w:t>
      </w:r>
    </w:p>
    <w:p w:rsidR="00A47883" w:rsidRDefault="00A47883" w:rsidP="00A47883">
      <w:pPr>
        <w:pStyle w:val="CodeListingSmall"/>
      </w:pPr>
      <w:r>
        <w:t xml:space="preserve">                   +'   rolledback:'+str(myTxRuntime.getTransactionsRolledBackTotalCount())</w:t>
      </w:r>
    </w:p>
    <w:p w:rsidR="00A47883" w:rsidRDefault="00A47883" w:rsidP="00A47883">
      <w:pPr>
        <w:pStyle w:val="CodeListingSmall"/>
      </w:pPr>
      <w:r>
        <w:t xml:space="preserve">                   +'   timedout:' </w:t>
      </w:r>
    </w:p>
    <w:p w:rsidR="00A47883" w:rsidRDefault="00A47883" w:rsidP="00A47883">
      <w:pPr>
        <w:pStyle w:val="CodeListingSmall"/>
      </w:pPr>
      <w:r>
        <w:t xml:space="preserve">                   + str(myTxRuntime.getTransactionsTimedOutTotalCount())</w:t>
      </w:r>
    </w:p>
    <w:p w:rsidR="00A47883" w:rsidRDefault="00A47883" w:rsidP="00A47883">
      <w:pPr>
        <w:pStyle w:val="CodeListingSmall"/>
      </w:pPr>
      <w:r>
        <w:t xml:space="preserve">             # pool information from PoolRuntime</w:t>
      </w:r>
    </w:p>
    <w:p w:rsidR="00A47883" w:rsidRDefault="00A47883" w:rsidP="00A47883">
      <w:pPr>
        <w:pStyle w:val="CodeListingSmall"/>
      </w:pPr>
      <w:r>
        <w:t xml:space="preserve">             myPoolRuntime = nextEJB.getPoolRuntime()</w:t>
      </w:r>
    </w:p>
    <w:p w:rsidR="00A47883" w:rsidRDefault="00A47883" w:rsidP="00A47883">
      <w:pPr>
        <w:pStyle w:val="CodeListingSmall"/>
      </w:pPr>
      <w:r>
        <w:t xml:space="preserve">             print '       PoolInfo:  totalAccess:'+str(myPoolRuntime.getAccessTotalCount())</w:t>
      </w:r>
    </w:p>
    <w:p w:rsidR="00A47883" w:rsidRDefault="00A47883" w:rsidP="00A47883">
      <w:pPr>
        <w:pStyle w:val="CodeListingSmall"/>
      </w:pPr>
      <w:r>
        <w:t xml:space="preserve">                   +'    beansInUse:'+str(myPoolRuntime.getBeansInUseCount())</w:t>
      </w:r>
    </w:p>
    <w:p w:rsidR="00A47883" w:rsidRDefault="00A47883" w:rsidP="00A47883">
      <w:pPr>
        <w:pStyle w:val="CodeListingSmall"/>
      </w:pPr>
      <w:r>
        <w:t xml:space="preserve">                   +'    beansInUseCurrent:'+str(myPoolRuntime.getBeansInUseCurrentCount())</w:t>
      </w:r>
    </w:p>
    <w:p w:rsidR="00A47883" w:rsidRDefault="00A47883" w:rsidP="00A47883">
      <w:pPr>
        <w:pStyle w:val="CodeListingSmall"/>
      </w:pPr>
      <w:r>
        <w:t xml:space="preserve">                   +'    destroyed:'+str(myPoolRuntime.getDestroyedTotalCount())</w:t>
      </w:r>
    </w:p>
    <w:p w:rsidR="00A47883" w:rsidRDefault="00A47883" w:rsidP="00A47883">
      <w:pPr>
        <w:pStyle w:val="CodeListingSmall"/>
      </w:pPr>
      <w:r>
        <w:t xml:space="preserve">                   +'    idle:'+str(myPoolRuntime.getIdleBeansCount())</w:t>
      </w:r>
    </w:p>
    <w:p w:rsidR="00A47883" w:rsidRDefault="00A47883" w:rsidP="00A47883">
      <w:pPr>
        <w:pStyle w:val="CodeListingSmall"/>
      </w:pPr>
      <w:r>
        <w:t xml:space="preserve">                   +'   pooledCurrent:'+str(myPoolRuntime.getPooledBeansCurrentCount())</w:t>
      </w:r>
    </w:p>
    <w:p w:rsidR="00A47883" w:rsidRDefault="00A47883" w:rsidP="00A47883">
      <w:pPr>
        <w:pStyle w:val="CodeListingSmall"/>
      </w:pPr>
      <w:r>
        <w:t xml:space="preserve">                   +'    timedout:'+str(myPoolRuntime.getTimeoutTotalCount())</w:t>
      </w:r>
    </w:p>
    <w:p w:rsidR="00A47883" w:rsidRDefault="00A47883" w:rsidP="00A47883">
      <w:pPr>
        <w:pStyle w:val="CodeListingSmall"/>
      </w:pPr>
    </w:p>
    <w:p w:rsidR="00A47883" w:rsidRDefault="00A47883" w:rsidP="00A47883">
      <w:pPr>
        <w:pStyle w:val="CodeListingSmall"/>
      </w:pPr>
      <w:r>
        <w:t xml:space="preserve">             # timer consists of a list of timers</w:t>
      </w:r>
    </w:p>
    <w:p w:rsidR="00A47883" w:rsidRDefault="00A47883" w:rsidP="00A47883">
      <w:pPr>
        <w:pStyle w:val="CodeListingSmall"/>
      </w:pPr>
      <w:r>
        <w:t xml:space="preserve">             myTimerRuntime = nextEJB.getTimerRuntime()</w:t>
      </w:r>
    </w:p>
    <w:p w:rsidR="00A47883" w:rsidRDefault="00A47883" w:rsidP="00A47883">
      <w:pPr>
        <w:pStyle w:val="CodeListingSmall"/>
      </w:pPr>
      <w:r>
        <w:t xml:space="preserve">             if myTimerRuntime != None:</w:t>
      </w:r>
    </w:p>
    <w:p w:rsidR="00A47883" w:rsidRDefault="00A47883" w:rsidP="00A47883">
      <w:pPr>
        <w:pStyle w:val="CodeListingSmall"/>
      </w:pPr>
      <w:r>
        <w:t xml:space="preserve">                 print '       Timer information:  Name:'+myTimerRuntime.getName()</w:t>
      </w:r>
    </w:p>
    <w:p w:rsidR="00A47883" w:rsidRDefault="00A47883" w:rsidP="00A47883">
      <w:pPr>
        <w:pStyle w:val="CodeListingSmall"/>
      </w:pPr>
      <w:r>
        <w:t xml:space="preserve">                       +'    activeTimers:'+str(myTimerRuntime.getActiveTimerCount())</w:t>
      </w:r>
    </w:p>
    <w:p w:rsidR="00A47883" w:rsidRDefault="00A47883" w:rsidP="00A47883">
      <w:pPr>
        <w:pStyle w:val="CodeListingSmall"/>
      </w:pPr>
      <w:r>
        <w:t xml:space="preserve">                       +'   timeout:'+str(myTimerRuntime.getTimeoutCount())</w:t>
      </w:r>
    </w:p>
    <w:p w:rsidR="00A47883" w:rsidRDefault="00A47883" w:rsidP="00A47883">
      <w:pPr>
        <w:pStyle w:val="CodeListingSmall"/>
      </w:pPr>
      <w:r>
        <w:t xml:space="preserve">                       +'    cancelled:'+str(myTimerRuntime.getCancelledTimerCount())</w:t>
      </w:r>
    </w:p>
    <w:p w:rsidR="00A47883" w:rsidRDefault="00A47883" w:rsidP="00A47883">
      <w:pPr>
        <w:pStyle w:val="CodeListingSmall"/>
      </w:pPr>
      <w:r>
        <w:t xml:space="preserve">                       +'   disabled:'+str(myTimerRuntime.getDisabledTimerCount())</w:t>
      </w:r>
    </w:p>
    <w:p w:rsidR="00A47883" w:rsidRDefault="00A47883" w:rsidP="00A47883">
      <w:pPr>
        <w:pStyle w:val="CodeListingSmall"/>
      </w:pPr>
      <w:r>
        <w:t xml:space="preserve">         elif nextEjbType == 'StatefulEJBRuntime':</w:t>
      </w:r>
    </w:p>
    <w:p w:rsidR="00A47883" w:rsidRDefault="00A47883" w:rsidP="00A47883">
      <w:pPr>
        <w:pStyle w:val="CodeListingSmall"/>
      </w:pPr>
      <w:r>
        <w:lastRenderedPageBreak/>
        <w:t xml:space="preserve">             # transaction information from TransactionRuntime</w:t>
      </w:r>
    </w:p>
    <w:p w:rsidR="00A47883" w:rsidRDefault="00A47883" w:rsidP="00A47883">
      <w:pPr>
        <w:pStyle w:val="CodeListingSmall"/>
      </w:pPr>
      <w:r>
        <w:t xml:space="preserve">             myTxRuntime = nextEJB.getTransactionRuntime()</w:t>
      </w:r>
    </w:p>
    <w:p w:rsidR="00A47883" w:rsidRDefault="00A47883" w:rsidP="00A47883">
      <w:pPr>
        <w:pStyle w:val="CodeListingSmall"/>
      </w:pPr>
      <w:r>
        <w:t xml:space="preserve">             print '       TransactionInfo:  total:'</w:t>
      </w:r>
    </w:p>
    <w:p w:rsidR="00A47883" w:rsidRDefault="00A47883" w:rsidP="00A47883">
      <w:pPr>
        <w:pStyle w:val="CodeListingSmall"/>
      </w:pPr>
      <w:r>
        <w:t xml:space="preserve">                   +str(myTxRuntime.getTransactionsCommittedTotalCount())</w:t>
      </w:r>
    </w:p>
    <w:p w:rsidR="00A47883" w:rsidRDefault="00A47883" w:rsidP="00A47883">
      <w:pPr>
        <w:pStyle w:val="CodeListingSmall"/>
      </w:pPr>
      <w:r>
        <w:t xml:space="preserve">                   +'   rolledback:'+str(myTxRuntime.getTransactionsRolledBackTotalCount())</w:t>
      </w:r>
    </w:p>
    <w:p w:rsidR="00A47883" w:rsidRDefault="00A47883" w:rsidP="00A47883">
      <w:pPr>
        <w:pStyle w:val="CodeListingSmall"/>
      </w:pPr>
      <w:r>
        <w:t xml:space="preserve">                   +'   timedout:' + str(myTxRuntime.getTransactionsTimedOutTotalCount())</w:t>
      </w:r>
    </w:p>
    <w:p w:rsidR="00A47883" w:rsidRDefault="00A47883" w:rsidP="00A47883">
      <w:pPr>
        <w:pStyle w:val="CodeListingSmall"/>
      </w:pPr>
      <w:r>
        <w:t xml:space="preserve">             # cache information from CacheRuntime</w:t>
      </w:r>
    </w:p>
    <w:p w:rsidR="00A47883" w:rsidRDefault="00A47883" w:rsidP="00A47883">
      <w:pPr>
        <w:pStyle w:val="CodeListingSmall"/>
      </w:pPr>
      <w:r>
        <w:t xml:space="preserve">             myCacheRuntime = nextEJB.getCacheRuntime()</w:t>
      </w:r>
    </w:p>
    <w:p w:rsidR="00A47883" w:rsidRDefault="00A47883" w:rsidP="00A47883">
      <w:pPr>
        <w:pStyle w:val="CodeListingSmall"/>
      </w:pPr>
      <w:r>
        <w:t xml:space="preserve">             print '       CacheInfo:  hits:'+str(myCacheRuntime.getCacheHitCount())</w:t>
      </w:r>
    </w:p>
    <w:p w:rsidR="00A47883" w:rsidRDefault="00A47883" w:rsidP="00A47883">
      <w:pPr>
        <w:pStyle w:val="CodeListingSmall"/>
      </w:pPr>
      <w:r>
        <w:t xml:space="preserve">                  +'   currentBeans:'+str(myCacheRuntime.getCachedBeansCurrentCount())</w:t>
      </w:r>
    </w:p>
    <w:p w:rsidR="00A47883" w:rsidRDefault="00A47883" w:rsidP="00A47883">
      <w:pPr>
        <w:pStyle w:val="CodeListingSmall"/>
      </w:pPr>
      <w:r>
        <w:t xml:space="preserve">                  +'   access:'+str(myCacheRuntime.getCacheAccessCount())</w:t>
      </w:r>
    </w:p>
    <w:p w:rsidR="00A47883" w:rsidRDefault="00A47883" w:rsidP="00A47883">
      <w:pPr>
        <w:pStyle w:val="CodeListingSmall"/>
      </w:pPr>
      <w:r>
        <w:t xml:space="preserve">             # locking information from LockingRuntime</w:t>
      </w:r>
    </w:p>
    <w:p w:rsidR="00A47883" w:rsidRDefault="00A47883" w:rsidP="00A47883">
      <w:pPr>
        <w:pStyle w:val="CodeListingSmall"/>
      </w:pPr>
      <w:r>
        <w:t xml:space="preserve">             myLockingRuntime = nextEJB.getLockingRuntime()</w:t>
      </w:r>
    </w:p>
    <w:p w:rsidR="00A47883" w:rsidRDefault="00A47883" w:rsidP="00A47883">
      <w:pPr>
        <w:pStyle w:val="CodeListingSmall"/>
      </w:pPr>
      <w:r>
        <w:t xml:space="preserve">             print '       LockingInfo:  currentCount:'</w:t>
      </w:r>
    </w:p>
    <w:p w:rsidR="00A47883" w:rsidRDefault="00A47883" w:rsidP="00A47883">
      <w:pPr>
        <w:pStyle w:val="CodeListingSmall"/>
      </w:pPr>
      <w:r>
        <w:t xml:space="preserve">                   + str(myLockingRuntime.getLockEntriesCurrentCount())</w:t>
      </w:r>
    </w:p>
    <w:p w:rsidR="00A47883" w:rsidRDefault="00A47883" w:rsidP="00A47883">
      <w:pPr>
        <w:pStyle w:val="CodeListingSmall"/>
      </w:pPr>
      <w:r>
        <w:t xml:space="preserve">                   +'   accessCount:'+str(myLockingRuntime.getLockManagerAccessCount())</w:t>
      </w:r>
    </w:p>
    <w:p w:rsidR="00A47883" w:rsidRDefault="00A47883" w:rsidP="00A47883">
      <w:pPr>
        <w:pStyle w:val="CodeListingSmall"/>
      </w:pPr>
      <w:r>
        <w:t xml:space="preserve">                   +'   timeoutTotalCount:'+str(myLockingRuntime.getTimeoutTotalCount())</w:t>
      </w:r>
    </w:p>
    <w:p w:rsidR="00A47883" w:rsidRDefault="00A47883" w:rsidP="00A47883">
      <w:pPr>
        <w:pStyle w:val="CodeListingSmall"/>
      </w:pPr>
    </w:p>
    <w:p w:rsidR="00A47883" w:rsidRDefault="00A47883" w:rsidP="00A47883">
      <w:pPr>
        <w:pStyle w:val="CodeListingSmall"/>
      </w:pPr>
      <w:r>
        <w:t xml:space="preserve">         elif nextEjbType == 'MessageDrivenEJBRuntime':</w:t>
      </w:r>
    </w:p>
    <w:p w:rsidR="00A47883" w:rsidRDefault="00A47883" w:rsidP="00A47883">
      <w:pPr>
        <w:pStyle w:val="CodeListingSmall"/>
      </w:pPr>
      <w:r>
        <w:t xml:space="preserve">             # transaction information from TransactionRuntime</w:t>
      </w:r>
    </w:p>
    <w:p w:rsidR="00A47883" w:rsidRDefault="00A47883" w:rsidP="00A47883">
      <w:pPr>
        <w:pStyle w:val="CodeListingSmall"/>
      </w:pPr>
      <w:r>
        <w:t xml:space="preserve">             myTxRuntime = nextEJB.getTransactionRuntime()</w:t>
      </w:r>
    </w:p>
    <w:p w:rsidR="00A47883" w:rsidRDefault="00A47883" w:rsidP="00A47883">
      <w:pPr>
        <w:pStyle w:val="CodeListingSmall"/>
      </w:pPr>
      <w:r>
        <w:t xml:space="preserve">             print '       TransactionInfo:  total:'</w:t>
      </w:r>
    </w:p>
    <w:p w:rsidR="00A47883" w:rsidRDefault="00A47883" w:rsidP="00A47883">
      <w:pPr>
        <w:pStyle w:val="CodeListingSmall"/>
      </w:pPr>
      <w:r>
        <w:t xml:space="preserve">                   +str(myTxRuntime.getTransactionsCommittedTotalCount())</w:t>
      </w:r>
    </w:p>
    <w:p w:rsidR="00A47883" w:rsidRDefault="00A47883" w:rsidP="00A47883">
      <w:pPr>
        <w:pStyle w:val="CodeListingSmall"/>
      </w:pPr>
      <w:r>
        <w:t xml:space="preserve">                   +'   rolledback:'+str(myTxRuntime.getTransactionsRolledBackTotalCount())</w:t>
      </w:r>
    </w:p>
    <w:p w:rsidR="00A47883" w:rsidRDefault="00A47883" w:rsidP="00A47883">
      <w:pPr>
        <w:pStyle w:val="CodeListingSmall"/>
      </w:pPr>
      <w:r>
        <w:t xml:space="preserve">                   +'   timedout:' + str(myTxRuntime.getTransactionsTimedOutTotalCount())</w:t>
      </w:r>
    </w:p>
    <w:p w:rsidR="00A47883" w:rsidRDefault="00A47883" w:rsidP="00A47883">
      <w:pPr>
        <w:pStyle w:val="BodyText"/>
      </w:pPr>
    </w:p>
    <w:p w:rsidR="00B44E5C" w:rsidRDefault="00B44E5C" w:rsidP="00B44E5C">
      <w:pPr>
        <w:pStyle w:val="BodyText"/>
      </w:pPr>
    </w:p>
    <w:p w:rsidR="00B44E5C" w:rsidRDefault="00B44E5C" w:rsidP="00B44E5C">
      <w:pPr>
        <w:pStyle w:val="CodeCallout"/>
      </w:pPr>
      <w:r>
        <w:t>define_debug_area_functions</w:t>
      </w:r>
    </w:p>
    <w:p w:rsidR="00B44E5C" w:rsidRDefault="00B44E5C" w:rsidP="00B44E5C">
      <w:pPr>
        <w:pStyle w:val="CodeListingSmall"/>
      </w:pPr>
      <w:r>
        <w:t>import sys</w:t>
      </w:r>
    </w:p>
    <w:p w:rsidR="00B44E5C" w:rsidRDefault="00B44E5C" w:rsidP="00B44E5C">
      <w:pPr>
        <w:pStyle w:val="CodeListingSmall"/>
      </w:pPr>
      <w:r>
        <w:t>from java.util import Properties</w:t>
      </w:r>
    </w:p>
    <w:p w:rsidR="00B44E5C" w:rsidRDefault="00B44E5C" w:rsidP="00B44E5C">
      <w:pPr>
        <w:pStyle w:val="CodeListingSmall"/>
      </w:pPr>
      <w:r>
        <w:t>from java.io import FileInputStream</w:t>
      </w:r>
    </w:p>
    <w:p w:rsidR="00B44E5C" w:rsidRDefault="00B44E5C" w:rsidP="00B44E5C">
      <w:pPr>
        <w:pStyle w:val="CodeListingSmall"/>
      </w:pPr>
      <w:r>
        <w:t>from java.io import File</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domainProps = Properties();</w:t>
      </w:r>
    </w:p>
    <w:p w:rsidR="00B44E5C" w:rsidRDefault="00B44E5C" w:rsidP="00B44E5C">
      <w:pPr>
        <w:pStyle w:val="CodeListingSmall"/>
      </w:pPr>
      <w:r>
        <w:t>userConfigFile = '';</w:t>
      </w:r>
    </w:p>
    <w:p w:rsidR="00B44E5C" w:rsidRDefault="00B44E5C" w:rsidP="00B44E5C">
      <w:pPr>
        <w:pStyle w:val="CodeListingSmall"/>
      </w:pPr>
      <w:r>
        <w:t>userKeyFile = '';</w:t>
      </w:r>
    </w:p>
    <w:p w:rsidR="00B44E5C" w:rsidRDefault="00B44E5C" w:rsidP="00B44E5C">
      <w:pPr>
        <w:pStyle w:val="CodeListingSmall"/>
      </w:pPr>
      <w:r>
        <w:t>groupname = '';</w:t>
      </w:r>
    </w:p>
    <w:p w:rsidR="00B44E5C" w:rsidRDefault="00B44E5C" w:rsidP="00B44E5C">
      <w:pPr>
        <w:pStyle w:val="CodeListingSmall"/>
      </w:pPr>
      <w:r>
        <w:t>debugvalue = '';</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w:t>
      </w:r>
    </w:p>
    <w:p w:rsidR="00B44E5C" w:rsidRDefault="00B44E5C" w:rsidP="00B44E5C">
      <w:pPr>
        <w:pStyle w:val="CodeListingSmall"/>
      </w:pPr>
      <w:r>
        <w:t># Load properties</w:t>
      </w:r>
    </w:p>
    <w:p w:rsidR="00B44E5C" w:rsidRDefault="00B44E5C" w:rsidP="00B44E5C">
      <w:pPr>
        <w:pStyle w:val="CodeListingSmall"/>
      </w:pPr>
      <w:r>
        <w:t>###################################################</w:t>
      </w:r>
    </w:p>
    <w:p w:rsidR="00B44E5C" w:rsidRDefault="00B44E5C" w:rsidP="00B44E5C">
      <w:pPr>
        <w:pStyle w:val="CodeListingSmall"/>
      </w:pPr>
      <w:r>
        <w:t>def intialize():</w:t>
      </w:r>
    </w:p>
    <w:p w:rsidR="00B44E5C" w:rsidRDefault="00B44E5C" w:rsidP="00B44E5C">
      <w:pPr>
        <w:pStyle w:val="CodeListingSmall"/>
      </w:pPr>
      <w:r>
        <w:t xml:space="preserve">        global domainProps;</w:t>
      </w:r>
    </w:p>
    <w:p w:rsidR="00B44E5C" w:rsidRDefault="00B44E5C" w:rsidP="00B44E5C">
      <w:pPr>
        <w:pStyle w:val="CodeListingSmall"/>
      </w:pPr>
      <w:r>
        <w:t xml:space="preserve">        global userConfigFile;</w:t>
      </w:r>
    </w:p>
    <w:p w:rsidR="00B44E5C" w:rsidRDefault="00B44E5C" w:rsidP="00B44E5C">
      <w:pPr>
        <w:pStyle w:val="CodeListingSmall"/>
      </w:pPr>
      <w:r>
        <w:t xml:space="preserve">        global userKeyFile;</w:t>
      </w:r>
    </w:p>
    <w:p w:rsidR="00B44E5C" w:rsidRDefault="00B44E5C" w:rsidP="00B44E5C">
      <w:pPr>
        <w:pStyle w:val="CodeListingSmall"/>
      </w:pPr>
      <w:r>
        <w:t xml:space="preserve">        global groupname;</w:t>
      </w:r>
    </w:p>
    <w:p w:rsidR="00B44E5C" w:rsidRDefault="00B44E5C" w:rsidP="00B44E5C">
      <w:pPr>
        <w:pStyle w:val="CodeListingSmall"/>
      </w:pPr>
      <w:r>
        <w:t xml:space="preserve">        global debugvalue;</w:t>
      </w:r>
    </w:p>
    <w:p w:rsidR="00B44E5C" w:rsidRDefault="00B44E5C" w:rsidP="00B44E5C">
      <w:pPr>
        <w:pStyle w:val="CodeListingSmall"/>
      </w:pPr>
    </w:p>
    <w:p w:rsidR="00B44E5C" w:rsidRDefault="00B44E5C" w:rsidP="00B44E5C">
      <w:pPr>
        <w:pStyle w:val="CodeListingSmall"/>
      </w:pPr>
      <w:r>
        <w:t xml:space="preserve">        # test arguments</w:t>
      </w:r>
    </w:p>
    <w:p w:rsidR="00B44E5C" w:rsidRDefault="00B44E5C" w:rsidP="00B44E5C">
      <w:pPr>
        <w:pStyle w:val="CodeListingSmall"/>
      </w:pPr>
      <w:r>
        <w:t xml:space="preserve">        if len(sys.argv) != 6:</w:t>
      </w:r>
    </w:p>
    <w:p w:rsidR="00B44E5C" w:rsidRDefault="00B44E5C" w:rsidP="00B44E5C">
      <w:pPr>
        <w:pStyle w:val="CodeListingSmall"/>
      </w:pPr>
      <w:r>
        <w:t xml:space="preserve">                print 'Usage:  setdebuggroup.py &lt;property_file&gt; &lt;groupname&gt; &lt;debugvalue&gt;'</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r>
        <w:t xml:space="preserve">        try:</w:t>
      </w:r>
    </w:p>
    <w:p w:rsidR="00B44E5C" w:rsidRDefault="00B44E5C" w:rsidP="00B44E5C">
      <w:pPr>
        <w:pStyle w:val="CodeListingSmall"/>
      </w:pPr>
      <w:r>
        <w:t xml:space="preserve">                domainProps = Properties()</w:t>
      </w:r>
    </w:p>
    <w:p w:rsidR="00B44E5C" w:rsidRDefault="00B44E5C" w:rsidP="00B44E5C">
      <w:pPr>
        <w:pStyle w:val="CodeListingSmall"/>
      </w:pPr>
    </w:p>
    <w:p w:rsidR="00B44E5C" w:rsidRDefault="00B44E5C" w:rsidP="00B44E5C">
      <w:pPr>
        <w:pStyle w:val="CodeListingSmall"/>
      </w:pPr>
      <w:r>
        <w:t xml:space="preserve">                # load properties and overwrite defaults</w:t>
      </w:r>
    </w:p>
    <w:p w:rsidR="00B44E5C" w:rsidRDefault="00B44E5C" w:rsidP="00B44E5C">
      <w:pPr>
        <w:pStyle w:val="CodeListingSmall"/>
      </w:pPr>
      <w:r>
        <w:t xml:space="preserve">                input = FileInputStream(sys.argv[1])</w:t>
      </w:r>
    </w:p>
    <w:p w:rsidR="00B44E5C" w:rsidRDefault="00B44E5C" w:rsidP="00B44E5C">
      <w:pPr>
        <w:pStyle w:val="CodeListingSmall"/>
      </w:pPr>
      <w:r>
        <w:t xml:space="preserve">                domainProps.load(input)</w:t>
      </w:r>
    </w:p>
    <w:p w:rsidR="00B44E5C" w:rsidRDefault="00B44E5C" w:rsidP="00B44E5C">
      <w:pPr>
        <w:pStyle w:val="CodeListingSmall"/>
      </w:pPr>
      <w:r>
        <w:t xml:space="preserve">                input.close()</w:t>
      </w:r>
    </w:p>
    <w:p w:rsidR="00B44E5C" w:rsidRDefault="00B44E5C" w:rsidP="00B44E5C">
      <w:pPr>
        <w:pStyle w:val="CodeListingSmall"/>
      </w:pPr>
    </w:p>
    <w:p w:rsidR="00B44E5C" w:rsidRDefault="00B44E5C" w:rsidP="00B44E5C">
      <w:pPr>
        <w:pStyle w:val="CodeListingSmall"/>
      </w:pPr>
      <w:r>
        <w:t xml:space="preserve">                groupname  = sys.argv[2]</w:t>
      </w:r>
    </w:p>
    <w:p w:rsidR="00B44E5C" w:rsidRDefault="00B44E5C" w:rsidP="00B44E5C">
      <w:pPr>
        <w:pStyle w:val="CodeListingSmall"/>
      </w:pPr>
      <w:r>
        <w:t xml:space="preserve">                debugvalue = sys.argv[3]</w:t>
      </w:r>
    </w:p>
    <w:p w:rsidR="00B44E5C" w:rsidRDefault="00B44E5C" w:rsidP="00B44E5C">
      <w:pPr>
        <w:pStyle w:val="CodeListingSmall"/>
      </w:pPr>
    </w:p>
    <w:p w:rsidR="00B44E5C" w:rsidRDefault="00B44E5C" w:rsidP="00B44E5C">
      <w:pPr>
        <w:pStyle w:val="CodeListingSmall"/>
      </w:pPr>
      <w:r>
        <w:t xml:space="preserve">                userConfigFile = sys.argv[4]</w:t>
      </w:r>
    </w:p>
    <w:p w:rsidR="00B44E5C" w:rsidRDefault="00B44E5C" w:rsidP="00B44E5C">
      <w:pPr>
        <w:pStyle w:val="CodeListingSmall"/>
      </w:pPr>
      <w:r>
        <w:t xml:space="preserve">                userKeyFile    = sys.argv[5]</w:t>
      </w:r>
    </w:p>
    <w:p w:rsidR="00B44E5C" w:rsidRDefault="00B44E5C" w:rsidP="00B44E5C">
      <w:pPr>
        <w:pStyle w:val="CodeListingSmall"/>
      </w:pPr>
      <w:r>
        <w:t xml:space="preserve">                </w:t>
      </w:r>
    </w:p>
    <w:p w:rsidR="00B44E5C" w:rsidRDefault="00B44E5C" w:rsidP="00B44E5C">
      <w:pPr>
        <w:pStyle w:val="CodeListingSmall"/>
      </w:pPr>
      <w:r>
        <w:t xml:space="preserve">        except:</w:t>
      </w:r>
    </w:p>
    <w:p w:rsidR="00B44E5C" w:rsidRDefault="00B44E5C" w:rsidP="00B44E5C">
      <w:pPr>
        <w:pStyle w:val="CodeListingSmall"/>
      </w:pPr>
      <w:r>
        <w:t xml:space="preserve">                print 'Cannot load properties  !'</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w:t>
      </w:r>
    </w:p>
    <w:p w:rsidR="00B44E5C" w:rsidRDefault="00B44E5C" w:rsidP="00B44E5C">
      <w:pPr>
        <w:pStyle w:val="CodeListingSmall"/>
      </w:pPr>
      <w:r>
        <w:t># Connect to adminserver</w:t>
      </w:r>
    </w:p>
    <w:p w:rsidR="00B44E5C" w:rsidRDefault="00B44E5C" w:rsidP="00B44E5C">
      <w:pPr>
        <w:pStyle w:val="CodeListingSmall"/>
      </w:pPr>
      <w:r>
        <w:t>################################</w:t>
      </w:r>
    </w:p>
    <w:p w:rsidR="00B44E5C" w:rsidRDefault="00B44E5C" w:rsidP="00B44E5C">
      <w:pPr>
        <w:pStyle w:val="CodeListingSmall"/>
      </w:pPr>
      <w:r>
        <w:t>def connnectToAdminServer():</w:t>
      </w:r>
    </w:p>
    <w:p w:rsidR="00B44E5C" w:rsidRDefault="00B44E5C" w:rsidP="00B44E5C">
      <w:pPr>
        <w:pStyle w:val="CodeListingSmall"/>
      </w:pPr>
      <w:r>
        <w:t xml:space="preserve">      try:</w:t>
      </w:r>
    </w:p>
    <w:p w:rsidR="00B44E5C" w:rsidRDefault="00B44E5C" w:rsidP="00B44E5C">
      <w:pPr>
        <w:pStyle w:val="CodeListingSmall"/>
      </w:pPr>
      <w:r>
        <w:t xml:space="preserve">                connUri = domainProps.getProperty('adminURL')</w:t>
      </w:r>
    </w:p>
    <w:p w:rsidR="00B44E5C" w:rsidRDefault="00B44E5C" w:rsidP="00B44E5C">
      <w:pPr>
        <w:pStyle w:val="CodeListingSmall"/>
      </w:pPr>
    </w:p>
    <w:p w:rsidR="00B44E5C" w:rsidRDefault="00B44E5C" w:rsidP="00B44E5C">
      <w:pPr>
        <w:pStyle w:val="CodeListingSmall"/>
      </w:pPr>
      <w:r>
        <w:t xml:space="preserve">                print 'Connecting to the Admin Server ('+connUri+')'</w:t>
      </w:r>
    </w:p>
    <w:p w:rsidR="00B44E5C" w:rsidRDefault="00B44E5C" w:rsidP="00B44E5C">
      <w:pPr>
        <w:pStyle w:val="CodeListingSmall"/>
      </w:pPr>
      <w:r>
        <w:t xml:space="preserve">                connect(userConfigFile=userConfigFile,userKeyFile=userKeyFile,url=connUri)</w:t>
      </w:r>
    </w:p>
    <w:p w:rsidR="00B44E5C" w:rsidRDefault="00B44E5C" w:rsidP="00B44E5C">
      <w:pPr>
        <w:pStyle w:val="CodeListingSmall"/>
      </w:pPr>
      <w:r>
        <w:t xml:space="preserve">                print 'Connected'</w:t>
      </w:r>
    </w:p>
    <w:p w:rsidR="00B44E5C" w:rsidRDefault="00B44E5C" w:rsidP="00B44E5C">
      <w:pPr>
        <w:pStyle w:val="CodeListingSmall"/>
      </w:pPr>
    </w:p>
    <w:p w:rsidR="00B44E5C" w:rsidRDefault="00B44E5C" w:rsidP="00B44E5C">
      <w:pPr>
        <w:pStyle w:val="CodeListingSmall"/>
      </w:pPr>
      <w:r>
        <w:t xml:space="preserve">      except:</w:t>
      </w:r>
    </w:p>
    <w:p w:rsidR="00B44E5C" w:rsidRDefault="00B44E5C" w:rsidP="00B44E5C">
      <w:pPr>
        <w:pStyle w:val="CodeListingSmall"/>
      </w:pPr>
      <w:r>
        <w:t xml:space="preserve">                 dumpStack();</w:t>
      </w:r>
    </w:p>
    <w:p w:rsidR="00B44E5C" w:rsidRDefault="00B44E5C" w:rsidP="00B44E5C">
      <w:pPr>
        <w:pStyle w:val="CodeListingSmall"/>
      </w:pPr>
      <w:r>
        <w:t xml:space="preserve">                 print 'Could not connect to admin server - script will exit !'</w:t>
      </w:r>
    </w:p>
    <w:p w:rsidR="00B44E5C" w:rsidRDefault="00B44E5C" w:rsidP="00B44E5C">
      <w:pPr>
        <w:pStyle w:val="CodeListingSmall"/>
      </w:pPr>
      <w:r>
        <w:t xml:space="preserve">                 exit();</w:t>
      </w:r>
    </w:p>
    <w:p w:rsidR="00B44E5C" w:rsidRDefault="00B44E5C" w:rsidP="00B44E5C">
      <w:pPr>
        <w:pStyle w:val="BodyText"/>
      </w:pPr>
    </w:p>
    <w:p w:rsidR="00B44E5C" w:rsidRDefault="00B44E5C" w:rsidP="00B44E5C">
      <w:pPr>
        <w:pStyle w:val="CodeListingSmall"/>
      </w:pPr>
      <w:r>
        <w:t>def set_Cluster_DebugFlags():</w:t>
      </w:r>
    </w:p>
    <w:p w:rsidR="00B44E5C" w:rsidRDefault="00B44E5C" w:rsidP="00B44E5C">
      <w:pPr>
        <w:pStyle w:val="CodeListingSmall"/>
      </w:pPr>
      <w:r>
        <w:t xml:space="preserve">     set('DebugCluster,                   debugvalue)</w:t>
      </w:r>
    </w:p>
    <w:p w:rsidR="00B44E5C" w:rsidRDefault="00B44E5C" w:rsidP="00B44E5C">
      <w:pPr>
        <w:pStyle w:val="CodeListingSmall"/>
      </w:pPr>
      <w:r>
        <w:t xml:space="preserve">     set('DebugClusterAnnouncements,      debugvalue)</w:t>
      </w:r>
    </w:p>
    <w:p w:rsidR="00B44E5C" w:rsidRDefault="00B44E5C" w:rsidP="00B44E5C">
      <w:pPr>
        <w:pStyle w:val="CodeListingSmall"/>
      </w:pPr>
      <w:r>
        <w:t xml:space="preserve">     set('DebugClusterFragments,          debugvalue)</w:t>
      </w:r>
    </w:p>
    <w:p w:rsidR="00B44E5C" w:rsidRDefault="00B44E5C" w:rsidP="00B44E5C">
      <w:pPr>
        <w:pStyle w:val="CodeListingSmall"/>
      </w:pPr>
      <w:r>
        <w:t xml:space="preserve">     set('DebugClusterHeartbeats,         debugvalue)</w:t>
      </w:r>
    </w:p>
    <w:p w:rsidR="00B44E5C" w:rsidRDefault="00B44E5C" w:rsidP="00B44E5C">
      <w:pPr>
        <w:pStyle w:val="CodeListingSmall"/>
      </w:pPr>
    </w:p>
    <w:p w:rsidR="00B44E5C" w:rsidRDefault="00B44E5C" w:rsidP="00B44E5C">
      <w:pPr>
        <w:pStyle w:val="CodeListingSmall"/>
      </w:pPr>
      <w:r>
        <w:t>def set_EJB_DebugFlags():</w:t>
      </w:r>
    </w:p>
    <w:p w:rsidR="00B44E5C" w:rsidRDefault="00B44E5C" w:rsidP="00B44E5C">
      <w:pPr>
        <w:pStyle w:val="CodeListingSmall"/>
      </w:pPr>
      <w:r>
        <w:t xml:space="preserve">     set('DebugEjbCaching,                debugvalue)</w:t>
      </w:r>
    </w:p>
    <w:p w:rsidR="00B44E5C" w:rsidRDefault="00B44E5C" w:rsidP="00B44E5C">
      <w:pPr>
        <w:pStyle w:val="CodeListingSmall"/>
      </w:pPr>
      <w:r>
        <w:t xml:space="preserve">     set('DebugEjbCmpDeployment,          debugvalue)</w:t>
      </w:r>
    </w:p>
    <w:p w:rsidR="00B44E5C" w:rsidRDefault="00B44E5C" w:rsidP="00B44E5C">
      <w:pPr>
        <w:pStyle w:val="CodeListingSmall"/>
      </w:pPr>
      <w:r>
        <w:t xml:space="preserve">     set('DebugEjbCmpRuntime,             debugvalue)</w:t>
      </w:r>
    </w:p>
    <w:p w:rsidR="00B44E5C" w:rsidRDefault="00B44E5C" w:rsidP="00B44E5C">
      <w:pPr>
        <w:pStyle w:val="CodeListingSmall"/>
      </w:pPr>
      <w:r>
        <w:t xml:space="preserve">     set('DebugEjbCompilation,            debugvalue)</w:t>
      </w:r>
    </w:p>
    <w:p w:rsidR="00B44E5C" w:rsidRDefault="00B44E5C" w:rsidP="00B44E5C">
      <w:pPr>
        <w:pStyle w:val="CodeListingSmall"/>
      </w:pPr>
      <w:r>
        <w:t xml:space="preserve">     set('DebugEjbDeployment,             debugvalue)</w:t>
      </w:r>
    </w:p>
    <w:p w:rsidR="00B44E5C" w:rsidRDefault="00B44E5C" w:rsidP="00B44E5C">
      <w:pPr>
        <w:pStyle w:val="CodeListingSmall"/>
      </w:pPr>
      <w:r>
        <w:t xml:space="preserve">     set('DebugEjbInvoke,                 debugvalue)</w:t>
      </w:r>
    </w:p>
    <w:p w:rsidR="00B44E5C" w:rsidRDefault="00B44E5C" w:rsidP="00B44E5C">
      <w:pPr>
        <w:pStyle w:val="CodeListingSmall"/>
      </w:pPr>
      <w:r>
        <w:t xml:space="preserve">     set('DebugEjbLocking,                debugvalue)</w:t>
      </w:r>
    </w:p>
    <w:p w:rsidR="00B44E5C" w:rsidRDefault="00B44E5C" w:rsidP="00B44E5C">
      <w:pPr>
        <w:pStyle w:val="CodeListingSmall"/>
      </w:pPr>
      <w:r>
        <w:t xml:space="preserve">     set('DebugEjbMdbConnection,          debugvalue)</w:t>
      </w:r>
    </w:p>
    <w:p w:rsidR="00B44E5C" w:rsidRDefault="00B44E5C" w:rsidP="00B44E5C">
      <w:pPr>
        <w:pStyle w:val="CodeListingSmall"/>
      </w:pPr>
      <w:r>
        <w:t xml:space="preserve">     set('DebugEjbPooling,                debugvalue)</w:t>
      </w:r>
    </w:p>
    <w:p w:rsidR="00B44E5C" w:rsidRDefault="00B44E5C" w:rsidP="00B44E5C">
      <w:pPr>
        <w:pStyle w:val="CodeListingSmall"/>
      </w:pPr>
      <w:r>
        <w:t xml:space="preserve">     set('DebugEjbSecurity,               debugvalue)</w:t>
      </w:r>
    </w:p>
    <w:p w:rsidR="00B44E5C" w:rsidRDefault="00B44E5C" w:rsidP="00B44E5C">
      <w:pPr>
        <w:pStyle w:val="CodeListingSmall"/>
      </w:pPr>
      <w:r>
        <w:t xml:space="preserve">     set('DebugEjbSwapping,               debugvalue)</w:t>
      </w:r>
    </w:p>
    <w:p w:rsidR="00B44E5C" w:rsidRDefault="00B44E5C" w:rsidP="00B44E5C">
      <w:pPr>
        <w:pStyle w:val="CodeListingSmall"/>
      </w:pPr>
      <w:r>
        <w:t xml:space="preserve">     set('DebugEjbTimers,                 debugvalue)</w:t>
      </w:r>
    </w:p>
    <w:p w:rsidR="00B44E5C" w:rsidRDefault="00B44E5C" w:rsidP="00B44E5C">
      <w:pPr>
        <w:pStyle w:val="CodeListingSmall"/>
      </w:pPr>
    </w:p>
    <w:p w:rsidR="00B44E5C" w:rsidRDefault="00B44E5C" w:rsidP="00B44E5C">
      <w:pPr>
        <w:pStyle w:val="CodeListingSmall"/>
      </w:pPr>
      <w:r>
        <w:t>def set_JDBC_DebugFlags():</w:t>
      </w:r>
    </w:p>
    <w:p w:rsidR="00B44E5C" w:rsidRDefault="00B44E5C" w:rsidP="00B44E5C">
      <w:pPr>
        <w:pStyle w:val="CodeListingSmall"/>
      </w:pPr>
      <w:r>
        <w:t xml:space="preserve">     set('DebugJDBCConn,                  debugvalue)</w:t>
      </w:r>
    </w:p>
    <w:p w:rsidR="00B44E5C" w:rsidRDefault="00B44E5C" w:rsidP="00B44E5C">
      <w:pPr>
        <w:pStyle w:val="CodeListingSmall"/>
      </w:pPr>
      <w:r>
        <w:t xml:space="preserve">     set('DebugJDBCDriverLogging,         debugvalue)</w:t>
      </w:r>
    </w:p>
    <w:p w:rsidR="00B44E5C" w:rsidRDefault="00B44E5C" w:rsidP="00B44E5C">
      <w:pPr>
        <w:pStyle w:val="CodeListingSmall"/>
      </w:pPr>
      <w:r>
        <w:t xml:space="preserve">     set('DebugJDBCInternal,              debugvalue)</w:t>
      </w:r>
    </w:p>
    <w:p w:rsidR="00B44E5C" w:rsidRDefault="00B44E5C" w:rsidP="00B44E5C">
      <w:pPr>
        <w:pStyle w:val="CodeListingSmall"/>
      </w:pPr>
      <w:r>
        <w:t xml:space="preserve">     set('DebugJDBCONS,                   debugvalue)</w:t>
      </w:r>
    </w:p>
    <w:p w:rsidR="00B44E5C" w:rsidRDefault="00B44E5C" w:rsidP="00B44E5C">
      <w:pPr>
        <w:pStyle w:val="CodeListingSmall"/>
      </w:pPr>
      <w:r>
        <w:t xml:space="preserve">     set('DebugJDBCRAC,                   debugvalue)</w:t>
      </w:r>
    </w:p>
    <w:p w:rsidR="00B44E5C" w:rsidRDefault="00B44E5C" w:rsidP="00B44E5C">
      <w:pPr>
        <w:pStyle w:val="CodeListingSmall"/>
      </w:pPr>
      <w:r>
        <w:t xml:space="preserve">     set('DebugJDBCREPLAY,                debugvalue)</w:t>
      </w:r>
    </w:p>
    <w:p w:rsidR="00B44E5C" w:rsidRDefault="00B44E5C" w:rsidP="00B44E5C">
      <w:pPr>
        <w:pStyle w:val="CodeListingSmall"/>
      </w:pPr>
      <w:r>
        <w:t xml:space="preserve">     set('DebugJDBCRMI,                   debugvalue)</w:t>
      </w:r>
    </w:p>
    <w:p w:rsidR="00B44E5C" w:rsidRDefault="00B44E5C" w:rsidP="00B44E5C">
      <w:pPr>
        <w:pStyle w:val="CodeListingSmall"/>
      </w:pPr>
      <w:r>
        <w:t xml:space="preserve">     set('DebugJDBCSQL,                   debugvalue)</w:t>
      </w:r>
    </w:p>
    <w:p w:rsidR="00B44E5C" w:rsidRDefault="00B44E5C" w:rsidP="00B44E5C">
      <w:pPr>
        <w:pStyle w:val="CodeListingSmall"/>
      </w:pPr>
      <w:r>
        <w:t xml:space="preserve">     set('DebugJDBCUCP,                   debugvalue)</w:t>
      </w:r>
    </w:p>
    <w:p w:rsidR="00B44E5C" w:rsidRDefault="00B44E5C" w:rsidP="00B44E5C">
      <w:pPr>
        <w:pStyle w:val="CodeListingSmall"/>
      </w:pPr>
    </w:p>
    <w:p w:rsidR="00B44E5C" w:rsidRDefault="00B44E5C" w:rsidP="00B44E5C">
      <w:pPr>
        <w:pStyle w:val="CodeListingSmall"/>
      </w:pPr>
      <w:r>
        <w:t>def set_JMS_DebugFlags():</w:t>
      </w:r>
    </w:p>
    <w:p w:rsidR="00B44E5C" w:rsidRDefault="00B44E5C" w:rsidP="00B44E5C">
      <w:pPr>
        <w:pStyle w:val="CodeListingSmall"/>
      </w:pPr>
      <w:r>
        <w:t xml:space="preserve">     set('DebugJMSBackEnd,                debugvalue)</w:t>
      </w:r>
    </w:p>
    <w:p w:rsidR="00B44E5C" w:rsidRDefault="00B44E5C" w:rsidP="00B44E5C">
      <w:pPr>
        <w:pStyle w:val="CodeListingSmall"/>
      </w:pPr>
      <w:r>
        <w:t xml:space="preserve">     set('DebugJMSBoot,                   debugvalue)</w:t>
      </w:r>
    </w:p>
    <w:p w:rsidR="00B44E5C" w:rsidRDefault="00B44E5C" w:rsidP="00B44E5C">
      <w:pPr>
        <w:pStyle w:val="CodeListingSmall"/>
      </w:pPr>
      <w:r>
        <w:t xml:space="preserve">     set('DebugJMSCommon,                 debugvalue)</w:t>
      </w:r>
    </w:p>
    <w:p w:rsidR="00B44E5C" w:rsidRDefault="00B44E5C" w:rsidP="00B44E5C">
      <w:pPr>
        <w:pStyle w:val="CodeListingSmall"/>
      </w:pPr>
      <w:r>
        <w:t xml:space="preserve">     set('DebugJMSConfig,                 debugvalue)</w:t>
      </w:r>
    </w:p>
    <w:p w:rsidR="00B44E5C" w:rsidRDefault="00B44E5C" w:rsidP="00B44E5C">
      <w:pPr>
        <w:pStyle w:val="CodeListingSmall"/>
      </w:pPr>
      <w:r>
        <w:t xml:space="preserve">     set('DebugJMSDispatcher,             debugvalue)</w:t>
      </w:r>
    </w:p>
    <w:p w:rsidR="00B44E5C" w:rsidRDefault="00B44E5C" w:rsidP="00B44E5C">
      <w:pPr>
        <w:pStyle w:val="CodeListingSmall"/>
      </w:pPr>
      <w:r>
        <w:t xml:space="preserve">     set('DebugJMSDistTopic,              debugvalue)  </w:t>
      </w:r>
    </w:p>
    <w:p w:rsidR="00B44E5C" w:rsidRDefault="00B44E5C" w:rsidP="00B44E5C">
      <w:pPr>
        <w:pStyle w:val="CodeListingSmall"/>
      </w:pPr>
      <w:r>
        <w:t xml:space="preserve">     set('DebugJMSLocking,                debugvalue)</w:t>
      </w:r>
    </w:p>
    <w:p w:rsidR="00B44E5C" w:rsidRDefault="00B44E5C" w:rsidP="00B44E5C">
      <w:pPr>
        <w:pStyle w:val="CodeListingSmall"/>
      </w:pPr>
      <w:r>
        <w:t xml:space="preserve">     set('DebugJMSMessagePath,            debugvalue)</w:t>
      </w:r>
    </w:p>
    <w:p w:rsidR="00B44E5C" w:rsidRDefault="00B44E5C" w:rsidP="00B44E5C">
      <w:pPr>
        <w:pStyle w:val="CodeListingSmall"/>
      </w:pPr>
      <w:r>
        <w:t xml:space="preserve">     set('DebugJMSModule,                 debugvalue)</w:t>
      </w:r>
    </w:p>
    <w:p w:rsidR="00B44E5C" w:rsidRDefault="00B44E5C" w:rsidP="00B44E5C">
      <w:pPr>
        <w:pStyle w:val="CodeListingSmall"/>
      </w:pPr>
      <w:r>
        <w:t xml:space="preserve">     set('DebugJMSPauseResume,            debugvalue)</w:t>
      </w:r>
    </w:p>
    <w:p w:rsidR="00B44E5C" w:rsidRDefault="00B44E5C" w:rsidP="00B44E5C">
      <w:pPr>
        <w:pStyle w:val="CodeListingSmall"/>
      </w:pPr>
      <w:r>
        <w:t xml:space="preserve">     set('DebugJMSStore,                  debugvalue)</w:t>
      </w:r>
    </w:p>
    <w:p w:rsidR="00B44E5C" w:rsidRDefault="00B44E5C" w:rsidP="00B44E5C">
      <w:pPr>
        <w:pStyle w:val="CodeListingSmall"/>
      </w:pPr>
      <w:r>
        <w:t xml:space="preserve">     set('DebugJMST3Server,               debugvalue)</w:t>
      </w:r>
    </w:p>
    <w:p w:rsidR="00B44E5C" w:rsidRDefault="00B44E5C" w:rsidP="00B44E5C">
      <w:pPr>
        <w:pStyle w:val="CodeListingSmall"/>
      </w:pPr>
      <w:r>
        <w:t xml:space="preserve">     set('DebugJMSWrappers,               debugvalue)</w:t>
      </w:r>
    </w:p>
    <w:p w:rsidR="00B44E5C" w:rsidRDefault="00B44E5C" w:rsidP="00B44E5C">
      <w:pPr>
        <w:pStyle w:val="CodeListingSmall"/>
      </w:pPr>
      <w:r>
        <w:t xml:space="preserve">     set('DebugJMSXA,                     debugvalue)</w:t>
      </w:r>
    </w:p>
    <w:p w:rsidR="00B44E5C" w:rsidRDefault="00B44E5C" w:rsidP="00B44E5C">
      <w:pPr>
        <w:pStyle w:val="CodeListingSmall"/>
      </w:pPr>
    </w:p>
    <w:p w:rsidR="00B44E5C" w:rsidRDefault="00B44E5C" w:rsidP="00B44E5C">
      <w:pPr>
        <w:pStyle w:val="CodeListingSmall"/>
      </w:pPr>
      <w:r>
        <w:t>def set_JTA_DebugFlags():</w:t>
      </w:r>
    </w:p>
    <w:p w:rsidR="00B44E5C" w:rsidRDefault="00B44E5C" w:rsidP="00B44E5C">
      <w:pPr>
        <w:pStyle w:val="CodeListingSmall"/>
      </w:pPr>
      <w:r>
        <w:t xml:space="preserve">     set('DebugJTA2PC,                    debugvalue)</w:t>
      </w:r>
    </w:p>
    <w:p w:rsidR="00B44E5C" w:rsidRDefault="00B44E5C" w:rsidP="00B44E5C">
      <w:pPr>
        <w:pStyle w:val="CodeListingSmall"/>
      </w:pPr>
      <w:r>
        <w:t xml:space="preserve">     set('DebugJTA2PCStackTrace,          debugvalue)</w:t>
      </w:r>
    </w:p>
    <w:p w:rsidR="00B44E5C" w:rsidRDefault="00B44E5C" w:rsidP="00B44E5C">
      <w:pPr>
        <w:pStyle w:val="CodeListingSmall"/>
      </w:pPr>
      <w:r>
        <w:t xml:space="preserve">     set('DebugJTAAPI,                    debugvalue)</w:t>
      </w:r>
    </w:p>
    <w:p w:rsidR="00B44E5C" w:rsidRDefault="00B44E5C" w:rsidP="00B44E5C">
      <w:pPr>
        <w:pStyle w:val="CodeListingSmall"/>
      </w:pPr>
      <w:r>
        <w:t xml:space="preserve">     set('DebugJTAGateway,                debugvalue)</w:t>
      </w:r>
    </w:p>
    <w:p w:rsidR="00B44E5C" w:rsidRDefault="00B44E5C" w:rsidP="00B44E5C">
      <w:pPr>
        <w:pStyle w:val="CodeListingSmall"/>
      </w:pPr>
      <w:r>
        <w:t xml:space="preserve">     set('DebugJTAGatewayStackTrace,      debugvalue)</w:t>
      </w:r>
    </w:p>
    <w:p w:rsidR="00B44E5C" w:rsidRDefault="00B44E5C" w:rsidP="00B44E5C">
      <w:pPr>
        <w:pStyle w:val="CodeListingSmall"/>
      </w:pPr>
      <w:r>
        <w:t xml:space="preserve">     set('DebugJTAHealth,                 debugvalue)</w:t>
      </w:r>
    </w:p>
    <w:p w:rsidR="00B44E5C" w:rsidRDefault="00B44E5C" w:rsidP="00B44E5C">
      <w:pPr>
        <w:pStyle w:val="CodeListingSmall"/>
      </w:pPr>
      <w:r>
        <w:t xml:space="preserve">     set('DebugJTAJDBC,                   debugvalue)</w:t>
      </w:r>
    </w:p>
    <w:p w:rsidR="00B44E5C" w:rsidRDefault="00B44E5C" w:rsidP="00B44E5C">
      <w:pPr>
        <w:pStyle w:val="CodeListingSmall"/>
      </w:pPr>
      <w:r>
        <w:t xml:space="preserve">     set('DebugJTALifecycle,              debugvalue)</w:t>
      </w:r>
    </w:p>
    <w:p w:rsidR="00B44E5C" w:rsidRDefault="00B44E5C" w:rsidP="00B44E5C">
      <w:pPr>
        <w:pStyle w:val="CodeListingSmall"/>
      </w:pPr>
      <w:r>
        <w:t xml:space="preserve">     set('DebugJTAMigration,              debugvalue)</w:t>
      </w:r>
    </w:p>
    <w:p w:rsidR="00B44E5C" w:rsidRDefault="00B44E5C" w:rsidP="00B44E5C">
      <w:pPr>
        <w:pStyle w:val="CodeListingSmall"/>
      </w:pPr>
      <w:r>
        <w:t xml:space="preserve">     set('DebugJTANaming,                 debugvalue)</w:t>
      </w:r>
    </w:p>
    <w:p w:rsidR="00B44E5C" w:rsidRDefault="00B44E5C" w:rsidP="00B44E5C">
      <w:pPr>
        <w:pStyle w:val="CodeListingSmall"/>
      </w:pPr>
      <w:r>
        <w:t xml:space="preserve">     set('DebugJTANamingStackTrace,       debugvalue)</w:t>
      </w:r>
    </w:p>
    <w:p w:rsidR="00B44E5C" w:rsidRDefault="00B44E5C" w:rsidP="00B44E5C">
      <w:pPr>
        <w:pStyle w:val="CodeListingSmall"/>
      </w:pPr>
      <w:r>
        <w:t xml:space="preserve">     set('DebugJTANonXA,                  debugvalue)</w:t>
      </w:r>
    </w:p>
    <w:p w:rsidR="00B44E5C" w:rsidRDefault="00B44E5C" w:rsidP="00B44E5C">
      <w:pPr>
        <w:pStyle w:val="CodeListingSmall"/>
      </w:pPr>
      <w:r>
        <w:t xml:space="preserve">     set('DebugJTAPropagate,              debugvalue)</w:t>
      </w:r>
    </w:p>
    <w:p w:rsidR="00B44E5C" w:rsidRDefault="00B44E5C" w:rsidP="00B44E5C">
      <w:pPr>
        <w:pStyle w:val="CodeListingSmall"/>
      </w:pPr>
      <w:r>
        <w:lastRenderedPageBreak/>
        <w:t xml:space="preserve">     set('DebugJTARMI,                    debugvalue)</w:t>
      </w:r>
    </w:p>
    <w:p w:rsidR="00B44E5C" w:rsidRDefault="00B44E5C" w:rsidP="00B44E5C">
      <w:pPr>
        <w:pStyle w:val="CodeListingSmall"/>
      </w:pPr>
      <w:r>
        <w:t xml:space="preserve">     set('DebugJTARecovery,               debugvalue)</w:t>
      </w:r>
    </w:p>
    <w:p w:rsidR="00B44E5C" w:rsidRDefault="00B44E5C" w:rsidP="00B44E5C">
      <w:pPr>
        <w:pStyle w:val="CodeListingSmall"/>
      </w:pPr>
      <w:r>
        <w:t xml:space="preserve">     set('DebugJTARecoveryStackTrace,     debugvalue)</w:t>
      </w:r>
    </w:p>
    <w:p w:rsidR="00B44E5C" w:rsidRDefault="00B44E5C" w:rsidP="00B44E5C">
      <w:pPr>
        <w:pStyle w:val="CodeListingSmall"/>
      </w:pPr>
      <w:r>
        <w:t xml:space="preserve">     set('DebugJTAResourceHealth,         debugvalue)</w:t>
      </w:r>
    </w:p>
    <w:p w:rsidR="00B44E5C" w:rsidRDefault="00B44E5C" w:rsidP="00B44E5C">
      <w:pPr>
        <w:pStyle w:val="CodeListingSmall"/>
      </w:pPr>
      <w:r>
        <w:t xml:space="preserve">     set('DebugJTAResourceName,           debugvalue)</w:t>
      </w:r>
    </w:p>
    <w:p w:rsidR="00B44E5C" w:rsidRDefault="00B44E5C" w:rsidP="00B44E5C">
      <w:pPr>
        <w:pStyle w:val="CodeListingSmall"/>
      </w:pPr>
      <w:r>
        <w:t xml:space="preserve">     set('DebugJTATLOG,                   debugvalue)</w:t>
      </w:r>
    </w:p>
    <w:p w:rsidR="00B44E5C" w:rsidRDefault="00B44E5C" w:rsidP="00B44E5C">
      <w:pPr>
        <w:pStyle w:val="CodeListingSmall"/>
      </w:pPr>
      <w:r>
        <w:t xml:space="preserve">     set('DebugJTATransactionName,        debugvalue)</w:t>
      </w:r>
    </w:p>
    <w:p w:rsidR="00B44E5C" w:rsidRDefault="00B44E5C" w:rsidP="00B44E5C">
      <w:pPr>
        <w:pStyle w:val="CodeListingSmall"/>
      </w:pPr>
      <w:r>
        <w:t xml:space="preserve">     set('DebugJTAXA,                     debugvalue)</w:t>
      </w:r>
    </w:p>
    <w:p w:rsidR="00B44E5C" w:rsidRDefault="00B44E5C" w:rsidP="00B44E5C">
      <w:pPr>
        <w:pStyle w:val="CodeListingSmall"/>
      </w:pPr>
      <w:r>
        <w:t xml:space="preserve">     set('DebugJTAXAStackTrace,           debugvalue)</w:t>
      </w:r>
    </w:p>
    <w:p w:rsidR="00B44E5C" w:rsidRDefault="00B44E5C" w:rsidP="00B44E5C">
      <w:pPr>
        <w:pStyle w:val="CodeListingSmall"/>
      </w:pPr>
    </w:p>
    <w:p w:rsidR="00B44E5C" w:rsidRDefault="00B44E5C" w:rsidP="00B44E5C">
      <w:pPr>
        <w:pStyle w:val="CodeListingSmall"/>
      </w:pPr>
      <w:r>
        <w:t>def set_Security_DebugFlags():</w:t>
      </w:r>
    </w:p>
    <w:p w:rsidR="00B44E5C" w:rsidRDefault="00B44E5C" w:rsidP="00B44E5C">
      <w:pPr>
        <w:pStyle w:val="CodeListingSmall"/>
      </w:pPr>
      <w:r>
        <w:t xml:space="preserve">     set('DebugSecurityAdjudicator,       debugvalue)</w:t>
      </w:r>
    </w:p>
    <w:p w:rsidR="00B44E5C" w:rsidRDefault="00B44E5C" w:rsidP="00B44E5C">
      <w:pPr>
        <w:pStyle w:val="CodeListingSmall"/>
      </w:pPr>
      <w:r>
        <w:t xml:space="preserve">     set('DebugSecurityAtn,               debugvalue)</w:t>
      </w:r>
    </w:p>
    <w:p w:rsidR="00B44E5C" w:rsidRDefault="00B44E5C" w:rsidP="00B44E5C">
      <w:pPr>
        <w:pStyle w:val="CodeListingSmall"/>
      </w:pPr>
      <w:r>
        <w:t xml:space="preserve">     set('DebugSecurityAtz,               debugvalue)</w:t>
      </w:r>
    </w:p>
    <w:p w:rsidR="00B44E5C" w:rsidRDefault="00B44E5C" w:rsidP="00B44E5C">
      <w:pPr>
        <w:pStyle w:val="CodeListingSmall"/>
      </w:pPr>
      <w:r>
        <w:t xml:space="preserve">     set('DebugSecurityAuditor,           debugvalue)</w:t>
      </w:r>
    </w:p>
    <w:p w:rsidR="00B44E5C" w:rsidRDefault="00B44E5C" w:rsidP="00B44E5C">
      <w:pPr>
        <w:pStyle w:val="CodeListingSmall"/>
      </w:pPr>
      <w:r>
        <w:t xml:space="preserve">     set('DebugSecurityCertPath,          debugvalue)</w:t>
      </w:r>
    </w:p>
    <w:p w:rsidR="00B44E5C" w:rsidRDefault="00B44E5C" w:rsidP="00B44E5C">
      <w:pPr>
        <w:pStyle w:val="CodeListingSmall"/>
      </w:pPr>
      <w:r>
        <w:t xml:space="preserve">     set('DebugSecurityCredMap,           debugvalue)</w:t>
      </w:r>
    </w:p>
    <w:p w:rsidR="00B44E5C" w:rsidRDefault="00B44E5C" w:rsidP="00B44E5C">
      <w:pPr>
        <w:pStyle w:val="CodeListingSmall"/>
      </w:pPr>
      <w:r>
        <w:t xml:space="preserve">     set('DebugSecurityEEngine,           debugvalue)</w:t>
      </w:r>
    </w:p>
    <w:p w:rsidR="00B44E5C" w:rsidRDefault="00B44E5C" w:rsidP="00B44E5C">
      <w:pPr>
        <w:pStyle w:val="CodeListingSmall"/>
      </w:pPr>
      <w:r>
        <w:t xml:space="preserve">     set('DebugSecurityEncryptionService, debugvalue)</w:t>
      </w:r>
    </w:p>
    <w:p w:rsidR="00B44E5C" w:rsidRDefault="00B44E5C" w:rsidP="00B44E5C">
      <w:pPr>
        <w:pStyle w:val="CodeListingSmall"/>
      </w:pPr>
      <w:r>
        <w:t xml:space="preserve">     set('DebugSecurityJACC,              debugvalue)</w:t>
      </w:r>
    </w:p>
    <w:p w:rsidR="00B44E5C" w:rsidRDefault="00B44E5C" w:rsidP="00B44E5C">
      <w:pPr>
        <w:pStyle w:val="CodeListingSmall"/>
      </w:pPr>
      <w:r>
        <w:t xml:space="preserve">     set('DebugSecurityJACCNonPolicy,     debugvalue)</w:t>
      </w:r>
    </w:p>
    <w:p w:rsidR="00B44E5C" w:rsidRDefault="00B44E5C" w:rsidP="00B44E5C">
      <w:pPr>
        <w:pStyle w:val="CodeListingSmall"/>
      </w:pPr>
      <w:r>
        <w:t xml:space="preserve">     set('DebugSecurityJACCPolicy,        debugvalue)</w:t>
      </w:r>
    </w:p>
    <w:p w:rsidR="00B44E5C" w:rsidRDefault="00B44E5C" w:rsidP="00B44E5C">
      <w:pPr>
        <w:pStyle w:val="CodeListingSmall"/>
      </w:pPr>
      <w:r>
        <w:t xml:space="preserve">     set('DebugSecurityKeyStore,          debugvalue)</w:t>
      </w:r>
    </w:p>
    <w:p w:rsidR="00B44E5C" w:rsidRDefault="00B44E5C" w:rsidP="00B44E5C">
      <w:pPr>
        <w:pStyle w:val="CodeListingSmall"/>
      </w:pPr>
      <w:r>
        <w:t xml:space="preserve">     set('DebugSecurityPasswordPolicy,    debugvalue)</w:t>
      </w:r>
    </w:p>
    <w:p w:rsidR="00B44E5C" w:rsidRDefault="00B44E5C" w:rsidP="00B44E5C">
      <w:pPr>
        <w:pStyle w:val="CodeListingSmall"/>
      </w:pPr>
      <w:r>
        <w:t xml:space="preserve">     set('DebugSecurityPredicate,         debugvalue)</w:t>
      </w:r>
    </w:p>
    <w:p w:rsidR="00B44E5C" w:rsidRDefault="00B44E5C" w:rsidP="00B44E5C">
      <w:pPr>
        <w:pStyle w:val="CodeListingSmall"/>
      </w:pPr>
      <w:r>
        <w:t xml:space="preserve">     set('DebugSecurityRealm,             debugvalue)</w:t>
      </w:r>
    </w:p>
    <w:p w:rsidR="00B44E5C" w:rsidRDefault="00B44E5C" w:rsidP="00B44E5C">
      <w:pPr>
        <w:pStyle w:val="CodeListingSmall"/>
      </w:pPr>
      <w:r>
        <w:t xml:space="preserve">     set('DebugSecurityRoleMap,           debugvalue)</w:t>
      </w:r>
    </w:p>
    <w:p w:rsidR="00B44E5C" w:rsidRDefault="00B44E5C" w:rsidP="00B44E5C">
      <w:pPr>
        <w:pStyle w:val="CodeListingSmall"/>
      </w:pPr>
      <w:r>
        <w:t xml:space="preserve">     set('DebugSecuritySAML2Atn,          debugvalue)</w:t>
      </w:r>
    </w:p>
    <w:p w:rsidR="00B44E5C" w:rsidRDefault="00B44E5C" w:rsidP="00B44E5C">
      <w:pPr>
        <w:pStyle w:val="CodeListingSmall"/>
      </w:pPr>
      <w:r>
        <w:t xml:space="preserve">     set('DebugSecuritySAML2CredMap,      debugvalue)</w:t>
      </w:r>
    </w:p>
    <w:p w:rsidR="00B44E5C" w:rsidRDefault="00B44E5C" w:rsidP="00B44E5C">
      <w:pPr>
        <w:pStyle w:val="CodeListingSmall"/>
      </w:pPr>
      <w:r>
        <w:t xml:space="preserve">     set('DebugSecuritySAML2Lib,          debugvalue)</w:t>
      </w:r>
    </w:p>
    <w:p w:rsidR="00B44E5C" w:rsidRDefault="00B44E5C" w:rsidP="00B44E5C">
      <w:pPr>
        <w:pStyle w:val="CodeListingSmall"/>
      </w:pPr>
      <w:r>
        <w:t xml:space="preserve">     set('DebugSecuritySAML2Service,      debugvalue)</w:t>
      </w:r>
    </w:p>
    <w:p w:rsidR="00B44E5C" w:rsidRDefault="00B44E5C" w:rsidP="00B44E5C">
      <w:pPr>
        <w:pStyle w:val="CodeListingSmall"/>
      </w:pPr>
      <w:r>
        <w:t xml:space="preserve">     set('DebugSecuritySAMLAtn,           debugvalue)</w:t>
      </w:r>
    </w:p>
    <w:p w:rsidR="00B44E5C" w:rsidRDefault="00B44E5C" w:rsidP="00B44E5C">
      <w:pPr>
        <w:pStyle w:val="CodeListingSmall"/>
      </w:pPr>
      <w:r>
        <w:t xml:space="preserve">     set('DebugSecuritySAMLCredMap,       debugvalue)</w:t>
      </w:r>
    </w:p>
    <w:p w:rsidR="00B44E5C" w:rsidRDefault="00B44E5C" w:rsidP="00B44E5C">
      <w:pPr>
        <w:pStyle w:val="CodeListingSmall"/>
      </w:pPr>
      <w:r>
        <w:t xml:space="preserve">     set('DebugSecuritySAMLLib,           debugvalue)</w:t>
      </w:r>
    </w:p>
    <w:p w:rsidR="00B44E5C" w:rsidRDefault="00B44E5C" w:rsidP="00B44E5C">
      <w:pPr>
        <w:pStyle w:val="CodeListingSmall"/>
      </w:pPr>
      <w:r>
        <w:t xml:space="preserve">     set('DebugSecuritySAMLService,       debugvalue)</w:t>
      </w:r>
    </w:p>
    <w:p w:rsidR="00B44E5C" w:rsidRDefault="00B44E5C" w:rsidP="00B44E5C">
      <w:pPr>
        <w:pStyle w:val="CodeListingSmall"/>
      </w:pPr>
      <w:r>
        <w:t xml:space="preserve">     set('DebugSecuritySSL,               debugvalue)</w:t>
      </w:r>
    </w:p>
    <w:p w:rsidR="00B44E5C" w:rsidRDefault="00B44E5C" w:rsidP="00B44E5C">
      <w:pPr>
        <w:pStyle w:val="CodeListingSmall"/>
      </w:pPr>
      <w:r>
        <w:t xml:space="preserve">     set('DebugSecuritySSLEaten,          debugvalue)</w:t>
      </w:r>
    </w:p>
    <w:p w:rsidR="00B44E5C" w:rsidRDefault="00B44E5C" w:rsidP="00B44E5C">
      <w:pPr>
        <w:pStyle w:val="CodeListingSmall"/>
      </w:pPr>
      <w:r>
        <w:t xml:space="preserve">     set('DebugSecurityService,           debugvalue)</w:t>
      </w:r>
    </w:p>
    <w:p w:rsidR="00B44E5C" w:rsidRDefault="00B44E5C" w:rsidP="00B44E5C">
      <w:pPr>
        <w:pStyle w:val="CodeListingSmall"/>
      </w:pPr>
      <w:r>
        <w:t xml:space="preserve">     set('DebugSecurityUserLockout,       debugvalue)</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if __name__== "main":</w:t>
      </w:r>
    </w:p>
    <w:p w:rsidR="00B44E5C" w:rsidRDefault="00B44E5C" w:rsidP="00B44E5C">
      <w:pPr>
        <w:pStyle w:val="CodeListingSmall"/>
      </w:pPr>
      <w:r>
        <w:t xml:space="preserve">     # connect to the server</w:t>
      </w:r>
    </w:p>
    <w:p w:rsidR="00B44E5C" w:rsidRDefault="00B44E5C" w:rsidP="00B44E5C">
      <w:pPr>
        <w:pStyle w:val="CodeListingSmall"/>
      </w:pPr>
      <w:r>
        <w:t xml:space="preserve">     connnectToAdminServer():</w:t>
      </w:r>
    </w:p>
    <w:p w:rsidR="00B44E5C" w:rsidRDefault="00B44E5C" w:rsidP="00B44E5C">
      <w:pPr>
        <w:pStyle w:val="CodeListingSmall"/>
      </w:pPr>
    </w:p>
    <w:p w:rsidR="00B44E5C" w:rsidRDefault="00B44E5C" w:rsidP="00B44E5C">
      <w:pPr>
        <w:pStyle w:val="CodeListingSmall"/>
      </w:pPr>
      <w:r>
        <w:t xml:space="preserve">     # switch to edit mode</w:t>
      </w:r>
    </w:p>
    <w:p w:rsidR="00B44E5C" w:rsidRDefault="00B44E5C" w:rsidP="00B44E5C">
      <w:pPr>
        <w:pStyle w:val="CodeListingSmall"/>
      </w:pPr>
      <w:r>
        <w:t xml:space="preserve">     edit()</w:t>
      </w:r>
    </w:p>
    <w:p w:rsidR="00B44E5C" w:rsidRDefault="00B44E5C" w:rsidP="00B44E5C">
      <w:pPr>
        <w:pStyle w:val="CodeListingSmall"/>
      </w:pPr>
      <w:r>
        <w:t xml:space="preserve">     # start editing</w:t>
      </w:r>
    </w:p>
    <w:p w:rsidR="00B44E5C" w:rsidRDefault="00B44E5C" w:rsidP="00B44E5C">
      <w:pPr>
        <w:pStyle w:val="CodeListingSmall"/>
      </w:pPr>
      <w:r>
        <w:t xml:space="preserve">     startEdit()</w:t>
      </w:r>
    </w:p>
    <w:p w:rsidR="00B44E5C" w:rsidRDefault="00B44E5C" w:rsidP="00B44E5C">
      <w:pPr>
        <w:pStyle w:val="CodeListingSmall"/>
      </w:pPr>
      <w:r>
        <w:t xml:space="preserve">     # change to the debug mbean</w:t>
      </w:r>
    </w:p>
    <w:p w:rsidR="00B44E5C" w:rsidRDefault="00B44E5C" w:rsidP="00B44E5C">
      <w:pPr>
        <w:pStyle w:val="CodeListingSmall"/>
      </w:pPr>
      <w:r>
        <w:t xml:space="preserve">     cd('Servers/'+serverName'/ServerDebug/'+serverName)</w:t>
      </w:r>
    </w:p>
    <w:p w:rsidR="00B44E5C" w:rsidRDefault="00B44E5C" w:rsidP="00B44E5C">
      <w:pPr>
        <w:pStyle w:val="CodeListingSmall"/>
      </w:pPr>
      <w:r>
        <w:t xml:space="preserve">     </w:t>
      </w:r>
    </w:p>
    <w:p w:rsidR="00B44E5C" w:rsidRDefault="00B44E5C" w:rsidP="00B44E5C">
      <w:pPr>
        <w:pStyle w:val="CodeListingSmall"/>
      </w:pPr>
      <w:r>
        <w:t xml:space="preserve">     # change the debug value(s) you need to</w:t>
      </w:r>
    </w:p>
    <w:p w:rsidR="00B44E5C" w:rsidRDefault="00B44E5C" w:rsidP="00B44E5C">
      <w:pPr>
        <w:pStyle w:val="CodeListingSmall"/>
      </w:pPr>
      <w:r>
        <w:t xml:space="preserve">     if ('CLUSTER' == groupname):</w:t>
      </w:r>
    </w:p>
    <w:p w:rsidR="00B44E5C" w:rsidRDefault="00B44E5C" w:rsidP="00B44E5C">
      <w:pPr>
        <w:pStyle w:val="CodeListingSmall"/>
      </w:pPr>
      <w:r>
        <w:t xml:space="preserve">          set_Cluster_DebugFlags()</w:t>
      </w:r>
    </w:p>
    <w:p w:rsidR="00B44E5C" w:rsidRDefault="00B44E5C" w:rsidP="00B44E5C">
      <w:pPr>
        <w:pStyle w:val="CodeListingSmall"/>
      </w:pPr>
      <w:r>
        <w:t xml:space="preserve">     elif ('EJB' == groupname):</w:t>
      </w:r>
    </w:p>
    <w:p w:rsidR="00B44E5C" w:rsidRDefault="00B44E5C" w:rsidP="00B44E5C">
      <w:pPr>
        <w:pStyle w:val="CodeListingSmall"/>
      </w:pPr>
      <w:r>
        <w:t xml:space="preserve">          set_EJB_DebugFlags()</w:t>
      </w:r>
    </w:p>
    <w:p w:rsidR="00B44E5C" w:rsidRDefault="00B44E5C" w:rsidP="00B44E5C">
      <w:pPr>
        <w:pStyle w:val="CodeListingSmall"/>
      </w:pPr>
      <w:r>
        <w:t xml:space="preserve">     elif ('JDBC' == groupname):</w:t>
      </w:r>
    </w:p>
    <w:p w:rsidR="00B44E5C" w:rsidRDefault="00B44E5C" w:rsidP="00B44E5C">
      <w:pPr>
        <w:pStyle w:val="CodeListingSmall"/>
      </w:pPr>
      <w:r>
        <w:t xml:space="preserve">          set_JDBC_DebugFlags()</w:t>
      </w:r>
    </w:p>
    <w:p w:rsidR="00B44E5C" w:rsidRDefault="00B44E5C" w:rsidP="00B44E5C">
      <w:pPr>
        <w:pStyle w:val="CodeListingSmall"/>
      </w:pPr>
      <w:r>
        <w:t xml:space="preserve">     elif ('JMS' == groupname):</w:t>
      </w:r>
    </w:p>
    <w:p w:rsidR="00B44E5C" w:rsidRDefault="00B44E5C" w:rsidP="00B44E5C">
      <w:pPr>
        <w:pStyle w:val="CodeListingSmall"/>
      </w:pPr>
      <w:r>
        <w:t xml:space="preserve">          set_JMS_DebugFlags()</w:t>
      </w:r>
    </w:p>
    <w:p w:rsidR="00B44E5C" w:rsidRDefault="00B44E5C" w:rsidP="00B44E5C">
      <w:pPr>
        <w:pStyle w:val="CodeListingSmall"/>
      </w:pPr>
      <w:r>
        <w:t xml:space="preserve">     elif ('JTA' == groupname):</w:t>
      </w:r>
    </w:p>
    <w:p w:rsidR="00B44E5C" w:rsidRDefault="00B44E5C" w:rsidP="00B44E5C">
      <w:pPr>
        <w:pStyle w:val="CodeListingSmall"/>
      </w:pPr>
      <w:r>
        <w:t xml:space="preserve">          set_JTA_DebugFlags()</w:t>
      </w:r>
    </w:p>
    <w:p w:rsidR="00B44E5C" w:rsidRDefault="00B44E5C" w:rsidP="00B44E5C">
      <w:pPr>
        <w:pStyle w:val="CodeListingSmall"/>
      </w:pPr>
      <w:r>
        <w:t xml:space="preserve">     elif ('SECURITY' == groupname):</w:t>
      </w:r>
    </w:p>
    <w:p w:rsidR="00B44E5C" w:rsidRDefault="00B44E5C" w:rsidP="00B44E5C">
      <w:pPr>
        <w:pStyle w:val="CodeListingSmall"/>
      </w:pPr>
      <w:r>
        <w:t xml:space="preserve">          set_Security_DebugFlags()</w:t>
      </w:r>
    </w:p>
    <w:p w:rsidR="00B44E5C" w:rsidRDefault="00B44E5C" w:rsidP="00B44E5C">
      <w:pPr>
        <w:pStyle w:val="CodeListingSmall"/>
      </w:pPr>
      <w:r>
        <w:t xml:space="preserve">     </w:t>
      </w:r>
    </w:p>
    <w:p w:rsidR="00B44E5C" w:rsidRDefault="00B44E5C" w:rsidP="00B44E5C">
      <w:pPr>
        <w:pStyle w:val="CodeListingSmall"/>
      </w:pPr>
      <w:r>
        <w:t xml:space="preserve">     # save and activate your changes</w:t>
      </w:r>
    </w:p>
    <w:p w:rsidR="00B44E5C" w:rsidRDefault="00B44E5C" w:rsidP="00B44E5C">
      <w:pPr>
        <w:pStyle w:val="CodeListingSmall"/>
      </w:pPr>
      <w:r>
        <w:t xml:space="preserve">     save()</w:t>
      </w:r>
    </w:p>
    <w:p w:rsidR="00B44E5C" w:rsidRDefault="00B44E5C" w:rsidP="00B44E5C">
      <w:pPr>
        <w:pStyle w:val="CodeListingSmall"/>
      </w:pPr>
      <w:r>
        <w:t xml:space="preserve">     activate()     </w:t>
      </w:r>
    </w:p>
    <w:p w:rsidR="00B44E5C" w:rsidRDefault="00B44E5C" w:rsidP="00B44E5C">
      <w:pPr>
        <w:pStyle w:val="CodeListingSmall"/>
      </w:pPr>
      <w:r>
        <w:t xml:space="preserve">     # Good bye</w:t>
      </w:r>
    </w:p>
    <w:p w:rsidR="00B44E5C" w:rsidRDefault="00B44E5C" w:rsidP="00B44E5C">
      <w:pPr>
        <w:pStyle w:val="CodeListingSmall"/>
      </w:pPr>
      <w:r>
        <w:t xml:space="preserve">     exit()</w:t>
      </w:r>
    </w:p>
    <w:p w:rsidR="00B44E5C" w:rsidRDefault="00B44E5C" w:rsidP="00B44E5C">
      <w:pPr>
        <w:pStyle w:val="BodyText"/>
      </w:pPr>
    </w:p>
    <w:p w:rsidR="00B44E5C" w:rsidRDefault="00B44E5C" w:rsidP="00B44E5C">
      <w:pPr>
        <w:pStyle w:val="BodyText"/>
      </w:pPr>
    </w:p>
    <w:p w:rsidR="00B44E5C" w:rsidRDefault="00B44E5C" w:rsidP="00B44E5C">
      <w:pPr>
        <w:pStyle w:val="CodeCallout"/>
      </w:pPr>
      <w:r>
        <w:t>set_desired_values</w:t>
      </w:r>
    </w:p>
    <w:p w:rsidR="00B44E5C" w:rsidRDefault="00B44E5C" w:rsidP="00B44E5C">
      <w:pPr>
        <w:pStyle w:val="CodeListingSmall"/>
      </w:pPr>
      <w:r>
        <w:t>import sys</w:t>
      </w:r>
    </w:p>
    <w:p w:rsidR="00B44E5C" w:rsidRDefault="00B44E5C" w:rsidP="00B44E5C">
      <w:pPr>
        <w:pStyle w:val="CodeListingSmall"/>
      </w:pPr>
      <w:r>
        <w:lastRenderedPageBreak/>
        <w:t>from java.util import Properties</w:t>
      </w:r>
    </w:p>
    <w:p w:rsidR="00B44E5C" w:rsidRDefault="00B44E5C" w:rsidP="00B44E5C">
      <w:pPr>
        <w:pStyle w:val="CodeListingSmall"/>
      </w:pPr>
      <w:r>
        <w:t>from java.io import FileInputStream</w:t>
      </w:r>
    </w:p>
    <w:p w:rsidR="00B44E5C" w:rsidRDefault="00B44E5C" w:rsidP="00B44E5C">
      <w:pPr>
        <w:pStyle w:val="CodeListingSmall"/>
      </w:pPr>
      <w:r>
        <w:t>from java.io import File</w:t>
      </w:r>
    </w:p>
    <w:p w:rsidR="00B44E5C" w:rsidRDefault="00B44E5C" w:rsidP="00B44E5C">
      <w:pPr>
        <w:pStyle w:val="CodeListingSmall"/>
      </w:pPr>
    </w:p>
    <w:p w:rsidR="00B44E5C" w:rsidRDefault="00B44E5C" w:rsidP="00B44E5C">
      <w:pPr>
        <w:pStyle w:val="CodeListingSmall"/>
      </w:pPr>
      <w:r>
        <w:t>if __name__== "main":</w:t>
      </w:r>
    </w:p>
    <w:p w:rsidR="00B44E5C" w:rsidRDefault="00B44E5C" w:rsidP="00B44E5C">
      <w:pPr>
        <w:pStyle w:val="CodeListingSmall"/>
      </w:pPr>
      <w:r>
        <w:t xml:space="preserve">      myUserConfigFile = sys.argv[1]</w:t>
      </w:r>
    </w:p>
    <w:p w:rsidR="00B44E5C" w:rsidRDefault="00B44E5C" w:rsidP="00B44E5C">
      <w:pPr>
        <w:pStyle w:val="CodeListingSmall"/>
      </w:pPr>
      <w:r>
        <w:t xml:space="preserve">      myUserKeyFile = sys.argv[2]</w:t>
      </w:r>
    </w:p>
    <w:p w:rsidR="00B44E5C" w:rsidRDefault="00B44E5C" w:rsidP="00B44E5C">
      <w:pPr>
        <w:pStyle w:val="CodeListingSmall"/>
      </w:pPr>
      <w:r>
        <w:t xml:space="preserve">      connUri = sys.argv[3]</w:t>
      </w:r>
    </w:p>
    <w:p w:rsidR="00B44E5C" w:rsidRDefault="00B44E5C" w:rsidP="00B44E5C">
      <w:pPr>
        <w:pStyle w:val="CodeListingSmall"/>
      </w:pPr>
      <w:r>
        <w:t xml:space="preserve">      debug_props_file = sys.argv[4]</w:t>
      </w:r>
    </w:p>
    <w:p w:rsidR="00B44E5C" w:rsidRDefault="00B44E5C" w:rsidP="00B44E5C">
      <w:pPr>
        <w:pStyle w:val="CodeListingSmall"/>
      </w:pPr>
    </w:p>
    <w:p w:rsidR="00B44E5C" w:rsidRDefault="00B44E5C" w:rsidP="00B44E5C">
      <w:pPr>
        <w:pStyle w:val="CodeListingSmall"/>
      </w:pPr>
      <w:r>
        <w:t xml:space="preserve">      debugProps =  Properties();</w:t>
      </w:r>
    </w:p>
    <w:p w:rsidR="00B44E5C" w:rsidRDefault="00B44E5C" w:rsidP="00B44E5C">
      <w:pPr>
        <w:pStyle w:val="CodeListingSmall"/>
      </w:pPr>
      <w:r>
        <w:t xml:space="preserve">      print 'Reading debugflags from '+debug_props_file;</w:t>
      </w:r>
    </w:p>
    <w:p w:rsidR="00B44E5C" w:rsidRDefault="00B44E5C" w:rsidP="00B44E5C">
      <w:pPr>
        <w:pStyle w:val="CodeListingSmall"/>
      </w:pPr>
      <w:r>
        <w:t xml:space="preserve">      debugFile =  FileInputStream(debug_props_file)</w:t>
      </w:r>
    </w:p>
    <w:p w:rsidR="00B44E5C" w:rsidRDefault="00B44E5C" w:rsidP="00B44E5C">
      <w:pPr>
        <w:pStyle w:val="CodeListingSmall"/>
      </w:pPr>
      <w:r>
        <w:t xml:space="preserve">      debugProps.load(debugFile)</w:t>
      </w:r>
    </w:p>
    <w:p w:rsidR="00B44E5C" w:rsidRDefault="00B44E5C" w:rsidP="00B44E5C">
      <w:pPr>
        <w:pStyle w:val="CodeListingSmall"/>
      </w:pPr>
    </w:p>
    <w:p w:rsidR="00B44E5C" w:rsidRDefault="00B44E5C" w:rsidP="00B44E5C">
      <w:pPr>
        <w:pStyle w:val="CodeListingSmall"/>
      </w:pPr>
      <w:r>
        <w:t xml:space="preserve">      print 'Connecting to the Admin Server ('+connUri+')';</w:t>
      </w:r>
    </w:p>
    <w:p w:rsidR="00B44E5C" w:rsidRDefault="00B44E5C" w:rsidP="00B44E5C">
      <w:pPr>
        <w:pStyle w:val="CodeListingSmall"/>
      </w:pPr>
      <w:r>
        <w:t xml:space="preserve">      connect(userConfigFile=myUserConfigFile,userKeyFile=myUserKeyFile,url=connUri);</w:t>
      </w:r>
    </w:p>
    <w:p w:rsidR="00B44E5C" w:rsidRDefault="00B44E5C" w:rsidP="00B44E5C">
      <w:pPr>
        <w:pStyle w:val="CodeListingSmall"/>
      </w:pPr>
    </w:p>
    <w:p w:rsidR="00B44E5C" w:rsidRDefault="00B44E5C" w:rsidP="00B44E5C">
      <w:pPr>
        <w:pStyle w:val="CodeListingSmall"/>
      </w:pPr>
      <w:r>
        <w:t xml:space="preserve">      edit()</w:t>
      </w:r>
    </w:p>
    <w:p w:rsidR="00B44E5C" w:rsidRDefault="00B44E5C" w:rsidP="00B44E5C">
      <w:pPr>
        <w:pStyle w:val="CodeListingSmall"/>
      </w:pPr>
      <w:r>
        <w:t xml:space="preserve">      startEdit()</w:t>
      </w:r>
    </w:p>
    <w:p w:rsidR="00B44E5C" w:rsidRDefault="00B44E5C" w:rsidP="00B44E5C">
      <w:pPr>
        <w:pStyle w:val="CodeListingSmall"/>
      </w:pPr>
    </w:p>
    <w:p w:rsidR="00B44E5C" w:rsidRDefault="00B44E5C" w:rsidP="00B44E5C">
      <w:pPr>
        <w:pStyle w:val="CodeListingSmall"/>
      </w:pPr>
      <w:r>
        <w:t xml:space="preserve">      if len(sys.argv) == 5:</w:t>
      </w:r>
    </w:p>
    <w:p w:rsidR="00B44E5C" w:rsidRDefault="00B44E5C" w:rsidP="00B44E5C">
      <w:pPr>
        <w:pStyle w:val="CodeListingSmall"/>
      </w:pPr>
      <w:r>
        <w:t xml:space="preserve">         # change to the debug mbean</w:t>
      </w:r>
    </w:p>
    <w:p w:rsidR="00B44E5C" w:rsidRDefault="00B44E5C" w:rsidP="00B44E5C">
      <w:pPr>
        <w:pStyle w:val="CodeListingSmall"/>
      </w:pPr>
      <w:r>
        <w:t xml:space="preserve">         cd('Servers/'+serverName+'/ServerDebug/'+serverName)</w:t>
      </w:r>
    </w:p>
    <w:p w:rsidR="00B44E5C" w:rsidRDefault="00B44E5C" w:rsidP="00B44E5C">
      <w:pPr>
        <w:pStyle w:val="CodeListingSmall"/>
      </w:pPr>
      <w:r>
        <w:t xml:space="preserve">      elif len(sys.argv) == 6:</w:t>
      </w:r>
    </w:p>
    <w:p w:rsidR="00B44E5C" w:rsidRDefault="00B44E5C" w:rsidP="00B44E5C">
      <w:pPr>
        <w:pStyle w:val="CodeListingSmall"/>
      </w:pPr>
      <w:r>
        <w:t xml:space="preserve">         cd('Servers/'+sys.argv[5]+'/ServerDebug/'+sys.argv[5])</w:t>
      </w:r>
    </w:p>
    <w:p w:rsidR="00B44E5C" w:rsidRDefault="00B44E5C" w:rsidP="00B44E5C">
      <w:pPr>
        <w:pStyle w:val="CodeListingSmall"/>
      </w:pPr>
      <w:r>
        <w:t xml:space="preserve">      else:</w:t>
      </w:r>
    </w:p>
    <w:p w:rsidR="00B44E5C" w:rsidRDefault="00B44E5C" w:rsidP="00B44E5C">
      <w:pPr>
        <w:pStyle w:val="CodeListingSmall"/>
      </w:pPr>
      <w:r>
        <w:t xml:space="preserve">         print 'Wrong number of properties'</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r>
        <w:t xml:space="preserve">      # so if all ok, then set all properties</w:t>
      </w:r>
    </w:p>
    <w:p w:rsidR="00B44E5C" w:rsidRDefault="00B44E5C" w:rsidP="00B44E5C">
      <w:pPr>
        <w:pStyle w:val="CodeListingSmall"/>
      </w:pPr>
    </w:p>
    <w:p w:rsidR="00B44E5C" w:rsidRDefault="00B44E5C" w:rsidP="00B44E5C">
      <w:pPr>
        <w:pStyle w:val="CodeListingSmall"/>
      </w:pPr>
      <w:r>
        <w:t xml:space="preserve">      ls()</w:t>
      </w:r>
    </w:p>
    <w:p w:rsidR="00B44E5C" w:rsidRDefault="00B44E5C" w:rsidP="00B44E5C">
      <w:pPr>
        <w:pStyle w:val="CodeListingSmall"/>
      </w:pPr>
      <w:r>
        <w:t xml:space="preserve">      # iterator over properies</w:t>
      </w:r>
    </w:p>
    <w:p w:rsidR="00B44E5C" w:rsidRDefault="00B44E5C" w:rsidP="00B44E5C">
      <w:pPr>
        <w:pStyle w:val="CodeListingSmall"/>
      </w:pPr>
      <w:r>
        <w:t xml:space="preserve">      for prop in debugProps:</w:t>
      </w:r>
    </w:p>
    <w:p w:rsidR="00B44E5C" w:rsidRDefault="00B44E5C" w:rsidP="00B44E5C">
      <w:pPr>
        <w:pStyle w:val="CodeListingSmall"/>
      </w:pPr>
      <w:r>
        <w:t xml:space="preserve">          print 'Set '+prop+'  to  '+debugProps.getProperty(prop)</w:t>
      </w:r>
    </w:p>
    <w:p w:rsidR="00B44E5C" w:rsidRDefault="00B44E5C" w:rsidP="00B44E5C">
      <w:pPr>
        <w:pStyle w:val="CodeListingSmall"/>
      </w:pPr>
      <w:r>
        <w:t xml:space="preserve">          set(prop, debugProps.getProperty(prop))</w:t>
      </w:r>
    </w:p>
    <w:p w:rsidR="00B44E5C" w:rsidRDefault="00B44E5C" w:rsidP="00B44E5C">
      <w:pPr>
        <w:pStyle w:val="CodeListingSmall"/>
      </w:pPr>
    </w:p>
    <w:p w:rsidR="00B44E5C" w:rsidRDefault="00B44E5C" w:rsidP="00B44E5C">
      <w:pPr>
        <w:pStyle w:val="CodeListingSmall"/>
      </w:pPr>
      <w:r>
        <w:t xml:space="preserve">      ls()</w:t>
      </w:r>
    </w:p>
    <w:p w:rsidR="00B44E5C" w:rsidRDefault="00B44E5C" w:rsidP="00B44E5C">
      <w:pPr>
        <w:pStyle w:val="CodeListingSmall"/>
      </w:pPr>
    </w:p>
    <w:p w:rsidR="00B44E5C" w:rsidRDefault="00B44E5C" w:rsidP="00B44E5C">
      <w:pPr>
        <w:pStyle w:val="CodeListingSmall"/>
      </w:pPr>
      <w:r>
        <w:t xml:space="preserve">      # save and activate your changes</w:t>
      </w:r>
    </w:p>
    <w:p w:rsidR="00B44E5C" w:rsidRDefault="00B44E5C" w:rsidP="00B44E5C">
      <w:pPr>
        <w:pStyle w:val="CodeListingSmall"/>
      </w:pPr>
      <w:r>
        <w:t xml:space="preserve">      save()</w:t>
      </w:r>
    </w:p>
    <w:p w:rsidR="00B44E5C" w:rsidRDefault="00B44E5C" w:rsidP="00B44E5C">
      <w:pPr>
        <w:pStyle w:val="CodeListingSmall"/>
      </w:pPr>
      <w:r>
        <w:t xml:space="preserve">      activate()</w:t>
      </w:r>
    </w:p>
    <w:p w:rsidR="00B44E5C" w:rsidRDefault="00B44E5C" w:rsidP="00B44E5C">
      <w:pPr>
        <w:pStyle w:val="CodeListingSmall"/>
      </w:pPr>
      <w:r>
        <w:t xml:space="preserve">      exit()</w:t>
      </w:r>
    </w:p>
    <w:p w:rsidR="00B44E5C" w:rsidRDefault="00B44E5C" w:rsidP="00B44E5C">
      <w:pPr>
        <w:pStyle w:val="BodyText"/>
      </w:pPr>
    </w:p>
    <w:p w:rsidR="00B44E5C" w:rsidRDefault="00B44E5C" w:rsidP="00B44E5C">
      <w:pPr>
        <w:pStyle w:val="BodyText"/>
      </w:pPr>
    </w:p>
    <w:p w:rsidR="00B44E5C" w:rsidRDefault="00B44E5C" w:rsidP="00B44E5C">
      <w:pPr>
        <w:pStyle w:val="CodeCallout"/>
      </w:pPr>
      <w:r>
        <w:t>create_threadDump</w:t>
      </w:r>
    </w:p>
    <w:p w:rsidR="00B44E5C" w:rsidRDefault="00B44E5C" w:rsidP="00B44E5C">
      <w:pPr>
        <w:pStyle w:val="CodeListingSmall"/>
      </w:pPr>
      <w:r>
        <w:t>import sys</w:t>
      </w:r>
    </w:p>
    <w:p w:rsidR="00B44E5C" w:rsidRDefault="00B44E5C" w:rsidP="00B44E5C">
      <w:pPr>
        <w:pStyle w:val="CodeListingSmall"/>
      </w:pPr>
      <w:r>
        <w:t>from java.util import Properties</w:t>
      </w:r>
    </w:p>
    <w:p w:rsidR="00B44E5C" w:rsidRDefault="00B44E5C" w:rsidP="00B44E5C">
      <w:pPr>
        <w:pStyle w:val="CodeListingSmall"/>
      </w:pPr>
      <w:r>
        <w:t>from java.io import FileInputStream</w:t>
      </w:r>
    </w:p>
    <w:p w:rsidR="00B44E5C" w:rsidRDefault="00B44E5C" w:rsidP="00B44E5C">
      <w:pPr>
        <w:pStyle w:val="CodeListingSmall"/>
      </w:pPr>
      <w:r>
        <w:t>from java.io import File</w:t>
      </w:r>
    </w:p>
    <w:p w:rsidR="00B44E5C" w:rsidRDefault="00B44E5C" w:rsidP="00B44E5C">
      <w:pPr>
        <w:pStyle w:val="CodeListingSmall"/>
      </w:pPr>
    </w:p>
    <w:p w:rsidR="00B44E5C" w:rsidRDefault="00B44E5C" w:rsidP="00B44E5C">
      <w:pPr>
        <w:pStyle w:val="CodeListingSmall"/>
      </w:pPr>
      <w:r>
        <w:t># ... global variables</w:t>
      </w:r>
    </w:p>
    <w:p w:rsidR="00B44E5C" w:rsidRDefault="00B44E5C" w:rsidP="00B44E5C">
      <w:pPr>
        <w:pStyle w:val="CodeListingSmall"/>
      </w:pPr>
      <w:r>
        <w:t>domainProps = Properties();</w:t>
      </w:r>
    </w:p>
    <w:p w:rsidR="00B44E5C" w:rsidRDefault="00B44E5C" w:rsidP="00B44E5C">
      <w:pPr>
        <w:pStyle w:val="CodeListingSmall"/>
      </w:pPr>
      <w:r>
        <w:t>userConfigFile = '';</w:t>
      </w:r>
    </w:p>
    <w:p w:rsidR="00B44E5C" w:rsidRDefault="00B44E5C" w:rsidP="00B44E5C">
      <w:pPr>
        <w:pStyle w:val="CodeListingSmall"/>
      </w:pPr>
      <w:r>
        <w:t>userKeyFile = '';</w:t>
      </w:r>
    </w:p>
    <w:p w:rsidR="00B44E5C" w:rsidRDefault="00B44E5C" w:rsidP="00B44E5C">
      <w:pPr>
        <w:pStyle w:val="CodeListingSmall"/>
      </w:pPr>
      <w:r>
        <w:t>overwrittenServerURL =''</w:t>
      </w:r>
    </w:p>
    <w:p w:rsidR="00B44E5C" w:rsidRDefault="00B44E5C" w:rsidP="00B44E5C">
      <w:pPr>
        <w:pStyle w:val="CodeListingSmall"/>
      </w:pPr>
    </w:p>
    <w:p w:rsidR="00B44E5C" w:rsidRDefault="00B44E5C" w:rsidP="00B44E5C">
      <w:pPr>
        <w:pStyle w:val="CodeListingSmall"/>
      </w:pPr>
      <w:r>
        <w:t>###################################################################</w:t>
      </w:r>
    </w:p>
    <w:p w:rsidR="00B44E5C" w:rsidRDefault="00B44E5C" w:rsidP="00B44E5C">
      <w:pPr>
        <w:pStyle w:val="CodeListingSmall"/>
      </w:pPr>
      <w:r>
        <w:t># Load properties</w:t>
      </w:r>
    </w:p>
    <w:p w:rsidR="00B44E5C" w:rsidRDefault="00B44E5C" w:rsidP="00B44E5C">
      <w:pPr>
        <w:pStyle w:val="CodeListingSmall"/>
      </w:pPr>
      <w:r>
        <w:t>###################################################################</w:t>
      </w:r>
    </w:p>
    <w:p w:rsidR="00B44E5C" w:rsidRDefault="00B44E5C" w:rsidP="00B44E5C">
      <w:pPr>
        <w:pStyle w:val="CodeListingSmall"/>
      </w:pPr>
      <w:r>
        <w:t>def intialize():</w:t>
      </w:r>
    </w:p>
    <w:p w:rsidR="00B44E5C" w:rsidRDefault="00B44E5C" w:rsidP="00B44E5C">
      <w:pPr>
        <w:pStyle w:val="CodeListingSmall"/>
      </w:pPr>
      <w:r>
        <w:t xml:space="preserve">        global domainProps;</w:t>
      </w:r>
    </w:p>
    <w:p w:rsidR="00B44E5C" w:rsidRDefault="00B44E5C" w:rsidP="00B44E5C">
      <w:pPr>
        <w:pStyle w:val="CodeListingSmall"/>
      </w:pPr>
      <w:r>
        <w:t xml:space="preserve">        global userConfigFile;</w:t>
      </w:r>
    </w:p>
    <w:p w:rsidR="00B44E5C" w:rsidRDefault="00B44E5C" w:rsidP="00B44E5C">
      <w:pPr>
        <w:pStyle w:val="CodeListingSmall"/>
      </w:pPr>
      <w:r>
        <w:t xml:space="preserve">        global userKeyFile;</w:t>
      </w:r>
    </w:p>
    <w:p w:rsidR="00B44E5C" w:rsidRDefault="00B44E5C" w:rsidP="00B44E5C">
      <w:pPr>
        <w:pStyle w:val="CodeListingSmall"/>
      </w:pPr>
      <w:r>
        <w:t xml:space="preserve">        global overwrittenServerURL;</w:t>
      </w:r>
    </w:p>
    <w:p w:rsidR="00B44E5C" w:rsidRDefault="00B44E5C" w:rsidP="00B44E5C">
      <w:pPr>
        <w:pStyle w:val="CodeListingSmall"/>
      </w:pPr>
      <w:r>
        <w:t xml:space="preserve">        global levelToPrint;</w:t>
      </w:r>
    </w:p>
    <w:p w:rsidR="00B44E5C" w:rsidRDefault="00B44E5C" w:rsidP="00B44E5C">
      <w:pPr>
        <w:pStyle w:val="CodeListingSmall"/>
      </w:pPr>
    </w:p>
    <w:p w:rsidR="00B44E5C" w:rsidRDefault="00B44E5C" w:rsidP="00B44E5C">
      <w:pPr>
        <w:pStyle w:val="CodeListingSmall"/>
      </w:pPr>
      <w:r>
        <w:t xml:space="preserve">        # test arguments</w:t>
      </w:r>
    </w:p>
    <w:p w:rsidR="00B44E5C" w:rsidRDefault="00B44E5C" w:rsidP="00B44E5C">
      <w:pPr>
        <w:pStyle w:val="CodeListingSmall"/>
      </w:pPr>
      <w:r>
        <w:t xml:space="preserve">        if ((len(sys.argv) != 2) and (len(sys.argv) != 3)):</w:t>
      </w:r>
    </w:p>
    <w:p w:rsidR="00B44E5C" w:rsidRDefault="00B44E5C" w:rsidP="00B44E5C">
      <w:pPr>
        <w:pStyle w:val="CodeListingSmall"/>
      </w:pPr>
      <w:r>
        <w:t xml:space="preserve">                print 'Usage:  threaddump.py &lt;property_file&gt;';</w:t>
      </w:r>
    </w:p>
    <w:p w:rsidR="00B44E5C" w:rsidRDefault="00B44E5C" w:rsidP="00B44E5C">
      <w:pPr>
        <w:pStyle w:val="CodeListingSmall"/>
      </w:pPr>
      <w:r>
        <w:t xml:space="preserve">                print 'OR'</w:t>
      </w:r>
    </w:p>
    <w:p w:rsidR="00B44E5C" w:rsidRDefault="00B44E5C" w:rsidP="00B44E5C">
      <w:pPr>
        <w:pStyle w:val="CodeListingSmall"/>
      </w:pPr>
      <w:r>
        <w:t xml:space="preserve">                print 'Usage:  threaddump.py &lt;property_file&gt; &lt;ADMIN-URL overwrite&gt;';</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 xml:space="preserve">        print 'Starting the initialization process';</w:t>
      </w:r>
    </w:p>
    <w:p w:rsidR="00B44E5C" w:rsidRDefault="00B44E5C" w:rsidP="00B44E5C">
      <w:pPr>
        <w:pStyle w:val="CodeListingSmall"/>
      </w:pPr>
    </w:p>
    <w:p w:rsidR="00B44E5C" w:rsidRDefault="00B44E5C" w:rsidP="00B44E5C">
      <w:pPr>
        <w:pStyle w:val="CodeListingSmall"/>
      </w:pPr>
      <w:r>
        <w:t xml:space="preserve">        try:</w:t>
      </w:r>
    </w:p>
    <w:p w:rsidR="00B44E5C" w:rsidRDefault="00B44E5C" w:rsidP="00B44E5C">
      <w:pPr>
        <w:pStyle w:val="CodeListingSmall"/>
      </w:pPr>
      <w:r>
        <w:t xml:space="preserve">                domainProps = Properties()</w:t>
      </w:r>
    </w:p>
    <w:p w:rsidR="00B44E5C" w:rsidRDefault="00B44E5C" w:rsidP="00B44E5C">
      <w:pPr>
        <w:pStyle w:val="CodeListingSmall"/>
      </w:pPr>
    </w:p>
    <w:p w:rsidR="00B44E5C" w:rsidRDefault="00B44E5C" w:rsidP="00B44E5C">
      <w:pPr>
        <w:pStyle w:val="CodeListingSmall"/>
      </w:pPr>
      <w:r>
        <w:t xml:space="preserve">                # load properties and overwrite defaults</w:t>
      </w:r>
    </w:p>
    <w:p w:rsidR="00B44E5C" w:rsidRDefault="00B44E5C" w:rsidP="00B44E5C">
      <w:pPr>
        <w:pStyle w:val="CodeListingSmall"/>
      </w:pPr>
      <w:r>
        <w:t xml:space="preserve">                input = FileInputStream(sys.argv[1])</w:t>
      </w:r>
    </w:p>
    <w:p w:rsidR="00B44E5C" w:rsidRDefault="00B44E5C" w:rsidP="00B44E5C">
      <w:pPr>
        <w:pStyle w:val="CodeListingSmall"/>
      </w:pPr>
      <w:r>
        <w:t xml:space="preserve">                domainProps.load(input)</w:t>
      </w:r>
    </w:p>
    <w:p w:rsidR="00B44E5C" w:rsidRDefault="00B44E5C" w:rsidP="00B44E5C">
      <w:pPr>
        <w:pStyle w:val="CodeListingSmall"/>
      </w:pPr>
      <w:r>
        <w:t xml:space="preserve">                input.close()</w:t>
      </w:r>
    </w:p>
    <w:p w:rsidR="00B44E5C" w:rsidRDefault="00B44E5C" w:rsidP="00B44E5C">
      <w:pPr>
        <w:pStyle w:val="CodeListingSmall"/>
      </w:pPr>
    </w:p>
    <w:p w:rsidR="00B44E5C" w:rsidRDefault="00B44E5C" w:rsidP="00B44E5C">
      <w:pPr>
        <w:pStyle w:val="CodeListingSmall"/>
      </w:pPr>
      <w:r>
        <w:t xml:space="preserve">                userConfigFile = domainProps.getProperty('userConfigFile')</w:t>
      </w:r>
    </w:p>
    <w:p w:rsidR="00B44E5C" w:rsidRDefault="00B44E5C" w:rsidP="00B44E5C">
      <w:pPr>
        <w:pStyle w:val="CodeListingSmall"/>
      </w:pPr>
      <w:r>
        <w:t xml:space="preserve">                userKeyFile = domainProps.getProperty('userKeyFile ')</w:t>
      </w:r>
    </w:p>
    <w:p w:rsidR="00B44E5C" w:rsidRDefault="00B44E5C" w:rsidP="00B44E5C">
      <w:pPr>
        <w:pStyle w:val="CodeListingSmall"/>
      </w:pPr>
    </w:p>
    <w:p w:rsidR="00B44E5C" w:rsidRDefault="00B44E5C" w:rsidP="00B44E5C">
      <w:pPr>
        <w:pStyle w:val="CodeListingSmall"/>
      </w:pPr>
      <w:r>
        <w:t xml:space="preserve">                if (len(sys.argv) == 3):</w:t>
      </w:r>
    </w:p>
    <w:p w:rsidR="00B44E5C" w:rsidRDefault="00B44E5C" w:rsidP="00B44E5C">
      <w:pPr>
        <w:pStyle w:val="CodeListingSmall"/>
      </w:pPr>
      <w:r>
        <w:t xml:space="preserve">                    overwrittenServerURL = sys.argv[2];</w:t>
      </w:r>
    </w:p>
    <w:p w:rsidR="00B44E5C" w:rsidRDefault="00B44E5C" w:rsidP="00B44E5C">
      <w:pPr>
        <w:pStyle w:val="CodeListingSmall"/>
      </w:pPr>
      <w:r>
        <w:t xml:space="preserve">        except:</w:t>
      </w:r>
    </w:p>
    <w:p w:rsidR="00B44E5C" w:rsidRDefault="00B44E5C" w:rsidP="00B44E5C">
      <w:pPr>
        <w:pStyle w:val="CodeListingSmall"/>
      </w:pPr>
      <w:r>
        <w:t xml:space="preserve">                dumpStack()</w:t>
      </w:r>
    </w:p>
    <w:p w:rsidR="00B44E5C" w:rsidRDefault="00B44E5C" w:rsidP="00B44E5C">
      <w:pPr>
        <w:pStyle w:val="CodeListingSmall"/>
      </w:pPr>
      <w:r>
        <w:t xml:space="preserve">                print 'Cannot load properties  !';</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r>
        <w:t xml:space="preserve">        print 'Initialization completed';</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w:t>
      </w:r>
    </w:p>
    <w:p w:rsidR="00B44E5C" w:rsidRDefault="00B44E5C" w:rsidP="00B44E5C">
      <w:pPr>
        <w:pStyle w:val="CodeListingSmall"/>
      </w:pPr>
      <w:r>
        <w:t># Connect to server</w:t>
      </w:r>
    </w:p>
    <w:p w:rsidR="00B44E5C" w:rsidRDefault="00B44E5C" w:rsidP="00B44E5C">
      <w:pPr>
        <w:pStyle w:val="CodeListingSmall"/>
      </w:pPr>
      <w:r>
        <w:t>###################################################################</w:t>
      </w:r>
    </w:p>
    <w:p w:rsidR="00B44E5C" w:rsidRDefault="00B44E5C" w:rsidP="00B44E5C">
      <w:pPr>
        <w:pStyle w:val="CodeListingSmall"/>
      </w:pPr>
      <w:r>
        <w:t>def connnectToAdminServer():</w:t>
      </w:r>
    </w:p>
    <w:p w:rsidR="00B44E5C" w:rsidRDefault="00B44E5C" w:rsidP="00B44E5C">
      <w:pPr>
        <w:pStyle w:val="CodeListingSmall"/>
      </w:pPr>
      <w:r>
        <w:t xml:space="preserve">         # if NO other URL was provided, the default admin URL from the property file will be used  </w:t>
      </w:r>
    </w:p>
    <w:p w:rsidR="00B44E5C" w:rsidRDefault="00B44E5C" w:rsidP="00B44E5C">
      <w:pPr>
        <w:pStyle w:val="CodeListingSmall"/>
      </w:pPr>
      <w:r>
        <w:t xml:space="preserve">         if (overwrittenServerURL==''):</w:t>
      </w:r>
    </w:p>
    <w:p w:rsidR="00B44E5C" w:rsidRDefault="00B44E5C" w:rsidP="00B44E5C">
      <w:pPr>
        <w:pStyle w:val="CodeListingSmall"/>
      </w:pPr>
      <w:r>
        <w:t xml:space="preserve">             connUri = domainProps.getProperty('adminURL')</w:t>
      </w:r>
    </w:p>
    <w:p w:rsidR="00B44E5C" w:rsidRDefault="00B44E5C" w:rsidP="00B44E5C">
      <w:pPr>
        <w:pStyle w:val="CodeListingSmall"/>
      </w:pPr>
      <w:r>
        <w:t xml:space="preserve">         else:</w:t>
      </w:r>
    </w:p>
    <w:p w:rsidR="00B44E5C" w:rsidRDefault="00B44E5C" w:rsidP="00B44E5C">
      <w:pPr>
        <w:pStyle w:val="CodeListingSmall"/>
      </w:pPr>
      <w:r>
        <w:t xml:space="preserve">             # Ok, overwrite, this means the URL provided as last argument will be used </w:t>
      </w:r>
    </w:p>
    <w:p w:rsidR="00B44E5C" w:rsidRDefault="00B44E5C" w:rsidP="00B44E5C">
      <w:pPr>
        <w:pStyle w:val="CodeListingSmall"/>
      </w:pPr>
      <w:r>
        <w:t xml:space="preserve">             connURI=overwrittenServerURL</w:t>
      </w:r>
    </w:p>
    <w:p w:rsidR="00B44E5C" w:rsidRDefault="00B44E5C" w:rsidP="00B44E5C">
      <w:pPr>
        <w:pStyle w:val="CodeListingSmall"/>
      </w:pPr>
    </w:p>
    <w:p w:rsidR="00B44E5C" w:rsidRDefault="00B44E5C" w:rsidP="00B44E5C">
      <w:pPr>
        <w:pStyle w:val="CodeListingSmall"/>
      </w:pPr>
      <w:r>
        <w:t xml:space="preserve">         print 'Connecting to the server ('+connUri+')';</w:t>
      </w:r>
    </w:p>
    <w:p w:rsidR="00B44E5C" w:rsidRDefault="00B44E5C" w:rsidP="00B44E5C">
      <w:pPr>
        <w:pStyle w:val="CodeListingSmall"/>
      </w:pPr>
      <w:r>
        <w:t xml:space="preserve">         connect(userConfigFile=userConfigFile,userKeyFile=userKeyFile,url=connUri);</w:t>
      </w:r>
    </w:p>
    <w:p w:rsidR="00B44E5C" w:rsidRDefault="00B44E5C" w:rsidP="00B44E5C">
      <w:pPr>
        <w:pStyle w:val="CodeListingSmall"/>
      </w:pPr>
      <w:r>
        <w:t xml:space="preserve">         print 'Connected';</w:t>
      </w:r>
    </w:p>
    <w:p w:rsidR="00B44E5C" w:rsidRDefault="00B44E5C" w:rsidP="00B44E5C">
      <w:pPr>
        <w:pStyle w:val="CodeListingSmall"/>
      </w:pPr>
    </w:p>
    <w:p w:rsidR="00B44E5C" w:rsidRDefault="00B44E5C" w:rsidP="00B44E5C">
      <w:pPr>
        <w:pStyle w:val="CodeListingSmall"/>
      </w:pPr>
      <w:r>
        <w:t>if __name__== "main":</w:t>
      </w:r>
    </w:p>
    <w:p w:rsidR="00B44E5C" w:rsidRDefault="00B44E5C" w:rsidP="00B44E5C">
      <w:pPr>
        <w:pStyle w:val="CodeListingSmall"/>
      </w:pPr>
      <w:r>
        <w:t xml:space="preserve">   intialize()</w:t>
      </w:r>
    </w:p>
    <w:p w:rsidR="00B44E5C" w:rsidRDefault="00B44E5C" w:rsidP="00B44E5C">
      <w:pPr>
        <w:pStyle w:val="CodeListingSmall"/>
      </w:pPr>
      <w:r>
        <w:t xml:space="preserve">   connnectToAdminServer()</w:t>
      </w:r>
    </w:p>
    <w:p w:rsidR="00B44E5C" w:rsidRDefault="00B44E5C" w:rsidP="00B44E5C">
      <w:pPr>
        <w:pStyle w:val="CodeListingSmall"/>
      </w:pPr>
    </w:p>
    <w:p w:rsidR="00B44E5C" w:rsidRDefault="00B44E5C" w:rsidP="00B44E5C">
      <w:pPr>
        <w:pStyle w:val="CodeListingSmall"/>
      </w:pPr>
      <w:r>
        <w:t xml:space="preserve">   threadDump()</w:t>
      </w:r>
    </w:p>
    <w:p w:rsidR="00B44E5C" w:rsidRDefault="00B44E5C" w:rsidP="00B44E5C">
      <w:pPr>
        <w:pStyle w:val="CodeListingSmall"/>
      </w:pPr>
    </w:p>
    <w:p w:rsidR="00B44E5C" w:rsidRDefault="00B44E5C" w:rsidP="00B44E5C">
      <w:pPr>
        <w:pStyle w:val="CodeListingSmall"/>
      </w:pPr>
      <w:r>
        <w:t xml:space="preserve">   disconnect()</w:t>
      </w:r>
    </w:p>
    <w:p w:rsidR="00B44E5C" w:rsidRDefault="00B44E5C" w:rsidP="00B44E5C">
      <w:pPr>
        <w:pStyle w:val="BodyText"/>
      </w:pPr>
    </w:p>
    <w:p w:rsidR="00B44E5C" w:rsidRDefault="00B44E5C" w:rsidP="00B44E5C">
      <w:pPr>
        <w:pStyle w:val="BodyText"/>
      </w:pPr>
    </w:p>
    <w:p w:rsidR="00B44E5C" w:rsidRDefault="00B44E5C" w:rsidP="00B44E5C">
      <w:pPr>
        <w:pStyle w:val="CodeCallout"/>
      </w:pPr>
      <w:r>
        <w:t>threadDump_email_notification</w:t>
      </w:r>
    </w:p>
    <w:p w:rsidR="00B44E5C" w:rsidRDefault="00B44E5C" w:rsidP="00B44E5C">
      <w:pPr>
        <w:pStyle w:val="CodeListingSmall"/>
      </w:pPr>
      <w:r>
        <w:t>import os</w:t>
      </w:r>
    </w:p>
    <w:p w:rsidR="00B44E5C" w:rsidRDefault="00B44E5C" w:rsidP="00B44E5C">
      <w:pPr>
        <w:pStyle w:val="CodeListingSmall"/>
      </w:pPr>
    </w:p>
    <w:p w:rsidR="00B44E5C" w:rsidRDefault="00B44E5C" w:rsidP="00B44E5C">
      <w:pPr>
        <w:pStyle w:val="CodeListingSmall"/>
      </w:pPr>
      <w:r>
        <w:t>def atuning(sname):</w:t>
      </w:r>
    </w:p>
    <w:p w:rsidR="00B44E5C" w:rsidRDefault="00B44E5C" w:rsidP="00B44E5C">
      <w:pPr>
        <w:pStyle w:val="CodeListingSmall"/>
      </w:pPr>
      <w:r>
        <w:t xml:space="preserve">    t_limit=15</w:t>
      </w:r>
    </w:p>
    <w:p w:rsidR="00B44E5C" w:rsidRDefault="00B44E5C" w:rsidP="00B44E5C">
      <w:pPr>
        <w:pStyle w:val="CodeListingSmall"/>
      </w:pPr>
      <w:r>
        <w:t xml:space="preserve">    cd("/ServerRuntimes/" + sname)</w:t>
      </w:r>
    </w:p>
    <w:p w:rsidR="00B44E5C" w:rsidRDefault="00B44E5C" w:rsidP="00B44E5C">
      <w:pPr>
        <w:pStyle w:val="CodeListingSmall"/>
      </w:pPr>
      <w:r>
        <w:t xml:space="preserve">    cd("ThreadPoolRuntime/ThreadPoolRuntime/")</w:t>
      </w:r>
    </w:p>
    <w:p w:rsidR="00B44E5C" w:rsidRDefault="00B44E5C" w:rsidP="00B44E5C">
      <w:pPr>
        <w:pStyle w:val="CodeListingSmall"/>
      </w:pPr>
      <w:r>
        <w:t xml:space="preserve">    pr=cmo.getPendingUserRequestCount()</w:t>
      </w:r>
    </w:p>
    <w:p w:rsidR="00B44E5C" w:rsidRDefault="00B44E5C" w:rsidP="00B44E5C">
      <w:pPr>
        <w:pStyle w:val="CodeListingSmall"/>
      </w:pPr>
      <w:r>
        <w:t xml:space="preserve">    ql=cmo.getQueueLength()</w:t>
      </w:r>
    </w:p>
    <w:p w:rsidR="00B44E5C" w:rsidRDefault="00B44E5C" w:rsidP="00B44E5C">
      <w:pPr>
        <w:pStyle w:val="CodeListingSmall"/>
      </w:pPr>
      <w:r>
        <w:t xml:space="preserve">    queuename=cmo.getName()</w:t>
      </w:r>
    </w:p>
    <w:p w:rsidR="00B44E5C" w:rsidRDefault="00B44E5C" w:rsidP="00B44E5C">
      <w:pPr>
        <w:pStyle w:val="CodeListingSmall"/>
      </w:pPr>
      <w:r>
        <w:t xml:space="preserve">    if pr &gt; t_limit :</w:t>
      </w:r>
    </w:p>
    <w:p w:rsidR="00B44E5C" w:rsidRDefault="00B44E5C" w:rsidP="00B44E5C">
      <w:pPr>
        <w:pStyle w:val="CodeListingSmall"/>
      </w:pPr>
      <w:r>
        <w:t xml:space="preserve">        tdump(sname,queuename,pr)</w:t>
      </w:r>
    </w:p>
    <w:p w:rsidR="00B44E5C" w:rsidRDefault="00B44E5C" w:rsidP="00B44E5C">
      <w:pPr>
        <w:pStyle w:val="CodeListingSmall"/>
      </w:pPr>
      <w:r>
        <w:t xml:space="preserve">    print 'ServerName %-20s# Queuename %-45s Pending Request %-4d Queue %-3d' </w:t>
      </w:r>
    </w:p>
    <w:p w:rsidR="00B44E5C" w:rsidRDefault="00B44E5C" w:rsidP="00B44E5C">
      <w:pPr>
        <w:pStyle w:val="CodeListingSmall"/>
      </w:pPr>
      <w:r>
        <w:t xml:space="preserve">          %(sname,queuename,repr(pr),repr(ql))</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def tdump(sname,qname,qvalue):</w:t>
      </w:r>
    </w:p>
    <w:p w:rsidR="00B44E5C" w:rsidRDefault="00B44E5C" w:rsidP="00B44E5C">
      <w:pPr>
        <w:pStyle w:val="CodeListingSmall"/>
      </w:pPr>
      <w:r>
        <w:t xml:space="preserve">    dump_file= '/tmp/'+sname</w:t>
      </w:r>
    </w:p>
    <w:p w:rsidR="00B44E5C" w:rsidRDefault="00B44E5C" w:rsidP="00B44E5C">
      <w:pPr>
        <w:pStyle w:val="CodeListingSmall"/>
      </w:pPr>
      <w:r>
        <w:t xml:space="preserve">    threadDump(writeToFile='true',fileName=dump_file, serverName=sname)</w:t>
      </w:r>
    </w:p>
    <w:p w:rsidR="00B44E5C" w:rsidRDefault="00B44E5C" w:rsidP="00B44E5C">
      <w:pPr>
        <w:pStyle w:val="CodeListingSmall"/>
      </w:pPr>
      <w:r>
        <w:t xml:space="preserve">    sendMail("SHADOW",sname,qname,dump_file,qvalue)</w:t>
      </w:r>
    </w:p>
    <w:p w:rsidR="00B44E5C" w:rsidRDefault="00B44E5C" w:rsidP="00B44E5C">
      <w:pPr>
        <w:pStyle w:val="CodeListingSmall"/>
      </w:pPr>
    </w:p>
    <w:p w:rsidR="00B44E5C" w:rsidRDefault="00B44E5C" w:rsidP="00B44E5C">
      <w:pPr>
        <w:pStyle w:val="CodeListingSmall"/>
      </w:pPr>
      <w:r>
        <w:t>def sendMail(count,dest,qname,dumpfile_tmp,qvalue):</w:t>
      </w:r>
    </w:p>
    <w:p w:rsidR="00B44E5C" w:rsidRDefault="00B44E5C" w:rsidP="00B44E5C">
      <w:pPr>
        <w:pStyle w:val="CodeListingSmall"/>
      </w:pPr>
      <w:r>
        <w:t xml:space="preserve">   cmd1 = "echo Queue Name:" +  str(qname) + "  Queue Value:" + str(qvalue) + " &gt; rw_tdumpfile"</w:t>
      </w:r>
    </w:p>
    <w:p w:rsidR="00B44E5C" w:rsidRDefault="00B44E5C" w:rsidP="00B44E5C">
      <w:pPr>
        <w:pStyle w:val="CodeListingSmall"/>
      </w:pPr>
      <w:r>
        <w:t xml:space="preserve">   cmd2 = "cat " + dumpfile_tmp  + "&gt;&gt;  rw_tdumpfile"</w:t>
      </w:r>
    </w:p>
    <w:p w:rsidR="00B44E5C" w:rsidRDefault="00B44E5C" w:rsidP="00B44E5C">
      <w:pPr>
        <w:pStyle w:val="CodeListingSmall"/>
      </w:pPr>
      <w:r>
        <w:t xml:space="preserve">   os.system(cmd1)</w:t>
      </w:r>
    </w:p>
    <w:p w:rsidR="00B44E5C" w:rsidRDefault="00B44E5C" w:rsidP="00B44E5C">
      <w:pPr>
        <w:pStyle w:val="CodeListingSmall"/>
      </w:pPr>
      <w:r>
        <w:t xml:space="preserve">   os.system(cmd2)</w:t>
      </w:r>
    </w:p>
    <w:p w:rsidR="00B44E5C" w:rsidRDefault="00B44E5C" w:rsidP="00B44E5C">
      <w:pPr>
        <w:pStyle w:val="CodeListingSmall"/>
      </w:pPr>
      <w:r>
        <w:t xml:space="preserve">   os.system('/bin/mailx -s  "Achtung : You have  pending requests " test@gmail.com &lt;  rw_tdumpfile')</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def monitorServerState():</w:t>
      </w:r>
    </w:p>
    <w:p w:rsidR="00B44E5C" w:rsidRDefault="00B44E5C" w:rsidP="00B44E5C">
      <w:pPr>
        <w:pStyle w:val="CodeListingSmall"/>
      </w:pPr>
      <w:r>
        <w:t xml:space="preserve">    connect(uname, pwd, url)</w:t>
      </w:r>
    </w:p>
    <w:p w:rsidR="00B44E5C" w:rsidRDefault="00B44E5C" w:rsidP="00B44E5C">
      <w:pPr>
        <w:pStyle w:val="CodeListingSmall"/>
      </w:pPr>
      <w:r>
        <w:t xml:space="preserve">    t_limit=15</w:t>
      </w:r>
    </w:p>
    <w:p w:rsidR="00B44E5C" w:rsidRDefault="00B44E5C" w:rsidP="00B44E5C">
      <w:pPr>
        <w:pStyle w:val="CodeListingSmall"/>
      </w:pPr>
      <w:r>
        <w:t xml:space="preserve">    DSlist=["null"]</w:t>
      </w:r>
    </w:p>
    <w:p w:rsidR="00B44E5C" w:rsidRDefault="00B44E5C" w:rsidP="00B44E5C">
      <w:pPr>
        <w:pStyle w:val="CodeListingSmall"/>
      </w:pPr>
      <w:r>
        <w:t xml:space="preserve">    serverNames = getRunningServerNames()</w:t>
      </w:r>
    </w:p>
    <w:p w:rsidR="00B44E5C" w:rsidRDefault="00B44E5C" w:rsidP="00B44E5C">
      <w:pPr>
        <w:pStyle w:val="CodeListingSmall"/>
      </w:pPr>
      <w:r>
        <w:t xml:space="preserve">    domainRuntime()</w:t>
      </w:r>
    </w:p>
    <w:p w:rsidR="00B44E5C" w:rsidRDefault="00B44E5C" w:rsidP="00B44E5C">
      <w:pPr>
        <w:pStyle w:val="CodeListingSmall"/>
      </w:pPr>
      <w:r>
        <w:t xml:space="preserve">    for sname in serverNames:</w:t>
      </w:r>
    </w:p>
    <w:p w:rsidR="00B44E5C" w:rsidRDefault="00B44E5C" w:rsidP="00B44E5C">
      <w:pPr>
        <w:pStyle w:val="CodeListingSmall"/>
      </w:pPr>
      <w:r>
        <w:t xml:space="preserve">     cd("/ServerLifeCycleRuntimes/" + sname.getName())</w:t>
      </w:r>
    </w:p>
    <w:p w:rsidR="00B44E5C" w:rsidRDefault="00B44E5C" w:rsidP="00B44E5C">
      <w:pPr>
        <w:pStyle w:val="CodeListingSmall"/>
      </w:pPr>
      <w:r>
        <w:t xml:space="preserve">     serverState = cmo.getState()</w:t>
      </w:r>
    </w:p>
    <w:p w:rsidR="00B44E5C" w:rsidRDefault="00B44E5C" w:rsidP="00B44E5C">
      <w:pPr>
        <w:pStyle w:val="CodeListingSmall"/>
      </w:pPr>
      <w:r>
        <w:t xml:space="preserve">     if serverState == "RUNNING"   :</w:t>
      </w:r>
    </w:p>
    <w:p w:rsidR="00B44E5C" w:rsidRDefault="00B44E5C" w:rsidP="00B44E5C">
      <w:pPr>
        <w:pStyle w:val="CodeListingSmall"/>
      </w:pPr>
      <w:r>
        <w:t xml:space="preserve">       print 'Now checking '+sname.getName()</w:t>
      </w:r>
    </w:p>
    <w:p w:rsidR="00B44E5C" w:rsidRDefault="00B44E5C" w:rsidP="00B44E5C">
      <w:pPr>
        <w:pStyle w:val="CodeListingSmall"/>
      </w:pPr>
      <w:r>
        <w:t xml:space="preserve">       cd("/ServerRuntimes/" + sname.getName())</w:t>
      </w:r>
    </w:p>
    <w:p w:rsidR="00B44E5C" w:rsidRDefault="00B44E5C" w:rsidP="00B44E5C">
      <w:pPr>
        <w:pStyle w:val="CodeListingSmall"/>
      </w:pPr>
      <w:r>
        <w:t xml:space="preserve">       if cmo.getThreadPoolRuntime() is not  None:</w:t>
      </w:r>
    </w:p>
    <w:p w:rsidR="00B44E5C" w:rsidRDefault="00B44E5C" w:rsidP="00B44E5C">
      <w:pPr>
        <w:pStyle w:val="CodeListingSmall"/>
      </w:pPr>
      <w:r>
        <w:t xml:space="preserve">        atuning(sname.getName())</w:t>
      </w:r>
    </w:p>
    <w:p w:rsidR="00B44E5C" w:rsidRDefault="00B44E5C" w:rsidP="00B44E5C">
      <w:pPr>
        <w:pStyle w:val="CodeListingSmall"/>
      </w:pPr>
      <w:r>
        <w:t xml:space="preserve">       else:</w:t>
      </w:r>
    </w:p>
    <w:p w:rsidR="00B44E5C" w:rsidRDefault="00B44E5C" w:rsidP="00B44E5C">
      <w:pPr>
        <w:pStyle w:val="CodeListingSmall"/>
      </w:pPr>
      <w:r>
        <w:t xml:space="preserve">        equeue=cmo.getExecuteQueueRuntimes()</w:t>
      </w:r>
    </w:p>
    <w:p w:rsidR="00B44E5C" w:rsidRDefault="00B44E5C" w:rsidP="00B44E5C">
      <w:pPr>
        <w:pStyle w:val="CodeListingSmall"/>
      </w:pPr>
      <w:r>
        <w:t xml:space="preserve">        for names  in  equeue:</w:t>
      </w:r>
    </w:p>
    <w:p w:rsidR="00B44E5C" w:rsidRDefault="00B44E5C" w:rsidP="00B44E5C">
      <w:pPr>
        <w:pStyle w:val="CodeListingSmall"/>
      </w:pPr>
      <w:r>
        <w:t xml:space="preserve">           cd("ExecuteQueueRuntimes/" + names.getName())</w:t>
      </w:r>
    </w:p>
    <w:p w:rsidR="00B44E5C" w:rsidRDefault="00B44E5C" w:rsidP="00B44E5C">
      <w:pPr>
        <w:pStyle w:val="CodeListingSmall"/>
      </w:pPr>
      <w:r>
        <w:t xml:space="preserve">           executeTTC=cmo.getExecuteThreadTotalCount()</w:t>
      </w:r>
    </w:p>
    <w:p w:rsidR="00B44E5C" w:rsidRDefault="00B44E5C" w:rsidP="00B44E5C">
      <w:pPr>
        <w:pStyle w:val="CodeListingSmall"/>
      </w:pPr>
      <w:r>
        <w:t xml:space="preserve">           ETCIC=cmo.getExecuteThreadCurrentIdleCount()</w:t>
      </w:r>
    </w:p>
    <w:p w:rsidR="00B44E5C" w:rsidRDefault="00B44E5C" w:rsidP="00B44E5C">
      <w:pPr>
        <w:pStyle w:val="CodeListingSmall"/>
      </w:pPr>
      <w:r>
        <w:t xml:space="preserve">           PRCC=cmo.getPendingRequestCurrentCount()</w:t>
      </w:r>
    </w:p>
    <w:p w:rsidR="00B44E5C" w:rsidRDefault="00B44E5C" w:rsidP="00B44E5C">
      <w:pPr>
        <w:pStyle w:val="CodeListingSmall"/>
      </w:pPr>
      <w:r>
        <w:t xml:space="preserve">           queuename=cmo.getName()</w:t>
      </w:r>
    </w:p>
    <w:p w:rsidR="00B44E5C" w:rsidRDefault="00B44E5C" w:rsidP="00B44E5C">
      <w:pPr>
        <w:pStyle w:val="CodeListingSmall"/>
      </w:pPr>
      <w:r>
        <w:t xml:space="preserve">           if PRCC &gt; t_limit :</w:t>
      </w:r>
    </w:p>
    <w:p w:rsidR="00B44E5C" w:rsidRDefault="00B44E5C" w:rsidP="00B44E5C">
      <w:pPr>
        <w:pStyle w:val="CodeListingSmall"/>
      </w:pPr>
      <w:r>
        <w:t xml:space="preserve">             tdump(sname.getName(),queuename,PRCC)</w:t>
      </w:r>
    </w:p>
    <w:p w:rsidR="00B44E5C" w:rsidRDefault="00B44E5C" w:rsidP="00B44E5C">
      <w:pPr>
        <w:pStyle w:val="CodeListingSmall"/>
      </w:pPr>
      <w:r>
        <w:t xml:space="preserve">             print 'ServerName %-20s# Queuename %-45s  \033[1;31m Pending Request %-4d \033[0m  Idle Thread %3d/%-3d ' %(sname.getName(),queuename,repr(PRCC),repr(ETCIC),repr(executeTTC))</w:t>
      </w:r>
    </w:p>
    <w:p w:rsidR="00B44E5C" w:rsidRDefault="00B44E5C" w:rsidP="00B44E5C">
      <w:pPr>
        <w:pStyle w:val="CodeListingSmall"/>
      </w:pPr>
      <w:r>
        <w:t xml:space="preserve">           else:</w:t>
      </w:r>
    </w:p>
    <w:p w:rsidR="00B44E5C" w:rsidRDefault="00B44E5C" w:rsidP="00B44E5C">
      <w:pPr>
        <w:pStyle w:val="CodeListingSmall"/>
      </w:pPr>
      <w:r>
        <w:t xml:space="preserve">             print 'ServerName %-20s# Queuename %-45s Pending Request %-4d Idle Thread %3d/%-3d' %(sname.getName(),queuename,repr(PRCC),repr(ETCIC),repr(executeTTC))</w:t>
      </w:r>
    </w:p>
    <w:p w:rsidR="00B44E5C" w:rsidRDefault="00B44E5C" w:rsidP="00B44E5C">
      <w:pPr>
        <w:pStyle w:val="CodeListingSmall"/>
      </w:pPr>
      <w:r>
        <w:t xml:space="preserve">           cd ('../../')</w:t>
      </w:r>
    </w:p>
    <w:p w:rsidR="00B44E5C" w:rsidRDefault="00B44E5C" w:rsidP="00B44E5C">
      <w:pPr>
        <w:pStyle w:val="CodeListingSmall"/>
      </w:pPr>
      <w:r>
        <w:t xml:space="preserve">       cd ('../../../../')</w:t>
      </w:r>
    </w:p>
    <w:p w:rsidR="00B44E5C" w:rsidRDefault="00B44E5C" w:rsidP="00B44E5C">
      <w:pPr>
        <w:pStyle w:val="CodeListingSmall"/>
      </w:pPr>
      <w:r>
        <w:t xml:space="preserve">    exit()</w:t>
      </w:r>
    </w:p>
    <w:p w:rsidR="00B44E5C" w:rsidRDefault="00B44E5C" w:rsidP="00B44E5C">
      <w:pPr>
        <w:pStyle w:val="CodeListingSmall"/>
      </w:pPr>
    </w:p>
    <w:p w:rsidR="00B44E5C" w:rsidRDefault="00B44E5C" w:rsidP="00B44E5C">
      <w:pPr>
        <w:pStyle w:val="CodeListingSmall"/>
      </w:pPr>
      <w:r>
        <w:t>def getRunningServerNames():</w:t>
      </w:r>
    </w:p>
    <w:p w:rsidR="00B44E5C" w:rsidRDefault="00B44E5C" w:rsidP="00B44E5C">
      <w:pPr>
        <w:pStyle w:val="CodeListingSmall"/>
      </w:pPr>
      <w:r>
        <w:t xml:space="preserve">    domainConfig()</w:t>
      </w:r>
    </w:p>
    <w:p w:rsidR="00B44E5C" w:rsidRDefault="00B44E5C" w:rsidP="00B44E5C">
      <w:pPr>
        <w:pStyle w:val="CodeListingSmall"/>
      </w:pPr>
      <w:r>
        <w:t xml:space="preserve">    return cmo.getServers()</w:t>
      </w:r>
    </w:p>
    <w:p w:rsidR="00B44E5C" w:rsidRDefault="00B44E5C" w:rsidP="00B44E5C">
      <w:pPr>
        <w:pStyle w:val="CodeListingSmall"/>
      </w:pPr>
    </w:p>
    <w:p w:rsidR="00B44E5C" w:rsidRDefault="00B44E5C" w:rsidP="00B44E5C">
      <w:pPr>
        <w:pStyle w:val="CodeListingSmall"/>
      </w:pPr>
      <w:r>
        <w:t>if __name__== "main":</w:t>
      </w:r>
    </w:p>
    <w:p w:rsidR="00B44E5C" w:rsidRDefault="00B44E5C" w:rsidP="00B44E5C">
      <w:pPr>
        <w:pStyle w:val="CodeListingSmall"/>
      </w:pPr>
      <w:r>
        <w:t xml:space="preserve">    redirect('Server.log', 'false')</w:t>
      </w:r>
    </w:p>
    <w:p w:rsidR="00B44E5C" w:rsidRDefault="00B44E5C" w:rsidP="00B44E5C">
      <w:pPr>
        <w:pStyle w:val="CodeListingSmall"/>
      </w:pPr>
      <w:r>
        <w:t xml:space="preserve">    monitorServerState()</w:t>
      </w:r>
    </w:p>
    <w:p w:rsidR="00B44E5C" w:rsidRPr="003A5AC8" w:rsidRDefault="00B44E5C" w:rsidP="00B44E5C">
      <w:pPr>
        <w:pStyle w:val="BodyText"/>
        <w:rPr>
          <w:sz w:val="18"/>
        </w:rPr>
      </w:pPr>
      <w:r w:rsidRPr="003A5AC8">
        <w:rPr>
          <w:sz w:val="18"/>
        </w:rPr>
        <w:t>(Written and provided by Atilla Demirel)</w:t>
      </w:r>
    </w:p>
    <w:p w:rsidR="00B44E5C" w:rsidRDefault="00B44E5C" w:rsidP="00B44E5C">
      <w:pPr>
        <w:pStyle w:val="BodyText"/>
      </w:pPr>
    </w:p>
    <w:p w:rsidR="005B5199" w:rsidRDefault="005B5199" w:rsidP="00B44E5C">
      <w:pPr>
        <w:pStyle w:val="BodyText"/>
      </w:pPr>
    </w:p>
    <w:p w:rsidR="00B44E5C" w:rsidRDefault="00B44E5C" w:rsidP="00B44E5C">
      <w:pPr>
        <w:pStyle w:val="CodeCallout"/>
      </w:pPr>
      <w:r>
        <w:t>heap_dump</w:t>
      </w:r>
    </w:p>
    <w:p w:rsidR="00B44E5C" w:rsidRDefault="00B44E5C" w:rsidP="00B44E5C">
      <w:pPr>
        <w:pStyle w:val="CodeListingSmall"/>
      </w:pPr>
      <w:r>
        <w:t>connect ('weblogic','password','t3://adminhost:7700')</w:t>
      </w:r>
    </w:p>
    <w:p w:rsidR="00B44E5C" w:rsidRDefault="00B44E5C" w:rsidP="00B44E5C">
      <w:pPr>
        <w:pStyle w:val="CodeListingSmall"/>
      </w:pPr>
      <w:r>
        <w:t>heap_limit=5</w:t>
      </w:r>
    </w:p>
    <w:p w:rsidR="00B44E5C" w:rsidRDefault="00B44E5C" w:rsidP="00B44E5C">
      <w:pPr>
        <w:pStyle w:val="CodeListingSmall"/>
      </w:pPr>
      <w:r>
        <w:t>import os</w:t>
      </w:r>
    </w:p>
    <w:p w:rsidR="00B44E5C" w:rsidRDefault="00B44E5C" w:rsidP="00B44E5C">
      <w:pPr>
        <w:pStyle w:val="CodeListingSmall"/>
      </w:pPr>
      <w:r>
        <w:t>def sendMail(dumpfile_tmp):</w:t>
      </w:r>
    </w:p>
    <w:p w:rsidR="00B44E5C" w:rsidRDefault="00B44E5C" w:rsidP="00B44E5C">
      <w:pPr>
        <w:pStyle w:val="CodeListingSmall"/>
      </w:pPr>
      <w:r>
        <w:t xml:space="preserve">   cmd = "cat " + dumpfile_tmp  + "&gt;&gt;  rw_file "</w:t>
      </w:r>
    </w:p>
    <w:p w:rsidR="00B44E5C" w:rsidRDefault="00B44E5C" w:rsidP="00B44E5C">
      <w:pPr>
        <w:pStyle w:val="CodeListingSmall"/>
      </w:pPr>
      <w:r>
        <w:t xml:space="preserve">   os.system(cmd)</w:t>
      </w:r>
    </w:p>
    <w:p w:rsidR="00B44E5C" w:rsidRDefault="00B44E5C" w:rsidP="00B44E5C">
      <w:pPr>
        <w:pStyle w:val="CodeListingSmall"/>
      </w:pPr>
      <w:r>
        <w:t xml:space="preserve">   os.system('/bin/mailx -s  "Achtung: There was a heap problem !!! " atillademirel@gmail.com &lt; rw_file')</w:t>
      </w:r>
    </w:p>
    <w:p w:rsidR="00B44E5C" w:rsidRDefault="00B44E5C" w:rsidP="00B44E5C">
      <w:pPr>
        <w:pStyle w:val="CodeListingSmall"/>
      </w:pPr>
    </w:p>
    <w:p w:rsidR="00B44E5C" w:rsidRDefault="00B44E5C" w:rsidP="00B44E5C">
      <w:pPr>
        <w:pStyle w:val="CodeListingSmall"/>
      </w:pPr>
      <w:r>
        <w:t>def heapdump(sname,sip):</w:t>
      </w:r>
    </w:p>
    <w:p w:rsidR="00B44E5C" w:rsidRDefault="00B44E5C" w:rsidP="00B44E5C">
      <w:pPr>
        <w:pStyle w:val="CodeListingSmall"/>
      </w:pPr>
      <w:r>
        <w:t xml:space="preserve">  from java.io import FileInputStream</w:t>
      </w:r>
    </w:p>
    <w:p w:rsidR="00B44E5C" w:rsidRDefault="00B44E5C" w:rsidP="00B44E5C">
      <w:pPr>
        <w:pStyle w:val="CodeListingSmall"/>
      </w:pPr>
      <w:r>
        <w:t xml:space="preserve">  import java.lang</w:t>
      </w:r>
    </w:p>
    <w:p w:rsidR="00B44E5C" w:rsidRDefault="00B44E5C" w:rsidP="00B44E5C">
      <w:pPr>
        <w:pStyle w:val="CodeListingSmall"/>
      </w:pPr>
      <w:r>
        <w:t xml:space="preserve">  import os</w:t>
      </w:r>
    </w:p>
    <w:p w:rsidR="00B44E5C" w:rsidRDefault="00B44E5C" w:rsidP="00B44E5C">
      <w:pPr>
        <w:pStyle w:val="CodeListingSmall"/>
      </w:pPr>
      <w:r>
        <w:t xml:space="preserve">  import string</w:t>
      </w:r>
    </w:p>
    <w:p w:rsidR="00B44E5C" w:rsidRDefault="00B44E5C" w:rsidP="00B44E5C">
      <w:pPr>
        <w:pStyle w:val="CodeListingSmall"/>
      </w:pPr>
      <w:r>
        <w:t xml:space="preserve">  cmd =  "ssh -qn " + sip[1] + </w:t>
      </w:r>
    </w:p>
    <w:p w:rsidR="00B44E5C" w:rsidRDefault="00B44E5C" w:rsidP="00B44E5C">
      <w:pPr>
        <w:pStyle w:val="CodeListingSmall"/>
      </w:pPr>
      <w:r>
        <w:t xml:space="preserve">         "``  ps -ef | grep java |grep " +str(sname) +" |awk '{print pid= $2}' &gt; /tmp/tmp1.txt``` "</w:t>
      </w:r>
    </w:p>
    <w:p w:rsidR="00B44E5C" w:rsidRDefault="00B44E5C" w:rsidP="00B44E5C">
      <w:pPr>
        <w:pStyle w:val="CodeListingSmall"/>
      </w:pPr>
      <w:r>
        <w:t xml:space="preserve">  os.system(cmd)</w:t>
      </w:r>
    </w:p>
    <w:p w:rsidR="00B44E5C" w:rsidRDefault="00B44E5C" w:rsidP="00B44E5C">
      <w:pPr>
        <w:pStyle w:val="CodeListingSmall"/>
      </w:pPr>
      <w:r>
        <w:t xml:space="preserve">  propInputStream = FileInputStream("/tmp/tmp1.txt")</w:t>
      </w:r>
    </w:p>
    <w:p w:rsidR="00B44E5C" w:rsidRDefault="00B44E5C" w:rsidP="00B44E5C">
      <w:pPr>
        <w:pStyle w:val="CodeListingSmall"/>
      </w:pPr>
      <w:r>
        <w:t xml:space="preserve">  configProps = Properties()</w:t>
      </w:r>
    </w:p>
    <w:p w:rsidR="00B44E5C" w:rsidRDefault="00B44E5C" w:rsidP="00B44E5C">
      <w:pPr>
        <w:pStyle w:val="CodeListingSmall"/>
      </w:pPr>
      <w:r>
        <w:t xml:space="preserve">  configProps.load(propInputStream)</w:t>
      </w:r>
    </w:p>
    <w:p w:rsidR="00B44E5C" w:rsidRDefault="00B44E5C" w:rsidP="00B44E5C">
      <w:pPr>
        <w:pStyle w:val="CodeListingSmall"/>
      </w:pPr>
      <w:r>
        <w:t xml:space="preserve">  spid = configProps.get("pid")</w:t>
      </w:r>
    </w:p>
    <w:p w:rsidR="00B44E5C" w:rsidRDefault="00B44E5C" w:rsidP="00B44E5C">
      <w:pPr>
        <w:pStyle w:val="CodeListingSmall"/>
      </w:pPr>
      <w:r>
        <w:t xml:space="preserve">  cmd1 =  "ssh -qn " + sip[1] + "`` /data/hdump.sh "+spid+" ``  "</w:t>
      </w:r>
    </w:p>
    <w:p w:rsidR="00B44E5C" w:rsidRDefault="00B44E5C" w:rsidP="00B44E5C">
      <w:pPr>
        <w:pStyle w:val="CodeListingSmall"/>
      </w:pPr>
      <w:r>
        <w:t xml:space="preserve">  os.system(cmd1)</w:t>
      </w:r>
    </w:p>
    <w:p w:rsidR="00B44E5C" w:rsidRDefault="00B44E5C" w:rsidP="00B44E5C">
      <w:pPr>
        <w:pStyle w:val="CodeListingSmall"/>
      </w:pPr>
    </w:p>
    <w:p w:rsidR="00B44E5C" w:rsidRDefault="00B44E5C" w:rsidP="00B44E5C">
      <w:pPr>
        <w:pStyle w:val="CodeListingSmall"/>
      </w:pPr>
      <w:r>
        <w:t>def ServerState():</w:t>
      </w:r>
    </w:p>
    <w:p w:rsidR="00B44E5C" w:rsidRDefault="00B44E5C" w:rsidP="00B44E5C">
      <w:pPr>
        <w:pStyle w:val="CodeListingSmall"/>
      </w:pPr>
      <w:r>
        <w:t xml:space="preserve">  domainRuntime()</w:t>
      </w:r>
    </w:p>
    <w:p w:rsidR="00B44E5C" w:rsidRDefault="00B44E5C" w:rsidP="00B44E5C">
      <w:pPr>
        <w:pStyle w:val="CodeListingSmall"/>
      </w:pPr>
      <w:r>
        <w:t xml:space="preserve">  servers = domainRuntimeService.getServerRuntimes();</w:t>
      </w:r>
    </w:p>
    <w:p w:rsidR="00B44E5C" w:rsidRDefault="00B44E5C" w:rsidP="00B44E5C">
      <w:pPr>
        <w:pStyle w:val="CodeListingSmall"/>
      </w:pPr>
      <w:r>
        <w:t xml:space="preserve">  sign="%"</w:t>
      </w:r>
    </w:p>
    <w:p w:rsidR="00B44E5C" w:rsidRDefault="00B44E5C" w:rsidP="00B44E5C">
      <w:pPr>
        <w:pStyle w:val="CodeListingSmall"/>
      </w:pPr>
      <w:r>
        <w:t xml:space="preserve">  for server in servers:</w:t>
      </w:r>
    </w:p>
    <w:p w:rsidR="00B44E5C" w:rsidRDefault="00B44E5C" w:rsidP="00B44E5C">
      <w:pPr>
        <w:pStyle w:val="CodeListingSmall"/>
      </w:pPr>
      <w:r>
        <w:lastRenderedPageBreak/>
        <w:t xml:space="preserve">   cd("/ServerLifeCycleRuntimes/" + server.getName())</w:t>
      </w:r>
    </w:p>
    <w:p w:rsidR="00B44E5C" w:rsidRDefault="00B44E5C" w:rsidP="00B44E5C">
      <w:pPr>
        <w:pStyle w:val="CodeListingSmall"/>
      </w:pPr>
      <w:r>
        <w:t xml:space="preserve">   serverState = cmo.getState()</w:t>
      </w:r>
    </w:p>
    <w:p w:rsidR="00B44E5C" w:rsidRDefault="00B44E5C" w:rsidP="00B44E5C">
      <w:pPr>
        <w:pStyle w:val="CodeListingSmall"/>
      </w:pPr>
      <w:r>
        <w:t xml:space="preserve">   if serverState == "RUNNING" :</w:t>
      </w:r>
    </w:p>
    <w:p w:rsidR="00B44E5C" w:rsidRDefault="00B44E5C" w:rsidP="00B44E5C">
      <w:pPr>
        <w:pStyle w:val="CodeListingSmall"/>
      </w:pPr>
      <w:r>
        <w:t xml:space="preserve">    cd("/ServerRuntimes/" + server.getName())</w:t>
      </w:r>
    </w:p>
    <w:p w:rsidR="00B44E5C" w:rsidRDefault="00B44E5C" w:rsidP="00B44E5C">
      <w:pPr>
        <w:pStyle w:val="CodeListingSmall"/>
      </w:pPr>
      <w:r>
        <w:t xml:space="preserve">    sip=str(cmo.getListenAddress()).split('/')</w:t>
      </w:r>
    </w:p>
    <w:p w:rsidR="00B44E5C" w:rsidRDefault="00B44E5C" w:rsidP="00B44E5C">
      <w:pPr>
        <w:pStyle w:val="CodeListingSmall"/>
      </w:pPr>
      <w:r>
        <w:t xml:space="preserve">    cd("JVMRuntime/" + server.getName())</w:t>
      </w:r>
    </w:p>
    <w:p w:rsidR="00B44E5C" w:rsidRDefault="00B44E5C" w:rsidP="00B44E5C">
      <w:pPr>
        <w:pStyle w:val="CodeListingSmall"/>
      </w:pPr>
      <w:r>
        <w:t xml:space="preserve">    heapfree=cmo.getHeapFreePercent()</w:t>
      </w:r>
    </w:p>
    <w:p w:rsidR="00B44E5C" w:rsidRDefault="00B44E5C" w:rsidP="00B44E5C">
      <w:pPr>
        <w:pStyle w:val="CodeListingSmall"/>
      </w:pPr>
      <w:r>
        <w:t xml:space="preserve">    if heapfree &lt; heap_limit :</w:t>
      </w:r>
    </w:p>
    <w:p w:rsidR="00B44E5C" w:rsidRDefault="00B44E5C" w:rsidP="00B44E5C">
      <w:pPr>
        <w:pStyle w:val="CodeListingSmall"/>
      </w:pPr>
      <w:r>
        <w:t xml:space="preserve">     print '%15s :\033[1;31m %15s %1s%2d  \033[0m' % (server.getName(),sip[1],sign,heapfree)</w:t>
      </w:r>
    </w:p>
    <w:p w:rsidR="00B44E5C" w:rsidRDefault="00B44E5C" w:rsidP="00B44E5C">
      <w:pPr>
        <w:pStyle w:val="CodeListingSmall"/>
      </w:pPr>
      <w:r>
        <w:t xml:space="preserve">     cmo.runGC()</w:t>
      </w:r>
    </w:p>
    <w:p w:rsidR="00B44E5C" w:rsidRDefault="00B44E5C" w:rsidP="00B44E5C">
      <w:pPr>
        <w:pStyle w:val="CodeListingSmall"/>
      </w:pPr>
      <w:r>
        <w:t xml:space="preserve">     heapfree=cmo.getHeapFreePercent()</w:t>
      </w:r>
    </w:p>
    <w:p w:rsidR="00B44E5C" w:rsidRDefault="00B44E5C" w:rsidP="00B44E5C">
      <w:pPr>
        <w:pStyle w:val="CodeListingSmall"/>
      </w:pPr>
      <w:r>
        <w:t xml:space="preserve">     print '%15s :\033[1;32m %1s%2d  \033[0m' % (server.getName(),sign,heapfree)</w:t>
      </w:r>
    </w:p>
    <w:p w:rsidR="00B44E5C" w:rsidRDefault="00B44E5C" w:rsidP="00B44E5C">
      <w:pPr>
        <w:pStyle w:val="CodeListingSmall"/>
      </w:pPr>
      <w:r>
        <w:t xml:space="preserve">     if heapfree &lt; heap_limit :</w:t>
      </w:r>
    </w:p>
    <w:p w:rsidR="00B44E5C" w:rsidRDefault="00B44E5C" w:rsidP="00B44E5C">
      <w:pPr>
        <w:pStyle w:val="CodeListingSmall"/>
      </w:pPr>
      <w:r>
        <w:t xml:space="preserve">      dump_file= '/tmp/'+server.getName()</w:t>
      </w:r>
    </w:p>
    <w:p w:rsidR="00B44E5C" w:rsidRDefault="00B44E5C" w:rsidP="00B44E5C">
      <w:pPr>
        <w:pStyle w:val="CodeListingSmall"/>
      </w:pPr>
      <w:r>
        <w:t xml:space="preserve">      threadDump(writeToFile='true',fileName=dump_file, serverName=server.getName())</w:t>
      </w:r>
    </w:p>
    <w:p w:rsidR="00B44E5C" w:rsidRDefault="00B44E5C" w:rsidP="00B44E5C">
      <w:pPr>
        <w:pStyle w:val="CodeListingSmall"/>
      </w:pPr>
      <w:r>
        <w:t xml:space="preserve">      sendMail(dump_file)</w:t>
      </w:r>
    </w:p>
    <w:p w:rsidR="00B44E5C" w:rsidRDefault="00B44E5C" w:rsidP="00B44E5C">
      <w:pPr>
        <w:pStyle w:val="CodeListingSmall"/>
      </w:pPr>
      <w:r>
        <w:t xml:space="preserve">      heapdump(server.getName(),sip)</w:t>
      </w:r>
    </w:p>
    <w:p w:rsidR="00B44E5C" w:rsidRDefault="00B44E5C" w:rsidP="00B44E5C">
      <w:pPr>
        <w:pStyle w:val="CodeListingSmall"/>
      </w:pPr>
      <w:r>
        <w:t xml:space="preserve">      shutdown(server.getName(),timeOut=30,force="true",block="true")</w:t>
      </w:r>
    </w:p>
    <w:p w:rsidR="00B44E5C" w:rsidRDefault="00B44E5C" w:rsidP="00B44E5C">
      <w:pPr>
        <w:pStyle w:val="CodeListingSmall"/>
      </w:pPr>
      <w:r>
        <w:t xml:space="preserve">    else:</w:t>
      </w:r>
    </w:p>
    <w:p w:rsidR="00B44E5C" w:rsidRDefault="00B44E5C" w:rsidP="00B44E5C">
      <w:pPr>
        <w:pStyle w:val="CodeListingSmall"/>
      </w:pPr>
      <w:r>
        <w:t xml:space="preserve">     print '%15s :\033[1;32m %15s %1s%2d  \033[0m' % (server.getName(),sip[1],sign,heapfree)</w:t>
      </w:r>
    </w:p>
    <w:p w:rsidR="00B44E5C" w:rsidRDefault="00B44E5C" w:rsidP="00B44E5C">
      <w:pPr>
        <w:pStyle w:val="CodeListingSmall"/>
      </w:pPr>
      <w:r>
        <w:t xml:space="preserve">  exit ()</w:t>
      </w:r>
    </w:p>
    <w:p w:rsidR="00B44E5C" w:rsidRDefault="00B44E5C" w:rsidP="00B44E5C">
      <w:pPr>
        <w:pStyle w:val="CodeListingSmall"/>
      </w:pPr>
      <w:r>
        <w:t>def getRunningServerNames():</w:t>
      </w:r>
    </w:p>
    <w:p w:rsidR="00B44E5C" w:rsidRDefault="00B44E5C" w:rsidP="00B44E5C">
      <w:pPr>
        <w:pStyle w:val="CodeListingSmall"/>
      </w:pPr>
      <w:r>
        <w:t xml:space="preserve">    domainConfig()</w:t>
      </w:r>
    </w:p>
    <w:p w:rsidR="00B44E5C" w:rsidRDefault="00B44E5C" w:rsidP="00B44E5C">
      <w:pPr>
        <w:pStyle w:val="CodeListingSmall"/>
      </w:pPr>
      <w:r>
        <w:t xml:space="preserve">    return cmo.getServers()</w:t>
      </w:r>
    </w:p>
    <w:p w:rsidR="00B44E5C" w:rsidRDefault="00B44E5C" w:rsidP="00B44E5C">
      <w:pPr>
        <w:pStyle w:val="CodeListingSmall"/>
      </w:pPr>
    </w:p>
    <w:p w:rsidR="00B44E5C" w:rsidRDefault="00B44E5C" w:rsidP="00B44E5C">
      <w:pPr>
        <w:pStyle w:val="CodeListingSmall"/>
      </w:pPr>
      <w:r>
        <w:t>if __name__== "main":</w:t>
      </w:r>
    </w:p>
    <w:p w:rsidR="00B44E5C" w:rsidRDefault="00B44E5C" w:rsidP="00B44E5C">
      <w:pPr>
        <w:pStyle w:val="CodeListingSmall"/>
      </w:pPr>
      <w:r>
        <w:t xml:space="preserve">    redirect('Server.log', 'false')</w:t>
      </w:r>
    </w:p>
    <w:p w:rsidR="00B44E5C" w:rsidRDefault="00B44E5C" w:rsidP="00B44E5C">
      <w:pPr>
        <w:pStyle w:val="CodeListingSmall"/>
      </w:pPr>
      <w:r>
        <w:t xml:space="preserve">    ServerState()</w:t>
      </w:r>
    </w:p>
    <w:p w:rsidR="00B44E5C" w:rsidRDefault="00B44E5C" w:rsidP="00B44E5C">
      <w:pPr>
        <w:pStyle w:val="BodyText"/>
      </w:pPr>
    </w:p>
    <w:p w:rsidR="00B44E5C" w:rsidRDefault="00B44E5C" w:rsidP="00B44E5C">
      <w:pPr>
        <w:pStyle w:val="BodyText"/>
      </w:pPr>
    </w:p>
    <w:p w:rsidR="00B44E5C" w:rsidRDefault="00B44E5C" w:rsidP="00B44E5C">
      <w:pPr>
        <w:pStyle w:val="CodeCallout"/>
      </w:pPr>
      <w:r>
        <w:t>heap_dump_shell_script</w:t>
      </w:r>
    </w:p>
    <w:p w:rsidR="00B44E5C" w:rsidRDefault="00B44E5C" w:rsidP="00B44E5C">
      <w:pPr>
        <w:pStyle w:val="CodeListingSmall"/>
      </w:pPr>
      <w:r>
        <w:t>#!/bin/bash</w:t>
      </w:r>
    </w:p>
    <w:p w:rsidR="00B44E5C" w:rsidRDefault="00B44E5C" w:rsidP="00B44E5C">
      <w:pPr>
        <w:pStyle w:val="CodeListingSmall"/>
      </w:pPr>
    </w:p>
    <w:p w:rsidR="00B44E5C" w:rsidRDefault="00B44E5C" w:rsidP="00B44E5C">
      <w:pPr>
        <w:pStyle w:val="CodeListingSmall"/>
      </w:pPr>
      <w:r>
        <w:t>#constants</w:t>
      </w:r>
    </w:p>
    <w:p w:rsidR="00B44E5C" w:rsidRDefault="00B44E5C" w:rsidP="00B44E5C">
      <w:pPr>
        <w:pStyle w:val="CodeListingSmall"/>
      </w:pPr>
    </w:p>
    <w:p w:rsidR="00B44E5C" w:rsidRDefault="00B44E5C" w:rsidP="00B44E5C">
      <w:pPr>
        <w:pStyle w:val="CodeListingSmall"/>
      </w:pPr>
      <w:r>
        <w:t>white='\E[37;40m'</w:t>
      </w:r>
    </w:p>
    <w:p w:rsidR="00B44E5C" w:rsidRDefault="00B44E5C" w:rsidP="00B44E5C">
      <w:pPr>
        <w:pStyle w:val="CodeListingSmall"/>
      </w:pPr>
      <w:r>
        <w:t>dump_file_dir=/data/dumps</w:t>
      </w:r>
    </w:p>
    <w:p w:rsidR="00B44E5C" w:rsidRDefault="00B44E5C" w:rsidP="00B44E5C">
      <w:pPr>
        <w:pStyle w:val="CodeListingSmall"/>
      </w:pPr>
    </w:p>
    <w:p w:rsidR="00B44E5C" w:rsidRDefault="00B44E5C" w:rsidP="00B44E5C">
      <w:pPr>
        <w:pStyle w:val="CodeListingSmall"/>
      </w:pPr>
      <w:r>
        <w:t>#defult home</w:t>
      </w:r>
    </w:p>
    <w:p w:rsidR="00B44E5C" w:rsidRDefault="00B44E5C" w:rsidP="00B44E5C">
      <w:pPr>
        <w:pStyle w:val="CodeListingSmall"/>
      </w:pPr>
      <w:r>
        <w:t>JAVA_HOME=/data/jdk617/bin</w:t>
      </w:r>
    </w:p>
    <w:p w:rsidR="00B44E5C" w:rsidRDefault="00B44E5C" w:rsidP="00B44E5C">
      <w:pPr>
        <w:pStyle w:val="CodeListingSmall"/>
      </w:pPr>
      <w:r>
        <w:t>JROC_HOME=/data/jdk16/bin</w:t>
      </w:r>
    </w:p>
    <w:p w:rsidR="00B44E5C" w:rsidRDefault="00B44E5C" w:rsidP="00B44E5C">
      <w:pPr>
        <w:pStyle w:val="CodeListingSmall"/>
      </w:pPr>
    </w:p>
    <w:p w:rsidR="00B44E5C" w:rsidRDefault="00B44E5C" w:rsidP="00B44E5C">
      <w:pPr>
        <w:pStyle w:val="CodeListingSmall"/>
      </w:pPr>
      <w:r>
        <w:t>TIMESTAMP=`date '+%Y_%m_%d_%H.%M.%S' `</w:t>
      </w:r>
    </w:p>
    <w:p w:rsidR="00B44E5C" w:rsidRDefault="00B44E5C" w:rsidP="00B44E5C">
      <w:pPr>
        <w:pStyle w:val="CodeListingSmall"/>
      </w:pPr>
      <w:r>
        <w:t>EXPECTED_ARGS=2</w:t>
      </w:r>
    </w:p>
    <w:p w:rsidR="00B44E5C" w:rsidRDefault="00B44E5C" w:rsidP="00B44E5C">
      <w:pPr>
        <w:pStyle w:val="CodeListingSmall"/>
      </w:pPr>
      <w:r>
        <w:t>E_BADARGS=65</w:t>
      </w:r>
    </w:p>
    <w:p w:rsidR="00B44E5C" w:rsidRDefault="00B44E5C" w:rsidP="00B44E5C">
      <w:pPr>
        <w:pStyle w:val="CodeListingSmall"/>
      </w:pPr>
    </w:p>
    <w:p w:rsidR="00B44E5C" w:rsidRDefault="00B44E5C" w:rsidP="00B44E5C">
      <w:pPr>
        <w:pStyle w:val="CodeListingSmall"/>
      </w:pPr>
      <w:r>
        <w:t>if [ $# -gt 2 -o $#  -lt 1 ];then</w:t>
      </w:r>
    </w:p>
    <w:p w:rsidR="00B44E5C" w:rsidRDefault="00B44E5C" w:rsidP="00B44E5C">
      <w:pPr>
        <w:pStyle w:val="CodeListingSmall"/>
      </w:pPr>
      <w:r>
        <w:t xml:space="preserve">  ps -ef |grep weblogic.Name|grep -v grep  |sort</w:t>
      </w:r>
    </w:p>
    <w:p w:rsidR="00B44E5C" w:rsidRDefault="00B44E5C" w:rsidP="00B44E5C">
      <w:pPr>
        <w:pStyle w:val="CodeListingSmall"/>
      </w:pPr>
      <w:r>
        <w:t xml:space="preserve">  echo -e " $white\033[41m Usage   : `basename $0` pid [optional] -F $white "</w:t>
      </w:r>
    </w:p>
    <w:p w:rsidR="00B44E5C" w:rsidRDefault="00B44E5C" w:rsidP="00B44E5C">
      <w:pPr>
        <w:pStyle w:val="CodeListingSmall"/>
      </w:pPr>
      <w:r>
        <w:t xml:space="preserve">  echo -e " $white\033[41m Sample 1: `basename $0` 1234  $white "</w:t>
      </w:r>
    </w:p>
    <w:p w:rsidR="00B44E5C" w:rsidRDefault="00B44E5C" w:rsidP="00B44E5C">
      <w:pPr>
        <w:pStyle w:val="CodeListingSmall"/>
      </w:pPr>
      <w:r>
        <w:t xml:space="preserve">  echo -e " $white\033[41m Sample 2: `basename $0` 1234 -F $white "</w:t>
      </w:r>
    </w:p>
    <w:p w:rsidR="00B44E5C" w:rsidRDefault="00B44E5C" w:rsidP="00B44E5C">
      <w:pPr>
        <w:pStyle w:val="CodeListingSmall"/>
      </w:pPr>
      <w:r>
        <w:t xml:space="preserve">  exit $E_BADARGS</w:t>
      </w:r>
    </w:p>
    <w:p w:rsidR="00B44E5C" w:rsidRDefault="00B44E5C" w:rsidP="00B44E5C">
      <w:pPr>
        <w:pStyle w:val="CodeListingSmall"/>
      </w:pPr>
      <w:r>
        <w:t>fi</w:t>
      </w:r>
    </w:p>
    <w:p w:rsidR="00B44E5C" w:rsidRDefault="00B44E5C" w:rsidP="00B44E5C">
      <w:pPr>
        <w:pStyle w:val="CodeListingSmall"/>
      </w:pPr>
    </w:p>
    <w:p w:rsidR="00B44E5C" w:rsidRDefault="00B44E5C" w:rsidP="00B44E5C">
      <w:pPr>
        <w:pStyle w:val="CodeListingSmall"/>
      </w:pPr>
      <w:r>
        <w:t>hostname=`hostname`</w:t>
      </w:r>
    </w:p>
    <w:p w:rsidR="00B44E5C" w:rsidRDefault="00B44E5C" w:rsidP="00B44E5C">
      <w:pPr>
        <w:pStyle w:val="CodeListingSmall"/>
      </w:pPr>
      <w:r>
        <w:t>os=`uname`</w:t>
      </w:r>
    </w:p>
    <w:p w:rsidR="00B44E5C" w:rsidRDefault="00B44E5C" w:rsidP="00B44E5C">
      <w:pPr>
        <w:pStyle w:val="CodeListingSmall"/>
      </w:pPr>
    </w:p>
    <w:p w:rsidR="00B44E5C" w:rsidRDefault="00B44E5C" w:rsidP="00B44E5C">
      <w:pPr>
        <w:pStyle w:val="CodeListingSmall"/>
      </w:pPr>
      <w:r>
        <w:t>printf "$s %s #"  $TIMESTAMP  $1</w:t>
      </w:r>
    </w:p>
    <w:p w:rsidR="00B44E5C" w:rsidRDefault="00B44E5C" w:rsidP="00B44E5C">
      <w:pPr>
        <w:pStyle w:val="CodeListingSmall"/>
      </w:pPr>
    </w:p>
    <w:p w:rsidR="00B44E5C" w:rsidRDefault="00B44E5C" w:rsidP="00B44E5C">
      <w:pPr>
        <w:pStyle w:val="CodeListingSmall"/>
      </w:pPr>
      <w:r>
        <w:t>if [ $os == "SunOS" ];then</w:t>
      </w:r>
    </w:p>
    <w:p w:rsidR="00B44E5C" w:rsidRDefault="00B44E5C" w:rsidP="00B44E5C">
      <w:pPr>
        <w:pStyle w:val="CodeListingSmall"/>
      </w:pPr>
      <w:r>
        <w:t xml:space="preserve">   servername=` pargs  $1  | grep "Dweblogic.Name" |grep argv | awk '{print $2}' |cut -d= -f2 `</w:t>
      </w:r>
    </w:p>
    <w:p w:rsidR="00B44E5C" w:rsidRDefault="00B44E5C" w:rsidP="00B44E5C">
      <w:pPr>
        <w:pStyle w:val="CodeListingSmall"/>
      </w:pPr>
      <w:r>
        <w:t xml:space="preserve">   JAVA_HOME=`pargs $1 |grep bin |grep -v arg  | awk '{print $2}' |cut -d/ -f1-5`</w:t>
      </w:r>
    </w:p>
    <w:p w:rsidR="00B44E5C" w:rsidRDefault="00B44E5C" w:rsidP="00B44E5C">
      <w:pPr>
        <w:pStyle w:val="CodeListingSmall"/>
      </w:pPr>
      <w:r>
        <w:t>fi</w:t>
      </w:r>
    </w:p>
    <w:p w:rsidR="00B44E5C" w:rsidRDefault="00B44E5C" w:rsidP="00B44E5C">
      <w:pPr>
        <w:pStyle w:val="CodeListingSmall"/>
      </w:pPr>
    </w:p>
    <w:p w:rsidR="00B44E5C" w:rsidRDefault="00B44E5C" w:rsidP="00B44E5C">
      <w:pPr>
        <w:pStyle w:val="CodeListingSmall"/>
      </w:pPr>
      <w:r>
        <w:t>if [ $os == "Linux" ];then</w:t>
      </w:r>
    </w:p>
    <w:p w:rsidR="00B44E5C" w:rsidRDefault="00B44E5C" w:rsidP="00B44E5C">
      <w:pPr>
        <w:pStyle w:val="CodeListingSmall"/>
      </w:pPr>
      <w:r>
        <w:t xml:space="preserve">  servername=` tr '\0' '\n' &lt; /proc/$1/environ  |grep SERVER_NAME|grep -v AD |cut -d= -f2  `</w:t>
      </w:r>
    </w:p>
    <w:p w:rsidR="00B44E5C" w:rsidRDefault="00B44E5C" w:rsidP="00B44E5C">
      <w:pPr>
        <w:pStyle w:val="CodeListingSmall"/>
      </w:pPr>
      <w:r>
        <w:t xml:space="preserve">  JAVA_HOME=` tr '\0' '\n' &lt; /proc/$1/environ  |grep JAVA_HOME |cut -d= -f2  `</w:t>
      </w:r>
    </w:p>
    <w:p w:rsidR="00B44E5C" w:rsidRDefault="00B44E5C" w:rsidP="00B44E5C">
      <w:pPr>
        <w:pStyle w:val="CodeListingSmall"/>
      </w:pPr>
      <w:r>
        <w:t xml:space="preserve">  JAVA_HOME=$JAVA_HOME"/bin"</w:t>
      </w:r>
    </w:p>
    <w:p w:rsidR="00B44E5C" w:rsidRDefault="00B44E5C" w:rsidP="00B44E5C">
      <w:pPr>
        <w:pStyle w:val="CodeListingSmall"/>
      </w:pPr>
      <w:r>
        <w:t>fi</w:t>
      </w:r>
    </w:p>
    <w:p w:rsidR="00B44E5C" w:rsidRDefault="00B44E5C" w:rsidP="00B44E5C">
      <w:pPr>
        <w:pStyle w:val="CodeListingSmall"/>
      </w:pPr>
    </w:p>
    <w:p w:rsidR="00B44E5C" w:rsidRDefault="00B44E5C" w:rsidP="00B44E5C">
      <w:pPr>
        <w:pStyle w:val="CodeListingSmall"/>
      </w:pPr>
      <w:r>
        <w:t>temp_dir="${dump_file_dir}/${servername}/${TIMESTAMP}"</w:t>
      </w:r>
    </w:p>
    <w:p w:rsidR="00B44E5C" w:rsidRDefault="00B44E5C" w:rsidP="00B44E5C">
      <w:pPr>
        <w:pStyle w:val="CodeListingSmall"/>
      </w:pPr>
      <w:r>
        <w:t>echo</w:t>
      </w:r>
    </w:p>
    <w:p w:rsidR="00B44E5C" w:rsidRDefault="00B44E5C" w:rsidP="00B44E5C">
      <w:pPr>
        <w:pStyle w:val="CodeListingSmall"/>
      </w:pPr>
      <w:r>
        <w:t>echo  -e " $white\033[41m $servername    $white "</w:t>
      </w:r>
    </w:p>
    <w:p w:rsidR="00B44E5C" w:rsidRDefault="00B44E5C" w:rsidP="00B44E5C">
      <w:pPr>
        <w:pStyle w:val="CodeListingSmall"/>
      </w:pPr>
      <w:r>
        <w:t>mkdir  -p ${temp_dir}</w:t>
      </w:r>
    </w:p>
    <w:p w:rsidR="00B44E5C" w:rsidRDefault="00B44E5C" w:rsidP="00B44E5C">
      <w:pPr>
        <w:pStyle w:val="CodeListingSmall"/>
      </w:pPr>
      <w:r>
        <w:t>file_name=$temp_dir/_$servername.$TIMESTAMP.bin</w:t>
      </w:r>
    </w:p>
    <w:p w:rsidR="00B44E5C" w:rsidRDefault="00B44E5C" w:rsidP="00B44E5C">
      <w:pPr>
        <w:pStyle w:val="CodeListingSmall"/>
      </w:pPr>
    </w:p>
    <w:p w:rsidR="00B44E5C" w:rsidRDefault="00B44E5C" w:rsidP="00B44E5C">
      <w:pPr>
        <w:pStyle w:val="CodeListingSmall"/>
      </w:pPr>
      <w:r>
        <w:t>if [ -f $JAVA_HOME/jmap ]</w:t>
      </w:r>
    </w:p>
    <w:p w:rsidR="00B44E5C" w:rsidRDefault="00B44E5C" w:rsidP="00B44E5C">
      <w:pPr>
        <w:pStyle w:val="CodeListingSmall"/>
      </w:pPr>
      <w:r>
        <w:t xml:space="preserve">  then</w:t>
      </w:r>
    </w:p>
    <w:p w:rsidR="00B44E5C" w:rsidRDefault="00B44E5C" w:rsidP="00B44E5C">
      <w:pPr>
        <w:pStyle w:val="CodeListingSmall"/>
      </w:pPr>
      <w:r>
        <w:t xml:space="preserve">    $JAVA_HOME/jmap $2  -dump:live,format=b,file=$file_name  $1</w:t>
      </w:r>
    </w:p>
    <w:p w:rsidR="00B44E5C" w:rsidRDefault="00B44E5C" w:rsidP="00B44E5C">
      <w:pPr>
        <w:pStyle w:val="CodeListingSmall"/>
      </w:pPr>
      <w:r>
        <w:t xml:space="preserve">  else</w:t>
      </w:r>
    </w:p>
    <w:p w:rsidR="00B44E5C" w:rsidRDefault="00B44E5C" w:rsidP="00B44E5C">
      <w:pPr>
        <w:pStyle w:val="CodeListingSmall"/>
      </w:pPr>
      <w:r>
        <w:t xml:space="preserve">    $JAVA_HOME/jrcmd  $1 hprofdump filename=$file_name</w:t>
      </w:r>
    </w:p>
    <w:p w:rsidR="00B44E5C" w:rsidRDefault="00B44E5C" w:rsidP="00B44E5C">
      <w:pPr>
        <w:pStyle w:val="CodeListingSmall"/>
      </w:pPr>
      <w:r>
        <w:t>fi</w:t>
      </w:r>
    </w:p>
    <w:p w:rsidR="00B44E5C" w:rsidRDefault="00B44E5C" w:rsidP="00B44E5C">
      <w:pPr>
        <w:pStyle w:val="CodeListingSmall"/>
      </w:pPr>
    </w:p>
    <w:p w:rsidR="00B44E5C" w:rsidRDefault="00B44E5C" w:rsidP="00B44E5C">
      <w:pPr>
        <w:pStyle w:val="CodeListingSmall"/>
      </w:pPr>
    </w:p>
    <w:p w:rsidR="00B44E5C" w:rsidRDefault="00B44E5C" w:rsidP="00B44E5C">
      <w:pPr>
        <w:pStyle w:val="CodeListingSmall"/>
      </w:pPr>
      <w:r>
        <w:t>if [ $? = 0 ] ; then</w:t>
      </w:r>
    </w:p>
    <w:p w:rsidR="00B44E5C" w:rsidRDefault="00B44E5C" w:rsidP="00B44E5C">
      <w:pPr>
        <w:pStyle w:val="CodeListingSmall"/>
      </w:pPr>
      <w:r>
        <w:t>echo; echo; echo "Sending mail..."</w:t>
      </w:r>
    </w:p>
    <w:p w:rsidR="00B44E5C" w:rsidRDefault="00B44E5C" w:rsidP="00B44E5C">
      <w:pPr>
        <w:pStyle w:val="CodeListingSmall"/>
      </w:pPr>
      <w:r>
        <w:t>{ echo "dear friends: i got a heapdump file   $servername@$hostname  $file_name "</w:t>
      </w:r>
    </w:p>
    <w:p w:rsidR="00B44E5C" w:rsidRDefault="00B44E5C" w:rsidP="00B44E5C">
      <w:pPr>
        <w:pStyle w:val="CodeListingSmall"/>
      </w:pPr>
      <w:r>
        <w:t>} | mailx -s  Caution: i got a heapdump file ' atillademirel@gmail.com</w:t>
      </w:r>
    </w:p>
    <w:p w:rsidR="00B44E5C" w:rsidRDefault="00B44E5C" w:rsidP="00B44E5C">
      <w:pPr>
        <w:pStyle w:val="CodeListingSmall"/>
      </w:pPr>
      <w:r>
        <w:t>echo "Sending mail...: DONE!"</w:t>
      </w:r>
    </w:p>
    <w:p w:rsidR="00B44E5C" w:rsidRDefault="00B44E5C" w:rsidP="00B44E5C">
      <w:pPr>
        <w:pStyle w:val="CodeListingSmall"/>
      </w:pPr>
    </w:p>
    <w:p w:rsidR="00B44E5C" w:rsidRDefault="00B44E5C" w:rsidP="00B44E5C">
      <w:pPr>
        <w:pStyle w:val="CodeListingSmall"/>
      </w:pPr>
      <w:r>
        <w:t>fi</w:t>
      </w:r>
    </w:p>
    <w:p w:rsidR="00B44E5C" w:rsidRDefault="00B44E5C" w:rsidP="00B44E5C">
      <w:pPr>
        <w:pStyle w:val="CodeListingSmall"/>
      </w:pPr>
      <w:r>
        <w:t>exit 0</w:t>
      </w:r>
    </w:p>
    <w:p w:rsidR="00B44E5C" w:rsidRPr="003A5AC8" w:rsidRDefault="00B44E5C" w:rsidP="00B44E5C">
      <w:pPr>
        <w:pStyle w:val="BodyText"/>
        <w:rPr>
          <w:sz w:val="18"/>
        </w:rPr>
      </w:pPr>
      <w:r w:rsidRPr="003A5AC8">
        <w:rPr>
          <w:sz w:val="18"/>
        </w:rPr>
        <w:t>(Written and provided by Atilla Demirel)</w:t>
      </w:r>
    </w:p>
    <w:p w:rsidR="00B44E5C" w:rsidRDefault="00B44E5C" w:rsidP="00B44E5C">
      <w:pPr>
        <w:pStyle w:val="BodyText"/>
      </w:pPr>
    </w:p>
    <w:p w:rsidR="005B5199" w:rsidRDefault="005B5199" w:rsidP="00B44E5C">
      <w:pPr>
        <w:pStyle w:val="BodyText"/>
      </w:pPr>
    </w:p>
    <w:p w:rsidR="00B44E5C" w:rsidRDefault="00B44E5C" w:rsidP="00B44E5C">
      <w:pPr>
        <w:pStyle w:val="CodeCallout"/>
      </w:pPr>
      <w:r>
        <w:t>browse_JDNI_tree</w:t>
      </w:r>
    </w:p>
    <w:p w:rsidR="00B44E5C" w:rsidRDefault="00B44E5C" w:rsidP="00B44E5C">
      <w:pPr>
        <w:pStyle w:val="CodeListingSmall"/>
      </w:pPr>
      <w:r>
        <w:t xml:space="preserve">wls:/medrec/serverConfig&gt; </w:t>
      </w:r>
    </w:p>
    <w:p w:rsidR="00B44E5C" w:rsidRDefault="00B44E5C" w:rsidP="00B44E5C">
      <w:pPr>
        <w:pStyle w:val="CodeListingSmall"/>
      </w:pPr>
    </w:p>
    <w:p w:rsidR="00B44E5C" w:rsidRDefault="00B44E5C" w:rsidP="00B44E5C">
      <w:pPr>
        <w:pStyle w:val="CodeListingSmall"/>
      </w:pPr>
      <w:r>
        <w:t>wls:/medrec/serverConfig&gt; jndi()</w:t>
      </w:r>
    </w:p>
    <w:p w:rsidR="00B44E5C" w:rsidRDefault="00B44E5C" w:rsidP="00B44E5C">
      <w:pPr>
        <w:pStyle w:val="CodeListingSmall"/>
      </w:pPr>
    </w:p>
    <w:p w:rsidR="00B44E5C" w:rsidRDefault="00B44E5C" w:rsidP="00B44E5C">
      <w:pPr>
        <w:pStyle w:val="CodeListingSmall"/>
      </w:pPr>
      <w:r>
        <w:t>wls:/medrec/jndi&gt; ls()</w:t>
      </w:r>
    </w:p>
    <w:p w:rsidR="00B44E5C" w:rsidRDefault="00B44E5C" w:rsidP="00B44E5C">
      <w:pPr>
        <w:pStyle w:val="CodeListingSmall"/>
      </w:pPr>
      <w:r>
        <w:t>dr--   MedRecServer</w:t>
      </w:r>
    </w:p>
    <w:p w:rsidR="00B44E5C" w:rsidRDefault="00B44E5C" w:rsidP="00B44E5C">
      <w:pPr>
        <w:pStyle w:val="CodeListingSmall"/>
      </w:pPr>
    </w:p>
    <w:p w:rsidR="00B44E5C" w:rsidRDefault="00B44E5C" w:rsidP="00B44E5C">
      <w:pPr>
        <w:pStyle w:val="CodeListingSmall"/>
      </w:pPr>
      <w:r>
        <w:t>wls:/medrec/jndi&gt; cd ('MedRecServer')</w:t>
      </w:r>
    </w:p>
    <w:p w:rsidR="00B44E5C" w:rsidRDefault="00B44E5C" w:rsidP="00B44E5C">
      <w:pPr>
        <w:pStyle w:val="CodeListingSmall"/>
      </w:pPr>
      <w:r>
        <w:t>wls:/medrec/jndi/MedRecServer&gt; ls()</w:t>
      </w:r>
    </w:p>
    <w:p w:rsidR="00B44E5C" w:rsidRDefault="00B44E5C" w:rsidP="00B44E5C">
      <w:pPr>
        <w:pStyle w:val="CodeListingSmall"/>
      </w:pPr>
      <w:r>
        <w:t>dr--   com</w:t>
      </w:r>
    </w:p>
    <w:p w:rsidR="00B44E5C" w:rsidRDefault="00B44E5C" w:rsidP="00B44E5C">
      <w:pPr>
        <w:pStyle w:val="CodeListingSmall"/>
      </w:pPr>
      <w:r>
        <w:t>dr--   ejb</w:t>
      </w:r>
    </w:p>
    <w:p w:rsidR="00B44E5C" w:rsidRDefault="00B44E5C" w:rsidP="00B44E5C">
      <w:pPr>
        <w:pStyle w:val="CodeListingSmall"/>
      </w:pPr>
      <w:r>
        <w:t>dr--   javax</w:t>
      </w:r>
    </w:p>
    <w:p w:rsidR="00B44E5C" w:rsidRDefault="00B44E5C" w:rsidP="00B44E5C">
      <w:pPr>
        <w:pStyle w:val="CodeListingSmall"/>
      </w:pPr>
      <w:r>
        <w:t>dr--   jdbc</w:t>
      </w:r>
    </w:p>
    <w:p w:rsidR="00B44E5C" w:rsidRDefault="00B44E5C" w:rsidP="00B44E5C">
      <w:pPr>
        <w:pStyle w:val="CodeListingSmall"/>
      </w:pPr>
      <w:r>
        <w:t>dr--   mail</w:t>
      </w:r>
    </w:p>
    <w:p w:rsidR="00B44E5C" w:rsidRDefault="00B44E5C" w:rsidP="00B44E5C">
      <w:pPr>
        <w:pStyle w:val="CodeListingSmall"/>
      </w:pPr>
      <w:r>
        <w:t>dr--   weblogic</w:t>
      </w:r>
    </w:p>
    <w:p w:rsidR="00B44E5C" w:rsidRDefault="00B44E5C" w:rsidP="00B44E5C">
      <w:pPr>
        <w:pStyle w:val="CodeListingSmall"/>
      </w:pPr>
      <w:r>
        <w:t>-r--   medrecmedrec-facade_jarRmiPatientFacadeBroker_Homeweblogic.rmi.cluster.ClusterableRemoteObject</w:t>
      </w:r>
    </w:p>
    <w:p w:rsidR="00B44E5C" w:rsidRDefault="00B44E5C" w:rsidP="00B44E5C">
      <w:pPr>
        <w:pStyle w:val="CodeListingSmall"/>
      </w:pPr>
      <w:r>
        <w:t>-r--   mejbmejb_jarMejb_EO                          weblogic.rmi.cluster.ClusterableRemoteObject</w:t>
      </w:r>
    </w:p>
    <w:p w:rsidR="00B44E5C" w:rsidRDefault="00B44E5C" w:rsidP="00B44E5C">
      <w:pPr>
        <w:pStyle w:val="CodeListingSmall"/>
      </w:pPr>
      <w:r>
        <w:t>-r--   physicianmedrec-facade_jarRmiPatientFacadeBroker_Homeweblogic.rmi.cluster.ClusterableRemoteObject</w:t>
      </w:r>
    </w:p>
    <w:p w:rsidR="00B44E5C" w:rsidRDefault="00B44E5C" w:rsidP="00B44E5C">
      <w:pPr>
        <w:pStyle w:val="CodeListingSmall"/>
      </w:pPr>
    </w:p>
    <w:p w:rsidR="00B44E5C" w:rsidRDefault="00B44E5C" w:rsidP="00B44E5C">
      <w:pPr>
        <w:pStyle w:val="CodeListingSmall"/>
      </w:pPr>
      <w:r>
        <w:t>wls:/medrec/jndi/MedRecServer&gt; cd ('jdbc')</w:t>
      </w:r>
    </w:p>
    <w:p w:rsidR="00B44E5C" w:rsidRDefault="00B44E5C" w:rsidP="00B44E5C">
      <w:pPr>
        <w:pStyle w:val="CodeListingSmall"/>
      </w:pPr>
      <w:r>
        <w:t>wls:/medrec/jndi/MedRecServer/jdbc&gt; ls()</w:t>
      </w:r>
    </w:p>
    <w:p w:rsidR="00B44E5C" w:rsidRDefault="00B44E5C" w:rsidP="00B44E5C">
      <w:pPr>
        <w:pStyle w:val="CodeListingSmall"/>
      </w:pPr>
      <w:r>
        <w:t>-r--   MedRecGlobalDataSourceXA                     weblogic.rmi.cluster.ClusterableRemoteObject</w:t>
      </w:r>
    </w:p>
    <w:p w:rsidR="00B44E5C" w:rsidRDefault="00B44E5C" w:rsidP="00B44E5C">
      <w:pPr>
        <w:pStyle w:val="CodeListingSmall"/>
      </w:pPr>
    </w:p>
    <w:p w:rsidR="00B44E5C" w:rsidRDefault="00B44E5C" w:rsidP="00B44E5C">
      <w:pPr>
        <w:pStyle w:val="CodeListingSmall"/>
      </w:pPr>
      <w:r>
        <w:t>wls:/medrec/jndi/MedRecServer&gt; cd ('javax')</w:t>
      </w:r>
    </w:p>
    <w:p w:rsidR="00B44E5C" w:rsidRDefault="00B44E5C" w:rsidP="00B44E5C">
      <w:pPr>
        <w:pStyle w:val="CodeListingSmall"/>
      </w:pPr>
      <w:r>
        <w:t>wls:/medrec/jndi/MedRecServer/javax&gt; ls()</w:t>
      </w:r>
    </w:p>
    <w:p w:rsidR="00B44E5C" w:rsidRDefault="00B44E5C" w:rsidP="00B44E5C">
      <w:pPr>
        <w:pStyle w:val="CodeListingSmall"/>
      </w:pPr>
      <w:r>
        <w:t>dr--   jms</w:t>
      </w:r>
    </w:p>
    <w:p w:rsidR="00B44E5C" w:rsidRDefault="00B44E5C" w:rsidP="00B44E5C">
      <w:pPr>
        <w:pStyle w:val="CodeListingSmall"/>
      </w:pPr>
      <w:r>
        <w:t>dr--   transaction</w:t>
      </w:r>
    </w:p>
    <w:p w:rsidR="00B44E5C" w:rsidRDefault="00B44E5C" w:rsidP="00B44E5C">
      <w:pPr>
        <w:pStyle w:val="CodeListingSmall"/>
      </w:pPr>
    </w:p>
    <w:p w:rsidR="00B44E5C" w:rsidRDefault="00B44E5C" w:rsidP="00B44E5C">
      <w:pPr>
        <w:pStyle w:val="CodeListingSmall"/>
      </w:pPr>
      <w:r>
        <w:t>wls:/medrec/jndi/MedRecServer/javax&gt; cd ('jms')</w:t>
      </w:r>
    </w:p>
    <w:p w:rsidR="00B44E5C" w:rsidRDefault="00B44E5C" w:rsidP="00B44E5C">
      <w:pPr>
        <w:pStyle w:val="CodeListingSmall"/>
      </w:pPr>
      <w:r>
        <w:t>wls:/medrec/jndi/MedRecServer/javax/jms&gt; ls()</w:t>
      </w:r>
    </w:p>
    <w:p w:rsidR="00B44E5C" w:rsidRDefault="00B44E5C" w:rsidP="00B44E5C">
      <w:pPr>
        <w:pStyle w:val="CodeListingSmall"/>
      </w:pPr>
      <w:r>
        <w:t>-r--   QueueConnectionFactory                       weblogic.rmi.cluster.ClusterableRemoteObject</w:t>
      </w:r>
    </w:p>
    <w:p w:rsidR="00B44E5C" w:rsidRDefault="00B44E5C" w:rsidP="00B44E5C">
      <w:pPr>
        <w:pStyle w:val="CodeListingSmall"/>
      </w:pPr>
      <w:r>
        <w:t>-r--   TopicConnectionFactory                       weblogic.rmi.cluster.ClusterableRemoteObject</w:t>
      </w:r>
    </w:p>
    <w:p w:rsidR="00B44E5C" w:rsidRDefault="00B44E5C" w:rsidP="00B44E5C">
      <w:pPr>
        <w:pStyle w:val="CodeListingSmall"/>
      </w:pPr>
    </w:p>
    <w:p w:rsidR="00B44E5C" w:rsidRDefault="00B44E5C" w:rsidP="00B44E5C">
      <w:pPr>
        <w:pStyle w:val="CodeListingSmall"/>
      </w:pPr>
      <w:r>
        <w:t>wls:/medrec/jndi/MedRecServer/javax&gt; cd ('transaction')</w:t>
      </w:r>
    </w:p>
    <w:p w:rsidR="00B44E5C" w:rsidRDefault="00B44E5C" w:rsidP="00B44E5C">
      <w:pPr>
        <w:pStyle w:val="CodeListingSmall"/>
      </w:pPr>
      <w:r>
        <w:t>wls:/medrec/jndi/MedRecServer/javax/transaction&gt; ls()</w:t>
      </w:r>
    </w:p>
    <w:p w:rsidR="00B44E5C" w:rsidRDefault="00B44E5C" w:rsidP="00B44E5C">
      <w:pPr>
        <w:pStyle w:val="CodeListingSmall"/>
      </w:pPr>
      <w:r>
        <w:t>-r--   TransactionManager                           weblogic.transaction.internal.ClientTransactionManagerImpl</w:t>
      </w:r>
    </w:p>
    <w:p w:rsidR="00B44E5C" w:rsidRDefault="00B44E5C" w:rsidP="00B44E5C">
      <w:pPr>
        <w:pStyle w:val="CodeListingSmall"/>
      </w:pPr>
      <w:r>
        <w:t>-r--   TransactionSynchronizationRegistry           weblogic.transaction.internal.ClientTransactionManagerImpl</w:t>
      </w:r>
    </w:p>
    <w:p w:rsidR="00B44E5C" w:rsidRDefault="00B44E5C" w:rsidP="00B44E5C">
      <w:pPr>
        <w:pStyle w:val="CodeListingSmall"/>
      </w:pPr>
      <w:r>
        <w:t>-r--   UserTransaction                              weblogic.transaction.internal.ClientTransactionManagerImpl</w:t>
      </w:r>
    </w:p>
    <w:p w:rsidR="00B44E5C" w:rsidRDefault="00B44E5C" w:rsidP="00B44E5C">
      <w:pPr>
        <w:pStyle w:val="BodyText"/>
      </w:pPr>
    </w:p>
    <w:p w:rsidR="00A007AD" w:rsidRDefault="00A007AD" w:rsidP="00A007AD">
      <w:pPr>
        <w:pStyle w:val="BodyText"/>
      </w:pPr>
    </w:p>
    <w:p w:rsidR="00A007AD" w:rsidRPr="00084EE4" w:rsidRDefault="00A007AD" w:rsidP="00A007AD">
      <w:pPr>
        <w:pStyle w:val="CodeCallout"/>
      </w:pPr>
      <w:r>
        <w:t>initialize_connection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Init and open connection to an MBean server</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private void initConnection(boolean editmode,</w:t>
      </w:r>
    </w:p>
    <w:p w:rsidR="00A007AD" w:rsidRPr="00084EE4" w:rsidRDefault="00A007AD" w:rsidP="00A007AD">
      <w:pPr>
        <w:pStyle w:val="CodeListingSmall"/>
      </w:pPr>
      <w:r w:rsidRPr="00084EE4">
        <w:t xml:space="preserve">                                String url,</w:t>
      </w:r>
    </w:p>
    <w:p w:rsidR="00A007AD" w:rsidRPr="00084EE4" w:rsidRDefault="00A007AD" w:rsidP="00A007AD">
      <w:pPr>
        <w:pStyle w:val="CodeListingSmall"/>
      </w:pPr>
      <w:r w:rsidRPr="00084EE4">
        <w:lastRenderedPageBreak/>
        <w:t xml:space="preserve">                                String username,</w:t>
      </w:r>
    </w:p>
    <w:p w:rsidR="00A007AD" w:rsidRPr="00084EE4" w:rsidRDefault="00A007AD" w:rsidP="00A007AD">
      <w:pPr>
        <w:pStyle w:val="CodeListingSmall"/>
      </w:pPr>
      <w:r w:rsidRPr="00084EE4">
        <w:t xml:space="preserve">                                String password,</w:t>
      </w:r>
    </w:p>
    <w:p w:rsidR="00A007AD" w:rsidRPr="00084EE4" w:rsidRDefault="00A007AD" w:rsidP="00A007AD">
      <w:pPr>
        <w:pStyle w:val="CodeListingSmall"/>
      </w:pPr>
      <w:r w:rsidRPr="00084EE4">
        <w:t xml:space="preserve">                                boolean logErrors)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isEdit = editmode;</w:t>
      </w:r>
    </w:p>
    <w:p w:rsidR="00A007AD" w:rsidRPr="00084EE4" w:rsidRDefault="00A007AD" w:rsidP="00A007AD">
      <w:pPr>
        <w:pStyle w:val="CodeListingSmall"/>
      </w:pPr>
      <w:r w:rsidRPr="00084EE4">
        <w:t xml:space="preserve">            connectionuser = username;</w:t>
      </w:r>
    </w:p>
    <w:p w:rsidR="00A007AD" w:rsidRPr="00084EE4" w:rsidRDefault="00A007AD" w:rsidP="00A007AD">
      <w:pPr>
        <w:pStyle w:val="CodeListingSmall"/>
      </w:pPr>
      <w:r w:rsidRPr="00084EE4">
        <w:t xml:space="preserve">            connectionpassword = password;</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System.out.println("JMXWrapper:initConnection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 get protocol from URL string</w:t>
      </w:r>
    </w:p>
    <w:p w:rsidR="00A007AD" w:rsidRPr="00084EE4" w:rsidRDefault="00A007AD" w:rsidP="00A007AD">
      <w:pPr>
        <w:pStyle w:val="CodeListingSmall"/>
      </w:pPr>
      <w:r w:rsidRPr="00084EE4">
        <w:t xml:space="preserve">            protocol = url.substring(0,url.indexOf("://"));</w:t>
      </w:r>
    </w:p>
    <w:p w:rsidR="00A007AD" w:rsidRPr="00084EE4" w:rsidRDefault="00A007AD" w:rsidP="00A007AD">
      <w:pPr>
        <w:pStyle w:val="CodeListingSmall"/>
      </w:pPr>
    </w:p>
    <w:p w:rsidR="00A007AD" w:rsidRPr="00084EE4" w:rsidRDefault="00A007AD" w:rsidP="00A007AD">
      <w:pPr>
        <w:pStyle w:val="CodeListingSmall"/>
      </w:pPr>
      <w:r w:rsidRPr="00084EE4">
        <w:t xml:space="preserve">            // get hostname from URL string</w:t>
      </w:r>
    </w:p>
    <w:p w:rsidR="00A007AD" w:rsidRPr="00084EE4" w:rsidRDefault="00A007AD" w:rsidP="00A007AD">
      <w:pPr>
        <w:pStyle w:val="CodeListingSmall"/>
      </w:pPr>
      <w:r w:rsidRPr="00084EE4">
        <w:t xml:space="preserve">            hostname = url.substring(url.indexOf("//")+2, url.indexOf(":",protocol.length()+3));</w:t>
      </w:r>
    </w:p>
    <w:p w:rsidR="00A007AD" w:rsidRPr="00084EE4" w:rsidRDefault="00A007AD" w:rsidP="00A007AD">
      <w:pPr>
        <w:pStyle w:val="CodeListingSmall"/>
      </w:pPr>
    </w:p>
    <w:p w:rsidR="00A007AD" w:rsidRPr="00084EE4" w:rsidRDefault="00A007AD" w:rsidP="00A007AD">
      <w:pPr>
        <w:pStyle w:val="CodeListingSmall"/>
      </w:pPr>
      <w:r w:rsidRPr="00084EE4">
        <w:t xml:space="preserve">            // get port from URL string</w:t>
      </w:r>
    </w:p>
    <w:p w:rsidR="00A007AD" w:rsidRPr="00084EE4" w:rsidRDefault="00A007AD" w:rsidP="00A007AD">
      <w:pPr>
        <w:pStyle w:val="CodeListingSmall"/>
      </w:pPr>
      <w:r w:rsidRPr="00084EE4">
        <w:t xml:space="preserve">            portString = url.substring(url.indexOf(":",protocol.length()+3)+1,url.length());</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System.out.println("JMXWrapper:initConnection:    Protocol = "+protocol);</w:t>
      </w:r>
    </w:p>
    <w:p w:rsidR="00A007AD" w:rsidRPr="00084EE4" w:rsidRDefault="00A007AD" w:rsidP="00A007AD">
      <w:pPr>
        <w:pStyle w:val="CodeListingSmall"/>
      </w:pPr>
      <w:r w:rsidRPr="00084EE4">
        <w:t xml:space="preserve">            System.out.println("JMXWrapper:initConnection:    Hostname = "+hostname);</w:t>
      </w:r>
    </w:p>
    <w:p w:rsidR="00A007AD" w:rsidRPr="00084EE4" w:rsidRDefault="00A007AD" w:rsidP="00A007AD">
      <w:pPr>
        <w:pStyle w:val="CodeListingSmall"/>
      </w:pPr>
      <w:r w:rsidRPr="00084EE4">
        <w:t xml:space="preserve">            System.out.println("JMXWrapper:initConnection:    Port     = "+portString);</w:t>
      </w:r>
    </w:p>
    <w:p w:rsidR="00A007AD" w:rsidRPr="00084EE4" w:rsidRDefault="00A007AD" w:rsidP="00A007AD">
      <w:pPr>
        <w:pStyle w:val="CodeListingSmall"/>
      </w:pPr>
    </w:p>
    <w:p w:rsidR="00A007AD" w:rsidRPr="00084EE4" w:rsidRDefault="00A007AD" w:rsidP="00A007AD">
      <w:pPr>
        <w:pStyle w:val="CodeListingSmall"/>
      </w:pPr>
      <w:r w:rsidRPr="00084EE4">
        <w:t xml:space="preserve">            Integer portInteger = Integer.valueOf(portString);</w:t>
      </w:r>
    </w:p>
    <w:p w:rsidR="00A007AD" w:rsidRPr="00084EE4" w:rsidRDefault="00A007AD" w:rsidP="00A007AD">
      <w:pPr>
        <w:pStyle w:val="CodeListingSmall"/>
      </w:pPr>
      <w:r w:rsidRPr="00084EE4">
        <w:t xml:space="preserve">            int port = portInteger.intValue();</w:t>
      </w:r>
    </w:p>
    <w:p w:rsidR="00A007AD" w:rsidRPr="00084EE4" w:rsidRDefault="00A007AD" w:rsidP="00A007AD">
      <w:pPr>
        <w:pStyle w:val="CodeListingSmall"/>
      </w:pPr>
      <w:r w:rsidRPr="00084EE4">
        <w:t xml:space="preserve">            String jndiroot = "/jndi/";</w:t>
      </w:r>
    </w:p>
    <w:p w:rsidR="00A007AD" w:rsidRPr="00084EE4" w:rsidRDefault="00A007AD" w:rsidP="00A007AD">
      <w:pPr>
        <w:pStyle w:val="CodeListingSmall"/>
      </w:pPr>
      <w:r w:rsidRPr="00084EE4">
        <w:t xml:space="preserve">            String mserver = (isEdit) ? "weblogic.management.mbeanservers.edit" : </w:t>
      </w:r>
    </w:p>
    <w:p w:rsidR="00A007AD" w:rsidRPr="00084EE4" w:rsidRDefault="00A007AD" w:rsidP="00A007AD">
      <w:pPr>
        <w:pStyle w:val="CodeListingSmall"/>
      </w:pPr>
      <w:r w:rsidRPr="00084EE4">
        <w:t xml:space="preserve">                                        "weblogic.management.mbeanservers.domainruntime";</w:t>
      </w:r>
    </w:p>
    <w:p w:rsidR="00A007AD" w:rsidRPr="00084EE4" w:rsidRDefault="00A007AD" w:rsidP="00A007AD">
      <w:pPr>
        <w:pStyle w:val="CodeListingSmall"/>
      </w:pPr>
      <w:r w:rsidRPr="00084EE4">
        <w:t xml:space="preserve">            JMXServiceURL serviceURL = new JMXServiceURL(protocol, hostname,</w:t>
      </w:r>
    </w:p>
    <w:p w:rsidR="00A007AD" w:rsidRPr="00084EE4" w:rsidRDefault="00A007AD" w:rsidP="00A007AD">
      <w:pPr>
        <w:pStyle w:val="CodeListingSmall"/>
      </w:pPr>
      <w:r w:rsidRPr="00084EE4">
        <w:t xml:space="preserve">               port, jndiroot + mserver);</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System.out.println("URL: "+serviceURL.toString());</w:t>
      </w:r>
    </w:p>
    <w:p w:rsidR="00A007AD" w:rsidRPr="00084EE4" w:rsidRDefault="00A007AD" w:rsidP="00A007AD">
      <w:pPr>
        <w:pStyle w:val="CodeListingSmall"/>
      </w:pPr>
    </w:p>
    <w:p w:rsidR="00A007AD" w:rsidRPr="00084EE4" w:rsidRDefault="00A007AD" w:rsidP="00A007AD">
      <w:pPr>
        <w:pStyle w:val="CodeListingSmall"/>
      </w:pPr>
      <w:r w:rsidRPr="00084EE4">
        <w:t xml:space="preserve">            Hashtable h = new Hashtable();</w:t>
      </w:r>
    </w:p>
    <w:p w:rsidR="00A007AD" w:rsidRPr="00084EE4" w:rsidRDefault="00A007AD" w:rsidP="00A007AD">
      <w:pPr>
        <w:pStyle w:val="CodeListingSmall"/>
      </w:pPr>
      <w:r w:rsidRPr="00084EE4">
        <w:t xml:space="preserve">            h.put(Context.SECURITY_PRINCIPAL, connectionuser);</w:t>
      </w:r>
    </w:p>
    <w:p w:rsidR="00A007AD" w:rsidRPr="00084EE4" w:rsidRDefault="00A007AD" w:rsidP="00A007AD">
      <w:pPr>
        <w:pStyle w:val="CodeListingSmall"/>
      </w:pPr>
      <w:r w:rsidRPr="00084EE4">
        <w:t xml:space="preserve">            h.put(Context.SECURITY_CREDENTIALS, connectionpassword);</w:t>
      </w:r>
    </w:p>
    <w:p w:rsidR="00A007AD" w:rsidRPr="00084EE4" w:rsidRDefault="00A007AD" w:rsidP="00A007AD">
      <w:pPr>
        <w:pStyle w:val="CodeListingSmall"/>
      </w:pPr>
      <w:r w:rsidRPr="00084EE4">
        <w:t xml:space="preserve">            h.put(JMXConnectorFactory.PROTOCOL_PROVIDER_PACKAGES,"weblogic.management.remote");</w:t>
      </w:r>
    </w:p>
    <w:p w:rsidR="00A007AD" w:rsidRPr="00084EE4" w:rsidRDefault="00A007AD" w:rsidP="00A007AD">
      <w:pPr>
        <w:pStyle w:val="CodeListingSmall"/>
      </w:pPr>
      <w:r w:rsidRPr="00084EE4">
        <w:t xml:space="preserve">            connector = JMXConnectorFactory.connect(serviceURL, h);</w:t>
      </w:r>
    </w:p>
    <w:p w:rsidR="00A007AD" w:rsidRPr="00084EE4" w:rsidRDefault="00A007AD" w:rsidP="00A007AD">
      <w:pPr>
        <w:pStyle w:val="CodeListingSmall"/>
      </w:pPr>
      <w:r w:rsidRPr="00084EE4">
        <w:t xml:space="preserve">            connection = connector.getMBeanServerConnection();</w:t>
      </w:r>
    </w:p>
    <w:p w:rsidR="00A007AD" w:rsidRPr="00084EE4" w:rsidRDefault="00A007AD" w:rsidP="00A007AD">
      <w:pPr>
        <w:pStyle w:val="CodeListingSmall"/>
      </w:pPr>
    </w:p>
    <w:p w:rsidR="00A007AD" w:rsidRPr="00084EE4" w:rsidRDefault="00A007AD" w:rsidP="00A007AD">
      <w:pPr>
        <w:pStyle w:val="CodeListingSmall"/>
      </w:pPr>
      <w:r w:rsidRPr="00084EE4">
        <w:t xml:space="preserve">            // success</w:t>
      </w:r>
    </w:p>
    <w:p w:rsidR="00A007AD" w:rsidRPr="00084EE4" w:rsidRDefault="00A007AD" w:rsidP="00A007AD">
      <w:pPr>
        <w:pStyle w:val="CodeListingSmall"/>
      </w:pPr>
      <w:r w:rsidRPr="00084EE4">
        <w:t xml:space="preserve">            initialized = true;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initialized = false;</w:t>
      </w:r>
    </w:p>
    <w:p w:rsidR="00A007AD" w:rsidRPr="00084EE4" w:rsidRDefault="00A007AD" w:rsidP="00A007AD">
      <w:pPr>
        <w:pStyle w:val="CodeListingSmall"/>
      </w:pPr>
      <w:r w:rsidRPr="00084EE4">
        <w:t xml:space="preserve">            if (logErrors)</w:t>
      </w:r>
    </w:p>
    <w:p w:rsidR="00A007AD" w:rsidRPr="00084EE4" w:rsidRDefault="00A007AD" w:rsidP="00A007AD">
      <w:pPr>
        <w:pStyle w:val="CodeListingSmall"/>
      </w:pPr>
      <w:r w:rsidRPr="00084EE4">
        <w:t xml:space="preserve">                System.out.println("PROBLEM with JMXWrapper:initConnection: " + </w:t>
      </w:r>
    </w:p>
    <w:p w:rsidR="00A007AD" w:rsidRPr="00084EE4" w:rsidRDefault="00A007AD" w:rsidP="00A007AD">
      <w:pPr>
        <w:pStyle w:val="CodeListingSmall"/>
      </w:pPr>
      <w:r w:rsidRPr="00084EE4">
        <w:t xml:space="preserve">                                   ex.getMessage());</w:t>
      </w:r>
    </w:p>
    <w:p w:rsidR="00A007AD" w:rsidRPr="00084EE4" w:rsidRDefault="00A007AD" w:rsidP="00A007AD">
      <w:pPr>
        <w:pStyle w:val="CodeListingSmall"/>
      </w:pPr>
      <w:r w:rsidRPr="00084EE4">
        <w:t xml:space="preserve">            throw new WLSAutomationException("PROBLEM with JMXWrapper:initConnection: " + </w:t>
      </w:r>
    </w:p>
    <w:p w:rsidR="00A007AD" w:rsidRPr="00084EE4" w:rsidRDefault="00A007AD" w:rsidP="00A007AD">
      <w:pPr>
        <w:pStyle w:val="CodeListingSmall"/>
      </w:pPr>
      <w:r w:rsidRPr="00084EE4">
        <w:t xml:space="preserve">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Default="00A007AD" w:rsidP="00A007AD">
      <w:pPr>
        <w:pStyle w:val="BodyText"/>
      </w:pPr>
    </w:p>
    <w:p w:rsidR="005B5199" w:rsidRPr="00084EE4" w:rsidRDefault="005B5199" w:rsidP="00A007AD">
      <w:pPr>
        <w:pStyle w:val="BodyText"/>
      </w:pPr>
    </w:p>
    <w:p w:rsidR="00A007AD" w:rsidRPr="00084EE4" w:rsidRDefault="00A007AD" w:rsidP="00A007AD">
      <w:pPr>
        <w:pStyle w:val="CodeCallout"/>
      </w:pPr>
      <w:r>
        <w:t>set_attribute</w:t>
      </w:r>
    </w:p>
    <w:p w:rsidR="00A007AD" w:rsidRPr="00084EE4" w:rsidRDefault="00A007AD" w:rsidP="00A007AD">
      <w:pPr>
        <w:pStyle w:val="CodeListingSmall"/>
      </w:pPr>
      <w:r w:rsidRPr="00084EE4">
        <w:t xml:space="preserve">    public void setAttribute(ObjectName name, Attribute attribute)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System.out.println("JMXWrapper:setAttribute called !");    // Logfile JMX_LAYER !!!</w:t>
      </w:r>
    </w:p>
    <w:p w:rsidR="00A007AD" w:rsidRPr="00084EE4" w:rsidRDefault="00A007AD" w:rsidP="00A007AD">
      <w:pPr>
        <w:pStyle w:val="CodeListingSmall"/>
      </w:pPr>
    </w:p>
    <w:p w:rsidR="00A007AD" w:rsidRPr="00084EE4" w:rsidRDefault="00A007AD" w:rsidP="00A007AD">
      <w:pPr>
        <w:pStyle w:val="CodeListingSmall"/>
      </w:pPr>
      <w:r w:rsidRPr="00084EE4">
        <w:t xml:space="preserve">            // Log complete JMX call</w:t>
      </w:r>
    </w:p>
    <w:p w:rsidR="00A007AD" w:rsidRPr="00084EE4" w:rsidRDefault="00A007AD" w:rsidP="00A007AD">
      <w:pPr>
        <w:pStyle w:val="CodeListingSmall"/>
      </w:pPr>
      <w:r w:rsidRPr="00084EE4">
        <w:t xml:space="preserve">            // BE CAREFUL !! as passwords will be visible !!!</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StringBuffer buf = new StringBuffer();</w:t>
      </w:r>
    </w:p>
    <w:p w:rsidR="00A007AD" w:rsidRPr="00084EE4" w:rsidRDefault="00A007AD" w:rsidP="00A007AD">
      <w:pPr>
        <w:pStyle w:val="CodeListingSmall"/>
      </w:pPr>
    </w:p>
    <w:p w:rsidR="00A007AD" w:rsidRPr="00084EE4" w:rsidRDefault="00A007AD" w:rsidP="00A007AD">
      <w:pPr>
        <w:pStyle w:val="CodeListingSmall"/>
      </w:pPr>
      <w:r w:rsidRPr="00084EE4">
        <w:t xml:space="preserve">            if (isEdit)</w:t>
      </w:r>
    </w:p>
    <w:p w:rsidR="00A007AD" w:rsidRPr="00084EE4" w:rsidRDefault="00A007AD" w:rsidP="00A007AD">
      <w:pPr>
        <w:pStyle w:val="CodeListingSmall"/>
      </w:pPr>
      <w:r w:rsidRPr="00084EE4">
        <w:t xml:space="preserve">                buf.append("[EDIT-Mbean</w:t>
      </w:r>
      <w:r>
        <w:t>Tree</w:t>
      </w:r>
      <w:r w:rsidRPr="00084EE4">
        <w:t xml:space="preserve">   ] ");</w:t>
      </w:r>
    </w:p>
    <w:p w:rsidR="00A007AD" w:rsidRPr="00084EE4" w:rsidRDefault="00A007AD" w:rsidP="00A007AD">
      <w:pPr>
        <w:pStyle w:val="CodeListingSmall"/>
      </w:pPr>
      <w:r w:rsidRPr="00084EE4">
        <w:t xml:space="preserve">            else // Runtime</w:t>
      </w:r>
    </w:p>
    <w:p w:rsidR="00A007AD" w:rsidRPr="00084EE4" w:rsidRDefault="00A007AD" w:rsidP="00A007AD">
      <w:pPr>
        <w:pStyle w:val="CodeListingSmall"/>
      </w:pPr>
      <w:r w:rsidRPr="00084EE4">
        <w:t xml:space="preserve">                buf.append("[RUNTIME-M</w:t>
      </w:r>
      <w:r>
        <w:t>B</w:t>
      </w:r>
      <w:r w:rsidRPr="00084EE4">
        <w:t>ean</w:t>
      </w:r>
      <w:r>
        <w:t>Tree</w:t>
      </w:r>
      <w:r w:rsidRPr="00084EE4">
        <w:t>] ");</w:t>
      </w:r>
    </w:p>
    <w:p w:rsidR="00A007AD" w:rsidRPr="00084EE4" w:rsidRDefault="00A007AD" w:rsidP="00A007AD">
      <w:pPr>
        <w:pStyle w:val="CodeListingSmall"/>
      </w:pPr>
      <w:r w:rsidRPr="00084EE4">
        <w:t xml:space="preserve">            buf.append(" : MBean="+name);</w:t>
      </w:r>
    </w:p>
    <w:p w:rsidR="00A007AD" w:rsidRPr="00084EE4" w:rsidRDefault="00A007AD" w:rsidP="00A007AD">
      <w:pPr>
        <w:pStyle w:val="CodeListingSmall"/>
      </w:pPr>
      <w:r w:rsidRPr="00084EE4">
        <w:t xml:space="preserve">            System.out.println(buf.toString());</w:t>
      </w:r>
    </w:p>
    <w:p w:rsidR="00A007AD" w:rsidRPr="00084EE4" w:rsidRDefault="00A007AD" w:rsidP="00A007AD">
      <w:pPr>
        <w:pStyle w:val="CodeListingSmall"/>
      </w:pPr>
      <w:r w:rsidRPr="00084EE4">
        <w:t xml:space="preserve">            System.out.println("SET "+attribute.getName()+"  to value="+attribute.getValue());</w:t>
      </w:r>
    </w:p>
    <w:p w:rsidR="00A007AD" w:rsidRPr="00084EE4" w:rsidRDefault="00A007AD" w:rsidP="00A007AD">
      <w:pPr>
        <w:pStyle w:val="CodeListingSmall"/>
      </w:pPr>
    </w:p>
    <w:p w:rsidR="00A007AD" w:rsidRPr="00084EE4" w:rsidRDefault="00A007AD" w:rsidP="00A007AD">
      <w:pPr>
        <w:pStyle w:val="CodeListingSmall"/>
      </w:pPr>
      <w:r w:rsidRPr="00084EE4">
        <w:lastRenderedPageBreak/>
        <w:t xml:space="preserve">            // do INVOKE</w:t>
      </w:r>
    </w:p>
    <w:p w:rsidR="00A007AD" w:rsidRPr="00084EE4" w:rsidRDefault="00A007AD" w:rsidP="00A007AD">
      <w:pPr>
        <w:pStyle w:val="CodeListingSmall"/>
      </w:pPr>
      <w:r w:rsidRPr="00084EE4">
        <w:t xml:space="preserve">            getConnection().setAttribute(name,attribute);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throw new WLSAutomationException("PROBLEM with JMXWrapper:setAttribute: " + </w:t>
      </w:r>
    </w:p>
    <w:p w:rsidR="00A007AD" w:rsidRPr="00084EE4" w:rsidRDefault="00A007AD" w:rsidP="00A007AD">
      <w:pPr>
        <w:pStyle w:val="CodeListingSmall"/>
      </w:pPr>
      <w:r w:rsidRPr="00084EE4">
        <w:t xml:space="preserve">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Default="00A007AD" w:rsidP="00A007AD">
      <w:pPr>
        <w:pStyle w:val="BodyText"/>
      </w:pPr>
    </w:p>
    <w:p w:rsidR="00A007AD" w:rsidRDefault="00A007AD" w:rsidP="00A007AD">
      <w:pPr>
        <w:pStyle w:val="BodyText"/>
      </w:pPr>
    </w:p>
    <w:p w:rsidR="00A007AD" w:rsidRPr="00084EE4" w:rsidRDefault="00A007AD" w:rsidP="00A007AD">
      <w:pPr>
        <w:pStyle w:val="CodeCallout"/>
      </w:pPr>
      <w:r>
        <w:t>get_attribute</w:t>
      </w:r>
    </w:p>
    <w:p w:rsidR="00A007AD" w:rsidRPr="00084EE4" w:rsidRDefault="00A007AD" w:rsidP="00A007AD">
      <w:pPr>
        <w:pStyle w:val="CodeListingSmall"/>
      </w:pPr>
      <w:r w:rsidRPr="00084EE4">
        <w:t xml:space="preserve">    public Object getAttribute(ObjectName name, String attributeName)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System.out.println("JMXWrapper:getAttribute called !");    // Logfile JMX_LAYER !!!</w:t>
      </w:r>
    </w:p>
    <w:p w:rsidR="00A007AD" w:rsidRPr="00084EE4" w:rsidRDefault="00A007AD" w:rsidP="00A007AD">
      <w:pPr>
        <w:pStyle w:val="CodeListingSmall"/>
      </w:pPr>
    </w:p>
    <w:p w:rsidR="00A007AD" w:rsidRPr="00084EE4" w:rsidRDefault="00A007AD" w:rsidP="00A007AD">
      <w:pPr>
        <w:pStyle w:val="CodeListingSmall"/>
      </w:pPr>
      <w:r w:rsidRPr="00084EE4">
        <w:t xml:space="preserve">            // Log complete JMX call</w:t>
      </w:r>
    </w:p>
    <w:p w:rsidR="00A007AD" w:rsidRPr="00084EE4" w:rsidRDefault="00A007AD" w:rsidP="00A007AD">
      <w:pPr>
        <w:pStyle w:val="CodeListingSmall"/>
      </w:pPr>
      <w:r w:rsidRPr="00084EE4">
        <w:t xml:space="preserve">            // BE CAREFUL !! as passwords will be visible !!!</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StringBuffer buf = new StringBuffer();</w:t>
      </w:r>
    </w:p>
    <w:p w:rsidR="00A007AD" w:rsidRPr="00084EE4" w:rsidRDefault="00A007AD" w:rsidP="00A007AD">
      <w:pPr>
        <w:pStyle w:val="CodeListingSmall"/>
      </w:pPr>
    </w:p>
    <w:p w:rsidR="00A007AD" w:rsidRPr="00084EE4" w:rsidRDefault="00A007AD" w:rsidP="00A007AD">
      <w:pPr>
        <w:pStyle w:val="CodeListingSmall"/>
      </w:pPr>
      <w:r w:rsidRPr="00084EE4">
        <w:t xml:space="preserve">            if (isEdit)</w:t>
      </w:r>
    </w:p>
    <w:p w:rsidR="00A007AD" w:rsidRPr="00084EE4" w:rsidRDefault="00A007AD" w:rsidP="00A007AD">
      <w:pPr>
        <w:pStyle w:val="CodeListingSmall"/>
      </w:pPr>
      <w:r w:rsidRPr="00084EE4">
        <w:t xml:space="preserve">                buf.append("[EDIT-M</w:t>
      </w:r>
      <w:r>
        <w:t>B</w:t>
      </w:r>
      <w:r w:rsidRPr="00084EE4">
        <w:t>ean</w:t>
      </w:r>
      <w:r>
        <w:t>Tree</w:t>
      </w:r>
      <w:r w:rsidRPr="00084EE4">
        <w:t xml:space="preserve">   ] ");</w:t>
      </w:r>
    </w:p>
    <w:p w:rsidR="00A007AD" w:rsidRPr="00084EE4" w:rsidRDefault="00A007AD" w:rsidP="00A007AD">
      <w:pPr>
        <w:pStyle w:val="CodeListingSmall"/>
      </w:pPr>
      <w:r w:rsidRPr="00084EE4">
        <w:t xml:space="preserve">            else // Runtime</w:t>
      </w:r>
    </w:p>
    <w:p w:rsidR="00A007AD" w:rsidRPr="00084EE4" w:rsidRDefault="00A007AD" w:rsidP="00A007AD">
      <w:pPr>
        <w:pStyle w:val="CodeListingSmall"/>
      </w:pPr>
      <w:r w:rsidRPr="00084EE4">
        <w:t xml:space="preserve">                buf.append("[RUNTIME-M</w:t>
      </w:r>
      <w:r>
        <w:t>B</w:t>
      </w:r>
      <w:r w:rsidRPr="00084EE4">
        <w:t>ean</w:t>
      </w:r>
      <w:r>
        <w:t>Tree</w:t>
      </w:r>
      <w:r w:rsidRPr="00084EE4">
        <w:t>] ");</w:t>
      </w:r>
    </w:p>
    <w:p w:rsidR="00A007AD" w:rsidRPr="00084EE4" w:rsidRDefault="00A007AD" w:rsidP="00A007AD">
      <w:pPr>
        <w:pStyle w:val="CodeListingSmall"/>
      </w:pPr>
      <w:r w:rsidRPr="00084EE4">
        <w:t xml:space="preserve">            buf.append(" : MBean="+name);</w:t>
      </w:r>
    </w:p>
    <w:p w:rsidR="00A007AD" w:rsidRPr="00084EE4" w:rsidRDefault="00A007AD" w:rsidP="00A007AD">
      <w:pPr>
        <w:pStyle w:val="CodeListingSmall"/>
      </w:pPr>
      <w:r w:rsidRPr="00084EE4">
        <w:t xml:space="preserve">            System.out.println(buf.toString());</w:t>
      </w:r>
    </w:p>
    <w:p w:rsidR="00A007AD" w:rsidRPr="00084EE4" w:rsidRDefault="00A007AD" w:rsidP="00A007AD">
      <w:pPr>
        <w:pStyle w:val="CodeListingSmall"/>
      </w:pPr>
      <w:r w:rsidRPr="00084EE4">
        <w:t xml:space="preserve">            System.out.println("GET Attribute="+attributeName);</w:t>
      </w:r>
    </w:p>
    <w:p w:rsidR="00A007AD" w:rsidRPr="00084EE4" w:rsidRDefault="00A007AD" w:rsidP="00A007AD">
      <w:pPr>
        <w:pStyle w:val="CodeListingSmall"/>
      </w:pPr>
    </w:p>
    <w:p w:rsidR="00A007AD" w:rsidRPr="00084EE4" w:rsidRDefault="00A007AD" w:rsidP="00A007AD">
      <w:pPr>
        <w:pStyle w:val="CodeListingSmall"/>
      </w:pPr>
      <w:r w:rsidRPr="00084EE4">
        <w:t xml:space="preserve">            // do INVOKE</w:t>
      </w:r>
    </w:p>
    <w:p w:rsidR="00A007AD" w:rsidRPr="00084EE4" w:rsidRDefault="00A007AD" w:rsidP="00A007AD">
      <w:pPr>
        <w:pStyle w:val="CodeListingSmall"/>
      </w:pPr>
      <w:r w:rsidRPr="00084EE4">
        <w:t xml:space="preserve">            return getConnection().getAttribute(name,attributeName);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throw new WLSAutomationException("PROBLEM with JMXWrapper:getAttribute: " + </w:t>
      </w:r>
    </w:p>
    <w:p w:rsidR="00A007AD" w:rsidRPr="00084EE4" w:rsidRDefault="00A007AD" w:rsidP="00A007AD">
      <w:pPr>
        <w:pStyle w:val="CodeListingSmall"/>
      </w:pPr>
      <w:r w:rsidRPr="00084EE4">
        <w:t xml:space="preserve">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invoke_operation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Invoke an MBean operation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public Object invoke(ObjectName name, String operationName, Object[] params, </w:t>
      </w:r>
    </w:p>
    <w:p w:rsidR="00A007AD" w:rsidRPr="00084EE4" w:rsidRDefault="00A007AD" w:rsidP="00A007AD">
      <w:pPr>
        <w:pStyle w:val="CodeListingSmall"/>
      </w:pPr>
      <w:r w:rsidRPr="00084EE4">
        <w:t xml:space="preserve">                         String[] signature)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System.out.println("JMXWrapper:invoke called !");    // Logfile JMX_LAYER !!!</w:t>
      </w:r>
    </w:p>
    <w:p w:rsidR="00A007AD" w:rsidRPr="00084EE4" w:rsidRDefault="00A007AD" w:rsidP="00A007AD">
      <w:pPr>
        <w:pStyle w:val="CodeListingSmall"/>
      </w:pPr>
      <w:r w:rsidRPr="00084EE4">
        <w:t xml:space="preserve">            if (params==null)</w:t>
      </w:r>
    </w:p>
    <w:p w:rsidR="00A007AD" w:rsidRPr="00084EE4" w:rsidRDefault="00A007AD" w:rsidP="00A007AD">
      <w:pPr>
        <w:pStyle w:val="CodeListingSmall"/>
      </w:pPr>
      <w:r w:rsidRPr="00084EE4">
        <w:t xml:space="preserve">                params = new Object[0];</w:t>
      </w:r>
    </w:p>
    <w:p w:rsidR="00A007AD" w:rsidRPr="00084EE4" w:rsidRDefault="00A007AD" w:rsidP="00A007AD">
      <w:pPr>
        <w:pStyle w:val="CodeListingSmall"/>
      </w:pPr>
      <w:r w:rsidRPr="00084EE4">
        <w:t xml:space="preserve">            if (signature == null)</w:t>
      </w:r>
    </w:p>
    <w:p w:rsidR="00A007AD" w:rsidRPr="00084EE4" w:rsidRDefault="00A007AD" w:rsidP="00A007AD">
      <w:pPr>
        <w:pStyle w:val="CodeListingSmall"/>
      </w:pPr>
      <w:r w:rsidRPr="00084EE4">
        <w:t xml:space="preserve">                signature = new String[0];</w:t>
      </w:r>
    </w:p>
    <w:p w:rsidR="00A007AD" w:rsidRPr="00084EE4" w:rsidRDefault="00A007AD" w:rsidP="00A007AD">
      <w:pPr>
        <w:pStyle w:val="CodeListingSmall"/>
      </w:pPr>
    </w:p>
    <w:p w:rsidR="00A007AD" w:rsidRPr="00084EE4" w:rsidRDefault="00A007AD" w:rsidP="00A007AD">
      <w:pPr>
        <w:pStyle w:val="CodeListingSmall"/>
      </w:pPr>
      <w:r w:rsidRPr="00084EE4">
        <w:t xml:space="preserve">            // Log complete JMX call</w:t>
      </w:r>
    </w:p>
    <w:p w:rsidR="00A007AD" w:rsidRPr="00084EE4" w:rsidRDefault="00A007AD" w:rsidP="00A007AD">
      <w:pPr>
        <w:pStyle w:val="CodeListingSmall"/>
      </w:pPr>
      <w:r w:rsidRPr="00084EE4">
        <w:t xml:space="preserve">            // BE CAREFUL !! as passwords will be visible !!!</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StringBuffer buf = new StringBuffer();</w:t>
      </w:r>
    </w:p>
    <w:p w:rsidR="00A007AD" w:rsidRPr="00084EE4" w:rsidRDefault="00A007AD" w:rsidP="00A007AD">
      <w:pPr>
        <w:pStyle w:val="CodeListingSmall"/>
      </w:pPr>
    </w:p>
    <w:p w:rsidR="00A007AD" w:rsidRPr="00084EE4" w:rsidRDefault="00A007AD" w:rsidP="00A007AD">
      <w:pPr>
        <w:pStyle w:val="CodeListingSmall"/>
      </w:pPr>
      <w:r w:rsidRPr="00084EE4">
        <w:t xml:space="preserve">            if (isEdit)</w:t>
      </w:r>
    </w:p>
    <w:p w:rsidR="00A007AD" w:rsidRPr="00084EE4" w:rsidRDefault="00A007AD" w:rsidP="00A007AD">
      <w:pPr>
        <w:pStyle w:val="CodeListingSmall"/>
      </w:pPr>
      <w:r w:rsidRPr="00084EE4">
        <w:t xml:space="preserve">                buf.append("[EDIT-Mbean</w:t>
      </w:r>
      <w:r>
        <w:t>Tree</w:t>
      </w:r>
      <w:r w:rsidRPr="00084EE4">
        <w:t xml:space="preserve">   ] ");</w:t>
      </w:r>
    </w:p>
    <w:p w:rsidR="00A007AD" w:rsidRPr="00084EE4" w:rsidRDefault="00A007AD" w:rsidP="00A007AD">
      <w:pPr>
        <w:pStyle w:val="CodeListingSmall"/>
      </w:pPr>
      <w:r w:rsidRPr="00084EE4">
        <w:t xml:space="preserve">            else // Runtime</w:t>
      </w:r>
    </w:p>
    <w:p w:rsidR="00A007AD" w:rsidRPr="00084EE4" w:rsidRDefault="00A007AD" w:rsidP="00A007AD">
      <w:pPr>
        <w:pStyle w:val="CodeListingSmall"/>
      </w:pPr>
      <w:r w:rsidRPr="00084EE4">
        <w:t xml:space="preserve">                buf.append("[RUNTIME-Mbean</w:t>
      </w:r>
      <w:r>
        <w:t>Tree</w:t>
      </w:r>
      <w:r w:rsidRPr="00084EE4">
        <w:t>] ");</w:t>
      </w:r>
    </w:p>
    <w:p w:rsidR="00A007AD" w:rsidRPr="00084EE4" w:rsidRDefault="00A007AD" w:rsidP="00A007AD">
      <w:pPr>
        <w:pStyle w:val="CodeListingSmall"/>
      </w:pPr>
      <w:r w:rsidRPr="00084EE4">
        <w:t xml:space="preserve">            buf.append(" : MBean="+name);</w:t>
      </w:r>
    </w:p>
    <w:p w:rsidR="00A007AD" w:rsidRPr="00084EE4" w:rsidRDefault="00A007AD" w:rsidP="00A007AD">
      <w:pPr>
        <w:pStyle w:val="CodeListingSmall"/>
      </w:pPr>
      <w:r w:rsidRPr="00084EE4">
        <w:t xml:space="preserve">            System.out.println(buf.toString());</w:t>
      </w:r>
    </w:p>
    <w:p w:rsidR="00A007AD" w:rsidRPr="00084EE4" w:rsidRDefault="00A007AD" w:rsidP="00A007AD">
      <w:pPr>
        <w:pStyle w:val="CodeListingSmall"/>
      </w:pPr>
      <w:r w:rsidRPr="00084EE4">
        <w:t xml:space="preserve">            System.out.println("Operation="+operationName);</w:t>
      </w:r>
    </w:p>
    <w:p w:rsidR="00A007AD" w:rsidRPr="00084EE4" w:rsidRDefault="00A007AD" w:rsidP="00A007AD">
      <w:pPr>
        <w:pStyle w:val="CodeListingSmall"/>
      </w:pPr>
    </w:p>
    <w:p w:rsidR="00A007AD" w:rsidRPr="00084EE4" w:rsidRDefault="00A007AD" w:rsidP="00A007AD">
      <w:pPr>
        <w:pStyle w:val="CodeListingSmall"/>
      </w:pPr>
      <w:r w:rsidRPr="00084EE4">
        <w:t xml:space="preserve">            // params</w:t>
      </w:r>
    </w:p>
    <w:p w:rsidR="00A007AD" w:rsidRPr="00084EE4" w:rsidRDefault="00A007AD" w:rsidP="00A007AD">
      <w:pPr>
        <w:pStyle w:val="CodeListingSmall"/>
      </w:pPr>
      <w:r w:rsidRPr="00084EE4">
        <w:t xml:space="preserve">            buf = new StringBuffer("    Parameter: ");</w:t>
      </w:r>
    </w:p>
    <w:p w:rsidR="00A007AD" w:rsidRPr="00084EE4" w:rsidRDefault="00A007AD" w:rsidP="00A007AD">
      <w:pPr>
        <w:pStyle w:val="CodeListingSmall"/>
      </w:pPr>
      <w:r w:rsidRPr="00084EE4">
        <w:t xml:space="preserve">            for (int i=0;i&lt;params.length;i++){</w:t>
      </w:r>
    </w:p>
    <w:p w:rsidR="00A007AD" w:rsidRPr="00084EE4" w:rsidRDefault="00A007AD" w:rsidP="00A007AD">
      <w:pPr>
        <w:pStyle w:val="CodeListingSmall"/>
      </w:pPr>
      <w:r w:rsidRPr="00084EE4">
        <w:t xml:space="preserve">                buf.append(((params[i] == null) ? "NULL" : params[i].toString()) +</w:t>
      </w:r>
    </w:p>
    <w:p w:rsidR="00A007AD" w:rsidRPr="00084EE4" w:rsidRDefault="00A007AD" w:rsidP="00A007AD">
      <w:pPr>
        <w:pStyle w:val="CodeListingSmall"/>
      </w:pPr>
      <w:r w:rsidRPr="00084EE4">
        <w:t xml:space="preserve">                           "[" + signature[i] + "]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lastRenderedPageBreak/>
        <w:t xml:space="preserve">            System.out.println(buf.toString());</w:t>
      </w:r>
    </w:p>
    <w:p w:rsidR="00A007AD" w:rsidRPr="00084EE4" w:rsidRDefault="00A007AD" w:rsidP="00A007AD">
      <w:pPr>
        <w:pStyle w:val="CodeListingSmall"/>
      </w:pPr>
    </w:p>
    <w:p w:rsidR="00A007AD" w:rsidRPr="00084EE4" w:rsidRDefault="00A007AD" w:rsidP="00A007AD">
      <w:pPr>
        <w:pStyle w:val="CodeListingSmall"/>
      </w:pPr>
      <w:r w:rsidRPr="00084EE4">
        <w:t xml:space="preserve">            // do INVOKE</w:t>
      </w:r>
    </w:p>
    <w:p w:rsidR="00A007AD" w:rsidRPr="00084EE4" w:rsidRDefault="00A007AD" w:rsidP="00A007AD">
      <w:pPr>
        <w:pStyle w:val="CodeListingSmall"/>
      </w:pPr>
      <w:r w:rsidRPr="00084EE4">
        <w:t xml:space="preserve">            return getConnection().invoke(name, operationName, params, signature);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throw new WLSAutomationException("PROBLEM with JMXWrapper:invoke: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8387E" w:rsidRDefault="00A8387E" w:rsidP="005B5199">
      <w:pPr>
        <w:pStyle w:val="BodyText"/>
        <w:rPr>
          <w:rFonts w:eastAsia="MS Mincho"/>
        </w:rPr>
      </w:pPr>
    </w:p>
    <w:p w:rsidR="005B5199" w:rsidRDefault="005B5199" w:rsidP="005B5199">
      <w:pPr>
        <w:pStyle w:val="BodyText"/>
        <w:rPr>
          <w:rFonts w:eastAsia="MS Mincho"/>
        </w:rPr>
      </w:pPr>
    </w:p>
    <w:p w:rsidR="00A007AD" w:rsidRPr="00084EE4" w:rsidRDefault="00A007AD" w:rsidP="00A007AD">
      <w:pPr>
        <w:pStyle w:val="CodeCallout"/>
      </w:pPr>
      <w:r>
        <w:t>start_edit_session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Start an edit session.</w:t>
      </w:r>
    </w:p>
    <w:p w:rsidR="00A007AD" w:rsidRPr="00084EE4" w:rsidRDefault="00A007AD" w:rsidP="00A007AD">
      <w:pPr>
        <w:pStyle w:val="CodeListingSmall"/>
      </w:pPr>
      <w:r w:rsidRPr="00084EE4">
        <w:t xml:space="preserve">     * @return ObjectName</w:t>
      </w:r>
    </w:p>
    <w:p w:rsidR="00A007AD" w:rsidRPr="00084EE4" w:rsidRDefault="00A007AD" w:rsidP="00A007AD">
      <w:pPr>
        <w:pStyle w:val="CodeListingSmall"/>
      </w:pPr>
      <w:r w:rsidRPr="00084EE4">
        <w:t xml:space="preserve">     *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private ObjectName startEditSession()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System.out.println("JMXWrapper:startEditSession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 Get the object name for ConfigurationManagerMBean.</w:t>
      </w:r>
    </w:p>
    <w:p w:rsidR="00A007AD" w:rsidRPr="00084EE4" w:rsidRDefault="00A007AD" w:rsidP="00A007AD">
      <w:pPr>
        <w:pStyle w:val="CodeListingSmall"/>
      </w:pPr>
      <w:r w:rsidRPr="00084EE4">
        <w:t xml:space="preserve">           ObjectName cfgMgr = (ObjectName) getAttribute(service,"ConfigurationManager");</w:t>
      </w:r>
    </w:p>
    <w:p w:rsidR="00A007AD" w:rsidRPr="00084EE4" w:rsidRDefault="00A007AD" w:rsidP="00A007AD">
      <w:pPr>
        <w:pStyle w:val="CodeListingSmall"/>
      </w:pPr>
    </w:p>
    <w:p w:rsidR="00A007AD" w:rsidRPr="00084EE4" w:rsidRDefault="00A007AD" w:rsidP="00A007AD">
      <w:pPr>
        <w:pStyle w:val="CodeListingSmall"/>
      </w:pPr>
      <w:r w:rsidRPr="00084EE4">
        <w:t xml:space="preserve">           // use the configuration manager in order to start an edit session           </w:t>
      </w:r>
    </w:p>
    <w:p w:rsidR="00A007AD" w:rsidRPr="00084EE4" w:rsidRDefault="00A007AD" w:rsidP="00A007AD">
      <w:pPr>
        <w:pStyle w:val="CodeListingSmall"/>
      </w:pPr>
      <w:r w:rsidRPr="00084EE4">
        <w:t xml:space="preserve">           ObjectName domainConfigRoot = (ObjectName)invoke(cfgMgr,</w:t>
      </w:r>
    </w:p>
    <w:p w:rsidR="00A007AD" w:rsidRPr="00084EE4" w:rsidRDefault="00A007AD" w:rsidP="00A007AD">
      <w:pPr>
        <w:pStyle w:val="CodeListingSmall"/>
      </w:pPr>
      <w:r w:rsidRPr="00084EE4">
        <w:t xml:space="preserve">                   "startEdit", new Object[] {new Integer(60000),</w:t>
      </w:r>
    </w:p>
    <w:p w:rsidR="00A007AD" w:rsidRPr="00084EE4" w:rsidRDefault="00A007AD" w:rsidP="00A007AD">
      <w:pPr>
        <w:pStyle w:val="CodeListingSmall"/>
      </w:pPr>
      <w:r w:rsidRPr="00084EE4">
        <w:t xml:space="preserve">                   new Integer(120000)}, new String[] {"java.lang.Integer",</w:t>
      </w:r>
    </w:p>
    <w:p w:rsidR="00A007AD" w:rsidRPr="00084EE4" w:rsidRDefault="00A007AD" w:rsidP="00A007AD">
      <w:pPr>
        <w:pStyle w:val="CodeListingSmall"/>
      </w:pPr>
      <w:r w:rsidRPr="00084EE4">
        <w:t xml:space="preserve">                   "java.lang.Integer"});</w:t>
      </w:r>
    </w:p>
    <w:p w:rsidR="00A007AD" w:rsidRPr="00084EE4" w:rsidRDefault="00A007AD" w:rsidP="00A007AD">
      <w:pPr>
        <w:pStyle w:val="CodeListingSmall"/>
      </w:pPr>
      <w:r w:rsidRPr="00084EE4">
        <w:t xml:space="preserve">           if (domainConfigRoot == null)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Couldn't get the lock</w:t>
      </w:r>
    </w:p>
    <w:p w:rsidR="00A007AD" w:rsidRPr="00084EE4" w:rsidRDefault="00A007AD" w:rsidP="00A007AD">
      <w:pPr>
        <w:pStyle w:val="CodeListingSmall"/>
      </w:pPr>
      <w:r w:rsidRPr="00084EE4">
        <w:t xml:space="preserve">               throw new Exception("Somebody else is editing already");</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System.out.println("JMXWrapper:startEditSession finished !");</w:t>
      </w:r>
    </w:p>
    <w:p w:rsidR="00A007AD" w:rsidRPr="00084EE4" w:rsidRDefault="00A007AD" w:rsidP="00A007AD">
      <w:pPr>
        <w:pStyle w:val="CodeListingSmall"/>
      </w:pPr>
      <w:r w:rsidRPr="00084EE4">
        <w:t xml:space="preserve">           return domainConfigRoot;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System.out.println("PROBLEM with JMXWrapper:startEditSession: " + ex.getMessage(), ex);</w:t>
      </w:r>
    </w:p>
    <w:p w:rsidR="00A007AD" w:rsidRPr="00084EE4" w:rsidRDefault="00A007AD" w:rsidP="00A007AD">
      <w:pPr>
        <w:pStyle w:val="CodeListingSmall"/>
      </w:pPr>
      <w:r w:rsidRPr="00084EE4">
        <w:t xml:space="preserve">           throw new WLSAutomationException("PROBLEM with startEditSession: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start_nonedit_session</w:t>
      </w:r>
    </w:p>
    <w:p w:rsidR="00A007AD" w:rsidRPr="00084EE4" w:rsidRDefault="00A007AD" w:rsidP="00A007AD">
      <w:pPr>
        <w:pStyle w:val="CodeListingSmall"/>
      </w:pPr>
      <w:r w:rsidRPr="00084EE4">
        <w:t>private ObjectName startNONEditSession() throws WLSAutomationException</w:t>
      </w:r>
    </w:p>
    <w:p w:rsidR="00A007AD" w:rsidRPr="00084EE4" w:rsidRDefault="00A007AD" w:rsidP="00A007AD">
      <w:pPr>
        <w:pStyle w:val="CodeListingSmall"/>
      </w:pPr>
      <w:r w:rsidRPr="00084EE4">
        <w:t>{</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System.out.println("JMXWrapper:startNONEditSession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ObjectName domainMBean =(ObjectName) getAttribute(service,"DomainConfiguration");</w:t>
      </w:r>
    </w:p>
    <w:p w:rsidR="00A007AD" w:rsidRPr="00084EE4" w:rsidRDefault="00A007AD" w:rsidP="00A007AD">
      <w:pPr>
        <w:pStyle w:val="CodeListingSmall"/>
      </w:pPr>
      <w:r w:rsidRPr="00084EE4">
        <w:t xml:space="preserve">      return domainMBean;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System.out.println("PROBLEM with JMXWrapper:startNONEditSession: " + ex.getMessage);</w:t>
      </w:r>
    </w:p>
    <w:p w:rsidR="00A007AD" w:rsidRPr="00084EE4" w:rsidRDefault="00A007AD" w:rsidP="00A007AD">
      <w:pPr>
        <w:pStyle w:val="CodeListingSmall"/>
      </w:pPr>
      <w:r w:rsidRPr="00084EE4">
        <w:t xml:space="preserve">      throw new WLSAutomationException("PROBLEM with startNONEditSession: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connect</w:t>
      </w:r>
    </w:p>
    <w:p w:rsidR="00A007AD" w:rsidRPr="00084EE4" w:rsidRDefault="00A007AD" w:rsidP="00A007AD">
      <w:pPr>
        <w:pStyle w:val="CodeListingSmall"/>
      </w:pPr>
      <w:r w:rsidRPr="00084EE4">
        <w:t>public void connectToAdminServer(boolean edit,</w:t>
      </w:r>
    </w:p>
    <w:p w:rsidR="00A007AD" w:rsidRPr="00084EE4" w:rsidRDefault="00A007AD" w:rsidP="00A007AD">
      <w:pPr>
        <w:pStyle w:val="CodeListingSmall"/>
      </w:pPr>
      <w:r w:rsidRPr="00084EE4">
        <w:t xml:space="preserve">                                     String username,</w:t>
      </w:r>
    </w:p>
    <w:p w:rsidR="00A007AD" w:rsidRPr="00084EE4" w:rsidRDefault="00A007AD" w:rsidP="00A007AD">
      <w:pPr>
        <w:pStyle w:val="CodeListingSmall"/>
      </w:pPr>
      <w:r w:rsidRPr="00084EE4">
        <w:t xml:space="preserve">                                     String password,</w:t>
      </w:r>
    </w:p>
    <w:p w:rsidR="00A007AD" w:rsidRPr="00084EE4" w:rsidRDefault="00A007AD" w:rsidP="00A007AD">
      <w:pPr>
        <w:pStyle w:val="CodeListingSmall"/>
      </w:pPr>
      <w:r w:rsidRPr="00084EE4">
        <w:t xml:space="preserve">                                     String url,</w:t>
      </w:r>
    </w:p>
    <w:p w:rsidR="00A007AD" w:rsidRPr="00084EE4" w:rsidRDefault="00A007AD" w:rsidP="00A007AD">
      <w:pPr>
        <w:pStyle w:val="CodeListingSmall"/>
      </w:pPr>
      <w:r w:rsidRPr="00084EE4">
        <w:t xml:space="preserve">                                     boolean logConnectionProblems</w:t>
      </w:r>
    </w:p>
    <w:p w:rsidR="00A007AD" w:rsidRPr="00084EE4" w:rsidRDefault="00A007AD" w:rsidP="00A007AD">
      <w:pPr>
        <w:pStyle w:val="CodeListingSmall"/>
      </w:pPr>
      <w:r w:rsidRPr="00084EE4">
        <w:t xml:space="preserve">                                    ) throws WLSAutomationException</w:t>
      </w:r>
    </w:p>
    <w:p w:rsidR="00A007AD" w:rsidRPr="00084EE4" w:rsidRDefault="00A007AD" w:rsidP="00A007AD">
      <w:pPr>
        <w:pStyle w:val="CodeListingSmall"/>
      </w:pPr>
      <w:r w:rsidRPr="00084EE4">
        <w:t>{</w:t>
      </w:r>
    </w:p>
    <w:p w:rsidR="00A007AD" w:rsidRPr="00084EE4" w:rsidRDefault="00A007AD" w:rsidP="00A007AD">
      <w:pPr>
        <w:pStyle w:val="CodeListingSmall"/>
      </w:pPr>
      <w:r w:rsidRPr="00084EE4">
        <w:lastRenderedPageBreak/>
        <w:t xml:space="preserve">   try {</w:t>
      </w:r>
    </w:p>
    <w:p w:rsidR="00A007AD" w:rsidRPr="00084EE4" w:rsidRDefault="00A007AD" w:rsidP="00A007AD">
      <w:pPr>
        <w:pStyle w:val="CodeListingSmall"/>
      </w:pPr>
      <w:r w:rsidRPr="00084EE4">
        <w:t xml:space="preserve">     System.out.println("JMXWrapper:connectToAdminServer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initConnection(edit, url, username,password,logConnectionProblems);</w:t>
      </w:r>
    </w:p>
    <w:p w:rsidR="00A007AD" w:rsidRPr="00084EE4" w:rsidRDefault="00A007AD" w:rsidP="00A007AD">
      <w:pPr>
        <w:pStyle w:val="CodeListingSmall"/>
      </w:pPr>
    </w:p>
    <w:p w:rsidR="00A007AD" w:rsidRPr="00084EE4" w:rsidRDefault="00A007AD" w:rsidP="00A007AD">
      <w:pPr>
        <w:pStyle w:val="CodeListingSmall"/>
      </w:pPr>
      <w:r w:rsidRPr="00084EE4">
        <w:t xml:space="preserve">     // service depends on edit or NONedit mode</w:t>
      </w:r>
    </w:p>
    <w:p w:rsidR="00A007AD" w:rsidRPr="00084EE4" w:rsidRDefault="00A007AD" w:rsidP="00A007AD">
      <w:pPr>
        <w:pStyle w:val="CodeListingSmall"/>
      </w:pPr>
      <w:r w:rsidRPr="00084EE4">
        <w:t xml:space="preserve">     service = new ObjectName((edit ? "com.bea:Name=EditService,Type=weblogic.management.mbeanservers.edit.EditServiceMBean"</w:t>
      </w:r>
    </w:p>
    <w:p w:rsidR="00A007AD" w:rsidRPr="00084EE4" w:rsidRDefault="00A007AD" w:rsidP="00A007AD">
      <w:pPr>
        <w:pStyle w:val="CodeListingSmall"/>
      </w:pPr>
      <w:r w:rsidRPr="00084EE4">
        <w:t>: "com.bea:Name=DomainRuntimeService,Type=weblogic.management.mbeanservers.domainruntime.DomainRuntimeServiceMBean")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throw new WLSAutomationException("PROBLEM with connectToAdminServer: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activate_changes</w:t>
      </w:r>
    </w:p>
    <w:p w:rsidR="00A007AD" w:rsidRPr="00084EE4" w:rsidRDefault="00A007AD" w:rsidP="00A007AD">
      <w:pPr>
        <w:pStyle w:val="CodeListingSmall"/>
      </w:pPr>
      <w:r w:rsidRPr="00084EE4">
        <w:t xml:space="preserve">    private ObjectName activate()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System.out.println("JMXWrapper:activate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ObjectName cfgMgr = (ObjectName) getAttribute(service,"ConfigurationManager");</w:t>
      </w:r>
    </w:p>
    <w:p w:rsidR="00A007AD" w:rsidRPr="00084EE4" w:rsidRDefault="00A007AD" w:rsidP="00A007AD">
      <w:pPr>
        <w:pStyle w:val="CodeListingSmall"/>
      </w:pPr>
      <w:r w:rsidRPr="00084EE4">
        <w:t xml:space="preserve">            Object o = invoke(cfgMgr, "save", null, null);</w:t>
      </w:r>
    </w:p>
    <w:p w:rsidR="00A007AD" w:rsidRPr="00084EE4" w:rsidRDefault="00A007AD" w:rsidP="00A007AD">
      <w:pPr>
        <w:pStyle w:val="CodeListingSmall"/>
      </w:pPr>
      <w:r w:rsidRPr="00084EE4">
        <w:t xml:space="preserve">            ObjectName result = (ObjectName) invoke(cfgMgr,"activate",</w:t>
      </w:r>
    </w:p>
    <w:p w:rsidR="00A007AD" w:rsidRPr="00084EE4" w:rsidRDefault="00A007AD" w:rsidP="00A007AD">
      <w:pPr>
        <w:pStyle w:val="CodeListingSmall"/>
      </w:pPr>
      <w:r w:rsidRPr="00084EE4">
        <w:t xml:space="preserve">                                 new Object[] {new Long(120000)}, new String[] {"java.lang.Long"});</w:t>
      </w:r>
    </w:p>
    <w:p w:rsidR="00A007AD" w:rsidRPr="00084EE4" w:rsidRDefault="00A007AD" w:rsidP="00A007AD">
      <w:pPr>
        <w:pStyle w:val="CodeListingSmall"/>
      </w:pPr>
      <w:r w:rsidRPr="00084EE4">
        <w:t xml:space="preserve">            return result;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System.out.println("PROBLEM with JMXWrapper:activate: " + ex.getMessage());</w:t>
      </w:r>
    </w:p>
    <w:p w:rsidR="00A007AD" w:rsidRPr="00084EE4" w:rsidRDefault="00A007AD" w:rsidP="00A007AD">
      <w:pPr>
        <w:pStyle w:val="CodeListingSmall"/>
      </w:pPr>
      <w:r w:rsidRPr="00084EE4">
        <w:t xml:space="preserve">            throw new WLSAutomationException("PROBLEM with JMXWrapper:activate: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disconnect_adminserver</w:t>
      </w:r>
    </w:p>
    <w:p w:rsidR="00A007AD" w:rsidRPr="00084EE4" w:rsidRDefault="00A007AD" w:rsidP="00A007AD">
      <w:pPr>
        <w:pStyle w:val="CodeListingSmall"/>
      </w:pPr>
      <w:r w:rsidRPr="00084EE4">
        <w:t>public void disconnectFromAdminServer(boolean edit) throws WLSAutomationException</w:t>
      </w:r>
    </w:p>
    <w:p w:rsidR="00A007AD" w:rsidRPr="00084EE4" w:rsidRDefault="00A007AD" w:rsidP="00A007AD">
      <w:pPr>
        <w:pStyle w:val="CodeListingSmall"/>
      </w:pPr>
      <w:r w:rsidRPr="00084EE4">
        <w:t>{</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System.out.println("JMXWrapper:disconnectFromAdminServer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if (edit)</w:t>
      </w:r>
    </w:p>
    <w:p w:rsidR="00A007AD" w:rsidRPr="00084EE4" w:rsidRDefault="00A007AD" w:rsidP="00A007AD">
      <w:pPr>
        <w:pStyle w:val="CodeListingSmall"/>
      </w:pPr>
      <w:r w:rsidRPr="00084EE4">
        <w:t xml:space="preserve">      activate();</w:t>
      </w:r>
    </w:p>
    <w:p w:rsidR="00A007AD" w:rsidRPr="00084EE4" w:rsidRDefault="00A007AD" w:rsidP="00A007AD">
      <w:pPr>
        <w:pStyle w:val="CodeListingSmall"/>
      </w:pPr>
    </w:p>
    <w:p w:rsidR="00A007AD" w:rsidRPr="00084EE4" w:rsidRDefault="00A007AD" w:rsidP="00A007AD">
      <w:pPr>
        <w:pStyle w:val="CodeListingSmall"/>
      </w:pPr>
      <w:r w:rsidRPr="00084EE4">
        <w:t xml:space="preserve">      // Close the connection with the MBean server.</w:t>
      </w:r>
    </w:p>
    <w:p w:rsidR="00A007AD" w:rsidRPr="00084EE4" w:rsidRDefault="00A007AD" w:rsidP="00A007AD">
      <w:pPr>
        <w:pStyle w:val="CodeListingSmall"/>
      </w:pPr>
      <w:r w:rsidRPr="00084EE4">
        <w:t xml:space="preserve">      domainConfigRoot = null;</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connector.close();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 ignore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connector = null;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System.out.println("PROBLEM with disconnectFromAdminServer: " + ex.getMessage());</w:t>
      </w:r>
    </w:p>
    <w:p w:rsidR="00A007AD" w:rsidRPr="00084EE4" w:rsidRDefault="00A007AD" w:rsidP="00A007AD">
      <w:pPr>
        <w:pStyle w:val="CodeListingSmall"/>
      </w:pPr>
      <w:r w:rsidRPr="00084EE4">
        <w:t xml:space="preserve">      throw new WLSAutomationException("PROBLEM with disconnect: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domain_information</w:t>
      </w:r>
    </w:p>
    <w:p w:rsidR="00A007AD" w:rsidRPr="00084EE4" w:rsidRDefault="00A007AD" w:rsidP="00A007AD">
      <w:pPr>
        <w:pStyle w:val="CodeListingSmall"/>
      </w:pPr>
      <w:r w:rsidRPr="00084EE4">
        <w:t>public Hashtable&lt;String,String&gt; getMainServerDomainValues() throws WLSAutomationException</w:t>
      </w:r>
    </w:p>
    <w:p w:rsidR="00A007AD" w:rsidRPr="00084EE4" w:rsidRDefault="00A007AD" w:rsidP="00A007AD">
      <w:pPr>
        <w:pStyle w:val="CodeListingSmall"/>
      </w:pPr>
      <w:r w:rsidRPr="00084EE4">
        <w:t>{</w:t>
      </w:r>
    </w:p>
    <w:p w:rsidR="00A007AD" w:rsidRPr="00084EE4" w:rsidRDefault="00A007AD" w:rsidP="00A007AD">
      <w:pPr>
        <w:pStyle w:val="CodeListingSmall"/>
      </w:pPr>
      <w:r w:rsidRPr="00084EE4">
        <w:lastRenderedPageBreak/>
        <w:t xml:space="preserve">   try {</w:t>
      </w:r>
    </w:p>
    <w:p w:rsidR="00A007AD" w:rsidRPr="00084EE4" w:rsidRDefault="00A007AD" w:rsidP="00A007AD">
      <w:pPr>
        <w:pStyle w:val="CodeListingSmall"/>
      </w:pPr>
      <w:r w:rsidRPr="00084EE4">
        <w:t xml:space="preserve">      System.out.println("JMXWrapper:getMainServerDomainValues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Hashtable&lt;String,String&gt; result = new Hashtable&lt;String,String&gt;();</w:t>
      </w:r>
    </w:p>
    <w:p w:rsidR="00A007AD" w:rsidRPr="00084EE4" w:rsidRDefault="00A007AD" w:rsidP="00A007AD">
      <w:pPr>
        <w:pStyle w:val="CodeListingSmall"/>
      </w:pPr>
      <w:r w:rsidRPr="00084EE4">
        <w:t xml:space="preserve">      ObjectName domainMBean =(ObjectName) getAttribute(service,"DomainConfiguration");</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 adminServerName = (String) getAttribute(domainMBean,"AdminServerName");</w:t>
      </w:r>
    </w:p>
    <w:p w:rsidR="00A007AD" w:rsidRPr="00084EE4" w:rsidRDefault="00A007AD" w:rsidP="00A007AD">
      <w:pPr>
        <w:pStyle w:val="CodeListingSmall"/>
      </w:pPr>
      <w:r w:rsidRPr="00084EE4">
        <w:t xml:space="preserve">      String domainName = domainMBean.getKeyProperty("Name");</w:t>
      </w:r>
    </w:p>
    <w:p w:rsidR="00A007AD" w:rsidRPr="00084EE4" w:rsidRDefault="00A007AD" w:rsidP="00A007AD">
      <w:pPr>
        <w:pStyle w:val="CodeListingSmall"/>
      </w:pPr>
      <w:r w:rsidRPr="00084EE4">
        <w:t xml:space="preserve">      String domainRoot = (String) getAttribute(domainMBean,"RootDirectory");</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 configurationVersion = (String) getAttribute(domainMBean,"ConfigurationVersion");</w:t>
      </w:r>
    </w:p>
    <w:p w:rsidR="00A007AD" w:rsidRPr="00084EE4" w:rsidRDefault="00A007AD" w:rsidP="00A007AD">
      <w:pPr>
        <w:pStyle w:val="CodeListingSmall"/>
      </w:pPr>
    </w:p>
    <w:p w:rsidR="00A007AD" w:rsidRPr="00084EE4" w:rsidRDefault="00A007AD" w:rsidP="00A007AD">
      <w:pPr>
        <w:pStyle w:val="CodeListingSmall"/>
      </w:pPr>
      <w:r w:rsidRPr="00084EE4">
        <w:t xml:space="preserve">      result.put("adminServerName",adminServerName);</w:t>
      </w:r>
    </w:p>
    <w:p w:rsidR="00A007AD" w:rsidRPr="00084EE4" w:rsidRDefault="00A007AD" w:rsidP="00A007AD">
      <w:pPr>
        <w:pStyle w:val="CodeListingSmall"/>
      </w:pPr>
      <w:r w:rsidRPr="00084EE4">
        <w:t xml:space="preserve">      result.put("domainName",domainName);</w:t>
      </w:r>
    </w:p>
    <w:p w:rsidR="00A007AD" w:rsidRPr="00084EE4" w:rsidRDefault="00A007AD" w:rsidP="00A007AD">
      <w:pPr>
        <w:pStyle w:val="CodeListingSmall"/>
      </w:pPr>
      <w:r w:rsidRPr="00084EE4">
        <w:t xml:space="preserve">      result.put("domainRoot",domainRoot);</w:t>
      </w:r>
    </w:p>
    <w:p w:rsidR="00A007AD" w:rsidRPr="00084EE4" w:rsidRDefault="00A007AD" w:rsidP="00A007AD">
      <w:pPr>
        <w:pStyle w:val="CodeListingSmall"/>
      </w:pPr>
      <w:r w:rsidRPr="00084EE4">
        <w:t xml:space="preserve">      result.put("domainBase",domainRoot.substring(0,domainRoot.length()-(domainName.length()+1)));</w:t>
      </w:r>
    </w:p>
    <w:p w:rsidR="00A007AD" w:rsidRPr="00084EE4" w:rsidRDefault="00A007AD" w:rsidP="00A007AD">
      <w:pPr>
        <w:pStyle w:val="CodeListingSmall"/>
      </w:pPr>
      <w:r w:rsidRPr="00084EE4">
        <w:t xml:space="preserve">      result.put("configurationVersion",configurationVersion);</w:t>
      </w:r>
    </w:p>
    <w:p w:rsidR="00A007AD" w:rsidRPr="00084EE4" w:rsidRDefault="00A007AD" w:rsidP="00A007AD">
      <w:pPr>
        <w:pStyle w:val="CodeListingSmall"/>
      </w:pPr>
    </w:p>
    <w:p w:rsidR="00A007AD" w:rsidRPr="00084EE4" w:rsidRDefault="00A007AD" w:rsidP="00A007AD">
      <w:pPr>
        <w:pStyle w:val="CodeListingSmall"/>
      </w:pPr>
      <w:r w:rsidRPr="00084EE4">
        <w:t xml:space="preserve">      return result;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System.out.println("PROBLEM with getMainServerDomainValues: " + ex.getMessage(), ex);</w:t>
      </w:r>
    </w:p>
    <w:p w:rsidR="00A007AD" w:rsidRPr="00084EE4" w:rsidRDefault="00A007AD" w:rsidP="00A007AD">
      <w:pPr>
        <w:pStyle w:val="CodeListingSmall"/>
      </w:pPr>
      <w:r w:rsidRPr="00084EE4">
        <w:t xml:space="preserve">      throw new WLSAutomationException("PROBLEM with getDomainValues: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ind w:left="0"/>
      </w:pPr>
    </w:p>
    <w:p w:rsidR="00A007AD" w:rsidRDefault="00A007AD" w:rsidP="00A007AD">
      <w:pPr>
        <w:pStyle w:val="BodyText"/>
      </w:pPr>
    </w:p>
    <w:p w:rsidR="00A007AD" w:rsidRPr="00084EE4" w:rsidRDefault="00A007AD" w:rsidP="00A007AD">
      <w:pPr>
        <w:pStyle w:val="CodeCallout"/>
      </w:pPr>
      <w:r>
        <w:t>get_JMX_objectnames</w:t>
      </w:r>
    </w:p>
    <w:p w:rsidR="00A007AD" w:rsidRPr="00084EE4" w:rsidRDefault="00A007AD" w:rsidP="00A007AD">
      <w:pPr>
        <w:pStyle w:val="CodeListingSmall"/>
      </w:pPr>
      <w:r w:rsidRPr="00084EE4">
        <w:t xml:space="preserve">    public ArrayList&lt;ObjectName&gt; getManagedServerObjectNames()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ArrayList&lt;ObjectName&gt; result = new ArrayList&lt;ObjectName&gt;();</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System.out.println("JMXWrapper:getManagedServerObjectNames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ObjectName domainMBean =(ObjectName) getAttribute(service,"DomainConfiguration");</w:t>
      </w:r>
    </w:p>
    <w:p w:rsidR="00A007AD" w:rsidRPr="00084EE4" w:rsidRDefault="00A007AD" w:rsidP="00A007AD">
      <w:pPr>
        <w:pStyle w:val="CodeListingSmall"/>
      </w:pPr>
      <w:r w:rsidRPr="00084EE4">
        <w:t xml:space="preserve">            String adminServerName = (String) getAttribute(domainMBean,"AdminServerName");</w:t>
      </w:r>
    </w:p>
    <w:p w:rsidR="00A007AD" w:rsidRPr="00084EE4" w:rsidRDefault="00A007AD" w:rsidP="00A007AD">
      <w:pPr>
        <w:pStyle w:val="CodeListingSmall"/>
      </w:pPr>
    </w:p>
    <w:p w:rsidR="00A007AD" w:rsidRPr="00084EE4" w:rsidRDefault="00A007AD" w:rsidP="00A007AD">
      <w:pPr>
        <w:pStyle w:val="CodeListingSmall"/>
      </w:pPr>
      <w:r w:rsidRPr="00084EE4">
        <w:t xml:space="preserve">            ObjectName[] serverRuntimes = (ObjectName[])getAttribute(domainMBean,"Servers");</w:t>
      </w:r>
    </w:p>
    <w:p w:rsidR="00A007AD" w:rsidRPr="00084EE4" w:rsidRDefault="00A007AD" w:rsidP="00A007AD">
      <w:pPr>
        <w:pStyle w:val="CodeListingSmall"/>
      </w:pPr>
      <w:r w:rsidRPr="00084EE4">
        <w:t xml:space="preserve">            for (int i = 0; i &lt; serverRuntimes.length; i++)</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String tmp = serverRuntimes[i].getKeyProperty("Name");</w:t>
      </w:r>
    </w:p>
    <w:p w:rsidR="00A007AD" w:rsidRPr="00084EE4" w:rsidRDefault="00A007AD" w:rsidP="00A007AD">
      <w:pPr>
        <w:pStyle w:val="CodeListingSmall"/>
      </w:pPr>
      <w:r w:rsidRPr="00084EE4">
        <w:t xml:space="preserve">                 if (!tmp.equals(adminServerName))</w:t>
      </w:r>
    </w:p>
    <w:p w:rsidR="00A007AD" w:rsidRPr="00084EE4" w:rsidRDefault="00A007AD" w:rsidP="00A007AD">
      <w:pPr>
        <w:pStyle w:val="CodeListingSmall"/>
      </w:pPr>
      <w:r w:rsidRPr="00084EE4">
        <w:t xml:space="preserve">                     result.add(serverRuntimes[i]);</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return result;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System.out.println("PROBLEM with getManagedServerObjectNames: " + ex.getMessage(), ex);</w:t>
      </w:r>
    </w:p>
    <w:p w:rsidR="00A007AD" w:rsidRPr="00084EE4" w:rsidRDefault="00A007AD" w:rsidP="00A007AD">
      <w:pPr>
        <w:pStyle w:val="CodeListingSmall"/>
      </w:pPr>
      <w:r w:rsidRPr="00084EE4">
        <w:t xml:space="preserve">            throw new WLSAutomationException("PROBLEM with getMSObjectNames: " + ex.getMessage());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8387E" w:rsidRDefault="00A8387E" w:rsidP="00A007AD">
      <w:pPr>
        <w:pStyle w:val="BodyText"/>
      </w:pPr>
    </w:p>
    <w:p w:rsidR="005B5199" w:rsidRDefault="005B5199" w:rsidP="00A007AD">
      <w:pPr>
        <w:pStyle w:val="BodyText"/>
      </w:pPr>
    </w:p>
    <w:p w:rsidR="00A007AD" w:rsidRPr="00084EE4" w:rsidRDefault="00A007AD" w:rsidP="00A007AD">
      <w:pPr>
        <w:pStyle w:val="CodeCallout"/>
      </w:pPr>
      <w:r>
        <w:t>server_status</w:t>
      </w:r>
    </w:p>
    <w:p w:rsidR="00A007AD" w:rsidRPr="00084EE4" w:rsidRDefault="00A007AD" w:rsidP="00A007AD">
      <w:pPr>
        <w:pStyle w:val="CodeListingSmall"/>
      </w:pPr>
      <w:r w:rsidRPr="00084EE4">
        <w:t xml:space="preserve">    public String getServerState(String serverName)  throws WLSAutomationException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System.out.println("JMXWrapper:getServerState called !");</w:t>
      </w:r>
    </w:p>
    <w:p w:rsidR="00A007AD" w:rsidRPr="00084EE4" w:rsidRDefault="00A007AD" w:rsidP="00A007AD">
      <w:pPr>
        <w:pStyle w:val="CodeListingSmall"/>
      </w:pPr>
    </w:p>
    <w:p w:rsidR="00A007AD" w:rsidRPr="00084EE4" w:rsidRDefault="00A007AD" w:rsidP="00A007AD">
      <w:pPr>
        <w:pStyle w:val="CodeListingSmall"/>
      </w:pPr>
      <w:r w:rsidRPr="00084EE4">
        <w:t xml:space="preserve">             ObjectName serverRuntimeObjectName = new ObjectName("com.bea:Name=" + serverName +   </w:t>
      </w:r>
    </w:p>
    <w:p w:rsidR="00A007AD" w:rsidRPr="00084EE4" w:rsidRDefault="00A007AD" w:rsidP="00A007AD">
      <w:pPr>
        <w:pStyle w:val="CodeListingSmall"/>
      </w:pPr>
      <w:r w:rsidRPr="00084EE4">
        <w:t xml:space="preserve">             ",Type=ServerLifeCycleRuntime");</w:t>
      </w:r>
    </w:p>
    <w:p w:rsidR="00A007AD" w:rsidRPr="00084EE4" w:rsidRDefault="00A007AD" w:rsidP="00A007AD">
      <w:pPr>
        <w:pStyle w:val="CodeListingSmall"/>
      </w:pPr>
    </w:p>
    <w:p w:rsidR="00A007AD" w:rsidRPr="00084EE4" w:rsidRDefault="00A007AD" w:rsidP="00A007AD">
      <w:pPr>
        <w:pStyle w:val="CodeListingSmall"/>
      </w:pPr>
      <w:r w:rsidRPr="00084EE4">
        <w:t xml:space="preserve">             return (String)getAttribute(serverRuntimeObjectName,"State");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System.out.println("PROBLEM with JMXWrapper:getServerState: " + ex.getMessage());</w:t>
      </w:r>
    </w:p>
    <w:p w:rsidR="00A007AD" w:rsidRPr="00084EE4" w:rsidRDefault="00A007AD" w:rsidP="00A007AD">
      <w:pPr>
        <w:pStyle w:val="CodeListingSmall"/>
      </w:pPr>
      <w:r w:rsidRPr="00084EE4">
        <w:t xml:space="preserve">             return "_UNKNOWN_ERROR_";</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lastRenderedPageBreak/>
        <w:t xml:space="preserve">    }</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open_multiple_connections</w:t>
      </w:r>
    </w:p>
    <w:p w:rsidR="00A007AD" w:rsidRPr="00084EE4" w:rsidRDefault="00A007AD" w:rsidP="00A007AD">
      <w:pPr>
        <w:pStyle w:val="CodeListingSmall"/>
      </w:pPr>
      <w:r w:rsidRPr="00084EE4">
        <w:t>public class ParallelAccessTest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public static void main(String[] args)</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JMXThreadTest myJMXThreadTest;</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 create globalProperties from File</w:t>
      </w:r>
    </w:p>
    <w:p w:rsidR="00A007AD" w:rsidRPr="00084EE4" w:rsidRDefault="00A007AD" w:rsidP="00A007AD">
      <w:pPr>
        <w:pStyle w:val="CodeListingSmall"/>
      </w:pPr>
      <w:r w:rsidRPr="00084EE4">
        <w:t xml:space="preserve">           Properties globalProperties = new Properties();</w:t>
      </w:r>
    </w:p>
    <w:p w:rsidR="00A007AD" w:rsidRPr="00084EE4" w:rsidRDefault="00A007AD" w:rsidP="00A007AD">
      <w:pPr>
        <w:pStyle w:val="CodeListingSmall"/>
      </w:pPr>
      <w:r w:rsidRPr="00084EE4">
        <w:t xml:space="preserve">           globalProperties.load(new FileInputStream(args[0]));</w:t>
      </w:r>
    </w:p>
    <w:p w:rsidR="00A007AD" w:rsidRPr="00084EE4" w:rsidRDefault="00A007AD" w:rsidP="00A007AD">
      <w:pPr>
        <w:pStyle w:val="CodeListingSmall"/>
      </w:pPr>
      <w:r w:rsidRPr="00084EE4">
        <w:t xml:space="preserve">           int counter=1;</w:t>
      </w:r>
    </w:p>
    <w:p w:rsidR="00A007AD" w:rsidRPr="00084EE4" w:rsidRDefault="00A007AD" w:rsidP="00A007AD">
      <w:pPr>
        <w:pStyle w:val="CodeListingSmall"/>
      </w:pPr>
      <w:r w:rsidRPr="00084EE4">
        <w:t xml:space="preserve">           while (globalProperties.getProperty("domain."+counter+".name") != null)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myJMXThreadTest =</w:t>
      </w:r>
    </w:p>
    <w:p w:rsidR="00A007AD" w:rsidRPr="00084EE4" w:rsidRDefault="00A007AD" w:rsidP="00A007AD">
      <w:pPr>
        <w:pStyle w:val="CodeListingSmall"/>
      </w:pPr>
      <w:r w:rsidRPr="00084EE4">
        <w:t xml:space="preserve">                       new JMXThreadTest(counter,</w:t>
      </w:r>
    </w:p>
    <w:p w:rsidR="00A007AD" w:rsidRPr="00084EE4" w:rsidRDefault="00A007AD" w:rsidP="00A007AD">
      <w:pPr>
        <w:pStyle w:val="CodeListingSmall"/>
      </w:pPr>
      <w:r w:rsidRPr="00084EE4">
        <w:t xml:space="preserve">                                         globalProperties.getProperty("domain."+counter+".url"),</w:t>
      </w:r>
    </w:p>
    <w:p w:rsidR="00A007AD" w:rsidRPr="00084EE4" w:rsidRDefault="00A007AD" w:rsidP="00A007AD">
      <w:pPr>
        <w:pStyle w:val="CodeListingSmall"/>
      </w:pPr>
      <w:r w:rsidRPr="00084EE4">
        <w:t xml:space="preserve">                                         globalProperties.getProperty("domain."+counter+".user"),</w:t>
      </w:r>
    </w:p>
    <w:p w:rsidR="00A007AD" w:rsidRPr="00084EE4" w:rsidRDefault="00A007AD" w:rsidP="00A007AD">
      <w:pPr>
        <w:pStyle w:val="CodeListingSmall"/>
      </w:pPr>
      <w:r w:rsidRPr="00084EE4">
        <w:t xml:space="preserve">                                         globalProperties.getProperty("domain."+counter+".password"),</w:t>
      </w:r>
    </w:p>
    <w:p w:rsidR="00A007AD" w:rsidRPr="00084EE4" w:rsidRDefault="00A007AD" w:rsidP="00A007AD">
      <w:pPr>
        <w:pStyle w:val="CodeListingSmall"/>
      </w:pPr>
      <w:r w:rsidRPr="00084EE4">
        <w:t xml:space="preserve">                                         Integer.parseInt(globalProperties.getProperty(</w:t>
      </w:r>
    </w:p>
    <w:p w:rsidR="00A007AD" w:rsidRPr="00084EE4" w:rsidRDefault="00A007AD" w:rsidP="00A007AD">
      <w:pPr>
        <w:pStyle w:val="CodeListingSmall"/>
      </w:pPr>
      <w:r w:rsidRPr="00084EE4">
        <w:t xml:space="preserve">                                                         ("domain."+counter+"reloadinterval","3"))</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myJMXThreadTest.start();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counter++;</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Default="00A007AD" w:rsidP="00A007AD">
      <w:pPr>
        <w:pStyle w:val="BodyText"/>
      </w:pPr>
    </w:p>
    <w:p w:rsidR="005B5199" w:rsidRPr="00084EE4" w:rsidRDefault="005B5199" w:rsidP="00A007AD">
      <w:pPr>
        <w:pStyle w:val="BodyText"/>
      </w:pPr>
    </w:p>
    <w:p w:rsidR="00A007AD" w:rsidRPr="00084EE4" w:rsidRDefault="00A007AD" w:rsidP="00A007AD">
      <w:pPr>
        <w:pStyle w:val="CodeCallout"/>
      </w:pPr>
      <w:r>
        <w:t>multi-threading_example</w:t>
      </w:r>
    </w:p>
    <w:p w:rsidR="00A007AD" w:rsidRPr="00084EE4" w:rsidRDefault="00A007AD" w:rsidP="00A007AD">
      <w:pPr>
        <w:pStyle w:val="CodeListingSmall"/>
      </w:pPr>
      <w:r w:rsidRPr="00084EE4">
        <w:t>import java.util.*;</w:t>
      </w:r>
    </w:p>
    <w:p w:rsidR="00A007AD" w:rsidRPr="00084EE4" w:rsidRDefault="00A007AD" w:rsidP="00A007AD">
      <w:pPr>
        <w:pStyle w:val="CodeListingSmall"/>
      </w:pPr>
      <w:r w:rsidRPr="00084EE4">
        <w:t>import javax.management.MBeanServerConnection;</w:t>
      </w:r>
    </w:p>
    <w:p w:rsidR="00A007AD" w:rsidRPr="00084EE4" w:rsidRDefault="00A007AD" w:rsidP="00A007AD">
      <w:pPr>
        <w:pStyle w:val="CodeListingSmall"/>
      </w:pPr>
      <w:r w:rsidRPr="00084EE4">
        <w:t>import javax.management.ObjectName;</w:t>
      </w:r>
    </w:p>
    <w:p w:rsidR="00A007AD" w:rsidRPr="00084EE4" w:rsidRDefault="00A007AD" w:rsidP="00A007AD">
      <w:pPr>
        <w:pStyle w:val="CodeListingSmall"/>
      </w:pPr>
      <w:r w:rsidRPr="00084EE4">
        <w:t>import javax.management.remote.*;</w:t>
      </w:r>
    </w:p>
    <w:p w:rsidR="00A007AD" w:rsidRPr="00084EE4" w:rsidRDefault="00A007AD" w:rsidP="00A007AD">
      <w:pPr>
        <w:pStyle w:val="CodeListingSmall"/>
      </w:pPr>
      <w:r w:rsidRPr="00084EE4">
        <w:t>import javax.naming.Context;</w:t>
      </w:r>
    </w:p>
    <w:p w:rsidR="00A007AD" w:rsidRPr="00084EE4" w:rsidRDefault="00A007AD" w:rsidP="00A007AD">
      <w:pPr>
        <w:pStyle w:val="CodeListingSmall"/>
      </w:pPr>
      <w:r w:rsidRPr="00084EE4">
        <w:t>import java.io.FileOutputStream;</w:t>
      </w:r>
    </w:p>
    <w:p w:rsidR="00A007AD" w:rsidRPr="00084EE4" w:rsidRDefault="00A007AD" w:rsidP="00A007AD">
      <w:pPr>
        <w:pStyle w:val="CodeListingSmall"/>
      </w:pPr>
    </w:p>
    <w:p w:rsidR="00A007AD" w:rsidRPr="00084EE4" w:rsidRDefault="00A007AD" w:rsidP="00A007AD">
      <w:pPr>
        <w:pStyle w:val="CodeListingSmall"/>
      </w:pPr>
      <w:r w:rsidRPr="00084EE4">
        <w:t>public class JMXThreadTest extends Thread  {</w:t>
      </w:r>
    </w:p>
    <w:p w:rsidR="00A007AD" w:rsidRPr="00084EE4" w:rsidRDefault="00A007AD" w:rsidP="00A007AD">
      <w:pPr>
        <w:pStyle w:val="CodeListingSmall"/>
      </w:pPr>
      <w:r w:rsidRPr="00084EE4">
        <w:t xml:space="preserve">    // active (if any) mbean server connection</w:t>
      </w:r>
    </w:p>
    <w:p w:rsidR="00A007AD" w:rsidRPr="00084EE4" w:rsidRDefault="00A007AD" w:rsidP="00A007AD">
      <w:pPr>
        <w:pStyle w:val="CodeListingSmall"/>
      </w:pPr>
      <w:r w:rsidRPr="00084EE4">
        <w:t xml:space="preserve">    private MBeanServerConnection connection;</w:t>
      </w:r>
    </w:p>
    <w:p w:rsidR="00A007AD" w:rsidRPr="00084EE4" w:rsidRDefault="00A007AD" w:rsidP="00A007AD">
      <w:pPr>
        <w:pStyle w:val="CodeListingSmall"/>
      </w:pPr>
    </w:p>
    <w:p w:rsidR="00A007AD" w:rsidRPr="00084EE4" w:rsidRDefault="00A007AD" w:rsidP="00A007AD">
      <w:pPr>
        <w:pStyle w:val="CodeListingSmall"/>
      </w:pPr>
      <w:r w:rsidRPr="00084EE4">
        <w:t xml:space="preserve">    // connector</w:t>
      </w:r>
    </w:p>
    <w:p w:rsidR="00A007AD" w:rsidRPr="00084EE4" w:rsidRDefault="00A007AD" w:rsidP="00A007AD">
      <w:pPr>
        <w:pStyle w:val="CodeListingSmall"/>
      </w:pPr>
      <w:r w:rsidRPr="00084EE4">
        <w:t xml:space="preserve">    private JMXConnector connector;</w:t>
      </w:r>
    </w:p>
    <w:p w:rsidR="00A007AD" w:rsidRPr="00084EE4" w:rsidRDefault="00A007AD" w:rsidP="00A007AD">
      <w:pPr>
        <w:pStyle w:val="CodeListingSmall"/>
      </w:pPr>
    </w:p>
    <w:p w:rsidR="00A007AD" w:rsidRPr="00084EE4" w:rsidRDefault="00A007AD" w:rsidP="00A007AD">
      <w:pPr>
        <w:pStyle w:val="CodeListingSmall"/>
      </w:pPr>
      <w:r w:rsidRPr="00084EE4">
        <w:t xml:space="preserve">    private ObjectName domainRuntimeService = null;</w:t>
      </w:r>
    </w:p>
    <w:p w:rsidR="00A007AD" w:rsidRPr="00084EE4" w:rsidRDefault="00A007AD" w:rsidP="00A007AD">
      <w:pPr>
        <w:pStyle w:val="CodeListingSmall"/>
      </w:pPr>
    </w:p>
    <w:p w:rsidR="00A007AD" w:rsidRPr="00084EE4" w:rsidRDefault="00A007AD" w:rsidP="00A007AD">
      <w:pPr>
        <w:pStyle w:val="CodeListingSmall"/>
      </w:pPr>
      <w:r w:rsidRPr="00084EE4">
        <w:t xml:space="preserve">    private ObjectName domainMBean = null;</w:t>
      </w:r>
    </w:p>
    <w:p w:rsidR="00A007AD" w:rsidRPr="00084EE4" w:rsidRDefault="00A007AD" w:rsidP="00A007AD">
      <w:pPr>
        <w:pStyle w:val="CodeListingSmall"/>
      </w:pPr>
    </w:p>
    <w:p w:rsidR="00A007AD" w:rsidRPr="00084EE4" w:rsidRDefault="00A007AD" w:rsidP="00A007AD">
      <w:pPr>
        <w:pStyle w:val="CodeListingSmall"/>
      </w:pPr>
      <w:r w:rsidRPr="00084EE4">
        <w:t xml:space="preserve">    private int internalReloadInterval = 0;</w:t>
      </w:r>
    </w:p>
    <w:p w:rsidR="00A007AD" w:rsidRPr="00084EE4" w:rsidRDefault="00A007AD" w:rsidP="00A007AD">
      <w:pPr>
        <w:pStyle w:val="CodeListingSmall"/>
      </w:pPr>
    </w:p>
    <w:p w:rsidR="00A007AD" w:rsidRPr="00084EE4" w:rsidRDefault="00A007AD" w:rsidP="00A007AD">
      <w:pPr>
        <w:pStyle w:val="CodeListingSmall"/>
      </w:pPr>
      <w:r w:rsidRPr="00084EE4">
        <w:t xml:space="preserve">    private int id;</w:t>
      </w:r>
    </w:p>
    <w:p w:rsidR="00A007AD" w:rsidRPr="00084EE4" w:rsidRDefault="00A007AD" w:rsidP="00A007AD">
      <w:pPr>
        <w:pStyle w:val="CodeListingSmall"/>
      </w:pPr>
    </w:p>
    <w:p w:rsidR="00A007AD" w:rsidRPr="00084EE4" w:rsidRDefault="00A007AD" w:rsidP="00A007AD">
      <w:pPr>
        <w:pStyle w:val="CodeListingSmall"/>
      </w:pPr>
      <w:r w:rsidRPr="00084EE4">
        <w:t xml:space="preserve">    private boolean endOfLoop = false;</w:t>
      </w:r>
    </w:p>
    <w:p w:rsidR="00A007AD" w:rsidRPr="00084EE4" w:rsidRDefault="00A007AD" w:rsidP="00A007AD">
      <w:pPr>
        <w:pStyle w:val="CodeListingSmall"/>
      </w:pPr>
    </w:p>
    <w:p w:rsidR="00A007AD" w:rsidRPr="00084EE4" w:rsidRDefault="00A007AD" w:rsidP="00A007AD">
      <w:pPr>
        <w:pStyle w:val="CodeListingSmall"/>
      </w:pPr>
      <w:r w:rsidRPr="00084EE4">
        <w:t xml:space="preserve">    public JMXThreadTest(int _id, String url, String username, String password, int reloadInterval)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id = _id;</w:t>
      </w:r>
    </w:p>
    <w:p w:rsidR="00A007AD" w:rsidRPr="00084EE4" w:rsidRDefault="00A007AD" w:rsidP="00A007AD">
      <w:pPr>
        <w:pStyle w:val="CodeListingSmall"/>
      </w:pPr>
      <w:r w:rsidRPr="00084EE4">
        <w:t xml:space="preserve">            internalReloadInterval = reloadInterval;</w:t>
      </w:r>
    </w:p>
    <w:p w:rsidR="00A007AD" w:rsidRPr="00084EE4" w:rsidRDefault="00A007AD" w:rsidP="00A007AD">
      <w:pPr>
        <w:pStyle w:val="CodeListingSmall"/>
      </w:pPr>
    </w:p>
    <w:p w:rsidR="00A007AD" w:rsidRPr="00084EE4" w:rsidRDefault="00A007AD" w:rsidP="00A007AD">
      <w:pPr>
        <w:pStyle w:val="CodeListingSmall"/>
      </w:pPr>
      <w:r w:rsidRPr="00084EE4">
        <w:lastRenderedPageBreak/>
        <w:t xml:space="preserve">            // get protocol from URL string</w:t>
      </w:r>
    </w:p>
    <w:p w:rsidR="00A007AD" w:rsidRPr="00084EE4" w:rsidRDefault="00A007AD" w:rsidP="00A007AD">
      <w:pPr>
        <w:pStyle w:val="CodeListingSmall"/>
      </w:pPr>
      <w:r w:rsidRPr="00084EE4">
        <w:t xml:space="preserve">            String protocol = url.substring(0,url.indexOf("://"));</w:t>
      </w:r>
    </w:p>
    <w:p w:rsidR="00A007AD" w:rsidRPr="00084EE4" w:rsidRDefault="00A007AD" w:rsidP="00A007AD">
      <w:pPr>
        <w:pStyle w:val="CodeListingSmall"/>
      </w:pPr>
    </w:p>
    <w:p w:rsidR="00A007AD" w:rsidRPr="00084EE4" w:rsidRDefault="00A007AD" w:rsidP="00A007AD">
      <w:pPr>
        <w:pStyle w:val="CodeListingSmall"/>
      </w:pPr>
      <w:r w:rsidRPr="00084EE4">
        <w:t xml:space="preserve">            // get hostname from URL string</w:t>
      </w:r>
    </w:p>
    <w:p w:rsidR="00A007AD" w:rsidRPr="00084EE4" w:rsidRDefault="00A007AD" w:rsidP="00A007AD">
      <w:pPr>
        <w:pStyle w:val="CodeListingSmall"/>
      </w:pPr>
      <w:r w:rsidRPr="00084EE4">
        <w:t xml:space="preserve">            String hostname = url.substring(url.indexOf("//")+2, </w:t>
      </w:r>
    </w:p>
    <w:p w:rsidR="00A007AD" w:rsidRPr="00084EE4" w:rsidRDefault="00A007AD" w:rsidP="00A007AD">
      <w:pPr>
        <w:pStyle w:val="CodeListingSmall"/>
      </w:pPr>
      <w:r w:rsidRPr="00084EE4">
        <w:t xml:space="preserve">                                            url.indexOf(":",protocol.length()+3));</w:t>
      </w:r>
    </w:p>
    <w:p w:rsidR="00A007AD" w:rsidRPr="00084EE4" w:rsidRDefault="00A007AD" w:rsidP="00A007AD">
      <w:pPr>
        <w:pStyle w:val="CodeListingSmall"/>
      </w:pPr>
    </w:p>
    <w:p w:rsidR="00A007AD" w:rsidRPr="00084EE4" w:rsidRDefault="00A007AD" w:rsidP="00A007AD">
      <w:pPr>
        <w:pStyle w:val="CodeListingSmall"/>
      </w:pPr>
      <w:r w:rsidRPr="00084EE4">
        <w:t xml:space="preserve">            // get port from URL string</w:t>
      </w:r>
    </w:p>
    <w:p w:rsidR="00A007AD" w:rsidRPr="00084EE4" w:rsidRDefault="00A007AD" w:rsidP="00A007AD">
      <w:pPr>
        <w:pStyle w:val="CodeListingSmall"/>
      </w:pPr>
      <w:r w:rsidRPr="00084EE4">
        <w:t xml:space="preserve">            String portString = url.substring(url.indexOf(":",protocol.length()+3)+1,url.length());</w:t>
      </w:r>
    </w:p>
    <w:p w:rsidR="00A007AD" w:rsidRPr="00084EE4" w:rsidRDefault="00A007AD" w:rsidP="00A007AD">
      <w:pPr>
        <w:pStyle w:val="CodeListingSmall"/>
      </w:pPr>
    </w:p>
    <w:p w:rsidR="00A007AD" w:rsidRPr="00084EE4" w:rsidRDefault="00A007AD" w:rsidP="00A007AD">
      <w:pPr>
        <w:pStyle w:val="CodeListingSmall"/>
      </w:pPr>
      <w:r w:rsidRPr="00084EE4">
        <w:t xml:space="preserve">            Integer portInteger = Integer.valueOf(portString);</w:t>
      </w:r>
    </w:p>
    <w:p w:rsidR="00A007AD" w:rsidRPr="00084EE4" w:rsidRDefault="00A007AD" w:rsidP="00A007AD">
      <w:pPr>
        <w:pStyle w:val="CodeListingSmall"/>
      </w:pPr>
      <w:r w:rsidRPr="00084EE4">
        <w:t xml:space="preserve">            int port = portInteger.intValue();</w:t>
      </w:r>
    </w:p>
    <w:p w:rsidR="00A007AD" w:rsidRPr="00084EE4" w:rsidRDefault="00A007AD" w:rsidP="00A007AD">
      <w:pPr>
        <w:pStyle w:val="CodeListingSmall"/>
      </w:pPr>
      <w:r w:rsidRPr="00084EE4">
        <w:t xml:space="preserve">            JMXServiceURL serviceURL = new JMXServiceURL(protocol, hostname, port,</w:t>
      </w:r>
    </w:p>
    <w:p w:rsidR="00A007AD" w:rsidRPr="00084EE4" w:rsidRDefault="00A007AD" w:rsidP="00A007AD">
      <w:pPr>
        <w:pStyle w:val="CodeListingSmall"/>
      </w:pPr>
      <w:r w:rsidRPr="00084EE4">
        <w:t xml:space="preserve">                           "/jndi/weblogic.management.mbeanservers.domainruntime");</w:t>
      </w:r>
    </w:p>
    <w:p w:rsidR="00A007AD" w:rsidRPr="00084EE4" w:rsidRDefault="00A007AD" w:rsidP="00A007AD">
      <w:pPr>
        <w:pStyle w:val="CodeListingSmall"/>
      </w:pPr>
    </w:p>
    <w:p w:rsidR="00A007AD" w:rsidRPr="00084EE4" w:rsidRDefault="00A007AD" w:rsidP="00A007AD">
      <w:pPr>
        <w:pStyle w:val="CodeListingSmall"/>
      </w:pPr>
      <w:r w:rsidRPr="00084EE4">
        <w:t xml:space="preserve">            Hashtable h = new Hashtable();</w:t>
      </w:r>
    </w:p>
    <w:p w:rsidR="00A007AD" w:rsidRPr="00084EE4" w:rsidRDefault="00A007AD" w:rsidP="00A007AD">
      <w:pPr>
        <w:pStyle w:val="CodeListingSmall"/>
      </w:pPr>
      <w:r w:rsidRPr="00084EE4">
        <w:t xml:space="preserve">            h.put(Context.SECURITY_PRINCIPAL, username);</w:t>
      </w:r>
    </w:p>
    <w:p w:rsidR="00A007AD" w:rsidRPr="00084EE4" w:rsidRDefault="00A007AD" w:rsidP="00A007AD">
      <w:pPr>
        <w:pStyle w:val="CodeListingSmall"/>
      </w:pPr>
      <w:r w:rsidRPr="00084EE4">
        <w:t xml:space="preserve">            h.put(Context.SECURITY_CREDENTIALS, password);</w:t>
      </w:r>
    </w:p>
    <w:p w:rsidR="00A007AD" w:rsidRPr="00084EE4" w:rsidRDefault="00A007AD" w:rsidP="00A007AD">
      <w:pPr>
        <w:pStyle w:val="CodeListingSmall"/>
      </w:pPr>
      <w:r w:rsidRPr="00084EE4">
        <w:t xml:space="preserve">            h.put(JMXConnectorFactory.PROTOCOL_PROVIDER_PACKAGES,"weblogic.management.remote");</w:t>
      </w:r>
    </w:p>
    <w:p w:rsidR="00A007AD" w:rsidRPr="00084EE4" w:rsidRDefault="00A007AD" w:rsidP="00A007AD">
      <w:pPr>
        <w:pStyle w:val="CodeListingSmall"/>
      </w:pPr>
      <w:r w:rsidRPr="00084EE4">
        <w:t xml:space="preserve">            connector = JMXConnectorFactory.connect(serviceURL, h);</w:t>
      </w:r>
    </w:p>
    <w:p w:rsidR="00A007AD" w:rsidRPr="00084EE4" w:rsidRDefault="00A007AD" w:rsidP="00A007AD">
      <w:pPr>
        <w:pStyle w:val="CodeListingSmall"/>
      </w:pPr>
      <w:r w:rsidRPr="00084EE4">
        <w:t xml:space="preserve">            connection = connector.getMBeanServerConnection();</w:t>
      </w:r>
    </w:p>
    <w:p w:rsidR="00A007AD" w:rsidRPr="00084EE4" w:rsidRDefault="00A007AD" w:rsidP="00A007AD">
      <w:pPr>
        <w:pStyle w:val="CodeListingSmall"/>
      </w:pPr>
    </w:p>
    <w:p w:rsidR="00A007AD" w:rsidRPr="00084EE4" w:rsidRDefault="00A007AD" w:rsidP="00A007AD">
      <w:pPr>
        <w:pStyle w:val="CodeListingSmall"/>
      </w:pPr>
      <w:r w:rsidRPr="00084EE4">
        <w:t xml:space="preserve">            domainRuntimeService = new ObjectName("com.bea:Name=DomainRuntimeService,Type=weblogic.management.mbeanservers.domainruntime.DomainRuntimeServiceMBean");</w:t>
      </w:r>
    </w:p>
    <w:p w:rsidR="00A007AD" w:rsidRPr="00084EE4" w:rsidRDefault="00A007AD" w:rsidP="00A007AD">
      <w:pPr>
        <w:pStyle w:val="CodeListingSmall"/>
      </w:pPr>
      <w:r w:rsidRPr="00084EE4">
        <w:t xml:space="preserve">            domainMBean =(ObjectName) </w:t>
      </w:r>
    </w:p>
    <w:p w:rsidR="00A007AD" w:rsidRPr="00084EE4" w:rsidRDefault="00A007AD" w:rsidP="00A007AD">
      <w:pPr>
        <w:pStyle w:val="CodeListingSmall"/>
      </w:pPr>
      <w:r w:rsidRPr="00084EE4">
        <w:t xml:space="preserve">                          connection.getAttribute(domainRuntimeService,"DomainConfiguration");</w:t>
      </w:r>
    </w:p>
    <w:p w:rsidR="00A007AD" w:rsidRPr="00084EE4" w:rsidRDefault="00A007AD" w:rsidP="00A007AD">
      <w:pPr>
        <w:pStyle w:val="CodeListingSmall"/>
      </w:pP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p>
    <w:p w:rsidR="00A007AD" w:rsidRPr="00084EE4" w:rsidRDefault="00A007AD" w:rsidP="00A007AD">
      <w:pPr>
        <w:pStyle w:val="CodeListingSmall"/>
      </w:pPr>
      <w:r w:rsidRPr="00084EE4">
        <w:t xml:space="preserve">   public void run()  {</w:t>
      </w:r>
    </w:p>
    <w:p w:rsidR="00A007AD" w:rsidRPr="00084EE4" w:rsidRDefault="00A007AD" w:rsidP="00A007AD">
      <w:pPr>
        <w:pStyle w:val="CodeListingSmall"/>
      </w:pPr>
      <w:r w:rsidRPr="00084EE4">
        <w:t xml:space="preserve">      while(!endOfLoop)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getServersInformation();</w:t>
      </w:r>
    </w:p>
    <w:p w:rsidR="00A007AD" w:rsidRPr="00084EE4" w:rsidRDefault="00A007AD" w:rsidP="00A007AD">
      <w:pPr>
        <w:pStyle w:val="CodeListingSmall"/>
      </w:pP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Thread.currentThread().sleep(internalReloadInterval*1000);</w:t>
      </w:r>
    </w:p>
    <w:p w:rsidR="00A007AD" w:rsidRPr="00084EE4" w:rsidRDefault="00A007AD" w:rsidP="00A007AD">
      <w:pPr>
        <w:pStyle w:val="CodeListingSmall"/>
      </w:pPr>
      <w:r w:rsidRPr="00084EE4">
        <w:t xml:space="preserve">         }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 ignore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p>
    <w:p w:rsidR="00A007AD" w:rsidRPr="00084EE4" w:rsidRDefault="00A007AD" w:rsidP="00A007AD">
      <w:pPr>
        <w:pStyle w:val="CodeListingSmall"/>
      </w:pPr>
    </w:p>
    <w:p w:rsidR="00A007AD" w:rsidRPr="00084EE4" w:rsidRDefault="00A007AD" w:rsidP="00A007AD">
      <w:pPr>
        <w:pStyle w:val="CodeListingSmall"/>
      </w:pPr>
    </w:p>
    <w:p w:rsidR="00A007AD" w:rsidRPr="00084EE4" w:rsidRDefault="00A007AD" w:rsidP="00A007AD">
      <w:pPr>
        <w:pStyle w:val="CodeListingSmall"/>
      </w:pPr>
      <w:r w:rsidRPr="00084EE4">
        <w:t xml:space="preserve">    public void disconnectFromAdminServer()</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endOfLoop = true;</w:t>
      </w:r>
    </w:p>
    <w:p w:rsidR="00A007AD" w:rsidRPr="00084EE4" w:rsidRDefault="00A007AD" w:rsidP="00A007AD">
      <w:pPr>
        <w:pStyle w:val="CodeListingSmall"/>
      </w:pPr>
      <w:r w:rsidRPr="00084EE4">
        <w:t xml:space="preserve">            connector.close();</w:t>
      </w:r>
    </w:p>
    <w:p w:rsidR="00A007AD" w:rsidRPr="00084EE4" w:rsidRDefault="00A007AD" w:rsidP="00A007AD">
      <w:pPr>
        <w:pStyle w:val="CodeListingSmall"/>
      </w:pPr>
      <w:r w:rsidRPr="00084EE4">
        <w:t xml:space="preserve">            connector = null;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public void getServersInformation()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FileOutputStream os = new FileOutputStream(domainMBean.getKeyProperty("Name")+".log",true);</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 domainName = (String) connection.getAttribute(domainMBean,"Name");</w:t>
      </w:r>
    </w:p>
    <w:p w:rsidR="00A007AD" w:rsidRPr="00084EE4" w:rsidRDefault="00A007AD" w:rsidP="00A007AD">
      <w:pPr>
        <w:pStyle w:val="CodeListingSmall"/>
      </w:pPr>
      <w:r w:rsidRPr="00084EE4">
        <w:t xml:space="preserve">            System.out.println("Aufruf Admin-Server Nr.: "+id+" : "+domainName);</w:t>
      </w:r>
    </w:p>
    <w:p w:rsidR="00A007AD" w:rsidRPr="00084EE4" w:rsidRDefault="00A007AD" w:rsidP="00A007AD">
      <w:pPr>
        <w:pStyle w:val="CodeListingSmall"/>
      </w:pPr>
    </w:p>
    <w:p w:rsidR="00A007AD" w:rsidRPr="00084EE4" w:rsidRDefault="00A007AD" w:rsidP="00A007AD">
      <w:pPr>
        <w:pStyle w:val="CodeListingSmall"/>
      </w:pPr>
      <w:r w:rsidRPr="00084EE4">
        <w:t xml:space="preserve">            os.write(("\n"+"Domain-Name : " + domainName).getBytes() );</w:t>
      </w:r>
    </w:p>
    <w:p w:rsidR="00A007AD" w:rsidRDefault="00A007AD" w:rsidP="00A007AD">
      <w:pPr>
        <w:pStyle w:val="CodeListingSmall"/>
      </w:pPr>
      <w:r w:rsidRPr="00084EE4">
        <w:t xml:space="preserve">            os.write(("\n"+"  AdminServerName : "+(String) </w:t>
      </w:r>
    </w:p>
    <w:p w:rsidR="00A007AD" w:rsidRPr="00084EE4" w:rsidRDefault="00A007AD" w:rsidP="00A007AD">
      <w:pPr>
        <w:pStyle w:val="CodeListingSmall"/>
      </w:pPr>
      <w:r>
        <w:lastRenderedPageBreak/>
        <w:t xml:space="preserve">                              </w:t>
      </w:r>
      <w:r w:rsidRPr="00084EE4">
        <w:t>connection.getAttribute(domainMBean,"AdminServerName")).getBytes());</w:t>
      </w:r>
    </w:p>
    <w:p w:rsidR="00A007AD" w:rsidRDefault="00A007AD" w:rsidP="00A007AD">
      <w:pPr>
        <w:pStyle w:val="CodeListingSmall"/>
      </w:pPr>
      <w:r w:rsidRPr="00084EE4">
        <w:t xml:space="preserve">            os.write(("\n"+"  RootDirectory : "+(String) </w:t>
      </w:r>
    </w:p>
    <w:p w:rsidR="00A007AD" w:rsidRPr="00084EE4" w:rsidRDefault="00A007AD" w:rsidP="00A007AD">
      <w:pPr>
        <w:pStyle w:val="CodeListingSmall"/>
      </w:pPr>
      <w:r>
        <w:t xml:space="preserve">                              </w:t>
      </w:r>
      <w:r w:rsidRPr="00084EE4">
        <w:t>connection.getAttribute(domainMBean,"RootDirectory")).getBytes() );</w:t>
      </w:r>
    </w:p>
    <w:p w:rsidR="00A007AD" w:rsidRDefault="00A007AD" w:rsidP="00A007AD">
      <w:pPr>
        <w:pStyle w:val="CodeListingSmall"/>
      </w:pPr>
      <w:r w:rsidRPr="00084EE4">
        <w:t xml:space="preserve">            os.write(("\n"+"  ProductionModeEnabled : "+((Boolean) </w:t>
      </w:r>
    </w:p>
    <w:p w:rsidR="00A007AD" w:rsidRDefault="00A007AD" w:rsidP="00A007AD">
      <w:pPr>
        <w:pStyle w:val="CodeListingSmall"/>
      </w:pPr>
      <w:r>
        <w:t xml:space="preserve">                              </w:t>
      </w:r>
      <w:r w:rsidRPr="00084EE4">
        <w:t>connection.getAttribute(domainMBean,"ProductionModeEnabled")).</w:t>
      </w:r>
    </w:p>
    <w:p w:rsidR="00A007AD" w:rsidRPr="00084EE4" w:rsidRDefault="00A007AD" w:rsidP="00A007AD">
      <w:pPr>
        <w:pStyle w:val="CodeListingSmall"/>
      </w:pPr>
      <w:r>
        <w:t xml:space="preserve">                              </w:t>
      </w:r>
      <w:r w:rsidRPr="00084EE4">
        <w:t>booleanValue() ).getBytes());</w:t>
      </w:r>
    </w:p>
    <w:p w:rsidR="00A007AD" w:rsidRPr="00084EE4" w:rsidRDefault="00A007AD" w:rsidP="00A007AD">
      <w:pPr>
        <w:pStyle w:val="CodeListingSmall"/>
      </w:pPr>
    </w:p>
    <w:p w:rsidR="00A007AD" w:rsidRPr="00084EE4" w:rsidRDefault="00A007AD" w:rsidP="00A007AD">
      <w:pPr>
        <w:pStyle w:val="CodeListingSmall"/>
      </w:pPr>
      <w:r w:rsidRPr="00084EE4">
        <w:t xml:space="preserve">            // Managed Server</w:t>
      </w:r>
    </w:p>
    <w:p w:rsidR="00A007AD" w:rsidRPr="00084EE4" w:rsidRDefault="00A007AD" w:rsidP="00A007AD">
      <w:pPr>
        <w:pStyle w:val="CodeListingSmall"/>
      </w:pPr>
      <w:r w:rsidRPr="00084EE4">
        <w:t xml:space="preserve">            os.write(("\n"+"  Managed-Server:").getBytes());</w:t>
      </w:r>
    </w:p>
    <w:p w:rsidR="00A007AD" w:rsidRDefault="00A007AD" w:rsidP="00A007AD">
      <w:pPr>
        <w:pStyle w:val="CodeListingSmall"/>
      </w:pPr>
      <w:r w:rsidRPr="00084EE4">
        <w:t xml:space="preserve">            String adminServerName = (String) </w:t>
      </w:r>
    </w:p>
    <w:p w:rsidR="00A007AD" w:rsidRPr="00084EE4" w:rsidRDefault="00A007AD" w:rsidP="00A007AD">
      <w:pPr>
        <w:pStyle w:val="CodeListingSmall"/>
      </w:pPr>
      <w:r>
        <w:t xml:space="preserve">                                      </w:t>
      </w:r>
      <w:r w:rsidRPr="00084EE4">
        <w:t>connection.getAttribute(domainMBean,"AdminServerName");</w:t>
      </w:r>
    </w:p>
    <w:p w:rsidR="00A007AD" w:rsidRDefault="00A007AD" w:rsidP="00A007AD">
      <w:pPr>
        <w:pStyle w:val="CodeListingSmall"/>
      </w:pPr>
      <w:r w:rsidRPr="00084EE4">
        <w:t xml:space="preserve">            ObjectName[] serverRuntimes = (ObjectName[])connection.</w:t>
      </w:r>
    </w:p>
    <w:p w:rsidR="00A007AD" w:rsidRPr="00084EE4" w:rsidRDefault="00A007AD" w:rsidP="00A007AD">
      <w:pPr>
        <w:pStyle w:val="CodeListingSmall"/>
      </w:pPr>
      <w:r>
        <w:t xml:space="preserve">                                                        </w:t>
      </w:r>
      <w:r w:rsidRPr="00084EE4">
        <w:t>getAttribute(domainMBean,"Servers");</w:t>
      </w:r>
    </w:p>
    <w:p w:rsidR="00A007AD" w:rsidRPr="00084EE4" w:rsidRDefault="00A007AD" w:rsidP="00A007AD">
      <w:pPr>
        <w:pStyle w:val="CodeListingSmall"/>
      </w:pPr>
      <w:r w:rsidRPr="00084EE4">
        <w:t xml:space="preserve">            for (int i = 0; i &lt; serverRuntimes.length; i++) {</w:t>
      </w:r>
    </w:p>
    <w:p w:rsidR="00A007AD" w:rsidRPr="00084EE4" w:rsidRDefault="00A007AD" w:rsidP="00A007AD">
      <w:pPr>
        <w:pStyle w:val="CodeListingSmall"/>
      </w:pPr>
      <w:r w:rsidRPr="00084EE4">
        <w:t xml:space="preserve">                 String ms_name = (String) connection.getAttribute(serverRuntimes[i],"Name");</w:t>
      </w:r>
    </w:p>
    <w:p w:rsidR="00A007AD" w:rsidRPr="00084EE4" w:rsidRDefault="00A007AD" w:rsidP="00A007AD">
      <w:pPr>
        <w:pStyle w:val="CodeListingSmall"/>
      </w:pPr>
      <w:r w:rsidRPr="00084EE4">
        <w:t xml:space="preserve">                 if (!ms_name.equals(adminServerName)) {</w:t>
      </w:r>
    </w:p>
    <w:p w:rsidR="00A007AD" w:rsidRDefault="00A007AD" w:rsidP="00A007AD">
      <w:pPr>
        <w:pStyle w:val="CodeListingSmall"/>
      </w:pPr>
      <w:r w:rsidRPr="00084EE4">
        <w:t xml:space="preserve">                     os.write(("\n"+"     -&gt; "+ms_name + " : StartupMode = "+(String) </w:t>
      </w:r>
    </w:p>
    <w:p w:rsidR="00A007AD" w:rsidRPr="00084EE4" w:rsidRDefault="00A007AD" w:rsidP="00A007AD">
      <w:pPr>
        <w:pStyle w:val="CodeListingSmall"/>
      </w:pPr>
      <w:r>
        <w:t xml:space="preserve">                              </w:t>
      </w:r>
      <w:r w:rsidRPr="00084EE4">
        <w:t>connection.getAttribute(serverRuntimes[i],"StartupMode")).getBytes());</w:t>
      </w:r>
    </w:p>
    <w:p w:rsidR="00A007AD" w:rsidRDefault="00A007AD" w:rsidP="00A007AD">
      <w:pPr>
        <w:pStyle w:val="CodeListingSmall"/>
      </w:pPr>
      <w:r w:rsidRPr="00084EE4">
        <w:t xml:space="preserve">                     os.write(("\n"+"        "+ (String)connection.getAttribute(serverRuntimes[i],</w:t>
      </w:r>
    </w:p>
    <w:p w:rsidR="00A007AD" w:rsidRDefault="00A007AD" w:rsidP="00A007AD">
      <w:pPr>
        <w:pStyle w:val="CodeListingSmall"/>
      </w:pPr>
      <w:r>
        <w:t xml:space="preserve">                              </w:t>
      </w:r>
      <w:r w:rsidRPr="00084EE4">
        <w:t>"ListenAddress")+":"+((Integer)connection.</w:t>
      </w:r>
    </w:p>
    <w:p w:rsidR="00A007AD" w:rsidRPr="00084EE4" w:rsidRDefault="00A007AD" w:rsidP="00A007AD">
      <w:pPr>
        <w:pStyle w:val="CodeListingSmall"/>
      </w:pPr>
      <w:r>
        <w:t xml:space="preserve">                              </w:t>
      </w:r>
      <w:r w:rsidRPr="00084EE4">
        <w:t>getAttribute(serverRuntimes[i],"ListenPort")).intValue() ).getBytes());</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 Cluster</w:t>
      </w:r>
    </w:p>
    <w:p w:rsidR="00A007AD" w:rsidRPr="00084EE4" w:rsidRDefault="00A007AD" w:rsidP="00A007AD">
      <w:pPr>
        <w:pStyle w:val="CodeListingSmall"/>
      </w:pPr>
      <w:r w:rsidRPr="00084EE4">
        <w:t xml:space="preserve">            os.write(("\n"+"  Cluster:").getBytes());</w:t>
      </w:r>
    </w:p>
    <w:p w:rsidR="00A007AD" w:rsidRPr="00084EE4" w:rsidRDefault="00A007AD" w:rsidP="00A007AD">
      <w:pPr>
        <w:pStyle w:val="CodeListingSmall"/>
      </w:pPr>
      <w:r w:rsidRPr="00084EE4">
        <w:t xml:space="preserve">            ObjectName[] cluster = (ObjectName[])connection.getAttribute(domainMBean,"Clusters");</w:t>
      </w:r>
    </w:p>
    <w:p w:rsidR="00A007AD" w:rsidRPr="00084EE4" w:rsidRDefault="00A007AD" w:rsidP="00A007AD">
      <w:pPr>
        <w:pStyle w:val="CodeListingSmall"/>
      </w:pPr>
      <w:r w:rsidRPr="00084EE4">
        <w:t xml:space="preserve">            for (int i = 0; i &lt; cluster.length; i++)</w:t>
      </w:r>
    </w:p>
    <w:p w:rsidR="00A007AD" w:rsidRDefault="00A007AD" w:rsidP="00A007AD">
      <w:pPr>
        <w:pStyle w:val="CodeListingSmall"/>
      </w:pPr>
      <w:r w:rsidRPr="00084EE4">
        <w:t xml:space="preserve">                os.write(("\n"+"     -&gt; "+(String) </w:t>
      </w:r>
    </w:p>
    <w:p w:rsidR="00A007AD" w:rsidRPr="00084EE4" w:rsidRDefault="00A007AD" w:rsidP="00A007AD">
      <w:pPr>
        <w:pStyle w:val="CodeListingSmall"/>
      </w:pPr>
      <w:r>
        <w:t xml:space="preserve">                                           </w:t>
      </w:r>
      <w:r w:rsidRPr="00084EE4">
        <w:t>connection.getAttribute(cluster[i],"Name")).getBytes());</w:t>
      </w:r>
    </w:p>
    <w:p w:rsidR="00A007AD" w:rsidRPr="00084EE4" w:rsidRDefault="00A007AD" w:rsidP="00A007AD">
      <w:pPr>
        <w:pStyle w:val="CodeListingSmall"/>
      </w:pPr>
    </w:p>
    <w:p w:rsidR="00A007AD" w:rsidRPr="00084EE4" w:rsidRDefault="00A007AD" w:rsidP="00A007AD">
      <w:pPr>
        <w:pStyle w:val="CodeListingSmall"/>
      </w:pPr>
      <w:r w:rsidRPr="00084EE4">
        <w:t xml:space="preserve">            // Machines</w:t>
      </w:r>
    </w:p>
    <w:p w:rsidR="00A007AD" w:rsidRPr="00084EE4" w:rsidRDefault="00A007AD" w:rsidP="00A007AD">
      <w:pPr>
        <w:pStyle w:val="CodeListingSmall"/>
      </w:pPr>
      <w:r w:rsidRPr="00084EE4">
        <w:t xml:space="preserve">            os.write(("\n"+"  Machines:").getBytes());</w:t>
      </w:r>
    </w:p>
    <w:p w:rsidR="00A007AD" w:rsidRPr="00084EE4" w:rsidRDefault="00A007AD" w:rsidP="00A007AD">
      <w:pPr>
        <w:pStyle w:val="CodeListingSmall"/>
      </w:pPr>
      <w:r w:rsidRPr="00084EE4">
        <w:t xml:space="preserve">            ObjectName[] machines = (ObjectName[])connection.getAttribute(domainMBean,"Machines");</w:t>
      </w:r>
    </w:p>
    <w:p w:rsidR="00A007AD" w:rsidRPr="00084EE4" w:rsidRDefault="00A007AD" w:rsidP="00A007AD">
      <w:pPr>
        <w:pStyle w:val="CodeListingSmall"/>
      </w:pPr>
      <w:r w:rsidRPr="00084EE4">
        <w:t xml:space="preserve">            for (int i = 0; i &lt; machines.length; i++)</w:t>
      </w:r>
    </w:p>
    <w:p w:rsidR="00A007AD" w:rsidRDefault="00A007AD" w:rsidP="00A007AD">
      <w:pPr>
        <w:pStyle w:val="CodeListingSmall"/>
      </w:pPr>
      <w:r w:rsidRPr="00084EE4">
        <w:t xml:space="preserve">                os.write(("\n"+"     -&gt; "+(String) </w:t>
      </w:r>
    </w:p>
    <w:p w:rsidR="00A007AD" w:rsidRPr="00084EE4" w:rsidRDefault="00A007AD" w:rsidP="00A007AD">
      <w:pPr>
        <w:pStyle w:val="CodeListingSmall"/>
      </w:pPr>
      <w:r>
        <w:t xml:space="preserve">                                          </w:t>
      </w:r>
      <w:r w:rsidRPr="00084EE4">
        <w:t>connection.getAttribute(machines[i],"Name")).getBytes());</w:t>
      </w:r>
    </w:p>
    <w:p w:rsidR="00A007AD" w:rsidRPr="00084EE4" w:rsidRDefault="00A007AD" w:rsidP="00A007AD">
      <w:pPr>
        <w:pStyle w:val="CodeListingSmall"/>
      </w:pPr>
    </w:p>
    <w:p w:rsidR="00A007AD" w:rsidRPr="00084EE4" w:rsidRDefault="00A007AD" w:rsidP="00A007AD">
      <w:pPr>
        <w:pStyle w:val="CodeListingSmall"/>
      </w:pPr>
      <w:r w:rsidRPr="00084EE4">
        <w:t xml:space="preserve">            // AppDeployments</w:t>
      </w:r>
    </w:p>
    <w:p w:rsidR="00A007AD" w:rsidRPr="00084EE4" w:rsidRDefault="00A007AD" w:rsidP="00A007AD">
      <w:pPr>
        <w:pStyle w:val="CodeListingSmall"/>
      </w:pPr>
      <w:r w:rsidRPr="00084EE4">
        <w:t xml:space="preserve">            os.write(("\n"+"  AppDeployments:").getBytes());</w:t>
      </w:r>
    </w:p>
    <w:p w:rsidR="00A007AD" w:rsidRDefault="00A007AD" w:rsidP="00A007AD">
      <w:pPr>
        <w:pStyle w:val="CodeListingSmall"/>
      </w:pPr>
      <w:r w:rsidRPr="00084EE4">
        <w:t xml:space="preserve">            ObjectName[] appDeployments = (ObjectName[])</w:t>
      </w:r>
    </w:p>
    <w:p w:rsidR="00A007AD" w:rsidRPr="00084EE4" w:rsidRDefault="00A007AD" w:rsidP="00A007AD">
      <w:pPr>
        <w:pStyle w:val="CodeListingSmall"/>
      </w:pPr>
      <w:r>
        <w:t xml:space="preserve">                                          </w:t>
      </w:r>
      <w:r w:rsidRPr="00084EE4">
        <w:t>connection.getAttribute(domainMBean,"AppDeployments");</w:t>
      </w:r>
    </w:p>
    <w:p w:rsidR="00A007AD" w:rsidRPr="00084EE4" w:rsidRDefault="00A007AD" w:rsidP="00A007AD">
      <w:pPr>
        <w:pStyle w:val="CodeListingSmall"/>
      </w:pPr>
      <w:r w:rsidRPr="00084EE4">
        <w:t xml:space="preserve">            for (int i = 0; i &lt; appDeployments.length; i++)</w:t>
      </w:r>
    </w:p>
    <w:p w:rsidR="00A007AD" w:rsidRDefault="00A007AD" w:rsidP="00A007AD">
      <w:pPr>
        <w:pStyle w:val="CodeListingSmall"/>
      </w:pPr>
      <w:r w:rsidRPr="00084EE4">
        <w:t xml:space="preserve">                os.write(("\n"+"     -&gt; "+(String) </w:t>
      </w:r>
    </w:p>
    <w:p w:rsidR="00A007AD" w:rsidRPr="00084EE4" w:rsidRDefault="00A007AD" w:rsidP="00A007AD">
      <w:pPr>
        <w:pStyle w:val="CodeListingSmall"/>
      </w:pPr>
      <w:r>
        <w:t xml:space="preserve">                                      </w:t>
      </w:r>
      <w:r w:rsidRPr="00084EE4">
        <w:t>connection.getAttribute(appDeployments[i],"Name")).getBytes());</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r>
        <w:t xml:space="preserve"> </w:t>
      </w:r>
      <w:r w:rsidRPr="00084EE4">
        <w:t>{</w:t>
      </w:r>
    </w:p>
    <w:p w:rsidR="00A007AD" w:rsidRPr="00084EE4" w:rsidRDefault="00A007AD" w:rsidP="00A007AD">
      <w:pPr>
        <w:pStyle w:val="CodeListingSmall"/>
      </w:pPr>
      <w:r w:rsidRPr="00084EE4">
        <w:t xml:space="preserve">            os.write(("Probleme mit Admin-Server Nr.: "+id).getBytes());</w:t>
      </w:r>
    </w:p>
    <w:p w:rsidR="00A007AD" w:rsidRPr="00084EE4" w:rsidRDefault="00A007AD" w:rsidP="00A007AD">
      <w:pPr>
        <w:pStyle w:val="CodeListingSmall"/>
      </w:pPr>
      <w:r w:rsidRPr="00084EE4">
        <w:t xml:space="preserve">            os.write(ex.getMessage().getBytes());</w:t>
      </w:r>
    </w:p>
    <w:p w:rsidR="00A007AD" w:rsidRPr="00084EE4" w:rsidRDefault="00A007AD" w:rsidP="00A007AD">
      <w:pPr>
        <w:pStyle w:val="CodeListingSmall"/>
      </w:pPr>
      <w:r w:rsidRPr="00084EE4">
        <w:t xml:space="preserve">            disconnectFromAdminServer();</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os.close();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w:t>
      </w:r>
      <w:r>
        <w:t xml:space="preserve"> </w:t>
      </w:r>
      <w:r w:rsidRPr="00084EE4">
        <w:t>{</w:t>
      </w:r>
    </w:p>
    <w:p w:rsidR="00A007AD" w:rsidRPr="00084EE4" w:rsidRDefault="00A007AD" w:rsidP="00A007AD">
      <w:pPr>
        <w:pStyle w:val="CodeListingSmall"/>
      </w:pPr>
      <w:r w:rsidRPr="00084EE4">
        <w:t xml:space="preserve">            System.out.println("Probleme mit Admin-Server Nr.: "+id);</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disconnectFromAdminServer();</w:t>
      </w:r>
    </w:p>
    <w:p w:rsidR="00A007AD" w:rsidRPr="00084EE4" w:rsidRDefault="00A007AD" w:rsidP="00A007AD">
      <w:pPr>
        <w:pStyle w:val="CodeListingSmall"/>
      </w:pPr>
      <w:r w:rsidRPr="00084EE4">
        <w:t xml:space="preserve">        }</w:t>
      </w:r>
    </w:p>
    <w:p w:rsidR="00A007AD"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t>list_available_MBeans</w:t>
      </w:r>
    </w:p>
    <w:p w:rsidR="00A007AD" w:rsidRPr="00084EE4" w:rsidRDefault="00A007AD" w:rsidP="00A007AD">
      <w:pPr>
        <w:pStyle w:val="CodeListingSmall"/>
      </w:pPr>
      <w:r w:rsidRPr="00084EE4">
        <w:t>import java.util.*;</w:t>
      </w:r>
    </w:p>
    <w:p w:rsidR="00A007AD" w:rsidRPr="00084EE4" w:rsidRDefault="00A007AD" w:rsidP="00A007AD">
      <w:pPr>
        <w:pStyle w:val="CodeListingSmall"/>
      </w:pPr>
      <w:r w:rsidRPr="00084EE4">
        <w:t>import javax.management.*;</w:t>
      </w:r>
    </w:p>
    <w:p w:rsidR="00A007AD" w:rsidRPr="00084EE4" w:rsidRDefault="00A007AD" w:rsidP="00A007AD">
      <w:pPr>
        <w:pStyle w:val="CodeListingSmall"/>
      </w:pPr>
      <w:r w:rsidRPr="00084EE4">
        <w:t>import javax.management.ObjectName;</w:t>
      </w:r>
    </w:p>
    <w:p w:rsidR="00A007AD" w:rsidRPr="00084EE4" w:rsidRDefault="00A007AD" w:rsidP="00A007AD">
      <w:pPr>
        <w:pStyle w:val="CodeListingSmall"/>
      </w:pPr>
      <w:r w:rsidRPr="00084EE4">
        <w:t>import de.wls_monitoringbook.jmx_access.JMXWrapper;</w:t>
      </w:r>
    </w:p>
    <w:p w:rsidR="00A007AD" w:rsidRPr="00084EE4" w:rsidRDefault="00A007AD" w:rsidP="00A007AD">
      <w:pPr>
        <w:pStyle w:val="CodeListingSmall"/>
      </w:pPr>
    </w:p>
    <w:p w:rsidR="00A007AD" w:rsidRPr="00084EE4" w:rsidRDefault="00A007AD" w:rsidP="00A007AD">
      <w:pPr>
        <w:pStyle w:val="CodeListingSmall"/>
      </w:pPr>
      <w:r w:rsidRPr="00084EE4">
        <w:t>public class PrintMBeanNames {</w:t>
      </w:r>
    </w:p>
    <w:p w:rsidR="00A007AD" w:rsidRPr="00084EE4" w:rsidRDefault="00A007AD" w:rsidP="00A007AD">
      <w:pPr>
        <w:pStyle w:val="CodeListingSmall"/>
      </w:pPr>
    </w:p>
    <w:p w:rsidR="00A007AD" w:rsidRPr="00084EE4" w:rsidRDefault="00A007AD" w:rsidP="00A007AD">
      <w:pPr>
        <w:pStyle w:val="CodeListingSmall"/>
      </w:pPr>
      <w:r w:rsidRPr="00084EE4">
        <w:t xml:space="preserve">    public static void main(String[] args) {</w:t>
      </w:r>
    </w:p>
    <w:p w:rsidR="00A007AD" w:rsidRPr="00084EE4" w:rsidRDefault="00A007AD" w:rsidP="00A007AD">
      <w:pPr>
        <w:pStyle w:val="CodeListingSmall"/>
      </w:pPr>
      <w:r w:rsidRPr="00084EE4">
        <w:t xml:space="preserve">        System.out.println("RUNTIME:");</w:t>
      </w:r>
    </w:p>
    <w:p w:rsidR="00A007AD" w:rsidRPr="00084EE4" w:rsidRDefault="00A007AD" w:rsidP="00A007AD">
      <w:pPr>
        <w:pStyle w:val="CodeListingSmall"/>
      </w:pPr>
      <w:r w:rsidRPr="00084EE4">
        <w:t xml:space="preserve">        System.out.println("-------------------------------------------------");</w:t>
      </w:r>
    </w:p>
    <w:p w:rsidR="00A007AD" w:rsidRPr="00084EE4" w:rsidRDefault="00A007AD" w:rsidP="00A007AD">
      <w:pPr>
        <w:pStyle w:val="CodeListingSmall"/>
      </w:pPr>
      <w:r w:rsidRPr="00084EE4">
        <w:t xml:space="preserve">        printMBeans(false);</w:t>
      </w:r>
    </w:p>
    <w:p w:rsidR="00A007AD" w:rsidRPr="00084EE4" w:rsidRDefault="00A007AD" w:rsidP="00A007AD">
      <w:pPr>
        <w:pStyle w:val="CodeListingSmall"/>
      </w:pPr>
    </w:p>
    <w:p w:rsidR="00A007AD" w:rsidRPr="00084EE4" w:rsidRDefault="00A007AD" w:rsidP="00A007AD">
      <w:pPr>
        <w:pStyle w:val="CodeListingSmall"/>
      </w:pPr>
      <w:r w:rsidRPr="00084EE4">
        <w:lastRenderedPageBreak/>
        <w:t xml:space="preserve">        System.out.println("\n\n\n\nEDIT-MBEANServer:");</w:t>
      </w:r>
    </w:p>
    <w:p w:rsidR="00A007AD" w:rsidRPr="00084EE4" w:rsidRDefault="00A007AD" w:rsidP="00A007AD">
      <w:pPr>
        <w:pStyle w:val="CodeListingSmall"/>
      </w:pPr>
      <w:r w:rsidRPr="00084EE4">
        <w:t xml:space="preserve">        System.out.println("-------------------------------------------------");</w:t>
      </w:r>
    </w:p>
    <w:p w:rsidR="00A007AD" w:rsidRPr="00084EE4" w:rsidRDefault="00A007AD" w:rsidP="00A007AD">
      <w:pPr>
        <w:pStyle w:val="CodeListingSmall"/>
      </w:pPr>
      <w:r w:rsidRPr="00084EE4">
        <w:t xml:space="preserve">        printMBeans(true);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Print all MBean information from an MBean server</w:t>
      </w:r>
    </w:p>
    <w:p w:rsidR="00A007AD" w:rsidRPr="00084EE4" w:rsidRDefault="00A007AD" w:rsidP="00A007AD">
      <w:pPr>
        <w:pStyle w:val="CodeListingSmall"/>
      </w:pPr>
      <w:r w:rsidRPr="00084EE4">
        <w:t xml:space="preserve">     * @param edit boolean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private static void printMBeans(boolean edit)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 adminUser / password / and URL should be provided as commandline parameters</w:t>
      </w:r>
    </w:p>
    <w:p w:rsidR="00A007AD" w:rsidRPr="00084EE4" w:rsidRDefault="00A007AD" w:rsidP="00A007AD">
      <w:pPr>
        <w:pStyle w:val="CodeListingSmall"/>
      </w:pPr>
      <w:r w:rsidRPr="00084EE4">
        <w:t xml:space="preserve">            String adminUser = "weblogic";</w:t>
      </w:r>
    </w:p>
    <w:p w:rsidR="00A007AD" w:rsidRPr="00084EE4" w:rsidRDefault="00A007AD" w:rsidP="00A007AD">
      <w:pPr>
        <w:pStyle w:val="CodeListingSmall"/>
      </w:pPr>
      <w:r w:rsidRPr="00084EE4">
        <w:t xml:space="preserve">            String adminPW = "Weblogic1";</w:t>
      </w:r>
    </w:p>
    <w:p w:rsidR="00A007AD" w:rsidRPr="00084EE4" w:rsidRDefault="00A007AD" w:rsidP="00A007AD">
      <w:pPr>
        <w:pStyle w:val="CodeListingSmall"/>
      </w:pPr>
      <w:r w:rsidRPr="00084EE4">
        <w:t xml:space="preserve">            String adminURL = "t3://localhost:7001";</w:t>
      </w:r>
    </w:p>
    <w:p w:rsidR="00A007AD" w:rsidRPr="00084EE4" w:rsidRDefault="00A007AD" w:rsidP="00A007AD">
      <w:pPr>
        <w:pStyle w:val="CodeListingSmall"/>
      </w:pPr>
    </w:p>
    <w:p w:rsidR="00A007AD" w:rsidRPr="00084EE4" w:rsidRDefault="00A007AD" w:rsidP="00A007AD">
      <w:pPr>
        <w:pStyle w:val="CodeListingSmall"/>
      </w:pPr>
      <w:r w:rsidRPr="00084EE4">
        <w:t xml:space="preserve">            // init wrapper</w:t>
      </w:r>
    </w:p>
    <w:p w:rsidR="00A007AD" w:rsidRPr="00084EE4" w:rsidRDefault="00A007AD" w:rsidP="00A007AD">
      <w:pPr>
        <w:pStyle w:val="CodeListingSmall"/>
      </w:pPr>
      <w:r w:rsidRPr="00084EE4">
        <w:t xml:space="preserve">            JMXWrapper myJMXWrapper = new JMXWrapper();</w:t>
      </w:r>
    </w:p>
    <w:p w:rsidR="00A007AD" w:rsidRPr="00084EE4" w:rsidRDefault="00A007AD" w:rsidP="00A007AD">
      <w:pPr>
        <w:pStyle w:val="CodeListingSmall"/>
      </w:pPr>
    </w:p>
    <w:p w:rsidR="00A007AD" w:rsidRPr="00084EE4" w:rsidRDefault="00A007AD" w:rsidP="00A007AD">
      <w:pPr>
        <w:pStyle w:val="CodeListingSmall"/>
      </w:pPr>
      <w:r w:rsidRPr="00084EE4">
        <w:t xml:space="preserve">            // connecto server - either runtime or edit mbean server</w:t>
      </w:r>
    </w:p>
    <w:p w:rsidR="00A007AD" w:rsidRPr="00084EE4" w:rsidRDefault="00A007AD" w:rsidP="00A007AD">
      <w:pPr>
        <w:pStyle w:val="CodeListingSmall"/>
      </w:pPr>
      <w:r w:rsidRPr="00084EE4">
        <w:t xml:space="preserve">            myJMXWrapper.connectToAdminServer(edit, adminUser, adminPW,adminURL, true);</w:t>
      </w:r>
    </w:p>
    <w:p w:rsidR="00A007AD" w:rsidRPr="00084EE4" w:rsidRDefault="00A007AD" w:rsidP="00A007AD">
      <w:pPr>
        <w:pStyle w:val="CodeListingSmall"/>
      </w:pPr>
    </w:p>
    <w:p w:rsidR="00A007AD" w:rsidRPr="00084EE4" w:rsidRDefault="00A007AD" w:rsidP="00A007AD">
      <w:pPr>
        <w:pStyle w:val="CodeListingSmall"/>
      </w:pPr>
      <w:r w:rsidRPr="00084EE4">
        <w:t xml:space="preserve">            MBeanServerConnection connection = myJMXWrapper.getConnection();</w:t>
      </w:r>
    </w:p>
    <w:p w:rsidR="00A007AD" w:rsidRPr="00084EE4" w:rsidRDefault="00A007AD" w:rsidP="00A007AD">
      <w:pPr>
        <w:pStyle w:val="CodeListingSmall"/>
      </w:pPr>
      <w:r w:rsidRPr="00084EE4">
        <w:t xml:space="preserve">            Set mySet = connection.queryNames(new ObjectName("*:*"), null);</w:t>
      </w:r>
    </w:p>
    <w:p w:rsidR="00A007AD" w:rsidRPr="00084EE4" w:rsidRDefault="00A007AD" w:rsidP="00A007AD">
      <w:pPr>
        <w:pStyle w:val="CodeListingSmall"/>
      </w:pPr>
      <w:r w:rsidRPr="00084EE4">
        <w:t xml:space="preserve">            Iterator it = mySet.iterator();</w:t>
      </w:r>
    </w:p>
    <w:p w:rsidR="00A007AD" w:rsidRPr="00084EE4" w:rsidRDefault="00A007AD" w:rsidP="00A007AD">
      <w:pPr>
        <w:pStyle w:val="CodeListingSmall"/>
      </w:pPr>
    </w:p>
    <w:p w:rsidR="00A007AD" w:rsidRPr="00084EE4" w:rsidRDefault="00A007AD" w:rsidP="00A007AD">
      <w:pPr>
        <w:pStyle w:val="CodeListingSmall"/>
      </w:pPr>
      <w:r w:rsidRPr="00084EE4">
        <w:t xml:space="preserve">            while (it.hasNext()) {</w:t>
      </w:r>
    </w:p>
    <w:p w:rsidR="00A007AD" w:rsidRPr="00084EE4" w:rsidRDefault="00A007AD" w:rsidP="00A007AD">
      <w:pPr>
        <w:pStyle w:val="CodeListingSmall"/>
      </w:pPr>
      <w:r w:rsidRPr="00084EE4">
        <w:t xml:space="preserve">                ObjectName myName = (ObjectName) it.next();</w:t>
      </w:r>
    </w:p>
    <w:p w:rsidR="00A007AD" w:rsidRPr="00084EE4" w:rsidRDefault="00A007AD" w:rsidP="00A007AD">
      <w:pPr>
        <w:pStyle w:val="CodeListingSmall"/>
      </w:pPr>
    </w:p>
    <w:p w:rsidR="00A007AD" w:rsidRPr="00084EE4" w:rsidRDefault="00A007AD" w:rsidP="00A007AD">
      <w:pPr>
        <w:pStyle w:val="CodeListingSmall"/>
      </w:pPr>
      <w:r w:rsidRPr="00084EE4">
        <w:t xml:space="preserve">                try {</w:t>
      </w:r>
    </w:p>
    <w:p w:rsidR="00A007AD" w:rsidRPr="00084EE4" w:rsidRDefault="00A007AD" w:rsidP="00A007AD">
      <w:pPr>
        <w:pStyle w:val="CodeListingSmall"/>
      </w:pPr>
      <w:r w:rsidRPr="00084EE4">
        <w:t xml:space="preserve">                    System.out.println("--&gt; " + myName.getCanonicalName());</w:t>
      </w:r>
    </w:p>
    <w:p w:rsidR="00A007AD" w:rsidRPr="00084EE4" w:rsidRDefault="00A007AD" w:rsidP="00A007AD">
      <w:pPr>
        <w:pStyle w:val="CodeListingSmall"/>
      </w:pPr>
    </w:p>
    <w:p w:rsidR="00A007AD" w:rsidRPr="00084EE4" w:rsidRDefault="00A007AD" w:rsidP="00A007AD">
      <w:pPr>
        <w:pStyle w:val="CodeListingSmall"/>
      </w:pPr>
      <w:r w:rsidRPr="00084EE4">
        <w:t xml:space="preserve">                    // get all attributes</w:t>
      </w:r>
    </w:p>
    <w:p w:rsidR="00A007AD" w:rsidRPr="00084EE4" w:rsidRDefault="00A007AD" w:rsidP="00A007AD">
      <w:pPr>
        <w:pStyle w:val="CodeListingSmall"/>
      </w:pPr>
      <w:r w:rsidRPr="00084EE4">
        <w:t xml:space="preserve">                    MBeanAttributeInfo[] atribs = connection.getMBeanInfo(myName).getAttributes();</w:t>
      </w:r>
    </w:p>
    <w:p w:rsidR="00A007AD" w:rsidRPr="00084EE4" w:rsidRDefault="00A007AD" w:rsidP="00A007AD">
      <w:pPr>
        <w:pStyle w:val="CodeListingSmall"/>
      </w:pPr>
    </w:p>
    <w:p w:rsidR="00A007AD" w:rsidRPr="00084EE4" w:rsidRDefault="00A007AD" w:rsidP="00A007AD">
      <w:pPr>
        <w:pStyle w:val="CodeListingSmall"/>
      </w:pPr>
      <w:r w:rsidRPr="00084EE4">
        <w:t xml:space="preserve">                    for (int i = 0; i &lt; atribs.length; i++)  {</w:t>
      </w:r>
    </w:p>
    <w:p w:rsidR="00A007AD" w:rsidRPr="00084EE4" w:rsidRDefault="00A007AD" w:rsidP="00A007AD">
      <w:pPr>
        <w:pStyle w:val="CodeListingSmall"/>
      </w:pPr>
      <w:r w:rsidRPr="00084EE4">
        <w:t xml:space="preserve">                        System.out.println("         Attribute: " + atribs[i].getName() +</w:t>
      </w:r>
    </w:p>
    <w:p w:rsidR="00A007AD" w:rsidRPr="00084EE4" w:rsidRDefault="00A007AD" w:rsidP="00A007AD">
      <w:pPr>
        <w:pStyle w:val="CodeListingSmall"/>
      </w:pPr>
      <w:r w:rsidRPr="00084EE4">
        <w:t xml:space="preserve">                                           "   of Type : " + atribs[i].getType());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get all operations</w:t>
      </w:r>
    </w:p>
    <w:p w:rsidR="00A007AD" w:rsidRPr="00084EE4" w:rsidRDefault="00A007AD" w:rsidP="00A007AD">
      <w:pPr>
        <w:pStyle w:val="CodeListingSmall"/>
      </w:pPr>
      <w:r w:rsidRPr="00084EE4">
        <w:t xml:space="preserve">                    MBeanOperationInfo[] operations = </w:t>
      </w:r>
    </w:p>
    <w:p w:rsidR="00A007AD" w:rsidRPr="00084EE4" w:rsidRDefault="00A007AD" w:rsidP="00A007AD">
      <w:pPr>
        <w:pStyle w:val="CodeListingSmall"/>
      </w:pPr>
      <w:r w:rsidRPr="00084EE4">
        <w:t xml:space="preserve">                                         connection.getMBeanInfo(myName).getOperations();</w:t>
      </w:r>
    </w:p>
    <w:p w:rsidR="00A007AD" w:rsidRPr="00084EE4" w:rsidRDefault="00A007AD" w:rsidP="00A007AD">
      <w:pPr>
        <w:pStyle w:val="CodeListingSmall"/>
      </w:pPr>
    </w:p>
    <w:p w:rsidR="00A007AD" w:rsidRPr="00084EE4" w:rsidRDefault="00A007AD" w:rsidP="00A007AD">
      <w:pPr>
        <w:pStyle w:val="CodeListingSmall"/>
      </w:pPr>
      <w:r w:rsidRPr="00084EE4">
        <w:t xml:space="preserve">                    for (int i = 0; i &lt; operations.length; i++)  {</w:t>
      </w:r>
    </w:p>
    <w:p w:rsidR="00A007AD" w:rsidRPr="00084EE4" w:rsidRDefault="00A007AD" w:rsidP="00A007AD">
      <w:pPr>
        <w:pStyle w:val="CodeListingSmall"/>
      </w:pPr>
      <w:r w:rsidRPr="00084EE4">
        <w:t xml:space="preserve">                        System.out.print("         Operation: " +</w:t>
      </w:r>
    </w:p>
    <w:p w:rsidR="00A007AD" w:rsidRPr="00084EE4" w:rsidRDefault="00A007AD" w:rsidP="00A007AD">
      <w:pPr>
        <w:pStyle w:val="CodeListingSmall"/>
      </w:pPr>
      <w:r w:rsidRPr="00084EE4">
        <w:t xml:space="preserve">                                         operations[i].getReturnType() + "  " +</w:t>
      </w:r>
    </w:p>
    <w:p w:rsidR="00A007AD" w:rsidRPr="00084EE4" w:rsidRDefault="00A007AD" w:rsidP="00A007AD">
      <w:pPr>
        <w:pStyle w:val="CodeListingSmall"/>
      </w:pPr>
      <w:r w:rsidRPr="00084EE4">
        <w:t xml:space="preserve">                                         operations[i].getName() + "(");</w:t>
      </w:r>
    </w:p>
    <w:p w:rsidR="00A007AD" w:rsidRPr="00084EE4" w:rsidRDefault="00A007AD" w:rsidP="00A007AD">
      <w:pPr>
        <w:pStyle w:val="CodeListingSmall"/>
      </w:pPr>
    </w:p>
    <w:p w:rsidR="00A007AD" w:rsidRPr="00084EE4" w:rsidRDefault="00A007AD" w:rsidP="00A007AD">
      <w:pPr>
        <w:pStyle w:val="CodeListingSmall"/>
      </w:pPr>
      <w:r w:rsidRPr="00084EE4">
        <w:t xml:space="preserve">                        for (int j = 0; j &lt; operations[i].getSignature().length;j++)</w:t>
      </w:r>
    </w:p>
    <w:p w:rsidR="00A007AD" w:rsidRPr="00084EE4" w:rsidRDefault="00A007AD" w:rsidP="00A007AD">
      <w:pPr>
        <w:pStyle w:val="CodeListingSmall"/>
      </w:pPr>
      <w:r w:rsidRPr="00084EE4">
        <w:t xml:space="preserve">                            System.out.print(operations[i].getSignature()[j].</w:t>
      </w:r>
    </w:p>
    <w:p w:rsidR="00A007AD" w:rsidRPr="00084EE4" w:rsidRDefault="00A007AD" w:rsidP="00A007AD">
      <w:pPr>
        <w:pStyle w:val="CodeListingSmall"/>
      </w:pPr>
      <w:r w:rsidRPr="00084EE4">
        <w:t xml:space="preserve">                                             getName() + ":" +</w:t>
      </w:r>
    </w:p>
    <w:p w:rsidR="00A007AD" w:rsidRPr="00084EE4" w:rsidRDefault="00A007AD" w:rsidP="00A007AD">
      <w:pPr>
        <w:pStyle w:val="CodeListingSmall"/>
      </w:pPr>
      <w:r w:rsidRPr="00084EE4">
        <w:t xml:space="preserve">                                             operations[i].getSignature()[j].</w:t>
      </w:r>
    </w:p>
    <w:p w:rsidR="00A007AD" w:rsidRPr="00084EE4" w:rsidRDefault="00A007AD" w:rsidP="00A007AD">
      <w:pPr>
        <w:pStyle w:val="CodeListingSmall"/>
      </w:pPr>
      <w:r w:rsidRPr="00084EE4">
        <w:t xml:space="preserve">                                             getType() + "  ");</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 catch (Exception ex)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 disconnect</w:t>
      </w:r>
    </w:p>
    <w:p w:rsidR="00A007AD" w:rsidRPr="00084EE4" w:rsidRDefault="00A007AD" w:rsidP="00A007AD">
      <w:pPr>
        <w:pStyle w:val="CodeListingSmall"/>
      </w:pPr>
      <w:r w:rsidRPr="00084EE4">
        <w:t xml:space="preserve">            myJMXWrapper.disconnectFromAdminServer(edit);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catch (Exception ex) {</w:t>
      </w:r>
    </w:p>
    <w:p w:rsidR="00A007AD" w:rsidRPr="00084EE4" w:rsidRDefault="00A007AD" w:rsidP="00A007AD">
      <w:pPr>
        <w:pStyle w:val="CodeListingSmall"/>
      </w:pPr>
      <w:r w:rsidRPr="00084EE4">
        <w:t xml:space="preserve">            ex.printStackTrace();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Pr="00084EE4" w:rsidRDefault="00A007AD" w:rsidP="00A007AD">
      <w:pPr>
        <w:pStyle w:val="BodyText"/>
      </w:pPr>
    </w:p>
    <w:p w:rsidR="00A007AD" w:rsidRDefault="00A007AD" w:rsidP="00A007AD">
      <w:pPr>
        <w:pStyle w:val="BodyText"/>
      </w:pPr>
    </w:p>
    <w:p w:rsidR="00A007AD" w:rsidRPr="00084EE4" w:rsidRDefault="00A007AD" w:rsidP="00A007AD">
      <w:pPr>
        <w:pStyle w:val="CodeCallout"/>
      </w:pPr>
      <w:r>
        <w:lastRenderedPageBreak/>
        <w:t>search_MBeans</w:t>
      </w:r>
    </w:p>
    <w:p w:rsidR="00A007AD" w:rsidRPr="00084EE4" w:rsidRDefault="00A007AD" w:rsidP="00A007AD">
      <w:pPr>
        <w:pStyle w:val="CodeListingSmall"/>
      </w:pPr>
      <w:r w:rsidRPr="00084EE4">
        <w:t xml:space="preserve">import java.io.IOException;  </w:t>
      </w:r>
    </w:p>
    <w:p w:rsidR="00A007AD" w:rsidRPr="00084EE4" w:rsidRDefault="00A007AD" w:rsidP="00A007AD">
      <w:pPr>
        <w:pStyle w:val="CodeListingSmall"/>
      </w:pPr>
      <w:r w:rsidRPr="00084EE4">
        <w:t xml:space="preserve">import java.net.MalformedURLException;  </w:t>
      </w:r>
    </w:p>
    <w:p w:rsidR="00A007AD" w:rsidRPr="00084EE4" w:rsidRDefault="00A007AD" w:rsidP="00A007AD">
      <w:pPr>
        <w:pStyle w:val="CodeListingSmall"/>
      </w:pPr>
      <w:r w:rsidRPr="00084EE4">
        <w:t xml:space="preserve">import java.util.*;  </w:t>
      </w:r>
    </w:p>
    <w:p w:rsidR="00A007AD" w:rsidRPr="00084EE4" w:rsidRDefault="00A007AD" w:rsidP="00A007AD">
      <w:pPr>
        <w:pStyle w:val="CodeListingSmall"/>
      </w:pPr>
      <w:r w:rsidRPr="00084EE4">
        <w:t xml:space="preserve">import javax.management.MBeanServerConnection;  </w:t>
      </w:r>
    </w:p>
    <w:p w:rsidR="00A007AD" w:rsidRPr="00084EE4" w:rsidRDefault="00A007AD" w:rsidP="00A007AD">
      <w:pPr>
        <w:pStyle w:val="CodeListingSmall"/>
      </w:pPr>
      <w:r w:rsidRPr="00084EE4">
        <w:t xml:space="preserve">import javax.management.MalformedObjectNameException;  </w:t>
      </w:r>
    </w:p>
    <w:p w:rsidR="00A007AD" w:rsidRPr="00084EE4" w:rsidRDefault="00A007AD" w:rsidP="00A007AD">
      <w:pPr>
        <w:pStyle w:val="CodeListingSmall"/>
      </w:pPr>
      <w:r w:rsidRPr="00084EE4">
        <w:t xml:space="preserve">import javax.management.ObjectName;  </w:t>
      </w:r>
    </w:p>
    <w:p w:rsidR="00A007AD" w:rsidRPr="00084EE4" w:rsidRDefault="00A007AD" w:rsidP="00A007AD">
      <w:pPr>
        <w:pStyle w:val="CodeListingSmall"/>
      </w:pPr>
      <w:r w:rsidRPr="00084EE4">
        <w:t xml:space="preserve">import javax.management.remote.JMXConnector;  </w:t>
      </w:r>
    </w:p>
    <w:p w:rsidR="00A007AD" w:rsidRPr="00084EE4" w:rsidRDefault="00A007AD" w:rsidP="00A007AD">
      <w:pPr>
        <w:pStyle w:val="CodeListingSmall"/>
      </w:pPr>
      <w:r w:rsidRPr="00084EE4">
        <w:t xml:space="preserve">import javax.management.remote.JMXConnectorFactory;  </w:t>
      </w:r>
    </w:p>
    <w:p w:rsidR="00A007AD" w:rsidRPr="00084EE4" w:rsidRDefault="00A007AD" w:rsidP="00A007AD">
      <w:pPr>
        <w:pStyle w:val="CodeListingSmall"/>
      </w:pPr>
      <w:r w:rsidRPr="00084EE4">
        <w:t xml:space="preserve">import javax.management.remote.JMXServiceURL;  </w:t>
      </w:r>
    </w:p>
    <w:p w:rsidR="00A007AD" w:rsidRPr="00084EE4" w:rsidRDefault="00A007AD" w:rsidP="00A007AD">
      <w:pPr>
        <w:pStyle w:val="CodeListingSmall"/>
      </w:pPr>
      <w:r w:rsidRPr="00084EE4">
        <w:t xml:space="preserve">import javax.naming.Context;  </w:t>
      </w:r>
    </w:p>
    <w:p w:rsidR="00A007AD" w:rsidRPr="00084EE4" w:rsidRDefault="00A007AD" w:rsidP="00A007AD">
      <w:pPr>
        <w:pStyle w:val="CodeListingSmall"/>
      </w:pPr>
      <w:r w:rsidRPr="00084EE4">
        <w:t xml:space="preserve">import java.lang.*;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public class WLSQueryTest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private static MBeanServerConnection connection = null;  </w:t>
      </w:r>
    </w:p>
    <w:p w:rsidR="00A007AD" w:rsidRPr="00084EE4" w:rsidRDefault="00A007AD" w:rsidP="00A007AD">
      <w:pPr>
        <w:pStyle w:val="CodeListingSmall"/>
      </w:pPr>
      <w:r w:rsidRPr="00084EE4">
        <w:t xml:space="preserve">   private static JMXConnector connector = null;  </w:t>
      </w:r>
    </w:p>
    <w:p w:rsidR="00A007AD" w:rsidRPr="00084EE4" w:rsidRDefault="00A007AD" w:rsidP="00A007AD">
      <w:pPr>
        <w:pStyle w:val="CodeListingSmall"/>
      </w:pPr>
      <w:r w:rsidRPr="00084EE4">
        <w:t xml:space="preserve">   private static ObjectName service = null;  </w:t>
      </w:r>
    </w:p>
    <w:p w:rsidR="00A007AD" w:rsidRPr="00084EE4" w:rsidRDefault="00A007AD" w:rsidP="00A007AD">
      <w:pPr>
        <w:pStyle w:val="CodeListingSmall"/>
      </w:pP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public static void initConnection(String hostname, String portString,String username, String password) throws Exception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String protocol="t3";  </w:t>
      </w:r>
    </w:p>
    <w:p w:rsidR="00A007AD" w:rsidRPr="00084EE4" w:rsidRDefault="00A007AD" w:rsidP="00A007AD">
      <w:pPr>
        <w:pStyle w:val="CodeListingSmall"/>
      </w:pPr>
      <w:r w:rsidRPr="00084EE4">
        <w:t xml:space="preserve">   Integer portInteger=Integer.valueOf(portString);  </w:t>
      </w:r>
    </w:p>
    <w:p w:rsidR="00A007AD" w:rsidRPr="00084EE4" w:rsidRDefault="00A007AD" w:rsidP="00A007AD">
      <w:pPr>
        <w:pStyle w:val="CodeListingSmall"/>
      </w:pPr>
      <w:r w:rsidRPr="00084EE4">
        <w:t xml:space="preserve">   int port=portInteger.intValue();  </w:t>
      </w:r>
    </w:p>
    <w:p w:rsidR="00A007AD" w:rsidRPr="00084EE4" w:rsidRDefault="00A007AD" w:rsidP="00A007AD">
      <w:pPr>
        <w:pStyle w:val="CodeListingSmall"/>
      </w:pPr>
      <w:r w:rsidRPr="00084EE4">
        <w:t xml:space="preserve">   String jndiroot="/jndi/";  </w:t>
      </w:r>
    </w:p>
    <w:p w:rsidR="00A007AD" w:rsidRPr="00084EE4" w:rsidRDefault="00A007AD" w:rsidP="00A007AD">
      <w:pPr>
        <w:pStyle w:val="CodeListingSmall"/>
      </w:pPr>
      <w:r w:rsidRPr="00084EE4">
        <w:t xml:space="preserve">   String mserver=null;  </w:t>
      </w:r>
    </w:p>
    <w:p w:rsidR="00A007AD" w:rsidRPr="00084EE4" w:rsidRDefault="00A007AD" w:rsidP="00A007AD">
      <w:pPr>
        <w:pStyle w:val="CodeListingSmall"/>
      </w:pPr>
    </w:p>
    <w:p w:rsidR="00A007AD" w:rsidRPr="00084EE4" w:rsidRDefault="00A007AD" w:rsidP="00A007AD">
      <w:pPr>
        <w:pStyle w:val="CodeListingSmall"/>
      </w:pPr>
      <w:r w:rsidRPr="00084EE4">
        <w:t xml:space="preserve">   String myService=System.getProperty("SERVICE","DOMAIN");    // possibe: DOMAIN, RUNTIME, EDIT</w:t>
      </w:r>
    </w:p>
    <w:p w:rsidR="00A007AD" w:rsidRPr="00084EE4" w:rsidRDefault="00A007AD" w:rsidP="00A007AD">
      <w:pPr>
        <w:pStyle w:val="CodeListingSmall"/>
      </w:pPr>
      <w:r w:rsidRPr="00084EE4">
        <w:t xml:space="preserve">         if ("DOMAIN".equalsIgnoreCase(myService))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service=new ObjectName("com.bea:Name=DomainRuntimeService,Type=weblogic.management.mbeanservers.domainruntime.DomainRuntimeServiceMBean");  </w:t>
      </w:r>
    </w:p>
    <w:p w:rsidR="00A007AD" w:rsidRPr="00084EE4" w:rsidRDefault="00A007AD" w:rsidP="00A007AD">
      <w:pPr>
        <w:pStyle w:val="CodeListingSmall"/>
      </w:pPr>
      <w:r w:rsidRPr="00084EE4">
        <w:t xml:space="preserve">         mserver="weblogic.management.mbeanservers.domainruntime";</w:t>
      </w:r>
    </w:p>
    <w:p w:rsidR="00A007AD" w:rsidRPr="00084EE4" w:rsidRDefault="00A007AD" w:rsidP="00A007AD">
      <w:pPr>
        <w:pStyle w:val="CodeListingSmall"/>
      </w:pPr>
      <w:r w:rsidRPr="00084EE4">
        <w:t xml:space="preserve">     }                </w:t>
      </w:r>
    </w:p>
    <w:p w:rsidR="00A007AD" w:rsidRPr="00084EE4" w:rsidRDefault="00A007AD" w:rsidP="00A007AD">
      <w:pPr>
        <w:pStyle w:val="CodeListingSmall"/>
      </w:pPr>
      <w:r w:rsidRPr="00084EE4">
        <w:t xml:space="preserve">         if ("RUNTIME".equalsIgnoreCase(myService))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service=new ObjectName("com.bea:Name=RuntimeService,Type=weblogic.management.mbeanservers.runtime.RuntimeServiceMBean");  </w:t>
      </w:r>
    </w:p>
    <w:p w:rsidR="00A007AD" w:rsidRPr="00084EE4" w:rsidRDefault="00A007AD" w:rsidP="00A007AD">
      <w:pPr>
        <w:pStyle w:val="CodeListingSmall"/>
      </w:pPr>
      <w:r w:rsidRPr="00084EE4">
        <w:t xml:space="preserve">         mserver="weblogic.management.mbeanservers.runtime";</w:t>
      </w:r>
    </w:p>
    <w:p w:rsidR="00A007AD" w:rsidRPr="00084EE4" w:rsidRDefault="00A007AD" w:rsidP="00A007AD">
      <w:pPr>
        <w:pStyle w:val="CodeListingSmall"/>
      </w:pPr>
      <w:r w:rsidRPr="00084EE4">
        <w:t xml:space="preserve">     }                </w:t>
      </w:r>
    </w:p>
    <w:p w:rsidR="00A007AD" w:rsidRPr="00084EE4" w:rsidRDefault="00A007AD" w:rsidP="00A007AD">
      <w:pPr>
        <w:pStyle w:val="CodeListingSmall"/>
      </w:pPr>
      <w:r w:rsidRPr="00084EE4">
        <w:t xml:space="preserve">         if ("EDIT".equalsIgnoreCase(myService))</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service=new ObjectName("com.bea:Name=EditService,Type=weblogic.management.mbeanservers.edit.EditServiceMBean");  </w:t>
      </w:r>
    </w:p>
    <w:p w:rsidR="00A007AD" w:rsidRPr="00084EE4" w:rsidRDefault="00A007AD" w:rsidP="00A007AD">
      <w:pPr>
        <w:pStyle w:val="CodeListingSmall"/>
      </w:pPr>
      <w:r w:rsidRPr="00084EE4">
        <w:t xml:space="preserve">         mserver="weblogic.management.mbeanservers.edit";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System.out.println("    service = " + service);</w:t>
      </w:r>
    </w:p>
    <w:p w:rsidR="00A007AD" w:rsidRPr="00084EE4" w:rsidRDefault="00A007AD" w:rsidP="00A007AD">
      <w:pPr>
        <w:pStyle w:val="CodeListingSmall"/>
      </w:pPr>
      <w:r w:rsidRPr="00084EE4">
        <w:t xml:space="preserve">   System.out.println("    JNDI    = " + jndiroot + mserver);</w:t>
      </w:r>
    </w:p>
    <w:p w:rsidR="00A007AD" w:rsidRPr="00084EE4" w:rsidRDefault="00A007AD" w:rsidP="00A007AD">
      <w:pPr>
        <w:pStyle w:val="CodeListingSmall"/>
      </w:pPr>
      <w:r w:rsidRPr="00084EE4">
        <w:t xml:space="preserve">   System.out.println();</w:t>
      </w:r>
    </w:p>
    <w:p w:rsidR="00A007AD" w:rsidRPr="00084EE4" w:rsidRDefault="00A007AD" w:rsidP="00A007AD">
      <w:pPr>
        <w:pStyle w:val="CodeListingSmall"/>
      </w:pPr>
      <w:r w:rsidRPr="00084EE4">
        <w:t xml:space="preserve">   JMXServiceURL serviceURL=new JMXServiceURL(protocol, hostname,port, jndiroot + mserver);  </w:t>
      </w:r>
    </w:p>
    <w:p w:rsidR="00A007AD" w:rsidRPr="00084EE4" w:rsidRDefault="00A007AD" w:rsidP="00A007AD">
      <w:pPr>
        <w:pStyle w:val="CodeListingSmall"/>
      </w:pPr>
      <w:r w:rsidRPr="00084EE4">
        <w:t xml:space="preserve">   Hashtable h=new Hashtable();  </w:t>
      </w:r>
    </w:p>
    <w:p w:rsidR="00A007AD" w:rsidRPr="00084EE4" w:rsidRDefault="00A007AD" w:rsidP="00A007AD">
      <w:pPr>
        <w:pStyle w:val="CodeListingSmall"/>
      </w:pPr>
      <w:r w:rsidRPr="00084EE4">
        <w:t xml:space="preserve">   h.put(Context.SECURITY_PRINCIPAL, username);  </w:t>
      </w:r>
    </w:p>
    <w:p w:rsidR="00A007AD" w:rsidRPr="00084EE4" w:rsidRDefault="00A007AD" w:rsidP="00A007AD">
      <w:pPr>
        <w:pStyle w:val="CodeListingSmall"/>
      </w:pPr>
      <w:r w:rsidRPr="00084EE4">
        <w:t xml:space="preserve">   h.put(Context.SECURITY_CREDENTIALS, password);  </w:t>
      </w:r>
    </w:p>
    <w:p w:rsidR="00A007AD" w:rsidRPr="00084EE4" w:rsidRDefault="00A007AD" w:rsidP="00A007AD">
      <w:pPr>
        <w:pStyle w:val="CodeListingSmall"/>
      </w:pPr>
      <w:r w:rsidRPr="00084EE4">
        <w:t xml:space="preserve">   h.put(JMXConnectorFactory.PROTOCOL_PROVIDER_PACKAGES,"weblogic.management.remote");  </w:t>
      </w:r>
    </w:p>
    <w:p w:rsidR="00A007AD" w:rsidRPr="00084EE4" w:rsidRDefault="00A007AD" w:rsidP="00A007AD">
      <w:pPr>
        <w:pStyle w:val="CodeListingSmall"/>
      </w:pPr>
      <w:r w:rsidRPr="00084EE4">
        <w:t xml:space="preserve">   connector=JMXConnectorFactory.connect(serviceURL, h);  </w:t>
      </w:r>
    </w:p>
    <w:p w:rsidR="00A007AD" w:rsidRPr="00084EE4" w:rsidRDefault="00A007AD" w:rsidP="00A007AD">
      <w:pPr>
        <w:pStyle w:val="CodeListingSmall"/>
      </w:pPr>
      <w:r w:rsidRPr="00084EE4">
        <w:t xml:space="preserve">   connection=connector.getMBeanServerConnection();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public static void main(String[] args) throws Exception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String hostname=args[0];  </w:t>
      </w:r>
    </w:p>
    <w:p w:rsidR="00A007AD" w:rsidRPr="00084EE4" w:rsidRDefault="00A007AD" w:rsidP="00A007AD">
      <w:pPr>
        <w:pStyle w:val="CodeListingSmall"/>
      </w:pPr>
      <w:r w:rsidRPr="00084EE4">
        <w:t xml:space="preserve">   String portString=args[1];  </w:t>
      </w:r>
    </w:p>
    <w:p w:rsidR="00A007AD" w:rsidRPr="00084EE4" w:rsidRDefault="00A007AD" w:rsidP="00A007AD">
      <w:pPr>
        <w:pStyle w:val="CodeListingSmall"/>
      </w:pPr>
      <w:r w:rsidRPr="00084EE4">
        <w:t xml:space="preserve">   String username=args[2];  </w:t>
      </w:r>
    </w:p>
    <w:p w:rsidR="00A007AD" w:rsidRPr="00084EE4" w:rsidRDefault="00A007AD" w:rsidP="00A007AD">
      <w:pPr>
        <w:pStyle w:val="CodeListingSmall"/>
      </w:pPr>
      <w:r w:rsidRPr="00084EE4">
        <w:t xml:space="preserve">   String password=args[3];</w:t>
      </w:r>
    </w:p>
    <w:p w:rsidR="00A007AD" w:rsidRPr="00084EE4" w:rsidRDefault="00A007AD" w:rsidP="00A007AD">
      <w:pPr>
        <w:pStyle w:val="CodeListingSmall"/>
      </w:pPr>
      <w:r w:rsidRPr="00084EE4">
        <w:t xml:space="preserve">   String queryArgument = args[4];  </w:t>
      </w:r>
    </w:p>
    <w:p w:rsidR="00A007AD" w:rsidRPr="00084EE4" w:rsidRDefault="00A007AD" w:rsidP="00A007AD">
      <w:pPr>
        <w:pStyle w:val="CodeListingSmall"/>
      </w:pPr>
      <w:r w:rsidRPr="00084EE4">
        <w:t xml:space="preserve">   System.out.println("Hostname      : " + hostname);  </w:t>
      </w:r>
    </w:p>
    <w:p w:rsidR="00A007AD" w:rsidRPr="00084EE4" w:rsidRDefault="00A007AD" w:rsidP="00A007AD">
      <w:pPr>
        <w:pStyle w:val="CodeListingSmall"/>
      </w:pPr>
      <w:r w:rsidRPr="00084EE4">
        <w:t xml:space="preserve">   System.out.println("PortString    : " + portString);  </w:t>
      </w:r>
    </w:p>
    <w:p w:rsidR="00A007AD" w:rsidRPr="00084EE4" w:rsidRDefault="00A007AD" w:rsidP="00A007AD">
      <w:pPr>
        <w:pStyle w:val="CodeListingSmall"/>
      </w:pPr>
      <w:r w:rsidRPr="00084EE4">
        <w:t xml:space="preserve">   System.out.println("Username      : " + username);  </w:t>
      </w:r>
    </w:p>
    <w:p w:rsidR="00A007AD" w:rsidRPr="00084EE4" w:rsidRDefault="00A007AD" w:rsidP="00A007AD">
      <w:pPr>
        <w:pStyle w:val="CodeListingSmall"/>
      </w:pPr>
      <w:r w:rsidRPr="00084EE4">
        <w:t xml:space="preserve">   System.out.println("Password      : " + password);  </w:t>
      </w:r>
    </w:p>
    <w:p w:rsidR="00A007AD" w:rsidRPr="00084EE4" w:rsidRDefault="00A007AD" w:rsidP="00A007AD">
      <w:pPr>
        <w:pStyle w:val="CodeListingSmall"/>
      </w:pPr>
      <w:r w:rsidRPr="00084EE4">
        <w:t xml:space="preserve">   System.out.println("queryArgument : " + queryArgument);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lastRenderedPageBreak/>
        <w:t xml:space="preserve">   initConnection(hostname, portString, username, password);  </w:t>
      </w:r>
    </w:p>
    <w:p w:rsidR="00A007AD" w:rsidRPr="00084EE4" w:rsidRDefault="00A007AD" w:rsidP="00A007AD">
      <w:pPr>
        <w:pStyle w:val="CodeListingSmall"/>
      </w:pPr>
    </w:p>
    <w:p w:rsidR="00A007AD" w:rsidRPr="00084EE4" w:rsidRDefault="00A007AD" w:rsidP="00A007AD">
      <w:pPr>
        <w:pStyle w:val="CodeListingSmall"/>
      </w:pPr>
      <w:r w:rsidRPr="00084EE4">
        <w:t xml:space="preserve">   // query and print result        </w:t>
      </w:r>
    </w:p>
    <w:p w:rsidR="00A007AD" w:rsidRPr="00084EE4" w:rsidRDefault="00A007AD" w:rsidP="00A007AD">
      <w:pPr>
        <w:pStyle w:val="CodeListingSmall"/>
      </w:pPr>
      <w:r w:rsidRPr="00084EE4">
        <w:t xml:space="preserve">   Set&lt;ObjectName&gt; beanSet = connection.queryNames(new ObjectName(queryArgument),null );</w:t>
      </w:r>
    </w:p>
    <w:p w:rsidR="00A007AD" w:rsidRPr="00084EE4" w:rsidRDefault="00A007AD" w:rsidP="00A007AD">
      <w:pPr>
        <w:pStyle w:val="CodeListingSmall"/>
      </w:pPr>
      <w:r w:rsidRPr="00084EE4">
        <w:t xml:space="preserve">   System.out.println("\n\nQuery found "+beanSet.size()+" results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ObjectName queryName = null;</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Iterator&lt;ObjectName&gt; i = beanSet.iterator();</w:t>
      </w:r>
    </w:p>
    <w:p w:rsidR="00A007AD" w:rsidRPr="00084EE4" w:rsidRDefault="00A007AD" w:rsidP="00A007AD">
      <w:pPr>
        <w:pStyle w:val="CodeListingSmall"/>
      </w:pPr>
      <w:r w:rsidRPr="00084EE4">
        <w:t xml:space="preserve">   while (i.hasNext())</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r w:rsidRPr="00084EE4">
        <w:t xml:space="preserve">      queryName = (ObjectName)i.next();</w:t>
      </w:r>
    </w:p>
    <w:p w:rsidR="00A007AD" w:rsidRPr="00084EE4" w:rsidRDefault="00A007AD" w:rsidP="00A007AD">
      <w:pPr>
        <w:pStyle w:val="CodeListingSmall"/>
      </w:pPr>
      <w:r w:rsidRPr="00084EE4">
        <w:t xml:space="preserve">      System.out.println("   --&gt; " + queryName);      </w:t>
      </w:r>
    </w:p>
    <w:p w:rsidR="00A007AD" w:rsidRPr="00084EE4" w:rsidRDefault="00A007AD" w:rsidP="00A007AD">
      <w:pPr>
        <w:pStyle w:val="CodeListingSmall"/>
      </w:pPr>
      <w:r w:rsidRPr="00084EE4">
        <w:t xml:space="preserve">   }</w:t>
      </w:r>
    </w:p>
    <w:p w:rsidR="00A007AD" w:rsidRPr="00084EE4" w:rsidRDefault="00A007AD" w:rsidP="00A007AD">
      <w:pPr>
        <w:pStyle w:val="CodeListingSmall"/>
      </w:pPr>
    </w:p>
    <w:p w:rsidR="00A007AD" w:rsidRPr="00084EE4" w:rsidRDefault="00A007AD" w:rsidP="00A007AD">
      <w:pPr>
        <w:pStyle w:val="CodeListingSmall"/>
      </w:pPr>
      <w:r w:rsidRPr="00084EE4">
        <w:t xml:space="preserve">   connector.close();  </w:t>
      </w:r>
    </w:p>
    <w:p w:rsidR="00A007AD" w:rsidRPr="00084EE4" w:rsidRDefault="00A007AD" w:rsidP="00A007AD">
      <w:pPr>
        <w:pStyle w:val="CodeListingSmall"/>
      </w:pPr>
      <w:r w:rsidRPr="00084EE4">
        <w:t>}</w:t>
      </w:r>
    </w:p>
    <w:p w:rsidR="00A007AD" w:rsidRPr="00084EE4" w:rsidRDefault="00A007AD" w:rsidP="00A007AD">
      <w:pPr>
        <w:pStyle w:val="BodyText"/>
      </w:pPr>
    </w:p>
    <w:p w:rsidR="00A007AD" w:rsidRDefault="00A007AD" w:rsidP="00A007AD">
      <w:pPr>
        <w:pStyle w:val="BodyText"/>
      </w:pPr>
    </w:p>
    <w:p w:rsidR="00A007AD" w:rsidRPr="0027079C" w:rsidRDefault="00A007AD" w:rsidP="00A007AD">
      <w:pPr>
        <w:pStyle w:val="CodeCallout"/>
      </w:pPr>
      <w:r>
        <w:t>domain_log_change_jmx</w:t>
      </w:r>
    </w:p>
    <w:p w:rsidR="00A007AD" w:rsidRPr="0027079C" w:rsidRDefault="00A007AD" w:rsidP="00A007AD">
      <w:pPr>
        <w:pStyle w:val="CodeListingSmall"/>
      </w:pPr>
      <w:r w:rsidRPr="0027079C">
        <w:t>Mbean needed for the configuration of the domain log file.  The Mbean is shown here in order to give you an impression about the detailed control which is offered my the WebLogic management APIs</w:t>
      </w:r>
    </w:p>
    <w:p w:rsidR="00A007AD" w:rsidRPr="0027079C" w:rsidRDefault="00A007AD" w:rsidP="00A007AD">
      <w:pPr>
        <w:pStyle w:val="CodeListingSmall"/>
      </w:pPr>
      <w:r w:rsidRPr="0027079C">
        <w:t xml:space="preserve"> com.bea:Name=TestDomain,Type=Log</w:t>
      </w:r>
    </w:p>
    <w:p w:rsidR="00A007AD" w:rsidRPr="0027079C" w:rsidRDefault="00A007AD" w:rsidP="00A007AD">
      <w:pPr>
        <w:pStyle w:val="CodeListingSmall"/>
      </w:pPr>
      <w:r w:rsidRPr="0027079C">
        <w:t xml:space="preserve">     Attribute: RotateLogOnStartup   of Type : java.lang.Boolean</w:t>
      </w:r>
    </w:p>
    <w:p w:rsidR="00A007AD" w:rsidRPr="0027079C" w:rsidRDefault="00A007AD" w:rsidP="00A007AD">
      <w:pPr>
        <w:pStyle w:val="CodeListingSmall"/>
      </w:pPr>
      <w:r w:rsidRPr="0027079C">
        <w:t xml:space="preserve">     Attribute: DomainLogBroadcastFilter   of Type : javax.management.ObjectName</w:t>
      </w:r>
    </w:p>
    <w:p w:rsidR="00A007AD" w:rsidRPr="0027079C" w:rsidRDefault="00A007AD" w:rsidP="00A007AD">
      <w:pPr>
        <w:pStyle w:val="CodeListingSmall"/>
      </w:pPr>
      <w:r w:rsidRPr="0027079C">
        <w:t xml:space="preserve">     Attribute: RotationTime   of Type : java.lang.String</w:t>
      </w:r>
    </w:p>
    <w:p w:rsidR="00A007AD" w:rsidRPr="0027079C" w:rsidRDefault="00A007AD" w:rsidP="00A007AD">
      <w:pPr>
        <w:pStyle w:val="CodeListingSmall"/>
      </w:pPr>
      <w:r w:rsidRPr="0027079C">
        <w:t xml:space="preserve">     Attribute: MemoryBufferSize   of Type : java.lang.Integer</w:t>
      </w:r>
    </w:p>
    <w:p w:rsidR="00A007AD" w:rsidRPr="0027079C" w:rsidRDefault="00A007AD" w:rsidP="00A007AD">
      <w:pPr>
        <w:pStyle w:val="CodeListingSmall"/>
      </w:pPr>
      <w:r w:rsidRPr="0027079C">
        <w:t xml:space="preserve">     Attribute: Type   of Type : java.lang.String</w:t>
      </w:r>
    </w:p>
    <w:p w:rsidR="00A007AD" w:rsidRPr="0027079C" w:rsidRDefault="00A007AD" w:rsidP="00A007AD">
      <w:pPr>
        <w:pStyle w:val="CodeListingSmall"/>
      </w:pPr>
      <w:r w:rsidRPr="0027079C">
        <w:t xml:space="preserve">     Attribute: LoggerSeverity   of Type : java.lang.String</w:t>
      </w:r>
    </w:p>
    <w:p w:rsidR="00A007AD" w:rsidRPr="0027079C" w:rsidRDefault="00A007AD" w:rsidP="00A007AD">
      <w:pPr>
        <w:pStyle w:val="CodeListingSmall"/>
      </w:pPr>
      <w:r w:rsidRPr="0027079C">
        <w:t xml:space="preserve">     Attribute: StdoutFormat   of Type : java.lang.String</w:t>
      </w:r>
    </w:p>
    <w:p w:rsidR="00A007AD" w:rsidRPr="0027079C" w:rsidRDefault="00A007AD" w:rsidP="00A007AD">
      <w:pPr>
        <w:pStyle w:val="CodeListingSmall"/>
      </w:pPr>
      <w:r w:rsidRPr="0027079C">
        <w:t xml:space="preserve">     Attribute: BufferSizeKB   of Type : java.lang.Integer</w:t>
      </w:r>
    </w:p>
    <w:p w:rsidR="00A007AD" w:rsidRPr="0027079C" w:rsidRDefault="00A007AD" w:rsidP="00A007AD">
      <w:pPr>
        <w:pStyle w:val="CodeListingSmall"/>
      </w:pPr>
      <w:r w:rsidRPr="0027079C">
        <w:t xml:space="preserve">     Attribute: ServerLoggingBridgeUseParentLoggersEnabled   of Type : java.lang.Boolean</w:t>
      </w:r>
    </w:p>
    <w:p w:rsidR="00A007AD" w:rsidRPr="0027079C" w:rsidRDefault="00A007AD" w:rsidP="00A007AD">
      <w:pPr>
        <w:pStyle w:val="CodeListingSmall"/>
      </w:pPr>
      <w:r w:rsidRPr="0027079C">
        <w:t xml:space="preserve">     Attribute: RedirectStderrToServerLogEnabled   of Type : java.lang.Boolean</w:t>
      </w:r>
    </w:p>
    <w:p w:rsidR="00A007AD" w:rsidRPr="0027079C" w:rsidRDefault="00A007AD" w:rsidP="00A007AD">
      <w:pPr>
        <w:pStyle w:val="CodeListingSmall"/>
      </w:pPr>
      <w:r w:rsidRPr="0027079C">
        <w:t xml:space="preserve">     Attribute: StdoutSeverity   of Type : java.lang.String</w:t>
      </w:r>
    </w:p>
    <w:p w:rsidR="00A007AD" w:rsidRPr="0027079C" w:rsidRDefault="00A007AD" w:rsidP="00A007AD">
      <w:pPr>
        <w:pStyle w:val="CodeListingSmall"/>
      </w:pPr>
      <w:r w:rsidRPr="0027079C">
        <w:t xml:space="preserve">     Attribute: DomainLogBroadcastSeverity   of Type : java.lang.String</w:t>
      </w:r>
    </w:p>
    <w:p w:rsidR="00A007AD" w:rsidRPr="0027079C" w:rsidRDefault="00A007AD" w:rsidP="00A007AD">
      <w:pPr>
        <w:pStyle w:val="CodeListingSmall"/>
      </w:pPr>
      <w:r w:rsidRPr="0027079C">
        <w:t xml:space="preserve">     Attribute: MemoryBufferSeverity   of Type : java.lang.String</w:t>
      </w:r>
    </w:p>
    <w:p w:rsidR="00A007AD" w:rsidRPr="0027079C" w:rsidRDefault="00A007AD" w:rsidP="00A007AD">
      <w:pPr>
        <w:pStyle w:val="CodeListingSmall"/>
      </w:pPr>
      <w:r w:rsidRPr="0027079C">
        <w:t xml:space="preserve">     Attribute: StdoutLogStack   of Type : java.lang.Boolean</w:t>
      </w:r>
    </w:p>
    <w:p w:rsidR="00A007AD" w:rsidRPr="0027079C" w:rsidRDefault="00A007AD" w:rsidP="00A007AD">
      <w:pPr>
        <w:pStyle w:val="CodeListingSmall"/>
      </w:pPr>
      <w:r w:rsidRPr="0027079C">
        <w:t xml:space="preserve">     Attribute: RedirectStdoutToServerLogEnabled   of Type : java.lang.Boolean</w:t>
      </w:r>
    </w:p>
    <w:p w:rsidR="00A007AD" w:rsidRPr="0027079C" w:rsidRDefault="00A007AD" w:rsidP="00A007AD">
      <w:pPr>
        <w:pStyle w:val="CodeListingSmall"/>
      </w:pPr>
      <w:r w:rsidRPr="0027079C">
        <w:t xml:space="preserve">     Attribute: StdoutFilter   of Type : javax.management.ObjectName</w:t>
      </w:r>
    </w:p>
    <w:p w:rsidR="00A007AD" w:rsidRPr="0027079C" w:rsidRDefault="00A007AD" w:rsidP="00A007AD">
      <w:pPr>
        <w:pStyle w:val="CodeListingSmall"/>
      </w:pPr>
      <w:r w:rsidRPr="0027079C">
        <w:t xml:space="preserve">     Attribute: Parent   of Type : javax.management.ObjectName</w:t>
      </w:r>
    </w:p>
    <w:p w:rsidR="00A007AD" w:rsidRPr="0027079C" w:rsidRDefault="00A007AD" w:rsidP="00A007AD">
      <w:pPr>
        <w:pStyle w:val="CodeListingSmall"/>
      </w:pPr>
      <w:r w:rsidRPr="0027079C">
        <w:t xml:space="preserve">     Attribute: FileTimeSpan   of Type : java.lang.Integer</w:t>
      </w:r>
    </w:p>
    <w:p w:rsidR="00A007AD" w:rsidRPr="0027079C" w:rsidRDefault="00A007AD" w:rsidP="00A007AD">
      <w:pPr>
        <w:pStyle w:val="CodeListingSmall"/>
      </w:pPr>
      <w:r w:rsidRPr="0027079C">
        <w:t xml:space="preserve">     Attribute: LogFileRotationDir   of Type : java.lang.String</w:t>
      </w:r>
    </w:p>
    <w:p w:rsidR="00A007AD" w:rsidRPr="0027079C" w:rsidRDefault="00A007AD" w:rsidP="00A007AD">
      <w:pPr>
        <w:pStyle w:val="CodeListingSmall"/>
      </w:pPr>
      <w:r w:rsidRPr="0027079C">
        <w:t xml:space="preserve">     Attribute: LoggerSeverityProperties   of Type : java.util.Properties</w:t>
      </w:r>
    </w:p>
    <w:p w:rsidR="00A007AD" w:rsidRPr="0027079C" w:rsidRDefault="00A007AD" w:rsidP="00A007AD">
      <w:pPr>
        <w:pStyle w:val="CodeListingSmall"/>
      </w:pPr>
      <w:r w:rsidRPr="0027079C">
        <w:t xml:space="preserve">     Attribute: NumberOfFilesLimited   of Type : java.lang.Boolean</w:t>
      </w:r>
    </w:p>
    <w:p w:rsidR="00A007AD" w:rsidRPr="0027079C" w:rsidRDefault="00A007AD" w:rsidP="00A007AD">
      <w:pPr>
        <w:pStyle w:val="CodeListingSmall"/>
      </w:pPr>
      <w:r w:rsidRPr="0027079C">
        <w:t xml:space="preserve">     Attribute: FileCount   of Type : java.lang.Integer</w:t>
      </w:r>
    </w:p>
    <w:p w:rsidR="00A007AD" w:rsidRPr="0027079C" w:rsidRDefault="00A007AD" w:rsidP="00A007AD">
      <w:pPr>
        <w:pStyle w:val="CodeListingSmall"/>
      </w:pPr>
      <w:r w:rsidRPr="0027079C">
        <w:t xml:space="preserve">     Attribute: RotationType   of Type : java.lang.String</w:t>
      </w:r>
    </w:p>
    <w:p w:rsidR="00A007AD" w:rsidRPr="0027079C" w:rsidRDefault="00A007AD" w:rsidP="00A007AD">
      <w:pPr>
        <w:pStyle w:val="CodeListingSmall"/>
      </w:pPr>
      <w:r w:rsidRPr="0027079C">
        <w:t xml:space="preserve">     Attribute: DomainLogBroadcasterBufferSize   of Type : java.lang.Integer</w:t>
      </w:r>
    </w:p>
    <w:p w:rsidR="00A007AD" w:rsidRPr="0027079C" w:rsidRDefault="00A007AD" w:rsidP="00A007AD">
      <w:pPr>
        <w:pStyle w:val="CodeListingSmall"/>
      </w:pPr>
      <w:r w:rsidRPr="0027079C">
        <w:t xml:space="preserve">     Attribute: LogFileFilter   of Type : javax.management.ObjectName</w:t>
      </w:r>
    </w:p>
    <w:p w:rsidR="00A007AD" w:rsidRPr="0027079C" w:rsidRDefault="00A007AD" w:rsidP="00A007AD">
      <w:pPr>
        <w:pStyle w:val="CodeListingSmall"/>
      </w:pPr>
      <w:r w:rsidRPr="0027079C">
        <w:t xml:space="preserve">     Attribute: Notes   of Type : java.lang.String</w:t>
      </w:r>
    </w:p>
    <w:p w:rsidR="00A007AD" w:rsidRPr="0027079C" w:rsidRDefault="00A007AD" w:rsidP="00A007AD">
      <w:pPr>
        <w:pStyle w:val="CodeListingSmall"/>
      </w:pPr>
      <w:r w:rsidRPr="0027079C">
        <w:t xml:space="preserve">     Attribute: Name   of Type : java.lang.String</w:t>
      </w:r>
    </w:p>
    <w:p w:rsidR="00A007AD" w:rsidRPr="0027079C" w:rsidRDefault="00A007AD" w:rsidP="00A007AD">
      <w:pPr>
        <w:pStyle w:val="CodeListingSmall"/>
      </w:pPr>
      <w:r w:rsidRPr="0027079C">
        <w:t xml:space="preserve">     Attribute: MemoryBufferFilter   of Type : javax.management.ObjectName</w:t>
      </w:r>
    </w:p>
    <w:p w:rsidR="00A007AD" w:rsidRPr="0027079C" w:rsidRDefault="00A007AD" w:rsidP="00A007AD">
      <w:pPr>
        <w:pStyle w:val="CodeListingSmall"/>
      </w:pPr>
      <w:r w:rsidRPr="0027079C">
        <w:t xml:space="preserve">     Attribute: Log4jLoggingEnabled   of Type : java.lang.Boolean</w:t>
      </w:r>
    </w:p>
    <w:p w:rsidR="00A007AD" w:rsidRPr="0027079C" w:rsidRDefault="00A007AD" w:rsidP="00A007AD">
      <w:pPr>
        <w:pStyle w:val="CodeListingSmall"/>
      </w:pPr>
      <w:r w:rsidRPr="0027079C">
        <w:t xml:space="preserve">     Attribute: FileMinSize   of Type : java.lang.Integer</w:t>
      </w:r>
    </w:p>
    <w:p w:rsidR="00A007AD" w:rsidRPr="0027079C" w:rsidRDefault="00A007AD" w:rsidP="00A007AD">
      <w:pPr>
        <w:pStyle w:val="CodeListingSmall"/>
      </w:pPr>
      <w:r w:rsidRPr="0027079C">
        <w:t xml:space="preserve">     Attribute: FileName   of Type : java.lang.String</w:t>
      </w:r>
    </w:p>
    <w:p w:rsidR="00A007AD" w:rsidRPr="0027079C" w:rsidRDefault="00A007AD" w:rsidP="00A007AD">
      <w:pPr>
        <w:pStyle w:val="CodeListingSmall"/>
      </w:pPr>
      <w:r w:rsidRPr="0027079C">
        <w:t xml:space="preserve">     Attribute: StacktraceDepth   of Type : java.lang.Integer</w:t>
      </w:r>
    </w:p>
    <w:p w:rsidR="00A007AD" w:rsidRPr="0027079C" w:rsidRDefault="00A007AD" w:rsidP="00A007AD">
      <w:pPr>
        <w:pStyle w:val="CodeListingSmall"/>
      </w:pPr>
      <w:r w:rsidRPr="0027079C">
        <w:t xml:space="preserve">     Attribute: DateFormatPattern   of Type : java.lang.String</w:t>
      </w:r>
    </w:p>
    <w:p w:rsidR="00A007AD" w:rsidRPr="0027079C" w:rsidRDefault="00A007AD" w:rsidP="00A007AD">
      <w:pPr>
        <w:pStyle w:val="CodeListingSmall"/>
      </w:pPr>
      <w:r w:rsidRPr="0027079C">
        <w:t xml:space="preserve">     Attribute: LogFileSeverity   of Type : java.lang.String</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domain_log_example</w:t>
      </w:r>
    </w:p>
    <w:p w:rsidR="00A007AD" w:rsidRPr="0027079C" w:rsidRDefault="00A007AD" w:rsidP="00A007AD">
      <w:pPr>
        <w:pStyle w:val="CodeListingSmall"/>
      </w:pPr>
      <w:r w:rsidRPr="0027079C">
        <w:t>import java.util.*;</w:t>
      </w:r>
    </w:p>
    <w:p w:rsidR="00A007AD" w:rsidRPr="0027079C" w:rsidRDefault="00A007AD" w:rsidP="00A007AD">
      <w:pPr>
        <w:pStyle w:val="CodeListingSmall"/>
      </w:pPr>
      <w:r w:rsidRPr="0027079C">
        <w:t>import javax.management.MBeanServerConnection;</w:t>
      </w:r>
    </w:p>
    <w:p w:rsidR="00A007AD" w:rsidRPr="0027079C" w:rsidRDefault="00A007AD" w:rsidP="00A007AD">
      <w:pPr>
        <w:pStyle w:val="CodeListingSmall"/>
      </w:pPr>
      <w:r w:rsidRPr="0027079C">
        <w:t>import javax.management.ObjectName;</w:t>
      </w:r>
    </w:p>
    <w:p w:rsidR="00A007AD" w:rsidRPr="0027079C" w:rsidRDefault="00A007AD" w:rsidP="00A007AD">
      <w:pPr>
        <w:pStyle w:val="CodeListingSmall"/>
      </w:pPr>
      <w:r w:rsidRPr="0027079C">
        <w:t>import javax.management.Attribute;</w:t>
      </w:r>
    </w:p>
    <w:p w:rsidR="00A007AD" w:rsidRPr="0027079C" w:rsidRDefault="00A007AD" w:rsidP="00A007AD">
      <w:pPr>
        <w:pStyle w:val="CodeListingSmall"/>
      </w:pPr>
      <w:r w:rsidRPr="0027079C">
        <w:t>import javax.management.remote.*;</w:t>
      </w:r>
    </w:p>
    <w:p w:rsidR="00A007AD" w:rsidRPr="0027079C" w:rsidRDefault="00A007AD" w:rsidP="00A007AD">
      <w:pPr>
        <w:pStyle w:val="CodeListingSmall"/>
      </w:pPr>
      <w:r w:rsidRPr="0027079C">
        <w:t>import de.wls_monitoringbook.jmx_access.JMXWrapper;</w:t>
      </w:r>
    </w:p>
    <w:p w:rsidR="00A007AD" w:rsidRPr="0027079C" w:rsidRDefault="00A007AD" w:rsidP="00A007AD">
      <w:pPr>
        <w:pStyle w:val="CodeListingSmall"/>
      </w:pPr>
    </w:p>
    <w:p w:rsidR="00A007AD" w:rsidRPr="0027079C" w:rsidRDefault="00A007AD" w:rsidP="00A007AD">
      <w:pPr>
        <w:pStyle w:val="CodeListingSmall"/>
      </w:pPr>
      <w:r w:rsidRPr="0027079C">
        <w:t>public class DomainConfiguration</w:t>
      </w:r>
    </w:p>
    <w:p w:rsidR="00A007AD" w:rsidRPr="0027079C" w:rsidRDefault="00A007AD" w:rsidP="00A007AD">
      <w:pPr>
        <w:pStyle w:val="CodeListingSmall"/>
      </w:pPr>
      <w:r w:rsidRPr="0027079C">
        <w:t>{</w:t>
      </w:r>
    </w:p>
    <w:p w:rsidR="00A007AD" w:rsidRPr="0027079C" w:rsidRDefault="00A007AD" w:rsidP="00A007AD">
      <w:pPr>
        <w:pStyle w:val="CodeListingSmall"/>
      </w:pPr>
      <w:r w:rsidRPr="0027079C">
        <w:t xml:space="preserve">    private JMXWrapper myJMXWrapper;</w:t>
      </w:r>
    </w:p>
    <w:p w:rsidR="00A007AD" w:rsidRPr="0027079C" w:rsidRDefault="00A007AD" w:rsidP="00A007AD">
      <w:pPr>
        <w:pStyle w:val="CodeListingSmall"/>
      </w:pPr>
    </w:p>
    <w:p w:rsidR="00A007AD" w:rsidRPr="0027079C" w:rsidRDefault="00A007AD" w:rsidP="00A007AD">
      <w:pPr>
        <w:pStyle w:val="CodeListingSmall"/>
      </w:pPr>
      <w:r w:rsidRPr="0027079C">
        <w:t xml:space="preserve">    private Hashtable&lt;String , String&gt; domainInfo;</w:t>
      </w:r>
    </w:p>
    <w:p w:rsidR="00A007AD" w:rsidRPr="0027079C" w:rsidRDefault="00A007AD" w:rsidP="00A007AD">
      <w:pPr>
        <w:pStyle w:val="CodeListingSmall"/>
      </w:pPr>
      <w:r w:rsidRPr="0027079C">
        <w:lastRenderedPageBreak/>
        <w:t xml:space="preserve">    private String domainName = "";</w:t>
      </w:r>
    </w:p>
    <w:p w:rsidR="00A007AD" w:rsidRPr="0027079C" w:rsidRDefault="00A007AD" w:rsidP="00A007AD">
      <w:pPr>
        <w:pStyle w:val="CodeListingSmall"/>
      </w:pPr>
    </w:p>
    <w:p w:rsidR="00A007AD" w:rsidRPr="0027079C" w:rsidRDefault="00A007AD" w:rsidP="00A007AD">
      <w:pPr>
        <w:pStyle w:val="CodeListingSmall"/>
      </w:pPr>
      <w:r w:rsidRPr="0027079C">
        <w:t xml:space="preserve">    public DomainConfiguration(JMXWrapper _myJMXWrapper) throws Exception  {</w:t>
      </w:r>
    </w:p>
    <w:p w:rsidR="00A007AD" w:rsidRPr="0027079C" w:rsidRDefault="00A007AD" w:rsidP="00A007AD">
      <w:pPr>
        <w:pStyle w:val="CodeListingSmall"/>
      </w:pPr>
      <w:r w:rsidRPr="0027079C">
        <w:t xml:space="preserve">        myJMXWrapper = _myJMXWrapper;</w:t>
      </w:r>
    </w:p>
    <w:p w:rsidR="00A007AD" w:rsidRPr="0027079C" w:rsidRDefault="00A007AD" w:rsidP="00A007AD">
      <w:pPr>
        <w:pStyle w:val="CodeListingSmall"/>
      </w:pPr>
    </w:p>
    <w:p w:rsidR="00A007AD" w:rsidRPr="0027079C" w:rsidRDefault="00A007AD" w:rsidP="00A007AD">
      <w:pPr>
        <w:pStyle w:val="CodeListingSmall"/>
      </w:pPr>
      <w:r w:rsidRPr="0027079C">
        <w:t xml:space="preserve">        // get domainInfo</w:t>
      </w:r>
    </w:p>
    <w:p w:rsidR="00A007AD" w:rsidRPr="0027079C" w:rsidRDefault="00A007AD" w:rsidP="00A007AD">
      <w:pPr>
        <w:pStyle w:val="CodeListingSmall"/>
      </w:pPr>
      <w:r w:rsidRPr="0027079C">
        <w:t xml:space="preserve">        domainInfo = myJMXWrapper.getMainServerDomainValues();</w:t>
      </w:r>
    </w:p>
    <w:p w:rsidR="00A007AD" w:rsidRPr="0027079C" w:rsidRDefault="00A007AD" w:rsidP="00A007AD">
      <w:pPr>
        <w:pStyle w:val="CodeListingSmall"/>
      </w:pPr>
      <w:r w:rsidRPr="0027079C">
        <w:t xml:space="preserve">        domainName = domainInfo.get("domainName");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Configure the attribute and rollover definition of the domain log file</w:t>
      </w:r>
    </w:p>
    <w:p w:rsidR="00A007AD" w:rsidRPr="0027079C" w:rsidRDefault="00A007AD" w:rsidP="00A007AD">
      <w:pPr>
        <w:pStyle w:val="CodeListingSmall"/>
      </w:pPr>
      <w:r w:rsidRPr="0027079C">
        <w:t xml:space="preserve">     *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public void configureDomainLog() throws Exception  {</w:t>
      </w:r>
    </w:p>
    <w:p w:rsidR="00A007AD" w:rsidRPr="0027079C" w:rsidRDefault="00A007AD" w:rsidP="00A007AD">
      <w:pPr>
        <w:pStyle w:val="CodeListingSmall"/>
      </w:pPr>
      <w:r w:rsidRPr="0027079C">
        <w:t xml:space="preserve">        // e.g.: com.bea:Name=TestDomain,Type=Log</w:t>
      </w:r>
    </w:p>
    <w:p w:rsidR="00A007AD" w:rsidRPr="0027079C" w:rsidRDefault="00A007AD" w:rsidP="00A007AD">
      <w:pPr>
        <w:pStyle w:val="CodeListingSmall"/>
      </w:pPr>
      <w:r w:rsidRPr="0027079C">
        <w:t xml:space="preserve">        ObjectName myLogMBean = new ObjectName("com.bea:Name="+domainName+",Type=Log");</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RotationType</w:t>
      </w:r>
    </w:p>
    <w:p w:rsidR="00A007AD" w:rsidRPr="0027079C" w:rsidRDefault="00A007AD" w:rsidP="00A007AD">
      <w:pPr>
        <w:pStyle w:val="CodeListingSmall"/>
      </w:pPr>
      <w:r w:rsidRPr="0027079C">
        <w:t xml:space="preserve">        myJMXWrapper.setAttribute(myLogMBean,new Attribute("RotationType",new String("byTime")));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RotationTime</w:t>
      </w:r>
    </w:p>
    <w:p w:rsidR="00A007AD" w:rsidRPr="0027079C" w:rsidRDefault="00A007AD" w:rsidP="00A007AD">
      <w:pPr>
        <w:pStyle w:val="CodeListingSmall"/>
      </w:pPr>
      <w:r w:rsidRPr="0027079C">
        <w:t xml:space="preserve">        myJMXWrapper.setAttribute(myLogMBean,new Attribute("RotationTime",new String("02:00")));</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FileTimeSpan</w:t>
      </w:r>
    </w:p>
    <w:p w:rsidR="00A007AD" w:rsidRPr="0027079C" w:rsidRDefault="00A007AD" w:rsidP="00A007AD">
      <w:pPr>
        <w:pStyle w:val="CodeListingSmall"/>
      </w:pPr>
      <w:r w:rsidRPr="0027079C">
        <w:t xml:space="preserve">        myJMXWrapper.setAttribute(myLogMBean,new Attribute("FileTimeSpan",new Integer(24)));</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NumberOfFilesLimited</w:t>
      </w:r>
    </w:p>
    <w:p w:rsidR="00A007AD" w:rsidRPr="0027079C" w:rsidRDefault="00A007AD" w:rsidP="00A007AD">
      <w:pPr>
        <w:pStyle w:val="CodeListingSmall"/>
      </w:pPr>
      <w:r w:rsidRPr="0027079C">
        <w:t xml:space="preserve">        myJMXWrapper.setAttribute(myLogMBean,new Attribute("NumberOfFilesLimited",</w:t>
      </w:r>
    </w:p>
    <w:p w:rsidR="00A007AD" w:rsidRPr="0027079C" w:rsidRDefault="00A007AD" w:rsidP="00A007AD">
      <w:pPr>
        <w:pStyle w:val="CodeListingSmall"/>
      </w:pPr>
      <w:r w:rsidRPr="0027079C">
        <w:t xml:space="preserve">                                  new Boolean(true)));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FileCount</w:t>
      </w:r>
    </w:p>
    <w:p w:rsidR="00A007AD" w:rsidRPr="0027079C" w:rsidRDefault="00A007AD" w:rsidP="00A007AD">
      <w:pPr>
        <w:pStyle w:val="CodeListingSmall"/>
      </w:pPr>
      <w:r w:rsidRPr="0027079C">
        <w:t xml:space="preserve">        myJMXWrapper.setAttribute(myLogMBean,new Attribute("FileCount",new Integer(14)));  // 2 weeks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FileName</w:t>
      </w:r>
    </w:p>
    <w:p w:rsidR="00A007AD" w:rsidRPr="0027079C" w:rsidRDefault="00A007AD" w:rsidP="00A007AD">
      <w:pPr>
        <w:pStyle w:val="CodeListingSmall"/>
      </w:pPr>
      <w:r w:rsidRPr="0027079C">
        <w:t xml:space="preserve">        myJMXWrapper.setAttribute(myLogMBean,</w:t>
      </w:r>
    </w:p>
    <w:p w:rsidR="00A007AD" w:rsidRPr="0027079C" w:rsidRDefault="00A007AD" w:rsidP="00A007AD">
      <w:pPr>
        <w:pStyle w:val="CodeListingSmall"/>
      </w:pPr>
      <w:r w:rsidRPr="0027079C">
        <w:t xml:space="preserve">                     new Attribute("FileName","/applications/log/"+domainName+"domainLog.log"));</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Configure various settings of the domain. </w:t>
      </w:r>
    </w:p>
    <w:p w:rsidR="00A007AD" w:rsidRPr="0027079C" w:rsidRDefault="00A007AD" w:rsidP="00A007AD">
      <w:pPr>
        <w:pStyle w:val="CodeListingSmall"/>
      </w:pPr>
      <w:r w:rsidRPr="0027079C">
        <w:t xml:space="preserve">     *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public void configureDomain() throws Exception {</w:t>
      </w:r>
    </w:p>
    <w:p w:rsidR="00A007AD" w:rsidRPr="0027079C" w:rsidRDefault="00A007AD" w:rsidP="00A007AD">
      <w:pPr>
        <w:pStyle w:val="CodeListingSmall"/>
      </w:pPr>
      <w:r w:rsidRPr="0027079C">
        <w:t xml:space="preserve">        configureDomainLog();</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public static void main(String[] args)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JMXWrapper myJMXWrapper = new JMXWrapper();</w:t>
      </w:r>
    </w:p>
    <w:p w:rsidR="00A007AD" w:rsidRPr="0027079C" w:rsidRDefault="00A007AD" w:rsidP="00A007AD">
      <w:pPr>
        <w:pStyle w:val="CodeListingSmall"/>
      </w:pPr>
    </w:p>
    <w:p w:rsidR="00A007AD" w:rsidRPr="0027079C" w:rsidRDefault="00A007AD" w:rsidP="00A007AD">
      <w:pPr>
        <w:pStyle w:val="CodeListingSmall"/>
      </w:pPr>
      <w:r w:rsidRPr="0027079C">
        <w:tab/>
        <w:t>// opens an connection to the "EDIT" MBean tree</w:t>
      </w:r>
    </w:p>
    <w:p w:rsidR="00A007AD" w:rsidRPr="0027079C" w:rsidRDefault="00A007AD" w:rsidP="00A007AD">
      <w:pPr>
        <w:pStyle w:val="CodeListingSmall"/>
      </w:pPr>
      <w:r w:rsidRPr="0027079C">
        <w:t xml:space="preserve">        myJMXWrapper.connectToAdminServer(true, // edit</w:t>
      </w:r>
    </w:p>
    <w:p w:rsidR="00A007AD" w:rsidRPr="0027079C" w:rsidRDefault="00A007AD" w:rsidP="00A007AD">
      <w:pPr>
        <w:pStyle w:val="CodeListingSmall"/>
      </w:pPr>
      <w:r w:rsidRPr="0027079C">
        <w:t xml:space="preserve">                                 "weblogic",</w:t>
      </w:r>
    </w:p>
    <w:p w:rsidR="00A007AD" w:rsidRPr="0027079C" w:rsidRDefault="00A007AD" w:rsidP="00A007AD">
      <w:pPr>
        <w:pStyle w:val="CodeListingSmall"/>
      </w:pPr>
      <w:r w:rsidRPr="0027079C">
        <w:t xml:space="preserve">                                 "test1234",</w:t>
      </w:r>
    </w:p>
    <w:p w:rsidR="00A007AD" w:rsidRPr="0027079C" w:rsidRDefault="00A007AD" w:rsidP="00A007AD">
      <w:pPr>
        <w:pStyle w:val="CodeListingSmall"/>
      </w:pPr>
      <w:r w:rsidRPr="0027079C">
        <w:t xml:space="preserve">                                 "t3://localhost:7001",</w:t>
      </w:r>
    </w:p>
    <w:p w:rsidR="00A007AD" w:rsidRPr="0027079C" w:rsidRDefault="00A007AD" w:rsidP="00A007AD">
      <w:pPr>
        <w:pStyle w:val="CodeListingSmall"/>
      </w:pPr>
      <w:r w:rsidRPr="0027079C">
        <w:t xml:space="preserve">                                 true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create configuration instance</w:t>
      </w:r>
    </w:p>
    <w:p w:rsidR="00A007AD" w:rsidRPr="0027079C" w:rsidRDefault="00A007AD" w:rsidP="00A007AD">
      <w:pPr>
        <w:pStyle w:val="CodeListingSmall"/>
      </w:pPr>
      <w:r w:rsidRPr="0027079C">
        <w:t xml:space="preserve">        DomainConfiguration myDomainConfiguration = new DomainConfiguration(myJMXWrapper);</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configure domain</w:t>
      </w:r>
    </w:p>
    <w:p w:rsidR="00A007AD" w:rsidRPr="0027079C" w:rsidRDefault="00A007AD" w:rsidP="00A007AD">
      <w:pPr>
        <w:pStyle w:val="CodeListingSmall"/>
      </w:pPr>
      <w:r w:rsidRPr="0027079C">
        <w:t xml:space="preserve">        myDomainConfiguration.configureDomain();</w:t>
      </w:r>
    </w:p>
    <w:p w:rsidR="00A007AD" w:rsidRPr="0027079C" w:rsidRDefault="00A007AD" w:rsidP="00A007AD">
      <w:pPr>
        <w:pStyle w:val="CodeListingSmall"/>
      </w:pPr>
    </w:p>
    <w:p w:rsidR="00A007AD" w:rsidRPr="0027079C" w:rsidRDefault="00A007AD" w:rsidP="00A007AD">
      <w:pPr>
        <w:pStyle w:val="CodeListingSmall"/>
      </w:pPr>
      <w:r w:rsidRPr="0027079C">
        <w:tab/>
        <w:t>// activate changes and close the connection</w:t>
      </w:r>
    </w:p>
    <w:p w:rsidR="00A007AD" w:rsidRPr="0027079C" w:rsidRDefault="00A007AD" w:rsidP="00A007AD">
      <w:pPr>
        <w:pStyle w:val="CodeListingSmall"/>
      </w:pPr>
      <w:r w:rsidRPr="0027079C">
        <w:t xml:space="preserve">        myJMXWrapper.disconnectFromAdminServer(true);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configure_server_logs_jmx</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Configure the attribute and rollover definition of a server log file</w:t>
      </w:r>
    </w:p>
    <w:p w:rsidR="00A007AD" w:rsidRPr="0027079C" w:rsidRDefault="00A007AD" w:rsidP="00A007AD">
      <w:pPr>
        <w:pStyle w:val="CodeListingSmall"/>
      </w:pPr>
      <w:r w:rsidRPr="0027079C">
        <w:lastRenderedPageBreak/>
        <w:t xml:space="preserve">     *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public void configureServerLog(String servername)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e.g.: com.bea:Name=AdminServer,Server=AdminServer,Type=Log</w:t>
      </w:r>
    </w:p>
    <w:p w:rsidR="00A007AD" w:rsidRPr="0027079C" w:rsidRDefault="00A007AD" w:rsidP="00A007AD">
      <w:pPr>
        <w:pStyle w:val="CodeListingSmall"/>
      </w:pPr>
      <w:r w:rsidRPr="0027079C">
        <w:t xml:space="preserve">        ObjectName myLogMBean = new ObjectName("com.bea:Name="+servername+</w:t>
      </w:r>
    </w:p>
    <w:p w:rsidR="00A007AD" w:rsidRPr="0027079C" w:rsidRDefault="00A007AD" w:rsidP="00A007AD">
      <w:pPr>
        <w:pStyle w:val="CodeListingSmall"/>
      </w:pPr>
      <w:r w:rsidRPr="0027079C">
        <w:t xml:space="preserve">                                               ",Server="+servername+",Type=Log");</w:t>
      </w:r>
    </w:p>
    <w:p w:rsidR="00A007AD" w:rsidRPr="0027079C" w:rsidRDefault="00A007AD" w:rsidP="00A007AD">
      <w:pPr>
        <w:pStyle w:val="CodeListingSmall"/>
      </w:pPr>
    </w:p>
    <w:p w:rsidR="00A007AD" w:rsidRPr="0027079C" w:rsidRDefault="00A007AD" w:rsidP="00A007AD">
      <w:pPr>
        <w:pStyle w:val="CodeListingSmall"/>
      </w:pPr>
      <w:r w:rsidRPr="0027079C">
        <w:t xml:space="preserve">        // e.g.: com.bea:Name=AdminServer,Server=AdminServer,Type=WebServerLog,WebServer=AdminServer</w:t>
      </w:r>
    </w:p>
    <w:p w:rsidR="00A007AD" w:rsidRPr="0027079C" w:rsidRDefault="00A007AD" w:rsidP="00A007AD">
      <w:pPr>
        <w:pStyle w:val="CodeListingSmall"/>
      </w:pPr>
      <w:r w:rsidRPr="0027079C">
        <w:t xml:space="preserve">        ObjectName myWebserverLogMBean = new ObjectName("com.bea:Name="+servername+",</w:t>
      </w:r>
    </w:p>
    <w:p w:rsidR="00A007AD" w:rsidRPr="0027079C" w:rsidRDefault="00A007AD" w:rsidP="00A007AD">
      <w:pPr>
        <w:pStyle w:val="CodeListingSmall"/>
      </w:pPr>
      <w:r w:rsidRPr="0027079C">
        <w:t xml:space="preserve">                   Server="+servername+",Type=WebServerLog,WebServer="+servername+"");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RotationType</w:t>
      </w:r>
    </w:p>
    <w:p w:rsidR="00A007AD" w:rsidRPr="0027079C" w:rsidRDefault="00A007AD" w:rsidP="00A007AD">
      <w:pPr>
        <w:pStyle w:val="CodeListingSmall"/>
      </w:pPr>
      <w:r w:rsidRPr="0027079C">
        <w:t xml:space="preserve">        myJMXWrapper.setAttribute(myLogMBean,new Attribute("RotationType",new String("byTime")));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RotationTime</w:t>
      </w:r>
    </w:p>
    <w:p w:rsidR="00A007AD" w:rsidRPr="0027079C" w:rsidRDefault="00A007AD" w:rsidP="00A007AD">
      <w:pPr>
        <w:pStyle w:val="CodeListingSmall"/>
      </w:pPr>
      <w:r w:rsidRPr="0027079C">
        <w:t xml:space="preserve">        myJMXWrapper.setAttribute(myLogMBean,new Attribute("RotationTime",new String("02:00")));</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FileTimeSpan</w:t>
      </w:r>
    </w:p>
    <w:p w:rsidR="00A007AD" w:rsidRPr="0027079C" w:rsidRDefault="00A007AD" w:rsidP="00A007AD">
      <w:pPr>
        <w:pStyle w:val="CodeListingSmall"/>
      </w:pPr>
      <w:r w:rsidRPr="0027079C">
        <w:t xml:space="preserve">        myJMXWrapper.setAttribute(myLogMBean,new Attribute("FileTimeSpan",new Integer(24)));</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NumberOfFilesLimited</w:t>
      </w:r>
    </w:p>
    <w:p w:rsidR="00A007AD" w:rsidRPr="0027079C" w:rsidRDefault="00A007AD" w:rsidP="00A007AD">
      <w:pPr>
        <w:pStyle w:val="CodeListingSmall"/>
      </w:pPr>
      <w:r w:rsidRPr="0027079C">
        <w:t xml:space="preserve">        myJMXWrapper.setAttribute(myLogMBean,new Attribute("NumberOfFilesLimited",</w:t>
      </w:r>
    </w:p>
    <w:p w:rsidR="00A007AD" w:rsidRPr="0027079C" w:rsidRDefault="00A007AD" w:rsidP="00A007AD">
      <w:pPr>
        <w:pStyle w:val="CodeListingSmall"/>
      </w:pPr>
      <w:r w:rsidRPr="0027079C">
        <w:t xml:space="preserve">                                  new Boolean(true)));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FileCount</w:t>
      </w:r>
    </w:p>
    <w:p w:rsidR="00A007AD" w:rsidRPr="0027079C" w:rsidRDefault="00A007AD" w:rsidP="00A007AD">
      <w:pPr>
        <w:pStyle w:val="CodeListingSmall"/>
      </w:pPr>
      <w:r w:rsidRPr="0027079C">
        <w:t xml:space="preserve">        myJMXWrapper.setAttribute(myLogMBean,new Attribute("FileCount",new Integer(14)));  // 2 weeks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FileName</w:t>
      </w:r>
    </w:p>
    <w:p w:rsidR="00A007AD" w:rsidRPr="0027079C" w:rsidRDefault="00A007AD" w:rsidP="00A007AD">
      <w:pPr>
        <w:pStyle w:val="CodeListingSmall"/>
      </w:pPr>
      <w:r w:rsidRPr="0027079C">
        <w:t xml:space="preserve">        myJMXWrapper.setAttribute(myLogMBean,</w:t>
      </w:r>
    </w:p>
    <w:p w:rsidR="00A007AD" w:rsidRPr="0027079C" w:rsidRDefault="00A007AD" w:rsidP="00A007AD">
      <w:pPr>
        <w:pStyle w:val="CodeListingSmall"/>
      </w:pPr>
      <w:r w:rsidRPr="0027079C">
        <w:t xml:space="preserve">                                  new Attribute("FileName","/applications/log/"+</w:t>
      </w:r>
    </w:p>
    <w:p w:rsidR="00A007AD" w:rsidRPr="0027079C" w:rsidRDefault="00A007AD" w:rsidP="00A007AD">
      <w:pPr>
        <w:pStyle w:val="CodeListingSmall"/>
      </w:pPr>
      <w:r w:rsidRPr="0027079C">
        <w:t xml:space="preserve">                                                servername+"/"+servername+".log"));</w:t>
      </w:r>
    </w:p>
    <w:p w:rsidR="00A007AD" w:rsidRPr="0027079C" w:rsidRDefault="00A007AD" w:rsidP="00A007AD">
      <w:pPr>
        <w:pStyle w:val="CodeListingSmall"/>
      </w:pPr>
    </w:p>
    <w:p w:rsidR="00A007AD" w:rsidRPr="0027079C" w:rsidRDefault="00A007AD" w:rsidP="00A007AD">
      <w:pPr>
        <w:pStyle w:val="CodeListingSmall"/>
      </w:pPr>
      <w:r w:rsidRPr="0027079C">
        <w:t xml:space="preserve">        // now do the same for the access log of the webserver</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RotationType</w:t>
      </w:r>
    </w:p>
    <w:p w:rsidR="00A007AD" w:rsidRPr="0027079C" w:rsidRDefault="00A007AD" w:rsidP="00A007AD">
      <w:pPr>
        <w:pStyle w:val="CodeListingSmall"/>
      </w:pPr>
      <w:r w:rsidRPr="0027079C">
        <w:t xml:space="preserve">        myJMXWrapper.setAttribute(myWebserverLogMBean,new Attribute("RotationType",</w:t>
      </w:r>
    </w:p>
    <w:p w:rsidR="00A007AD" w:rsidRPr="0027079C" w:rsidRDefault="00A007AD" w:rsidP="00A007AD">
      <w:pPr>
        <w:pStyle w:val="CodeListingSmall"/>
      </w:pPr>
      <w:r w:rsidRPr="0027079C">
        <w:t xml:space="preserve">                                  new String("byTime")));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RotationTime</w:t>
      </w:r>
    </w:p>
    <w:p w:rsidR="00A007AD" w:rsidRPr="0027079C" w:rsidRDefault="00A007AD" w:rsidP="00A007AD">
      <w:pPr>
        <w:pStyle w:val="CodeListingSmall"/>
      </w:pPr>
      <w:r w:rsidRPr="0027079C">
        <w:t xml:space="preserve">        myJMXWrapper.setAttribute(myWebserverLogMBean,new Attribute("RotationTime",</w:t>
      </w:r>
    </w:p>
    <w:p w:rsidR="00A007AD" w:rsidRPr="0027079C" w:rsidRDefault="00A007AD" w:rsidP="00A007AD">
      <w:pPr>
        <w:pStyle w:val="CodeListingSmall"/>
      </w:pPr>
      <w:r w:rsidRPr="0027079C">
        <w:t xml:space="preserve">                                  new String("02:00")));</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FileTimeSpan</w:t>
      </w:r>
    </w:p>
    <w:p w:rsidR="00A007AD" w:rsidRPr="0027079C" w:rsidRDefault="00A007AD" w:rsidP="00A007AD">
      <w:pPr>
        <w:pStyle w:val="CodeListingSmall"/>
      </w:pPr>
      <w:r w:rsidRPr="0027079C">
        <w:t xml:space="preserve">        myJMXWrapper.setAttribute(myWebserverLogMBean,new Attribute("FileTimeSpan",new Integer(24)));</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NumberOfFilesLimited</w:t>
      </w:r>
    </w:p>
    <w:p w:rsidR="00A007AD" w:rsidRPr="0027079C" w:rsidRDefault="00A007AD" w:rsidP="00A007AD">
      <w:pPr>
        <w:pStyle w:val="CodeListingSmall"/>
      </w:pPr>
      <w:r w:rsidRPr="0027079C">
        <w:t xml:space="preserve">        myJMXWrapper.setAttribute(myWebserverLogMBean,new Attribute("NumberOfFilesLimited",</w:t>
      </w:r>
    </w:p>
    <w:p w:rsidR="00A007AD" w:rsidRPr="0027079C" w:rsidRDefault="00A007AD" w:rsidP="00A007AD">
      <w:pPr>
        <w:pStyle w:val="CodeListingSmall"/>
      </w:pPr>
      <w:r w:rsidRPr="0027079C">
        <w:t xml:space="preserve">                                  new Boolean(true)));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FileCount</w:t>
      </w:r>
    </w:p>
    <w:p w:rsidR="00A007AD" w:rsidRPr="0027079C" w:rsidRDefault="00A007AD" w:rsidP="00A007AD">
      <w:pPr>
        <w:pStyle w:val="CodeListingSmall"/>
      </w:pPr>
      <w:r w:rsidRPr="0027079C">
        <w:t xml:space="preserve">        myJMXWrapper.setAttribute(myWebserverLogMBean,new Attribute("FileCount",new Integer(14)));  </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FileName</w:t>
      </w:r>
    </w:p>
    <w:p w:rsidR="00A007AD" w:rsidRPr="0027079C" w:rsidRDefault="00A007AD" w:rsidP="00A007AD">
      <w:pPr>
        <w:pStyle w:val="CodeListingSmall"/>
      </w:pPr>
      <w:r w:rsidRPr="0027079C">
        <w:t xml:space="preserve">        myJMXWrapper.setAttribute(myWebserverLogMBean,</w:t>
      </w:r>
    </w:p>
    <w:p w:rsidR="00A007AD" w:rsidRPr="0027079C" w:rsidRDefault="00A007AD" w:rsidP="00A007AD">
      <w:pPr>
        <w:pStyle w:val="CodeListingSmall"/>
      </w:pPr>
      <w:r w:rsidRPr="0027079C">
        <w:t xml:space="preserve">                                  new Attribute("FileName","/applications/log/"+</w:t>
      </w:r>
    </w:p>
    <w:p w:rsidR="00A007AD" w:rsidRPr="0027079C" w:rsidRDefault="00A007AD" w:rsidP="00A007AD">
      <w:pPr>
        <w:pStyle w:val="CodeListingSmall"/>
      </w:pPr>
      <w:r w:rsidRPr="0027079C">
        <w:t xml:space="preserve">                                                servername+"/access.log"));</w:t>
      </w:r>
    </w:p>
    <w:p w:rsidR="00A007AD" w:rsidRPr="0027079C" w:rsidRDefault="00A007AD" w:rsidP="00A007AD">
      <w:pPr>
        <w:pStyle w:val="CodeListingSmall"/>
      </w:pPr>
      <w:r w:rsidRPr="0027079C">
        <w:t xml:space="preserve">    }</w:t>
      </w:r>
    </w:p>
    <w:p w:rsidR="00A007AD" w:rsidRDefault="00A007AD" w:rsidP="00A007AD">
      <w:pPr>
        <w:pStyle w:val="BodyText"/>
      </w:pPr>
    </w:p>
    <w:p w:rsidR="00B303C5" w:rsidRDefault="00B303C5" w:rsidP="00A007AD">
      <w:pPr>
        <w:pStyle w:val="BodyText"/>
      </w:pPr>
    </w:p>
    <w:p w:rsidR="00A007AD" w:rsidRPr="0027079C" w:rsidRDefault="00A007AD" w:rsidP="00A007AD">
      <w:pPr>
        <w:pStyle w:val="CodeCallout"/>
      </w:pPr>
      <w:r>
        <w:t>add_managed-server_jmx</w:t>
      </w:r>
    </w:p>
    <w:p w:rsidR="00A007AD" w:rsidRPr="0027079C" w:rsidRDefault="00A007AD" w:rsidP="00A007AD">
      <w:pPr>
        <w:pStyle w:val="CodeListingSmall"/>
      </w:pPr>
      <w:r w:rsidRPr="0027079C">
        <w:t xml:space="preserve">public void createManagedServer(String servername, String clustername, String machinename) </w:t>
      </w:r>
    </w:p>
    <w:p w:rsidR="00A007AD" w:rsidRPr="0027079C" w:rsidRDefault="00A007AD" w:rsidP="00A007AD">
      <w:pPr>
        <w:pStyle w:val="CodeListingSmall"/>
      </w:pPr>
      <w:r w:rsidRPr="0027079C">
        <w:t xml:space="preserve">       throws 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e.g.: com.bea:Name=TestDomain,Type=Domain</w:t>
      </w:r>
    </w:p>
    <w:p w:rsidR="00A007AD" w:rsidRPr="0027079C" w:rsidRDefault="00A007AD" w:rsidP="00A007AD">
      <w:pPr>
        <w:pStyle w:val="CodeListingSmall"/>
      </w:pPr>
      <w:r w:rsidRPr="0027079C">
        <w:t xml:space="preserve">        ObjectName myDomainMBean = new ObjectName("com.bea:Name=" + domainName +",Type=Domain");</w:t>
      </w:r>
    </w:p>
    <w:p w:rsidR="00A007AD" w:rsidRPr="0027079C" w:rsidRDefault="00A007AD" w:rsidP="00A007AD">
      <w:pPr>
        <w:pStyle w:val="CodeListingSmall"/>
      </w:pPr>
    </w:p>
    <w:p w:rsidR="00A007AD" w:rsidRPr="0027079C" w:rsidRDefault="00A007AD" w:rsidP="00A007AD">
      <w:pPr>
        <w:pStyle w:val="CodeListingSmall"/>
      </w:pPr>
      <w:r w:rsidRPr="0027079C">
        <w:t xml:space="preserve">        // javax.management.ObjectName  createCluster(name:java.lang.String  )</w:t>
      </w:r>
    </w:p>
    <w:p w:rsidR="00A007AD" w:rsidRPr="0027079C" w:rsidRDefault="00A007AD" w:rsidP="00A007AD">
      <w:pPr>
        <w:pStyle w:val="CodeListingSmall"/>
      </w:pPr>
      <w:r w:rsidRPr="0027079C">
        <w:t xml:space="preserve">        // the new mbean will have a name similiar to com.bea:Name=TestManagdServer,Type=Server</w:t>
      </w:r>
    </w:p>
    <w:p w:rsidR="00A007AD" w:rsidRPr="0027079C" w:rsidRDefault="00A007AD" w:rsidP="00A007AD">
      <w:pPr>
        <w:pStyle w:val="CodeListingSmall"/>
      </w:pPr>
      <w:r w:rsidRPr="0027079C">
        <w:t xml:space="preserve">        ObjectName myManagedServerMBean = (ObjectName)myJMXWrapper.invoke(myDomainMBean,</w:t>
      </w:r>
    </w:p>
    <w:p w:rsidR="00A007AD" w:rsidRPr="0027079C" w:rsidRDefault="00A007AD" w:rsidP="00A007AD">
      <w:pPr>
        <w:pStyle w:val="CodeListingSmall"/>
      </w:pPr>
      <w:r w:rsidRPr="0027079C">
        <w:t xml:space="preserve">                                                                  "createServer",</w:t>
      </w:r>
    </w:p>
    <w:p w:rsidR="00A007AD" w:rsidRPr="0027079C" w:rsidRDefault="00A007AD" w:rsidP="00A007AD">
      <w:pPr>
        <w:pStyle w:val="CodeListingSmall"/>
      </w:pPr>
      <w:r w:rsidRPr="0027079C">
        <w:t xml:space="preserve">                                                                  new Object[]{new String(servername)},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and SSL: com.bea:Name=TestManagdServer,Server=TestManagdServer,Type=SSL</w:t>
      </w:r>
    </w:p>
    <w:p w:rsidR="00A007AD" w:rsidRPr="0027079C" w:rsidRDefault="00A007AD" w:rsidP="00A007AD">
      <w:pPr>
        <w:pStyle w:val="CodeListingSmall"/>
      </w:pPr>
      <w:r w:rsidRPr="0027079C">
        <w:t xml:space="preserve">        ObjectName myManagedServerSSLMBean = new ObjectName("com.bea:Name="+servername+",Server="+servername+",Type=SSL");</w:t>
      </w:r>
    </w:p>
    <w:p w:rsidR="00A007AD" w:rsidRPr="0027079C" w:rsidRDefault="00A007AD" w:rsidP="00A007AD">
      <w:pPr>
        <w:pStyle w:val="CodeListingSmall"/>
      </w:pPr>
      <w:r w:rsidRPr="0027079C">
        <w:t xml:space="preserve">        // and ServerStart: com.bea:Name=MyTestServer,Server=MyTestServer,Type=ServerStart</w:t>
      </w:r>
    </w:p>
    <w:p w:rsidR="00A007AD" w:rsidRPr="0027079C" w:rsidRDefault="00A007AD" w:rsidP="00A007AD">
      <w:pPr>
        <w:pStyle w:val="CodeListingSmall"/>
      </w:pPr>
      <w:r w:rsidRPr="0027079C">
        <w:t xml:space="preserve">        ObjectName myManagedServerServerStartMBean = </w:t>
      </w:r>
    </w:p>
    <w:p w:rsidR="00A007AD" w:rsidRPr="0027079C" w:rsidRDefault="00A007AD" w:rsidP="00A007AD">
      <w:pPr>
        <w:pStyle w:val="CodeListingSmall"/>
      </w:pPr>
      <w:r w:rsidRPr="0027079C">
        <w:t xml:space="preserve">                          new ObjectName("com.bea:Name="+servername+",Server="+servername+",Type=ServerStart");</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ListenAddress</w:t>
      </w:r>
    </w:p>
    <w:p w:rsidR="00A007AD" w:rsidRPr="0027079C" w:rsidRDefault="00A007AD" w:rsidP="00A007AD">
      <w:pPr>
        <w:pStyle w:val="CodeListingSmall"/>
      </w:pPr>
      <w:r w:rsidRPr="0027079C">
        <w:t xml:space="preserve">        myJMXWrapper.setAttribute(myManagedServerMBean,</w:t>
      </w:r>
    </w:p>
    <w:p w:rsidR="00A007AD" w:rsidRPr="0027079C" w:rsidRDefault="00A007AD" w:rsidP="00A007AD">
      <w:pPr>
        <w:pStyle w:val="CodeListingSmall"/>
      </w:pPr>
      <w:r w:rsidRPr="0027079C">
        <w:t xml:space="preserve">                                  new Attribute("ListenAddress",</w:t>
      </w:r>
    </w:p>
    <w:p w:rsidR="00A007AD" w:rsidRPr="0027079C" w:rsidRDefault="00A007AD" w:rsidP="00A007AD">
      <w:pPr>
        <w:pStyle w:val="CodeListingSmall"/>
      </w:pPr>
      <w:r w:rsidRPr="0027079C">
        <w:t xml:space="preserve">                                                new String("myManagedServerListenerAddress")));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ListenPort</w:t>
      </w:r>
    </w:p>
    <w:p w:rsidR="00A007AD" w:rsidRPr="0027079C" w:rsidRDefault="00A007AD" w:rsidP="00A007AD">
      <w:pPr>
        <w:pStyle w:val="CodeListingSmall"/>
      </w:pPr>
      <w:r w:rsidRPr="0027079C">
        <w:t xml:space="preserve">        myJMXWrapper.setAttribute(myManagedServerMBean,new Attribute("ListenPort",new Integer(10432)));</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ListenPortEnabled</w:t>
      </w:r>
    </w:p>
    <w:p w:rsidR="00A007AD" w:rsidRPr="0027079C" w:rsidRDefault="00A007AD" w:rsidP="00A007AD">
      <w:pPr>
        <w:pStyle w:val="CodeListingSmall"/>
      </w:pPr>
      <w:r w:rsidRPr="0027079C">
        <w:t xml:space="preserve">        myJMXWrapper.setAttribute(myManagedServerMBean,new Attribute("ListenPortEnabled",new Boolean(true)));</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 add to machine</w:t>
      </w:r>
    </w:p>
    <w:p w:rsidR="00A007AD" w:rsidRPr="0027079C" w:rsidRDefault="00A007AD" w:rsidP="00A007AD">
      <w:pPr>
        <w:pStyle w:val="CodeListingSmall"/>
      </w:pPr>
      <w:r w:rsidRPr="0027079C">
        <w:t xml:space="preserve">        if (machinename != null)</w:t>
      </w:r>
    </w:p>
    <w:p w:rsidR="00A007AD" w:rsidRPr="0027079C" w:rsidRDefault="00A007AD" w:rsidP="00A007AD">
      <w:pPr>
        <w:pStyle w:val="CodeListingSmall"/>
      </w:pPr>
      <w:r w:rsidRPr="0027079C">
        <w:t xml:space="preserve">            myJMXWrapper.setAttribute(myManagedServerMBean,</w:t>
      </w:r>
    </w:p>
    <w:p w:rsidR="00A007AD" w:rsidRPr="0027079C" w:rsidRDefault="00A007AD" w:rsidP="00A007AD">
      <w:pPr>
        <w:pStyle w:val="CodeListingSmall"/>
      </w:pPr>
      <w:r w:rsidRPr="0027079C">
        <w:t xml:space="preserve">                         new Attribute("Machine",new ObjectName("com.bea:Name="+machinename+",Type=UnixMachine")));</w:t>
      </w:r>
    </w:p>
    <w:p w:rsidR="00A007AD" w:rsidRPr="0027079C" w:rsidRDefault="00A007AD" w:rsidP="00A007AD">
      <w:pPr>
        <w:pStyle w:val="CodeListingSmall"/>
      </w:pPr>
    </w:p>
    <w:p w:rsidR="00A007AD" w:rsidRPr="0027079C" w:rsidRDefault="00A007AD" w:rsidP="00A007AD">
      <w:pPr>
        <w:pStyle w:val="CodeListingSmall"/>
      </w:pPr>
      <w:r w:rsidRPr="0027079C">
        <w:t xml:space="preserve">        // add to cluster</w:t>
      </w:r>
    </w:p>
    <w:p w:rsidR="00A007AD" w:rsidRPr="0027079C" w:rsidRDefault="00A007AD" w:rsidP="00A007AD">
      <w:pPr>
        <w:pStyle w:val="CodeListingSmall"/>
      </w:pPr>
      <w:r w:rsidRPr="0027079C">
        <w:t xml:space="preserve">        // set attribute Cluster</w:t>
      </w:r>
    </w:p>
    <w:p w:rsidR="00A007AD" w:rsidRPr="0027079C" w:rsidRDefault="00A007AD" w:rsidP="00A007AD">
      <w:pPr>
        <w:pStyle w:val="CodeListingSmall"/>
      </w:pPr>
      <w:r w:rsidRPr="0027079C">
        <w:t xml:space="preserve">        if (clustername != null)</w:t>
      </w:r>
    </w:p>
    <w:p w:rsidR="00A007AD" w:rsidRPr="0027079C" w:rsidRDefault="00A007AD" w:rsidP="00A007AD">
      <w:pPr>
        <w:pStyle w:val="CodeListingSmall"/>
      </w:pPr>
      <w:r w:rsidRPr="0027079C">
        <w:t xml:space="preserve">            myJMXWrapper.setAttribute(myManagedServerMBean,new Attribute("Cluster",</w:t>
      </w:r>
    </w:p>
    <w:p w:rsidR="00A007AD" w:rsidRPr="0027079C" w:rsidRDefault="00A007AD" w:rsidP="00A007AD">
      <w:pPr>
        <w:pStyle w:val="CodeListingSmall"/>
      </w:pPr>
      <w:r w:rsidRPr="0027079C">
        <w:t xml:space="preserve">                                      new ObjectName("com.bea:Name="+clustername+",Type=Cluster")));</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 SSL</w:t>
      </w:r>
    </w:p>
    <w:p w:rsidR="00A007AD" w:rsidRPr="0027079C" w:rsidRDefault="00A007AD" w:rsidP="00A007AD">
      <w:pPr>
        <w:pStyle w:val="CodeListingSmall"/>
      </w:pPr>
      <w:r w:rsidRPr="0027079C">
        <w:t xml:space="preserve">        // set attribute ListenPort</w:t>
      </w:r>
    </w:p>
    <w:p w:rsidR="00A007AD" w:rsidRPr="0027079C" w:rsidRDefault="00A007AD" w:rsidP="00A007AD">
      <w:pPr>
        <w:pStyle w:val="CodeListingSmall"/>
      </w:pPr>
      <w:r w:rsidRPr="0027079C">
        <w:t xml:space="preserve">        myJMXWrapper.setAttribute(myManagedServerSSLMBean,new Attribute("ListenPort",new Integer(11111)));</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Enabled</w:t>
      </w:r>
    </w:p>
    <w:p w:rsidR="00A007AD" w:rsidRPr="0027079C" w:rsidRDefault="00A007AD" w:rsidP="00A007AD">
      <w:pPr>
        <w:pStyle w:val="CodeListingSmall"/>
      </w:pPr>
      <w:r w:rsidRPr="0027079C">
        <w:t xml:space="preserve">        myJMXWrapper.setAttribute(myManagedServerSSLMBean,new Attribute("Enabled",new Boolean(true)));</w:t>
      </w:r>
    </w:p>
    <w:p w:rsidR="00A007AD" w:rsidRPr="0027079C" w:rsidRDefault="00A007AD" w:rsidP="00A007AD">
      <w:pPr>
        <w:pStyle w:val="CodeListingSmall"/>
      </w:pPr>
    </w:p>
    <w:p w:rsidR="00A007AD" w:rsidRPr="0027079C" w:rsidRDefault="00A007AD" w:rsidP="00A007AD">
      <w:pPr>
        <w:pStyle w:val="CodeListingSmall"/>
      </w:pPr>
    </w:p>
    <w:p w:rsidR="00A007AD" w:rsidRPr="0027079C" w:rsidRDefault="00A007AD" w:rsidP="00A007AD">
      <w:pPr>
        <w:pStyle w:val="CodeListingSmall"/>
      </w:pPr>
      <w:r w:rsidRPr="0027079C">
        <w:t xml:space="preserve">        // SERVERSTART</w:t>
      </w:r>
    </w:p>
    <w:p w:rsidR="00A007AD" w:rsidRPr="0027079C" w:rsidRDefault="00A007AD" w:rsidP="00A007AD">
      <w:pPr>
        <w:pStyle w:val="CodeListingSmall"/>
      </w:pPr>
      <w:r w:rsidRPr="0027079C">
        <w:t xml:space="preserve">        // note the following paths and file names are only examples !!</w:t>
      </w:r>
    </w:p>
    <w:p w:rsidR="00A007AD" w:rsidRPr="0027079C" w:rsidRDefault="00A007AD" w:rsidP="00A007AD">
      <w:pPr>
        <w:pStyle w:val="CodeListingSmall"/>
      </w:pPr>
      <w:r w:rsidRPr="0027079C">
        <w:t xml:space="preserve">        String ms_out = "/logs/domains/"+domainName+"/"+servername+"/"+servername+".out";</w:t>
      </w:r>
    </w:p>
    <w:p w:rsidR="00A007AD" w:rsidRPr="0027079C" w:rsidRDefault="00A007AD" w:rsidP="00A007AD">
      <w:pPr>
        <w:pStyle w:val="CodeListingSmall"/>
      </w:pPr>
      <w:r w:rsidRPr="0027079C">
        <w:t xml:space="preserve">        String ms_err = "/logs/domains/"+domainName+"/"+servername+"/"+servername+".err";</w:t>
      </w:r>
    </w:p>
    <w:p w:rsidR="00A007AD" w:rsidRPr="0027079C" w:rsidRDefault="00A007AD" w:rsidP="00A007AD">
      <w:pPr>
        <w:pStyle w:val="CodeListingSmall"/>
      </w:pPr>
      <w:r w:rsidRPr="0027079C">
        <w:t xml:space="preserve">        String managedserver_args = "-Djava.awt.headless=true  -Xmx1024 -XX:MaxPermSize=512m -Dweblogic.Stdout="+ms_out+" -Dweblogic.Stderr="+ ms_err;</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Arguments</w:t>
      </w:r>
    </w:p>
    <w:p w:rsidR="00A007AD" w:rsidRPr="0027079C" w:rsidRDefault="00A007AD" w:rsidP="00A007AD">
      <w:pPr>
        <w:pStyle w:val="CodeListingSmall"/>
      </w:pPr>
      <w:r w:rsidRPr="0027079C">
        <w:t xml:space="preserve">        myJMXWrapper.setAttribute(myManagedServerServerStartMBean,new Attribute("Arguments",managedserver_args));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attribute JavaHome</w:t>
      </w:r>
    </w:p>
    <w:p w:rsidR="00A007AD" w:rsidRPr="0027079C" w:rsidRDefault="00A007AD" w:rsidP="00A007AD">
      <w:pPr>
        <w:pStyle w:val="CodeListingSmall"/>
      </w:pPr>
      <w:r w:rsidRPr="0027079C">
        <w:t xml:space="preserve">        myJMXWrapper.setAttribute(myManagedServerServerStartMBean,new Attribute("JavaHome","/opt/jdks/jdk1.6"));</w:t>
      </w:r>
    </w:p>
    <w:p w:rsidR="00A007AD" w:rsidRPr="0027079C" w:rsidRDefault="00A007AD" w:rsidP="00A007AD">
      <w:pPr>
        <w:pStyle w:val="CodeListingSmall"/>
      </w:pPr>
      <w:r w:rsidRPr="0027079C">
        <w:t xml:space="preserve">    }</w:t>
      </w:r>
    </w:p>
    <w:p w:rsidR="00A007AD" w:rsidRDefault="00A007AD" w:rsidP="00B303C5">
      <w:pPr>
        <w:pStyle w:val="BodyText"/>
      </w:pPr>
    </w:p>
    <w:p w:rsidR="00B303C5" w:rsidRDefault="00B303C5" w:rsidP="00B303C5">
      <w:pPr>
        <w:pStyle w:val="BodyText"/>
      </w:pPr>
    </w:p>
    <w:p w:rsidR="00A007AD" w:rsidRPr="0027079C" w:rsidRDefault="00A007AD" w:rsidP="00A007AD">
      <w:pPr>
        <w:pStyle w:val="CodeCallout"/>
      </w:pPr>
      <w:r>
        <w:t>renaming_machine_jmx</w:t>
      </w:r>
    </w:p>
    <w:p w:rsidR="00A007AD" w:rsidRPr="0027079C" w:rsidRDefault="00A007AD" w:rsidP="00A007AD">
      <w:pPr>
        <w:pStyle w:val="CodeListingSmall"/>
      </w:pPr>
      <w:r w:rsidRPr="0027079C">
        <w:t xml:space="preserve">  public void renameMachineName()  throws WLSAutomationException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change machine names</w:t>
      </w:r>
    </w:p>
    <w:p w:rsidR="00A007AD" w:rsidRPr="0027079C" w:rsidRDefault="00A007AD" w:rsidP="00A007AD">
      <w:pPr>
        <w:pStyle w:val="CodeListingSmall"/>
      </w:pPr>
      <w:r w:rsidRPr="0027079C">
        <w:t xml:space="preserve">     try</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get domain configuration mbean</w:t>
      </w:r>
      <w:r w:rsidRPr="0027079C">
        <w:tab/>
        <w:t xml:space="preserve"> </w:t>
      </w:r>
    </w:p>
    <w:p w:rsidR="00A007AD" w:rsidRPr="0027079C" w:rsidRDefault="00A007AD" w:rsidP="00A007AD">
      <w:pPr>
        <w:pStyle w:val="CodeListingSmall"/>
      </w:pPr>
      <w:r w:rsidRPr="0027079C">
        <w:t xml:space="preserve">       ObjectName domainMBean =(ObjectName)myJMXWrapper.getAttribute(</w:t>
      </w:r>
    </w:p>
    <w:p w:rsidR="00A007AD" w:rsidRPr="0027079C" w:rsidRDefault="00A007AD" w:rsidP="00A007AD">
      <w:pPr>
        <w:pStyle w:val="CodeListingSmall"/>
      </w:pPr>
      <w:r w:rsidRPr="0027079C">
        <w:t xml:space="preserve">                               myJMXWrapper.getService(),"DomainConfiguration");</w:t>
      </w:r>
    </w:p>
    <w:p w:rsidR="00A007AD" w:rsidRPr="0027079C" w:rsidRDefault="00A007AD" w:rsidP="00A007AD">
      <w:pPr>
        <w:pStyle w:val="CodeListingSmall"/>
      </w:pPr>
    </w:p>
    <w:p w:rsidR="00A007AD" w:rsidRPr="0027079C" w:rsidRDefault="00A007AD" w:rsidP="00A007AD">
      <w:pPr>
        <w:pStyle w:val="CodeListingSmall"/>
      </w:pPr>
      <w:r w:rsidRPr="0027079C">
        <w:t xml:space="preserve">       // get all machines</w:t>
      </w:r>
    </w:p>
    <w:p w:rsidR="00A007AD" w:rsidRPr="0027079C" w:rsidRDefault="00A007AD" w:rsidP="00A007AD">
      <w:pPr>
        <w:pStyle w:val="CodeListingSmall"/>
      </w:pPr>
      <w:r w:rsidRPr="0027079C">
        <w:lastRenderedPageBreak/>
        <w:t xml:space="preserve">       ObjectName[] old_machines = (ObjectName[])myJMXWrapper.getAttribute(domainMBean,"Machines");</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a list of all machines in a hasmap format for better mapping </w:t>
      </w:r>
    </w:p>
    <w:p w:rsidR="00A007AD" w:rsidRPr="0027079C" w:rsidRDefault="00A007AD" w:rsidP="00A007AD">
      <w:pPr>
        <w:pStyle w:val="CodeListingSmall"/>
      </w:pPr>
      <w:r w:rsidRPr="0027079C">
        <w:t xml:space="preserve">       HashMap&lt;String,ObjectName&gt; allMachines = new HashMap&lt;String,ObjectName&gt;();</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a list of all machine names for better mapping and increased performance</w:t>
      </w:r>
    </w:p>
    <w:p w:rsidR="00A007AD" w:rsidRPr="0027079C" w:rsidRDefault="00A007AD" w:rsidP="00A007AD">
      <w:pPr>
        <w:pStyle w:val="CodeListingSmall"/>
      </w:pPr>
      <w:r w:rsidRPr="0027079C">
        <w:t xml:space="preserve">       ArrayList&lt;String&gt; allMachineNames = new ArrayList&lt;String&gt;();</w:t>
      </w:r>
    </w:p>
    <w:p w:rsidR="00A007AD" w:rsidRPr="0027079C" w:rsidRDefault="00A007AD" w:rsidP="00A007AD">
      <w:pPr>
        <w:pStyle w:val="CodeListingSmall"/>
      </w:pPr>
    </w:p>
    <w:p w:rsidR="00A007AD" w:rsidRPr="0027079C" w:rsidRDefault="00A007AD" w:rsidP="00A007AD">
      <w:pPr>
        <w:pStyle w:val="CodeListingSmall"/>
      </w:pPr>
      <w:r w:rsidRPr="0027079C">
        <w:t xml:space="preserve">       // iterate over all old machine and create the two lists defined</w:t>
      </w:r>
    </w:p>
    <w:p w:rsidR="00A007AD" w:rsidRPr="0027079C" w:rsidRDefault="00A007AD" w:rsidP="00A007AD">
      <w:pPr>
        <w:pStyle w:val="CodeListingSmall"/>
      </w:pPr>
      <w:r w:rsidRPr="0027079C">
        <w:t xml:space="preserve">       for (int om=0;om&lt;old_machines.length;om++)</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String nextname = (String)myJMXWrapper.getAttribute(old_machines[om],"Name");</w:t>
      </w:r>
    </w:p>
    <w:p w:rsidR="00A007AD" w:rsidRPr="0027079C" w:rsidRDefault="00A007AD" w:rsidP="00A007AD">
      <w:pPr>
        <w:pStyle w:val="CodeListingSmall"/>
      </w:pPr>
      <w:r w:rsidRPr="0027079C">
        <w:t xml:space="preserve">           System.out.println(" Found machine "+nextname+" of type "+old_machines[om].toString());</w:t>
      </w:r>
    </w:p>
    <w:p w:rsidR="00A007AD" w:rsidRPr="0027079C" w:rsidRDefault="00A007AD" w:rsidP="00A007AD">
      <w:pPr>
        <w:pStyle w:val="CodeListingSmall"/>
      </w:pPr>
      <w:r w:rsidRPr="0027079C">
        <w:t xml:space="preserve">           allMachines.put(nextname,old_machines[om]);</w:t>
      </w:r>
    </w:p>
    <w:p w:rsidR="00A007AD" w:rsidRPr="0027079C" w:rsidRDefault="00A007AD" w:rsidP="00A007AD">
      <w:pPr>
        <w:pStyle w:val="CodeListingSmall"/>
      </w:pPr>
      <w:r w:rsidRPr="0027079C">
        <w:t xml:space="preserve">           allMachineNames.add(nextname);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t xml:space="preserve">       // a list to collect all machines which can be deleted</w:t>
      </w:r>
    </w:p>
    <w:p w:rsidR="00A007AD" w:rsidRPr="0027079C" w:rsidRDefault="00A007AD" w:rsidP="00A007AD">
      <w:pPr>
        <w:pStyle w:val="CodeListingSmall"/>
      </w:pPr>
      <w:r w:rsidRPr="0027079C">
        <w:t xml:space="preserve">       ArrayList&lt;ObjectName&gt; toBeDeletedMachinesMap = new ArrayList&lt;ObjectName&gt;();</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a list with all new machines</w:t>
      </w:r>
    </w:p>
    <w:p w:rsidR="00A007AD" w:rsidRPr="0027079C" w:rsidRDefault="00A007AD" w:rsidP="00A007AD">
      <w:pPr>
        <w:pStyle w:val="CodeListingSmall"/>
      </w:pPr>
      <w:r w:rsidRPr="0027079C">
        <w:t xml:space="preserve">       HashMap&lt;String,ObjectName&gt; myNewMachines = new  HashMap&lt;String,ObjectName&gt;();</w:t>
      </w:r>
    </w:p>
    <w:p w:rsidR="00A007AD" w:rsidRPr="0027079C" w:rsidRDefault="00A007AD" w:rsidP="00A007AD">
      <w:pPr>
        <w:pStyle w:val="CodeListingSmall"/>
      </w:pPr>
    </w:p>
    <w:p w:rsidR="00A007AD" w:rsidRPr="0027079C" w:rsidRDefault="00A007AD" w:rsidP="00A007AD">
      <w:pPr>
        <w:pStyle w:val="CodeListingSmall"/>
      </w:pPr>
      <w:r w:rsidRPr="0027079C">
        <w:t xml:space="preserve">       // iterate over all machines</w:t>
      </w:r>
    </w:p>
    <w:p w:rsidR="00A007AD" w:rsidRPr="0027079C" w:rsidRDefault="00A007AD" w:rsidP="00A007AD">
      <w:pPr>
        <w:pStyle w:val="CodeListingSmall"/>
      </w:pPr>
      <w:r w:rsidRPr="0027079C">
        <w:t xml:space="preserve">       Iterator omIt = allMachines.keySet().iterator();</w:t>
      </w:r>
    </w:p>
    <w:p w:rsidR="00A007AD" w:rsidRPr="0027079C" w:rsidRDefault="00A007AD" w:rsidP="00A007AD">
      <w:pPr>
        <w:pStyle w:val="CodeListingSmall"/>
      </w:pPr>
      <w:r w:rsidRPr="0027079C">
        <w:t xml:space="preserve">       while (omIt.hasNext())</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String nextOldName = (String)omIt.next();</w:t>
      </w:r>
    </w:p>
    <w:p w:rsidR="00A007AD" w:rsidRPr="0027079C" w:rsidRDefault="00A007AD" w:rsidP="00A007AD">
      <w:pPr>
        <w:pStyle w:val="CodeListingSmall"/>
      </w:pPr>
      <w:r w:rsidRPr="0027079C">
        <w:t xml:space="preserve">         ObjectName nextOldMachine = (ObjectName)allMachines.get(nextOldName);</w:t>
      </w:r>
    </w:p>
    <w:p w:rsidR="00A007AD" w:rsidRPr="0027079C" w:rsidRDefault="00A007AD" w:rsidP="00A007AD">
      <w:pPr>
        <w:pStyle w:val="CodeListingSmall"/>
      </w:pPr>
      <w:r w:rsidRPr="0027079C">
        <w:t xml:space="preserve">         System.out.println("Testing machine: "+nextOldName+</w:t>
      </w:r>
    </w:p>
    <w:p w:rsidR="00A007AD" w:rsidRPr="0027079C" w:rsidRDefault="00A007AD" w:rsidP="00A007AD">
      <w:pPr>
        <w:pStyle w:val="CodeListingSmall"/>
      </w:pPr>
      <w:r w:rsidRPr="0027079C">
        <w:t xml:space="preserve">                            " with objectname="+nextOldMachine.toString());</w:t>
      </w:r>
    </w:p>
    <w:p w:rsidR="00A007AD" w:rsidRPr="0027079C" w:rsidRDefault="00A007AD" w:rsidP="00A007AD">
      <w:pPr>
        <w:pStyle w:val="CodeListingSmall"/>
      </w:pPr>
    </w:p>
    <w:p w:rsidR="00A007AD" w:rsidRPr="0027079C" w:rsidRDefault="00A007AD" w:rsidP="00A007AD">
      <w:pPr>
        <w:pStyle w:val="CodeListingSmall"/>
      </w:pPr>
      <w:r w:rsidRPr="0027079C">
        <w:t xml:space="preserve">         // This is only an example in order to demo this functionality.</w:t>
      </w:r>
    </w:p>
    <w:p w:rsidR="00A007AD" w:rsidRPr="0027079C" w:rsidRDefault="00A007AD" w:rsidP="00A007AD">
      <w:pPr>
        <w:pStyle w:val="CodeListingSmall"/>
      </w:pPr>
      <w:r w:rsidRPr="0027079C">
        <w:t xml:space="preserve">         // normally a mapping method which returns the newName if a new name is required</w:t>
      </w:r>
    </w:p>
    <w:p w:rsidR="00A007AD" w:rsidRPr="0027079C" w:rsidRDefault="00A007AD" w:rsidP="00A007AD">
      <w:pPr>
        <w:pStyle w:val="CodeListingSmall"/>
      </w:pPr>
      <w:r w:rsidRPr="0027079C">
        <w:t xml:space="preserve">         // String newName = getNewNameIfMachineMustBeRenamed(nextOldName);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for demo purpose change all machines and add_TEST to the machine name</w:t>
      </w:r>
    </w:p>
    <w:p w:rsidR="00A007AD" w:rsidRPr="0027079C" w:rsidRDefault="00A007AD" w:rsidP="00A007AD">
      <w:pPr>
        <w:pStyle w:val="CodeListingSmall"/>
      </w:pPr>
      <w:r w:rsidRPr="0027079C">
        <w:t xml:space="preserve">         String newName = nextOldName+"_MyTEST";</w:t>
      </w:r>
    </w:p>
    <w:p w:rsidR="00A007AD" w:rsidRPr="0027079C" w:rsidRDefault="00A007AD" w:rsidP="00A007AD">
      <w:pPr>
        <w:pStyle w:val="CodeListingSmall"/>
      </w:pPr>
      <w:r w:rsidRPr="0027079C">
        <w:t xml:space="preserve">         if (newName == null)</w:t>
      </w:r>
    </w:p>
    <w:p w:rsidR="00A007AD" w:rsidRPr="0027079C" w:rsidRDefault="00A007AD" w:rsidP="00A007AD">
      <w:pPr>
        <w:pStyle w:val="CodeListingSmall"/>
      </w:pPr>
      <w:r w:rsidRPr="0027079C">
        <w:t xml:space="preserve">         {   // for the demo this code will never be reached !!</w:t>
      </w:r>
    </w:p>
    <w:p w:rsidR="00A007AD" w:rsidRPr="0027079C" w:rsidRDefault="00A007AD" w:rsidP="00A007AD">
      <w:pPr>
        <w:pStyle w:val="CodeListingSmall"/>
      </w:pPr>
      <w:r w:rsidRPr="0027079C">
        <w:t xml:space="preserve">        </w:t>
      </w:r>
      <w:r w:rsidRPr="0027079C">
        <w:tab/>
        <w:t xml:space="preserve"> System.out.println("Machine "+nextOldName+" MUST NOT be converted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else // ok something to do</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t xml:space="preserve">            </w:t>
      </w:r>
      <w:r w:rsidRPr="0027079C">
        <w:t>System.out.println("New Name for machine "+nextOldName+" is "+newName);</w:t>
      </w:r>
    </w:p>
    <w:p w:rsidR="00A007AD" w:rsidRPr="0027079C" w:rsidRDefault="00A007AD" w:rsidP="00A007AD">
      <w:pPr>
        <w:pStyle w:val="CodeListingSmall"/>
      </w:pPr>
    </w:p>
    <w:p w:rsidR="00A007AD" w:rsidRPr="0027079C" w:rsidRDefault="00A007AD" w:rsidP="00A007AD">
      <w:pPr>
        <w:pStyle w:val="CodeListingSmall"/>
      </w:pPr>
      <w:r w:rsidRPr="0027079C">
        <w:t xml:space="preserve">            // create Machine</w:t>
      </w:r>
    </w:p>
    <w:p w:rsidR="00A007AD" w:rsidRPr="0027079C" w:rsidRDefault="00A007AD" w:rsidP="00A007AD">
      <w:pPr>
        <w:pStyle w:val="CodeListingSmall"/>
      </w:pPr>
      <w:r w:rsidRPr="0027079C">
        <w:t xml:space="preserve">            Object  values[] = { newName};</w:t>
      </w:r>
    </w:p>
    <w:p w:rsidR="00A007AD" w:rsidRPr="0027079C" w:rsidRDefault="00A007AD" w:rsidP="00A007AD">
      <w:pPr>
        <w:pStyle w:val="CodeListingSmall"/>
      </w:pPr>
      <w:r w:rsidRPr="0027079C">
        <w:t xml:space="preserve">            String  signatur[] = { 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if (allMachines.containsKey(newName))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r w:rsidRPr="0027079C">
        <w:tab/>
        <w:t>System.out.println("??? Machine "+newName+" ALREADY EXISTS - using this one !!");</w:t>
      </w:r>
    </w:p>
    <w:p w:rsidR="00A007AD" w:rsidRPr="0027079C" w:rsidRDefault="00A007AD" w:rsidP="00A007AD">
      <w:pPr>
        <w:pStyle w:val="CodeListingSmall"/>
      </w:pPr>
      <w:r w:rsidRPr="0027079C">
        <w:t xml:space="preserve">                toBeDeletedMachinesMap.add(nextOldMachine);  // this machine will later be deleted !!</w:t>
      </w:r>
    </w:p>
    <w:p w:rsidR="00A007AD" w:rsidRPr="0027079C" w:rsidRDefault="00A007AD" w:rsidP="00A007AD">
      <w:pPr>
        <w:pStyle w:val="CodeListingSmall"/>
      </w:pPr>
      <w:r w:rsidRPr="0027079C">
        <w:t xml:space="preserve">                myNewMachines.put(nextOldName,(ObjectName)allMachines.get(newName));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else // create a new machine and then copy all values (including nodemanager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System.out.println("Try to create machine "+newName);</w:t>
      </w:r>
    </w:p>
    <w:p w:rsidR="00A007AD" w:rsidRPr="0027079C" w:rsidRDefault="00A007AD" w:rsidP="00A007AD">
      <w:pPr>
        <w:pStyle w:val="CodeListingSmall"/>
      </w:pPr>
      <w:r w:rsidRPr="0027079C">
        <w:t xml:space="preserve">               ObjectName newMachine = (ObjectName)myJMXWrapper.invoke(domainMBean,</w:t>
      </w:r>
    </w:p>
    <w:p w:rsidR="00A007AD" w:rsidRPr="0027079C" w:rsidRDefault="00A007AD" w:rsidP="00A007AD">
      <w:pPr>
        <w:pStyle w:val="CodeListingSmall"/>
      </w:pPr>
      <w:r w:rsidRPr="0027079C">
        <w:t xml:space="preserve">                                        "createUnixMachine",values,signatur);</w:t>
      </w:r>
    </w:p>
    <w:p w:rsidR="00A007AD" w:rsidRPr="0027079C" w:rsidRDefault="00A007AD" w:rsidP="00A007AD">
      <w:pPr>
        <w:pStyle w:val="CodeListingSmall"/>
      </w:pPr>
      <w:r w:rsidRPr="0027079C">
        <w:t xml:space="preserve">               System.out.println("Created machine"+newName);</w:t>
      </w:r>
    </w:p>
    <w:p w:rsidR="00A007AD" w:rsidRPr="0027079C" w:rsidRDefault="00A007AD" w:rsidP="00A007AD">
      <w:pPr>
        <w:pStyle w:val="CodeListingSmall"/>
      </w:pPr>
    </w:p>
    <w:p w:rsidR="00A007AD" w:rsidRPr="0027079C" w:rsidRDefault="00A007AD" w:rsidP="00A007AD">
      <w:pPr>
        <w:pStyle w:val="CodeListingSmall"/>
      </w:pPr>
      <w:r w:rsidRPr="0027079C">
        <w:t xml:space="preserve">               toBeDeletedMachinesMap.add(nextOldMachine);  // this machine will later be deleted !!</w:t>
      </w:r>
    </w:p>
    <w:p w:rsidR="00A007AD" w:rsidRPr="0027079C" w:rsidRDefault="00A007AD" w:rsidP="00A007AD">
      <w:pPr>
        <w:pStyle w:val="CodeListingSmall"/>
      </w:pPr>
      <w:r w:rsidRPr="0027079C">
        <w:t xml:space="preserve">               myNewMachines.put(nextOldName,newMachine);</w:t>
      </w:r>
    </w:p>
    <w:p w:rsidR="00A007AD" w:rsidRPr="0027079C" w:rsidRDefault="00A007AD" w:rsidP="00A007AD">
      <w:pPr>
        <w:pStyle w:val="CodeListingSmall"/>
      </w:pPr>
    </w:p>
    <w:p w:rsidR="00A007AD" w:rsidRPr="0027079C" w:rsidRDefault="00A007AD" w:rsidP="00A007AD">
      <w:pPr>
        <w:pStyle w:val="CodeListingSmall"/>
      </w:pPr>
      <w:r w:rsidRPr="0027079C">
        <w:t xml:space="preserve">               System.out.println("Copy nodemanager from machine "+nextOldName+" to "+newName);</w:t>
      </w:r>
    </w:p>
    <w:p w:rsidR="00A007AD" w:rsidRPr="0027079C" w:rsidRDefault="00A007AD" w:rsidP="00A007AD">
      <w:pPr>
        <w:pStyle w:val="CodeListingSmall"/>
      </w:pPr>
    </w:p>
    <w:p w:rsidR="00A007AD" w:rsidRPr="0027079C" w:rsidRDefault="00A007AD" w:rsidP="00A007AD">
      <w:pPr>
        <w:pStyle w:val="CodeListingSmall"/>
      </w:pPr>
      <w:r w:rsidRPr="0027079C">
        <w:t xml:space="preserve">               // old nodemanager</w:t>
      </w:r>
    </w:p>
    <w:p w:rsidR="00A007AD" w:rsidRPr="0027079C" w:rsidRDefault="00A007AD" w:rsidP="00A007AD">
      <w:pPr>
        <w:pStyle w:val="CodeListingSmall"/>
      </w:pPr>
      <w:r w:rsidRPr="0027079C">
        <w:t xml:space="preserve">               ObjectName myOldNodeManager = (ObjectName)myJMXWrapper.getAttribute(nextOldMachine,</w:t>
      </w:r>
    </w:p>
    <w:p w:rsidR="00A007AD" w:rsidRPr="0027079C" w:rsidRDefault="00A007AD" w:rsidP="00A007AD">
      <w:pPr>
        <w:pStyle w:val="CodeListingSmall"/>
      </w:pPr>
      <w:r w:rsidRPr="0027079C">
        <w:t xml:space="preserve">                         "NodeManager");</w:t>
      </w:r>
    </w:p>
    <w:p w:rsidR="00A007AD" w:rsidRPr="0027079C" w:rsidRDefault="00A007AD" w:rsidP="00A007AD">
      <w:pPr>
        <w:pStyle w:val="CodeListingSmall"/>
      </w:pPr>
      <w:r w:rsidRPr="0027079C">
        <w:t xml:space="preserve">               // new nodemanager</w:t>
      </w:r>
    </w:p>
    <w:p w:rsidR="00A007AD" w:rsidRPr="0027079C" w:rsidRDefault="00A007AD" w:rsidP="00A007AD">
      <w:pPr>
        <w:pStyle w:val="CodeListingSmall"/>
      </w:pPr>
      <w:r w:rsidRPr="0027079C">
        <w:t xml:space="preserve">               ObjectName myNewNodeManager = (ObjectName)myJMXWrapper.getAttribute(newMachine,</w:t>
      </w:r>
    </w:p>
    <w:p w:rsidR="00A007AD" w:rsidRPr="0027079C" w:rsidRDefault="00A007AD" w:rsidP="00A007AD">
      <w:pPr>
        <w:pStyle w:val="CodeListingSmall"/>
      </w:pPr>
      <w:r w:rsidRPr="0027079C">
        <w:t xml:space="preserve">                         "NodeManager");</w:t>
      </w:r>
    </w:p>
    <w:p w:rsidR="00A007AD" w:rsidRPr="0027079C" w:rsidRDefault="00A007AD" w:rsidP="00A007AD">
      <w:pPr>
        <w:pStyle w:val="CodeListingSmall"/>
      </w:pPr>
    </w:p>
    <w:p w:rsidR="00A007AD" w:rsidRPr="0027079C" w:rsidRDefault="00A007AD" w:rsidP="00A007AD">
      <w:pPr>
        <w:pStyle w:val="CodeListingSmall"/>
      </w:pPr>
      <w:r w:rsidRPr="0027079C">
        <w:t xml:space="preserve">               // copy all values from old machine to new machine</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Attribute("NMType",myJMXWrapper.getAttribute(myOldNodeManager,</w:t>
      </w:r>
    </w:p>
    <w:p w:rsidR="00A007AD" w:rsidRPr="0027079C" w:rsidRDefault="00A007AD" w:rsidP="00A007AD">
      <w:pPr>
        <w:pStyle w:val="CodeListingSmall"/>
      </w:pPr>
      <w:r w:rsidRPr="0027079C">
        <w:lastRenderedPageBreak/>
        <w:t xml:space="preserve">                                       "NMType")));</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Attribute("NodeManagerHome",myJMXWrapper.getAttribute(myOldNodeManager,</w:t>
      </w:r>
    </w:p>
    <w:p w:rsidR="00A007AD" w:rsidRPr="0027079C" w:rsidRDefault="00A007AD" w:rsidP="00A007AD">
      <w:pPr>
        <w:pStyle w:val="CodeListingSmall"/>
      </w:pPr>
      <w:r w:rsidRPr="0027079C">
        <w:t xml:space="preserve">                                       "NodeManagerHome")));</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Attribute("ListenPort",myJMXWrapper.getAttribute(myOldNodeManager,</w:t>
      </w:r>
    </w:p>
    <w:p w:rsidR="00A007AD" w:rsidRPr="0027079C" w:rsidRDefault="00A007AD" w:rsidP="00A007AD">
      <w:pPr>
        <w:pStyle w:val="CodeListingSmall"/>
      </w:pPr>
      <w:r w:rsidRPr="0027079C">
        <w:t xml:space="preserve">                                       "ListenPort")));</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Attribute("Notes",myJMXWrapper.getAttribute(myOldNodeManager,"Notes")));</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Attribute("Name",myJMXWrapper.getAttribute(myOldNodeManager,"Name")));</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Attribute("DebugEnabled",myJMXWrapper.getAttribute(myOldNodeManager,</w:t>
      </w:r>
    </w:p>
    <w:p w:rsidR="00A007AD" w:rsidRPr="0027079C" w:rsidRDefault="00A007AD" w:rsidP="00A007AD">
      <w:pPr>
        <w:pStyle w:val="CodeListingSmall"/>
      </w:pPr>
      <w:r w:rsidRPr="0027079C">
        <w:t xml:space="preserve">                                       "DebugEnabled")));</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Attribute("ShellCommand",myJMXWrapper.getAttribute(myOldNodeManager,</w:t>
      </w:r>
    </w:p>
    <w:p w:rsidR="00A007AD" w:rsidRPr="0027079C" w:rsidRDefault="00A007AD" w:rsidP="00A007AD">
      <w:pPr>
        <w:pStyle w:val="CodeListingSmall"/>
      </w:pPr>
      <w:r w:rsidRPr="0027079C">
        <w:t xml:space="preserve">                                       "ShellCommand")));</w:t>
      </w:r>
    </w:p>
    <w:p w:rsidR="00A007AD" w:rsidRPr="0027079C" w:rsidRDefault="00A007AD" w:rsidP="00A007AD">
      <w:pPr>
        <w:pStyle w:val="CodeListingSmall"/>
      </w:pPr>
      <w:r w:rsidRPr="0027079C">
        <w:t xml:space="preserve">               myJMXWrapper.setAttribute(myNewNodeManager,</w:t>
      </w:r>
    </w:p>
    <w:p w:rsidR="00A007AD" w:rsidRPr="0027079C" w:rsidRDefault="00A007AD" w:rsidP="00A007AD">
      <w:pPr>
        <w:pStyle w:val="CodeListingSmall"/>
      </w:pPr>
      <w:r w:rsidRPr="0027079C">
        <w:t xml:space="preserve">                         new Attribute("ListenAddress",myJMXWrapper.getAttribute(myOldNodeManager,</w:t>
      </w:r>
    </w:p>
    <w:p w:rsidR="00A007AD" w:rsidRPr="0027079C" w:rsidRDefault="00A007AD" w:rsidP="00A007AD">
      <w:pPr>
        <w:pStyle w:val="CodeListingSmall"/>
      </w:pPr>
      <w:r w:rsidRPr="0027079C">
        <w:t xml:space="preserve">                                       "ListenAddress")));</w:t>
      </w:r>
    </w:p>
    <w:p w:rsidR="00A007AD" w:rsidRPr="0027079C" w:rsidRDefault="00A007AD" w:rsidP="00A007AD">
      <w:pPr>
        <w:pStyle w:val="CodeListingSmall"/>
      </w:pP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t xml:space="preserve">       // now as all new machines are created, reconfigure - means retarget the appropriate server</w:t>
      </w:r>
    </w:p>
    <w:p w:rsidR="00A007AD" w:rsidRPr="0027079C" w:rsidRDefault="00A007AD" w:rsidP="00A007AD">
      <w:pPr>
        <w:pStyle w:val="CodeListingSmall"/>
      </w:pPr>
      <w:r w:rsidRPr="0027079C">
        <w:t xml:space="preserve">       System.out.println("RECONFIGURE all servers if necessary !");</w:t>
      </w:r>
    </w:p>
    <w:p w:rsidR="00A007AD" w:rsidRPr="0027079C" w:rsidRDefault="00A007AD" w:rsidP="00A007AD">
      <w:pPr>
        <w:pStyle w:val="CodeListingSmall"/>
      </w:pPr>
      <w:r w:rsidRPr="0027079C">
        <w:t xml:space="preserve">       ObjectName[] serverRuntimes = (ObjectName[])myJMXWrapper.getAttribute(domainMBean,"Servers");</w:t>
      </w:r>
    </w:p>
    <w:p w:rsidR="00A007AD" w:rsidRPr="0027079C" w:rsidRDefault="00A007AD" w:rsidP="00A007AD">
      <w:pPr>
        <w:pStyle w:val="CodeListingSmall"/>
      </w:pPr>
      <w:r w:rsidRPr="0027079C">
        <w:t xml:space="preserve">       for (int i = 0; i &lt; serverRuntimes.length; i++)</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String serverName = serverRuntimes[i].getKeyProperty("Name");</w:t>
      </w:r>
    </w:p>
    <w:p w:rsidR="00A007AD" w:rsidRPr="0027079C" w:rsidRDefault="00A007AD" w:rsidP="00A007AD">
      <w:pPr>
        <w:pStyle w:val="CodeListingSmall"/>
      </w:pPr>
      <w:r w:rsidRPr="0027079C">
        <w:t xml:space="preserve">           System.out.println("Try to reconfigure "+serverName);</w:t>
      </w:r>
    </w:p>
    <w:p w:rsidR="00A007AD" w:rsidRPr="0027079C" w:rsidRDefault="00A007AD" w:rsidP="00A007AD">
      <w:pPr>
        <w:pStyle w:val="CodeListingSmall"/>
      </w:pPr>
      <w:r w:rsidRPr="0027079C">
        <w:t xml:space="preserve">            // Machine</w:t>
      </w:r>
    </w:p>
    <w:p w:rsidR="00A007AD" w:rsidRPr="0027079C" w:rsidRDefault="00A007AD" w:rsidP="00A007AD">
      <w:pPr>
        <w:pStyle w:val="CodeListingSmall"/>
      </w:pPr>
      <w:r w:rsidRPr="0027079C">
        <w:t xml:space="preserve">            try {</w:t>
      </w:r>
    </w:p>
    <w:p w:rsidR="00A007AD" w:rsidRPr="0027079C" w:rsidRDefault="00A007AD" w:rsidP="00A007AD">
      <w:pPr>
        <w:pStyle w:val="CodeListingSmall"/>
      </w:pPr>
      <w:r w:rsidRPr="0027079C">
        <w:t xml:space="preserve">            </w:t>
      </w:r>
      <w:r w:rsidRPr="0027079C">
        <w:tab/>
        <w:t>// get the machine of this managed server , if any</w:t>
      </w:r>
    </w:p>
    <w:p w:rsidR="00A007AD" w:rsidRDefault="00A007AD" w:rsidP="00A007AD">
      <w:pPr>
        <w:pStyle w:val="CodeListingSmall"/>
      </w:pPr>
      <w:r w:rsidRPr="0027079C">
        <w:t xml:space="preserve">                ObjectName server_machine_object = (ObjectName)myJMXWrapper.</w:t>
      </w:r>
    </w:p>
    <w:p w:rsidR="00A007AD" w:rsidRPr="0027079C" w:rsidRDefault="00A007AD" w:rsidP="00A007AD">
      <w:pPr>
        <w:pStyle w:val="CodeListingSmall"/>
      </w:pPr>
      <w:r>
        <w:t xml:space="preserve">                                                   </w:t>
      </w:r>
      <w:r w:rsidRPr="0027079C">
        <w:t>getAttribute(serverRuntimes[i],"Machine");</w:t>
      </w:r>
    </w:p>
    <w:p w:rsidR="00A007AD" w:rsidRPr="0027079C" w:rsidRDefault="00A007AD" w:rsidP="00A007AD">
      <w:pPr>
        <w:pStyle w:val="CodeListingSmall"/>
      </w:pPr>
      <w:r w:rsidRPr="0027079C">
        <w:t xml:space="preserve">                // if this server is attached to a machine (note adminservers often are not)</w:t>
      </w:r>
    </w:p>
    <w:p w:rsidR="00A007AD" w:rsidRPr="0027079C" w:rsidRDefault="00A007AD" w:rsidP="00A007AD">
      <w:pPr>
        <w:pStyle w:val="CodeListingSmall"/>
      </w:pPr>
      <w:r w:rsidRPr="0027079C">
        <w:t xml:space="preserve">                if (server_machine_object!=null)</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String server_machine_name = (String)myJMXWrapper.</w:t>
      </w:r>
    </w:p>
    <w:p w:rsidR="00A007AD" w:rsidRPr="0027079C" w:rsidRDefault="00A007AD" w:rsidP="00A007AD">
      <w:pPr>
        <w:pStyle w:val="CodeListingSmall"/>
      </w:pPr>
      <w:r w:rsidRPr="0027079C">
        <w:t xml:space="preserve">                                                getAttribute(server_machine_object,"Name");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map name and set new machine</w:t>
      </w:r>
    </w:p>
    <w:p w:rsidR="00A007AD" w:rsidRPr="0027079C" w:rsidRDefault="00A007AD" w:rsidP="00A007AD">
      <w:pPr>
        <w:pStyle w:val="CodeListingSmall"/>
      </w:pPr>
      <w:r w:rsidRPr="0027079C">
        <w:t xml:space="preserve">                  ObjectName myNewMachineTmpName = </w:t>
      </w:r>
    </w:p>
    <w:p w:rsidR="00A007AD" w:rsidRPr="0027079C" w:rsidRDefault="00A007AD" w:rsidP="00A007AD">
      <w:pPr>
        <w:pStyle w:val="CodeListingSmall"/>
      </w:pPr>
      <w:r w:rsidRPr="0027079C">
        <w:t xml:space="preserve">                            (ObjectName)myNewMachines.get(server_machine_name);</w:t>
      </w:r>
    </w:p>
    <w:p w:rsidR="00A007AD" w:rsidRPr="0027079C" w:rsidRDefault="00A007AD" w:rsidP="00A007AD">
      <w:pPr>
        <w:pStyle w:val="CodeListingSmall"/>
      </w:pPr>
    </w:p>
    <w:p w:rsidR="00A007AD" w:rsidRPr="0027079C" w:rsidRDefault="00A007AD" w:rsidP="00A007AD">
      <w:pPr>
        <w:pStyle w:val="CodeListingSmall"/>
      </w:pPr>
      <w:r w:rsidRPr="0027079C">
        <w:t xml:space="preserve">                  // if no entry is found in the new machine list - no new machine has been created</w:t>
      </w:r>
    </w:p>
    <w:p w:rsidR="00A007AD" w:rsidRPr="0027079C" w:rsidRDefault="00A007AD" w:rsidP="00A007AD">
      <w:pPr>
        <w:pStyle w:val="CodeListingSmall"/>
      </w:pPr>
      <w:r w:rsidRPr="0027079C">
        <w:t xml:space="preserve">                  if (myNewMachineTmpName == null)</w:t>
      </w:r>
    </w:p>
    <w:p w:rsidR="00A007AD" w:rsidRPr="0027079C" w:rsidRDefault="00A007AD" w:rsidP="00A007AD">
      <w:pPr>
        <w:pStyle w:val="CodeListingSmall"/>
      </w:pPr>
      <w:r w:rsidRPr="0027079C">
        <w:t xml:space="preserve">                    System.out.println("Server" +serverName+" does NOT need any modifications !");</w:t>
      </w:r>
    </w:p>
    <w:p w:rsidR="00A007AD" w:rsidRPr="0027079C" w:rsidRDefault="00A007AD" w:rsidP="00A007AD">
      <w:pPr>
        <w:pStyle w:val="CodeListingSmall"/>
      </w:pPr>
      <w:r w:rsidRPr="0027079C">
        <w:t xml:space="preserve">                  else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set Machine - re-target the server to the new machine</w:t>
      </w:r>
    </w:p>
    <w:p w:rsidR="00A007AD" w:rsidRPr="0027079C" w:rsidRDefault="00A007AD" w:rsidP="00A007AD">
      <w:pPr>
        <w:pStyle w:val="CodeListingSmall"/>
      </w:pPr>
      <w:r w:rsidRPr="0027079C">
        <w:t xml:space="preserve">                    Attribute newMachineAttribute = new Attribute("Machine",myNewMachineTmpName);</w:t>
      </w:r>
    </w:p>
    <w:p w:rsidR="00A007AD" w:rsidRPr="0027079C" w:rsidRDefault="00A007AD" w:rsidP="00A007AD">
      <w:pPr>
        <w:pStyle w:val="CodeListingSmall"/>
      </w:pPr>
      <w:r w:rsidRPr="0027079C">
        <w:t xml:space="preserve">                    myJMXWrapper.setAttribute(serverRuntimes[i],newMachineAttribute);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else</w:t>
      </w:r>
    </w:p>
    <w:p w:rsidR="00A007AD" w:rsidRPr="0027079C" w:rsidRDefault="00A007AD" w:rsidP="00A007AD">
      <w:pPr>
        <w:pStyle w:val="CodeListingSmall"/>
      </w:pPr>
      <w:r w:rsidRPr="0027079C">
        <w:t xml:space="preserve">                    System.out.println("NO machine found for Server = "+serverName);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 (Exception ex) {</w:t>
      </w:r>
    </w:p>
    <w:p w:rsidR="00A007AD" w:rsidRPr="0027079C" w:rsidRDefault="00A007AD" w:rsidP="00A007AD">
      <w:pPr>
        <w:pStyle w:val="CodeListingSmall"/>
      </w:pPr>
      <w:r w:rsidRPr="0027079C">
        <w:t xml:space="preserve">            </w:t>
      </w:r>
      <w:r w:rsidRPr="0027079C">
        <w:tab/>
        <w:t>System.out.println("Problem in SwitchAllMachinesStep:executeStep "+ex);</w:t>
      </w:r>
    </w:p>
    <w:p w:rsidR="00A007AD" w:rsidRPr="0027079C" w:rsidRDefault="00A007AD" w:rsidP="00A007AD">
      <w:pPr>
        <w:pStyle w:val="CodeListingSmall"/>
      </w:pPr>
      <w:r w:rsidRPr="0027079C">
        <w:t xml:space="preserve">                throw new WLSAutomationException(ex.getMessage());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t xml:space="preserve">       // destroy all old Machine</w:t>
      </w:r>
    </w:p>
    <w:p w:rsidR="00A007AD" w:rsidRPr="0027079C" w:rsidRDefault="00A007AD" w:rsidP="00A007AD">
      <w:pPr>
        <w:pStyle w:val="CodeListingSmall"/>
      </w:pPr>
      <w:r w:rsidRPr="0027079C">
        <w:t xml:space="preserve">       System.out.println("DESTROY all old machines");</w:t>
      </w:r>
    </w:p>
    <w:p w:rsidR="00A007AD" w:rsidRPr="0027079C" w:rsidRDefault="00A007AD" w:rsidP="00A007AD">
      <w:pPr>
        <w:pStyle w:val="CodeListingSmall"/>
      </w:pPr>
    </w:p>
    <w:p w:rsidR="00A007AD" w:rsidRPr="0027079C" w:rsidRDefault="00A007AD" w:rsidP="00A007AD">
      <w:pPr>
        <w:pStyle w:val="CodeListingSmall"/>
      </w:pPr>
      <w:r w:rsidRPr="0027079C">
        <w:t xml:space="preserve">       for (int om=0;om&lt;toBeDeletedMachinesMap.size();om++)</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r w:rsidRPr="0027079C">
        <w:tab/>
        <w:t xml:space="preserve">  System.out.println("DESTROY "+((ObjectName)toBeDeletedMachinesMap.get(om)).toString());</w:t>
      </w:r>
    </w:p>
    <w:p w:rsidR="00A007AD" w:rsidRPr="0027079C" w:rsidRDefault="00A007AD" w:rsidP="00A007AD">
      <w:pPr>
        <w:pStyle w:val="CodeListingSmall"/>
      </w:pPr>
      <w:r w:rsidRPr="0027079C">
        <w:t xml:space="preserve">          Object  values[] = { (ObjectName)toBeDeletedMachinesMap.get(om)};</w:t>
      </w:r>
    </w:p>
    <w:p w:rsidR="00A007AD" w:rsidRPr="0027079C" w:rsidRDefault="00A007AD" w:rsidP="00A007AD">
      <w:pPr>
        <w:pStyle w:val="CodeListingSmall"/>
      </w:pPr>
      <w:r w:rsidRPr="0027079C">
        <w:t xml:space="preserve">          String  signatur[] = { javax.management.ObjectName.class.getName()};</w:t>
      </w:r>
    </w:p>
    <w:p w:rsidR="00A007AD" w:rsidRPr="0027079C" w:rsidRDefault="00A007AD" w:rsidP="00A007AD">
      <w:pPr>
        <w:pStyle w:val="CodeListingSmall"/>
      </w:pPr>
      <w:r w:rsidRPr="0027079C">
        <w:t xml:space="preserve">          myJMXWrapper.invoke(domainMBean,"destroyMachine",values,signatur);</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p>
    <w:p w:rsidR="00A007AD" w:rsidRPr="0027079C" w:rsidRDefault="00A007AD" w:rsidP="00A007AD">
      <w:pPr>
        <w:pStyle w:val="CodeListingSmall"/>
      </w:pPr>
      <w:r w:rsidRPr="0027079C">
        <w:lastRenderedPageBreak/>
        <w:t xml:space="preserve">   }</w:t>
      </w:r>
    </w:p>
    <w:p w:rsidR="00A007AD" w:rsidRPr="0027079C" w:rsidRDefault="00A007AD" w:rsidP="00A007AD">
      <w:pPr>
        <w:pStyle w:val="CodeListingSmall"/>
      </w:pPr>
      <w:r w:rsidRPr="0027079C">
        <w:t xml:space="preserve">   catch (Exception ex) {</w:t>
      </w:r>
    </w:p>
    <w:p w:rsidR="00A007AD" w:rsidRPr="0027079C" w:rsidRDefault="00A007AD" w:rsidP="00A007AD">
      <w:pPr>
        <w:pStyle w:val="CodeListingSmall"/>
      </w:pPr>
      <w:r w:rsidRPr="0027079C">
        <w:t xml:space="preserve">         throw new WLSAutomationException(ex.getMessage());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create_network_channel_jmx</w:t>
      </w:r>
    </w:p>
    <w:p w:rsidR="00A007AD" w:rsidRPr="0027079C" w:rsidRDefault="00A007AD" w:rsidP="00A007AD">
      <w:pPr>
        <w:pStyle w:val="CodeListingSmall"/>
      </w:pPr>
      <w:r w:rsidRPr="0027079C">
        <w:t>public void createHTTPNetworkChannel(String serverName, String channelName, int port) throws WLSAutomationException</w:t>
      </w:r>
    </w:p>
    <w:p w:rsidR="00A007AD" w:rsidRPr="0027079C" w:rsidRDefault="00A007AD" w:rsidP="00A007AD">
      <w:pPr>
        <w:pStyle w:val="CodeListingSmall"/>
      </w:pPr>
      <w:r w:rsidRPr="0027079C">
        <w:t>{</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 xml:space="preserve">   ObjectName myServerRuntime = (ObjectName)myJMXWrapper.invoke(myJMXWrapper.getDomainConfigRoot(),</w:t>
      </w:r>
    </w:p>
    <w:p w:rsidR="00A007AD" w:rsidRPr="0027079C" w:rsidRDefault="00A007AD" w:rsidP="00A007AD">
      <w:pPr>
        <w:pStyle w:val="CodeListingSmall"/>
      </w:pPr>
      <w:r w:rsidRPr="0027079C">
        <w:t xml:space="preserve">               "lookupServer",</w:t>
      </w:r>
    </w:p>
    <w:p w:rsidR="00A007AD" w:rsidRPr="0027079C" w:rsidRDefault="00A007AD" w:rsidP="00A007AD">
      <w:pPr>
        <w:pStyle w:val="CodeListingSmall"/>
      </w:pPr>
      <w:r w:rsidRPr="0027079C">
        <w:t xml:space="preserve">               new Object[]{new String(serverName)},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create new channel with the provided name</w:t>
      </w:r>
    </w:p>
    <w:p w:rsidR="00A007AD" w:rsidRPr="0027079C" w:rsidRDefault="00A007AD" w:rsidP="00A007AD">
      <w:pPr>
        <w:pStyle w:val="CodeListingSmall"/>
      </w:pPr>
      <w:r w:rsidRPr="0027079C">
        <w:t xml:space="preserve">   ObjectName myNewChannel = (ObjectName)myJMXWrapper.invoke(myServerRuntime,</w:t>
      </w:r>
    </w:p>
    <w:p w:rsidR="00A007AD" w:rsidRPr="0027079C" w:rsidRDefault="00A007AD" w:rsidP="00A007AD">
      <w:pPr>
        <w:pStyle w:val="CodeListingSmall"/>
      </w:pPr>
      <w:r w:rsidRPr="0027079C">
        <w:t xml:space="preserve">               "lookupNetworkAccessPoint",</w:t>
      </w:r>
    </w:p>
    <w:p w:rsidR="00A007AD" w:rsidRPr="0027079C" w:rsidRDefault="00A007AD" w:rsidP="00A007AD">
      <w:pPr>
        <w:pStyle w:val="CodeListingSmall"/>
      </w:pPr>
      <w:r w:rsidRPr="0027079C">
        <w:t xml:space="preserve">               new Object[]{new String(channelName)},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if (myNewChannel != null)</w:t>
      </w:r>
    </w:p>
    <w:p w:rsidR="00A007AD" w:rsidRPr="0027079C" w:rsidRDefault="00A007AD" w:rsidP="00A007AD">
      <w:pPr>
        <w:pStyle w:val="CodeListingSmall"/>
      </w:pPr>
      <w:r w:rsidRPr="0027079C">
        <w:tab/>
        <w:t xml:space="preserve">   throw new WLSAutomationException("NetworkChannel "+channelName+" already exists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now create</w:t>
      </w:r>
    </w:p>
    <w:p w:rsidR="00A007AD" w:rsidRPr="0027079C" w:rsidRDefault="00A007AD" w:rsidP="00A007AD">
      <w:pPr>
        <w:pStyle w:val="CodeListingSmall"/>
      </w:pPr>
      <w:r w:rsidRPr="0027079C">
        <w:t xml:space="preserve">   myNewChannel = (ObjectName)myJMXWrapper.invoke(myServerRuntime,</w:t>
      </w:r>
    </w:p>
    <w:p w:rsidR="00A007AD" w:rsidRPr="0027079C" w:rsidRDefault="00A007AD" w:rsidP="00A007AD">
      <w:pPr>
        <w:pStyle w:val="CodeListingSmall"/>
      </w:pPr>
      <w:r w:rsidRPr="0027079C">
        <w:tab/>
        <w:t xml:space="preserve">                         "createNetworkAccessPoint",</w:t>
      </w:r>
    </w:p>
    <w:p w:rsidR="00A007AD" w:rsidRPr="0027079C" w:rsidRDefault="00A007AD" w:rsidP="00A007AD">
      <w:pPr>
        <w:pStyle w:val="CodeListingSmall"/>
      </w:pPr>
      <w:r w:rsidRPr="0027079C">
        <w:tab/>
        <w:t xml:space="preserve">                         new Object[]{new String(channelName)},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protocol to http</w:t>
      </w:r>
    </w:p>
    <w:p w:rsidR="00A007AD" w:rsidRPr="0027079C" w:rsidRDefault="00A007AD" w:rsidP="00A007AD">
      <w:pPr>
        <w:pStyle w:val="CodeListingSmall"/>
      </w:pPr>
      <w:r w:rsidRPr="0027079C">
        <w:t xml:space="preserve">   myJMXWrapper.setAttribute(myNewChannel,new Attribute("Protocol",new String("http")));</w:t>
      </w:r>
    </w:p>
    <w:p w:rsidR="00A007AD" w:rsidRPr="0027079C" w:rsidRDefault="00A007AD" w:rsidP="00A007AD">
      <w:pPr>
        <w:pStyle w:val="CodeListingSmall"/>
      </w:pPr>
    </w:p>
    <w:p w:rsidR="00A007AD" w:rsidRPr="0027079C" w:rsidRDefault="00A007AD" w:rsidP="00A007AD">
      <w:pPr>
        <w:pStyle w:val="CodeListingSmall"/>
      </w:pPr>
      <w:r w:rsidRPr="0027079C">
        <w:t xml:space="preserve">   // set listener port</w:t>
      </w:r>
    </w:p>
    <w:p w:rsidR="00A007AD" w:rsidRPr="0027079C" w:rsidRDefault="00A007AD" w:rsidP="00A007AD">
      <w:pPr>
        <w:pStyle w:val="CodeListingSmall"/>
      </w:pPr>
      <w:r w:rsidRPr="0027079C">
        <w:t xml:space="preserve">   myJMXWrapper.setAttribute(myNewChannel,new Attribute("ListenPort",new Integer(port)));</w:t>
      </w:r>
    </w:p>
    <w:p w:rsidR="00A007AD" w:rsidRPr="0027079C" w:rsidRDefault="00A007AD" w:rsidP="00A007AD">
      <w:pPr>
        <w:pStyle w:val="CodeListingSmall"/>
      </w:pPr>
    </w:p>
    <w:p w:rsidR="00A007AD" w:rsidRPr="0027079C" w:rsidRDefault="00A007AD" w:rsidP="00A007AD">
      <w:pPr>
        <w:pStyle w:val="CodeListingSmall"/>
      </w:pPr>
      <w:r w:rsidRPr="0027079C">
        <w:t xml:space="preserve">   // enable</w:t>
      </w:r>
    </w:p>
    <w:p w:rsidR="00A007AD" w:rsidRPr="0027079C" w:rsidRDefault="00A007AD" w:rsidP="00A007AD">
      <w:pPr>
        <w:pStyle w:val="CodeListingSmall"/>
      </w:pPr>
      <w:r w:rsidRPr="0027079C">
        <w:t xml:space="preserve">   myJMXWrapper.setAttribute(myNewChannel,new Attribute("Enabled",new Boolean(true)));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enable HttpEnabledForThisProtocol</w:t>
      </w:r>
    </w:p>
    <w:p w:rsidR="00A007AD" w:rsidRPr="0027079C" w:rsidRDefault="00A007AD" w:rsidP="00A007AD">
      <w:pPr>
        <w:pStyle w:val="CodeListingSmall"/>
      </w:pPr>
      <w:r w:rsidRPr="0027079C">
        <w:t xml:space="preserve">   myJMXWrapper.setAttribute(myNewChannel,new Attribute("HttpEnabledForThisProtocol",</w:t>
      </w:r>
    </w:p>
    <w:p w:rsidR="00A007AD" w:rsidRPr="0027079C" w:rsidRDefault="00A007AD" w:rsidP="00A007AD">
      <w:pPr>
        <w:pStyle w:val="CodeListingSmall"/>
      </w:pPr>
      <w:r w:rsidRPr="0027079C">
        <w:t xml:space="preserve">                new Boolean(true)));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set OutboundEnabled</w:t>
      </w:r>
    </w:p>
    <w:p w:rsidR="00A007AD" w:rsidRPr="0027079C" w:rsidRDefault="00A007AD" w:rsidP="00A007AD">
      <w:pPr>
        <w:pStyle w:val="CodeListingSmall"/>
      </w:pPr>
      <w:r w:rsidRPr="0027079C">
        <w:t xml:space="preserve">   myJMXWrapper.setAttribute(myNewChannel,new Attribute("OutboundEnabled",new Boolean(false)));</w:t>
      </w:r>
    </w:p>
    <w:p w:rsidR="00A007AD" w:rsidRPr="0027079C" w:rsidRDefault="00A007AD" w:rsidP="00A007AD">
      <w:pPr>
        <w:pStyle w:val="CodeListingSmall"/>
      </w:pPr>
    </w:p>
    <w:p w:rsidR="00A007AD" w:rsidRPr="0027079C" w:rsidRDefault="00A007AD" w:rsidP="00A007AD">
      <w:pPr>
        <w:pStyle w:val="CodeListingSmall"/>
      </w:pPr>
      <w:r w:rsidRPr="0027079C">
        <w:t xml:space="preserve">   // disable https</w:t>
      </w:r>
    </w:p>
    <w:p w:rsidR="00A007AD" w:rsidRPr="0027079C" w:rsidRDefault="00A007AD" w:rsidP="00A007AD">
      <w:pPr>
        <w:pStyle w:val="CodeListingSmall"/>
      </w:pPr>
      <w:r w:rsidRPr="0027079C">
        <w:t xml:space="preserve">   myJMXWrapper.setAttribute(myNewChannel,new Attribute("TwoWaySSLEnabled",new Boolean(false)));</w:t>
      </w:r>
    </w:p>
    <w:p w:rsidR="00A007AD" w:rsidRPr="0027079C" w:rsidRDefault="00A007AD" w:rsidP="00A007AD">
      <w:pPr>
        <w:pStyle w:val="CodeListingSmall"/>
      </w:pPr>
      <w:r w:rsidRPr="0027079C">
        <w:t xml:space="preserve">   myJMXWrapper.setAttribute(myNewChannel,new Attribute("ClientCertificateEnforced",</w:t>
      </w:r>
    </w:p>
    <w:p w:rsidR="00A007AD" w:rsidRPr="0027079C" w:rsidRDefault="00A007AD" w:rsidP="00A007AD">
      <w:pPr>
        <w:pStyle w:val="CodeListingSmall"/>
      </w:pPr>
      <w:r w:rsidRPr="0027079C">
        <w:t xml:space="preserve">                new Boolean(false)));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throw new WLSAutomationException("Error while createHTTPNetworkChannel ("+channelName+"): "+ </w:t>
      </w:r>
    </w:p>
    <w:p w:rsidR="00A007AD" w:rsidRPr="0027079C" w:rsidRDefault="00A007AD" w:rsidP="00A007AD">
      <w:pPr>
        <w:pStyle w:val="CodeListingSmall"/>
      </w:pPr>
      <w:r w:rsidRPr="0027079C">
        <w:t xml:space="preserve">                                       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create_T3_channel_jmx</w:t>
      </w:r>
    </w:p>
    <w:p w:rsidR="00A007AD" w:rsidRPr="0027079C" w:rsidRDefault="00A007AD" w:rsidP="00A007AD">
      <w:pPr>
        <w:pStyle w:val="CodeListingSmall"/>
      </w:pPr>
      <w:r w:rsidRPr="0027079C">
        <w:t>public void createT3NetworkChannel(String serverName, String channelName, int port) throws WLSAutomationException</w:t>
      </w:r>
    </w:p>
    <w:p w:rsidR="00A007AD" w:rsidRPr="0027079C" w:rsidRDefault="00A007AD" w:rsidP="00A007AD">
      <w:pPr>
        <w:pStyle w:val="CodeListingSmall"/>
      </w:pPr>
      <w:r w:rsidRPr="0027079C">
        <w:t>{</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 xml:space="preserve">    ObjectName myServerRuntime = (ObjectName)myJMXWrapper.invoke(myJMXWrapper.getDomainConfigRoot(),</w:t>
      </w:r>
    </w:p>
    <w:p w:rsidR="00A007AD" w:rsidRPr="0027079C" w:rsidRDefault="00A007AD" w:rsidP="00A007AD">
      <w:pPr>
        <w:pStyle w:val="CodeListingSmall"/>
      </w:pPr>
      <w:r w:rsidRPr="0027079C">
        <w:t xml:space="preserve">               "lookupServer",</w:t>
      </w:r>
    </w:p>
    <w:p w:rsidR="00A007AD" w:rsidRPr="0027079C" w:rsidRDefault="00A007AD" w:rsidP="00A007AD">
      <w:pPr>
        <w:pStyle w:val="CodeListingSmall"/>
      </w:pPr>
      <w:r w:rsidRPr="0027079C">
        <w:t xml:space="preserve">               new Object[]{new String(serverName)},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create new channel with the provided name</w:t>
      </w:r>
    </w:p>
    <w:p w:rsidR="00A007AD" w:rsidRPr="0027079C" w:rsidRDefault="00A007AD" w:rsidP="00A007AD">
      <w:pPr>
        <w:pStyle w:val="CodeListingSmall"/>
      </w:pPr>
      <w:r w:rsidRPr="0027079C">
        <w:lastRenderedPageBreak/>
        <w:t xml:space="preserve">   ObjectName myNewChannel = (ObjectName)myJMXWrapper.invoke(myServerRuntime,</w:t>
      </w:r>
    </w:p>
    <w:p w:rsidR="00A007AD" w:rsidRPr="0027079C" w:rsidRDefault="00A007AD" w:rsidP="00A007AD">
      <w:pPr>
        <w:pStyle w:val="CodeListingSmall"/>
      </w:pPr>
      <w:r w:rsidRPr="0027079C">
        <w:t xml:space="preserve">               "lookupNetworkAccessPoint",</w:t>
      </w:r>
    </w:p>
    <w:p w:rsidR="00A007AD" w:rsidRPr="0027079C" w:rsidRDefault="00A007AD" w:rsidP="00A007AD">
      <w:pPr>
        <w:pStyle w:val="CodeListingSmall"/>
      </w:pPr>
      <w:r w:rsidRPr="0027079C">
        <w:t xml:space="preserve">               new Object[]{new String(channelName)},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if (myNewChannel != null)</w:t>
      </w:r>
    </w:p>
    <w:p w:rsidR="00A007AD" w:rsidRPr="0027079C" w:rsidRDefault="00A007AD" w:rsidP="00A007AD">
      <w:pPr>
        <w:pStyle w:val="CodeListingSmall"/>
      </w:pPr>
      <w:r w:rsidRPr="0027079C">
        <w:tab/>
        <w:t xml:space="preserve">   throw new WLSAutomationException("NetworkChannel "+channelName+" already exists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now create</w:t>
      </w:r>
    </w:p>
    <w:p w:rsidR="00A007AD" w:rsidRPr="0027079C" w:rsidRDefault="00A007AD" w:rsidP="00A007AD">
      <w:pPr>
        <w:pStyle w:val="CodeListingSmall"/>
      </w:pPr>
      <w:r w:rsidRPr="0027079C">
        <w:t xml:space="preserve">   myNewChannel = (ObjectName)myJMXWrapper.invoke(myServerRuntime,</w:t>
      </w:r>
    </w:p>
    <w:p w:rsidR="00A007AD" w:rsidRPr="0027079C" w:rsidRDefault="00A007AD" w:rsidP="00A007AD">
      <w:pPr>
        <w:pStyle w:val="CodeListingSmall"/>
      </w:pPr>
      <w:r w:rsidRPr="0027079C">
        <w:tab/>
        <w:t xml:space="preserve">                         "createNetworkAccessPoint",</w:t>
      </w:r>
    </w:p>
    <w:p w:rsidR="00A007AD" w:rsidRPr="0027079C" w:rsidRDefault="00A007AD" w:rsidP="00A007AD">
      <w:pPr>
        <w:pStyle w:val="CodeListingSmall"/>
      </w:pPr>
      <w:r w:rsidRPr="0027079C">
        <w:tab/>
        <w:t xml:space="preserve">                         new Object[]{new String(channelName)},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protocol to http</w:t>
      </w:r>
    </w:p>
    <w:p w:rsidR="00A007AD" w:rsidRPr="0027079C" w:rsidRDefault="00A007AD" w:rsidP="00A007AD">
      <w:pPr>
        <w:pStyle w:val="CodeListingSmall"/>
      </w:pPr>
      <w:r w:rsidRPr="0027079C">
        <w:t xml:space="preserve">   myJMXWrapper.setAttribute(myNewChannel,new Attribute("Protocol",new String("t3")));</w:t>
      </w:r>
    </w:p>
    <w:p w:rsidR="00A007AD" w:rsidRPr="0027079C" w:rsidRDefault="00A007AD" w:rsidP="00A007AD">
      <w:pPr>
        <w:pStyle w:val="CodeListingSmall"/>
      </w:pPr>
    </w:p>
    <w:p w:rsidR="00A007AD" w:rsidRPr="0027079C" w:rsidRDefault="00A007AD" w:rsidP="00A007AD">
      <w:pPr>
        <w:pStyle w:val="CodeListingSmall"/>
      </w:pPr>
      <w:r w:rsidRPr="0027079C">
        <w:t xml:space="preserve">   // set listener port</w:t>
      </w:r>
    </w:p>
    <w:p w:rsidR="00A007AD" w:rsidRPr="0027079C" w:rsidRDefault="00A007AD" w:rsidP="00A007AD">
      <w:pPr>
        <w:pStyle w:val="CodeListingSmall"/>
      </w:pPr>
      <w:r w:rsidRPr="0027079C">
        <w:t xml:space="preserve">   myJMXWrapper.setAttribute(myNewChannel,new Attribute("ListenPort",new Integer(port)));</w:t>
      </w:r>
    </w:p>
    <w:p w:rsidR="00A007AD" w:rsidRPr="0027079C" w:rsidRDefault="00A007AD" w:rsidP="00A007AD">
      <w:pPr>
        <w:pStyle w:val="CodeListingSmall"/>
      </w:pPr>
    </w:p>
    <w:p w:rsidR="00A007AD" w:rsidRPr="0027079C" w:rsidRDefault="00A007AD" w:rsidP="00A007AD">
      <w:pPr>
        <w:pStyle w:val="CodeListingSmall"/>
      </w:pPr>
      <w:r w:rsidRPr="0027079C">
        <w:t xml:space="preserve">   // enable</w:t>
      </w:r>
    </w:p>
    <w:p w:rsidR="00A007AD" w:rsidRPr="0027079C" w:rsidRDefault="00A007AD" w:rsidP="00A007AD">
      <w:pPr>
        <w:pStyle w:val="CodeListingSmall"/>
      </w:pPr>
      <w:r w:rsidRPr="0027079C">
        <w:t xml:space="preserve">   myJMXWrapper.setAttribute(myNewChannel,new Attribute("Enabled",new Boolean(true)));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enable HttpEnabledForThisProtocol</w:t>
      </w:r>
    </w:p>
    <w:p w:rsidR="00A007AD" w:rsidRPr="0027079C" w:rsidRDefault="00A007AD" w:rsidP="00A007AD">
      <w:pPr>
        <w:pStyle w:val="CodeListingSmall"/>
      </w:pPr>
      <w:r w:rsidRPr="0027079C">
        <w:t xml:space="preserve">   myJMXWrapper.setAttribute(myNewChannel,new Attribute("HttpEnabledForThisProtocol",</w:t>
      </w:r>
    </w:p>
    <w:p w:rsidR="00A007AD" w:rsidRPr="0027079C" w:rsidRDefault="00A007AD" w:rsidP="00A007AD">
      <w:pPr>
        <w:pStyle w:val="CodeListingSmall"/>
      </w:pPr>
      <w:r w:rsidRPr="0027079C">
        <w:t xml:space="preserve">                new Boolean(false)));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set OutboundEnabled</w:t>
      </w:r>
    </w:p>
    <w:p w:rsidR="00A007AD" w:rsidRPr="0027079C" w:rsidRDefault="00A007AD" w:rsidP="00A007AD">
      <w:pPr>
        <w:pStyle w:val="CodeListingSmall"/>
      </w:pPr>
      <w:r w:rsidRPr="0027079C">
        <w:t xml:space="preserve">   myJMXWrapper.setAttribute(myNewChannel,new Attribute("OutboundEnabled",new Boolean(false)));</w:t>
      </w:r>
    </w:p>
    <w:p w:rsidR="00A007AD" w:rsidRPr="0027079C" w:rsidRDefault="00A007AD" w:rsidP="00A007AD">
      <w:pPr>
        <w:pStyle w:val="CodeListingSmall"/>
      </w:pPr>
    </w:p>
    <w:p w:rsidR="00A007AD" w:rsidRPr="0027079C" w:rsidRDefault="00A007AD" w:rsidP="00A007AD">
      <w:pPr>
        <w:pStyle w:val="CodeListingSmall"/>
      </w:pPr>
      <w:r w:rsidRPr="0027079C">
        <w:t xml:space="preserve">   // disable https</w:t>
      </w:r>
    </w:p>
    <w:p w:rsidR="00A007AD" w:rsidRPr="0027079C" w:rsidRDefault="00A007AD" w:rsidP="00A007AD">
      <w:pPr>
        <w:pStyle w:val="CodeListingSmall"/>
      </w:pPr>
      <w:r w:rsidRPr="0027079C">
        <w:t xml:space="preserve">   myJMXWrapper.setAttribute(myNewChannel,new Attribute("TwoWaySSLEnabled",new Boolean(false)));</w:t>
      </w:r>
    </w:p>
    <w:p w:rsidR="00A007AD" w:rsidRPr="0027079C" w:rsidRDefault="00A007AD" w:rsidP="00A007AD">
      <w:pPr>
        <w:pStyle w:val="CodeListingSmall"/>
      </w:pPr>
      <w:r w:rsidRPr="0027079C">
        <w:t xml:space="preserve">   myJMXWrapper.setAttribute(myNewChannel,new Attribute("ClientCertificateEnforced",</w:t>
      </w:r>
    </w:p>
    <w:p w:rsidR="00A007AD" w:rsidRPr="0027079C" w:rsidRDefault="00A007AD" w:rsidP="00A007AD">
      <w:pPr>
        <w:pStyle w:val="CodeListingSmall"/>
      </w:pPr>
      <w:r w:rsidRPr="0027079C">
        <w:t xml:space="preserve">                new Boolean(false)));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 {</w:t>
      </w:r>
    </w:p>
    <w:p w:rsidR="00A007AD" w:rsidRPr="0027079C" w:rsidRDefault="00A007AD" w:rsidP="00A007AD">
      <w:pPr>
        <w:pStyle w:val="CodeListingSmall"/>
      </w:pPr>
      <w:r w:rsidRPr="0027079C">
        <w:t xml:space="preserve">      throw new WLSAutomationException("Error while createT3NetworkChannel ("+channelName+"): "+ 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w:t>
      </w:r>
    </w:p>
    <w:p w:rsidR="00A007AD" w:rsidRPr="0027079C" w:rsidRDefault="00A007AD" w:rsidP="00A007AD">
      <w:pPr>
        <w:pStyle w:val="BodyText"/>
      </w:pPr>
      <w:r w:rsidRPr="0027079C">
        <w:t xml:space="preserve">  </w:t>
      </w:r>
    </w:p>
    <w:p w:rsidR="00A007AD" w:rsidRDefault="00A007AD" w:rsidP="00A007AD">
      <w:pPr>
        <w:pStyle w:val="BodyText"/>
      </w:pPr>
    </w:p>
    <w:p w:rsidR="00A007AD" w:rsidRPr="0027079C" w:rsidRDefault="00A007AD" w:rsidP="00A007AD">
      <w:pPr>
        <w:pStyle w:val="CodeCallout"/>
      </w:pPr>
      <w:r>
        <w:t>create_CORBA_channel_jmx</w:t>
      </w:r>
    </w:p>
    <w:p w:rsidR="00A007AD" w:rsidRPr="0027079C" w:rsidRDefault="00A007AD" w:rsidP="00A007AD">
      <w:pPr>
        <w:pStyle w:val="CodeListingSmall"/>
      </w:pPr>
      <w:r w:rsidRPr="0027079C">
        <w:t>public void createIIOPNetworkChannel(String serverName, String channelName, int port) throws WLSAutomationException</w:t>
      </w:r>
    </w:p>
    <w:p w:rsidR="00A007AD" w:rsidRPr="0027079C" w:rsidRDefault="00A007AD" w:rsidP="00A007AD">
      <w:pPr>
        <w:pStyle w:val="CodeListingSmall"/>
      </w:pPr>
      <w:r w:rsidRPr="0027079C">
        <w:t>{</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 xml:space="preserve">   ObjectName myServerRuntime = (ObjectName)myJMXWrapper.invoke(myJMXWrapper.getDomainConfigRoot(),</w:t>
      </w:r>
    </w:p>
    <w:p w:rsidR="00A007AD" w:rsidRPr="0027079C" w:rsidRDefault="00A007AD" w:rsidP="00A007AD">
      <w:pPr>
        <w:pStyle w:val="CodeListingSmall"/>
      </w:pPr>
      <w:r w:rsidRPr="0027079C">
        <w:t xml:space="preserve">               "lookupServer",</w:t>
      </w:r>
    </w:p>
    <w:p w:rsidR="00A007AD" w:rsidRPr="0027079C" w:rsidRDefault="00A007AD" w:rsidP="00A007AD">
      <w:pPr>
        <w:pStyle w:val="CodeListingSmall"/>
      </w:pPr>
      <w:r w:rsidRPr="0027079C">
        <w:t xml:space="preserve">               new Object[]{new String(serverName)},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create new channel with the provided name</w:t>
      </w:r>
    </w:p>
    <w:p w:rsidR="00A007AD" w:rsidRPr="0027079C" w:rsidRDefault="00A007AD" w:rsidP="00A007AD">
      <w:pPr>
        <w:pStyle w:val="CodeListingSmall"/>
      </w:pPr>
      <w:r w:rsidRPr="0027079C">
        <w:t xml:space="preserve">   ObjectName myNewChannel = (ObjectName)myJMXWrapper.invoke(myServerRuntime,</w:t>
      </w:r>
    </w:p>
    <w:p w:rsidR="00A007AD" w:rsidRPr="0027079C" w:rsidRDefault="00A007AD" w:rsidP="00A007AD">
      <w:pPr>
        <w:pStyle w:val="CodeListingSmall"/>
      </w:pPr>
      <w:r w:rsidRPr="0027079C">
        <w:t xml:space="preserve">               "lookupNetworkAccessPoint",</w:t>
      </w:r>
    </w:p>
    <w:p w:rsidR="00A007AD" w:rsidRPr="0027079C" w:rsidRDefault="00A007AD" w:rsidP="00A007AD">
      <w:pPr>
        <w:pStyle w:val="CodeListingSmall"/>
      </w:pPr>
      <w:r w:rsidRPr="0027079C">
        <w:t xml:space="preserve">               new Object[]{new String(channelName)},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if (myNewChannel != null)</w:t>
      </w:r>
    </w:p>
    <w:p w:rsidR="00A007AD" w:rsidRPr="0027079C" w:rsidRDefault="00A007AD" w:rsidP="00A007AD">
      <w:pPr>
        <w:pStyle w:val="CodeListingSmall"/>
      </w:pPr>
      <w:r w:rsidRPr="0027079C">
        <w:tab/>
        <w:t xml:space="preserve">   throw new WLSAutomationException("NetworkChannel "+channelName+" already exists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now create</w:t>
      </w:r>
    </w:p>
    <w:p w:rsidR="00A007AD" w:rsidRPr="0027079C" w:rsidRDefault="00A007AD" w:rsidP="00A007AD">
      <w:pPr>
        <w:pStyle w:val="CodeListingSmall"/>
      </w:pPr>
      <w:r w:rsidRPr="0027079C">
        <w:t xml:space="preserve">   myNewChannel = (ObjectName)myJMXWrapper.invoke(myServerRuntime,</w:t>
      </w:r>
    </w:p>
    <w:p w:rsidR="00A007AD" w:rsidRPr="0027079C" w:rsidRDefault="00A007AD" w:rsidP="00A007AD">
      <w:pPr>
        <w:pStyle w:val="CodeListingSmall"/>
      </w:pPr>
      <w:r w:rsidRPr="0027079C">
        <w:tab/>
        <w:t xml:space="preserve">                         "createNetworkAccessPoint",</w:t>
      </w:r>
    </w:p>
    <w:p w:rsidR="00A007AD" w:rsidRPr="0027079C" w:rsidRDefault="00A007AD" w:rsidP="00A007AD">
      <w:pPr>
        <w:pStyle w:val="CodeListingSmall"/>
      </w:pPr>
      <w:r w:rsidRPr="0027079C">
        <w:tab/>
        <w:t xml:space="preserve">                         new Object[]{new String(channelName)},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protocol to http</w:t>
      </w:r>
    </w:p>
    <w:p w:rsidR="00A007AD" w:rsidRPr="0027079C" w:rsidRDefault="00A007AD" w:rsidP="00A007AD">
      <w:pPr>
        <w:pStyle w:val="CodeListingSmall"/>
      </w:pPr>
      <w:r w:rsidRPr="0027079C">
        <w:t xml:space="preserve">   myJMXWrapper.setAttribute(myNewChannel,new Attribute("Protocol",new String("iiop")));</w:t>
      </w:r>
    </w:p>
    <w:p w:rsidR="00A007AD" w:rsidRPr="0027079C" w:rsidRDefault="00A007AD" w:rsidP="00A007AD">
      <w:pPr>
        <w:pStyle w:val="CodeListingSmall"/>
      </w:pPr>
    </w:p>
    <w:p w:rsidR="00A007AD" w:rsidRPr="0027079C" w:rsidRDefault="00A007AD" w:rsidP="00A007AD">
      <w:pPr>
        <w:pStyle w:val="CodeListingSmall"/>
      </w:pPr>
      <w:r w:rsidRPr="0027079C">
        <w:t xml:space="preserve">   // set listener port</w:t>
      </w:r>
    </w:p>
    <w:p w:rsidR="00A007AD" w:rsidRPr="0027079C" w:rsidRDefault="00A007AD" w:rsidP="00A007AD">
      <w:pPr>
        <w:pStyle w:val="CodeListingSmall"/>
      </w:pPr>
      <w:r w:rsidRPr="0027079C">
        <w:t xml:space="preserve">   myJMXWrapper.setAttribute(myNewChannel,new Attribute("ListenPort",new Integer(port)));</w:t>
      </w:r>
    </w:p>
    <w:p w:rsidR="00A007AD" w:rsidRPr="0027079C" w:rsidRDefault="00A007AD" w:rsidP="00A007AD">
      <w:pPr>
        <w:pStyle w:val="CodeListingSmall"/>
      </w:pPr>
    </w:p>
    <w:p w:rsidR="00A007AD" w:rsidRPr="0027079C" w:rsidRDefault="00A007AD" w:rsidP="00A007AD">
      <w:pPr>
        <w:pStyle w:val="CodeListingSmall"/>
      </w:pPr>
      <w:r w:rsidRPr="0027079C">
        <w:t xml:space="preserve">   // enable</w:t>
      </w:r>
    </w:p>
    <w:p w:rsidR="00A007AD" w:rsidRPr="0027079C" w:rsidRDefault="00A007AD" w:rsidP="00A007AD">
      <w:pPr>
        <w:pStyle w:val="CodeListingSmall"/>
      </w:pPr>
      <w:r w:rsidRPr="0027079C">
        <w:t xml:space="preserve">   myJMXWrapper.setAttribute(myNewChannel,new Attribute("Enabled",new Boolean(true)));</w:t>
      </w:r>
    </w:p>
    <w:p w:rsidR="00A007AD" w:rsidRPr="0027079C" w:rsidRDefault="00A007AD" w:rsidP="00A007AD">
      <w:pPr>
        <w:pStyle w:val="CodeListingSmall"/>
      </w:pPr>
      <w:r w:rsidRPr="0027079C">
        <w:lastRenderedPageBreak/>
        <w:tab/>
        <w:t xml:space="preserve">      </w:t>
      </w:r>
    </w:p>
    <w:p w:rsidR="00A007AD" w:rsidRPr="0027079C" w:rsidRDefault="00A007AD" w:rsidP="00A007AD">
      <w:pPr>
        <w:pStyle w:val="CodeListingSmall"/>
      </w:pPr>
      <w:r w:rsidRPr="0027079C">
        <w:t xml:space="preserve">   // enable HttpEnabledForThisProtocol</w:t>
      </w:r>
    </w:p>
    <w:p w:rsidR="00A007AD" w:rsidRPr="0027079C" w:rsidRDefault="00A007AD" w:rsidP="00A007AD">
      <w:pPr>
        <w:pStyle w:val="CodeListingSmall"/>
      </w:pPr>
      <w:r w:rsidRPr="0027079C">
        <w:t xml:space="preserve">   myJMXWrapper.setAttribute(myNewChannel,new Attribute("HttpEnabledForThisProtocol",</w:t>
      </w:r>
    </w:p>
    <w:p w:rsidR="00A007AD" w:rsidRPr="0027079C" w:rsidRDefault="00A007AD" w:rsidP="00A007AD">
      <w:pPr>
        <w:pStyle w:val="CodeListingSmall"/>
      </w:pPr>
      <w:r w:rsidRPr="0027079C">
        <w:t xml:space="preserve">                new Boolean(false)));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set OutboundEnabled</w:t>
      </w:r>
    </w:p>
    <w:p w:rsidR="00A007AD" w:rsidRPr="0027079C" w:rsidRDefault="00A007AD" w:rsidP="00A007AD">
      <w:pPr>
        <w:pStyle w:val="CodeListingSmall"/>
      </w:pPr>
      <w:r w:rsidRPr="0027079C">
        <w:t xml:space="preserve">   myJMXWrapper.setAttribute(myNewChannel,new Attribute("OutboundEnabled",new Boolean(false)));</w:t>
      </w:r>
    </w:p>
    <w:p w:rsidR="00A007AD" w:rsidRPr="0027079C" w:rsidRDefault="00A007AD" w:rsidP="00A007AD">
      <w:pPr>
        <w:pStyle w:val="CodeListingSmall"/>
      </w:pPr>
    </w:p>
    <w:p w:rsidR="00A007AD" w:rsidRPr="0027079C" w:rsidRDefault="00A007AD" w:rsidP="00A007AD">
      <w:pPr>
        <w:pStyle w:val="CodeListingSmall"/>
      </w:pPr>
      <w:r w:rsidRPr="0027079C">
        <w:t xml:space="preserve">   // disable https</w:t>
      </w:r>
    </w:p>
    <w:p w:rsidR="00A007AD" w:rsidRPr="0027079C" w:rsidRDefault="00A007AD" w:rsidP="00A007AD">
      <w:pPr>
        <w:pStyle w:val="CodeListingSmall"/>
      </w:pPr>
      <w:r w:rsidRPr="0027079C">
        <w:t xml:space="preserve">   myJMXWrapper.setAttribute(myNewChannel,new Attribute("TwoWaySSLEnabled",new Boolean(false)));</w:t>
      </w:r>
    </w:p>
    <w:p w:rsidR="00A007AD" w:rsidRPr="0027079C" w:rsidRDefault="00A007AD" w:rsidP="00A007AD">
      <w:pPr>
        <w:pStyle w:val="CodeListingSmall"/>
      </w:pPr>
      <w:r w:rsidRPr="0027079C">
        <w:t xml:space="preserve">   myJMXWrapper.setAttribute(myNewChannel,new Attribute("ClientCertificateEnforced",</w:t>
      </w:r>
    </w:p>
    <w:p w:rsidR="00A007AD" w:rsidRPr="0027079C" w:rsidRDefault="00A007AD" w:rsidP="00A007AD">
      <w:pPr>
        <w:pStyle w:val="CodeListingSmall"/>
      </w:pPr>
      <w:r w:rsidRPr="0027079C">
        <w:t xml:space="preserve">                new Boolean(false)));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 {</w:t>
      </w:r>
    </w:p>
    <w:p w:rsidR="00A007AD" w:rsidRPr="0027079C" w:rsidRDefault="00A007AD" w:rsidP="00A007AD">
      <w:pPr>
        <w:pStyle w:val="CodeListingSmall"/>
      </w:pPr>
      <w:r w:rsidRPr="0027079C">
        <w:tab/>
        <w:t xml:space="preserve">throw new WLSAutomationException("Error while createIIOPNetworkChannel ("+channelName+"): "+ </w:t>
      </w:r>
    </w:p>
    <w:p w:rsidR="00A007AD" w:rsidRPr="0027079C" w:rsidRDefault="00A007AD" w:rsidP="00A007AD">
      <w:pPr>
        <w:pStyle w:val="CodeListingSmall"/>
      </w:pPr>
      <w:r w:rsidRPr="0027079C">
        <w:t xml:space="preserve">                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w:t>
      </w:r>
    </w:p>
    <w:p w:rsidR="00A007AD" w:rsidRDefault="00A007AD" w:rsidP="00A007AD">
      <w:pPr>
        <w:pStyle w:val="BodyText"/>
      </w:pPr>
      <w:r w:rsidRPr="0027079C">
        <w:t xml:space="preserve">  </w:t>
      </w:r>
    </w:p>
    <w:p w:rsidR="00A007AD" w:rsidRDefault="00A007AD" w:rsidP="00A007AD">
      <w:pPr>
        <w:pStyle w:val="BodyText"/>
      </w:pPr>
    </w:p>
    <w:p w:rsidR="00A007AD" w:rsidRPr="0027079C" w:rsidRDefault="00A007AD" w:rsidP="00A007AD">
      <w:pPr>
        <w:pStyle w:val="CodeCallout"/>
      </w:pPr>
      <w:r>
        <w:t>create_HTTPS_channel_jmx</w:t>
      </w:r>
    </w:p>
    <w:p w:rsidR="00A007AD" w:rsidRPr="0027079C" w:rsidRDefault="00A007AD" w:rsidP="00A007AD">
      <w:pPr>
        <w:pStyle w:val="CodeListingSmall"/>
      </w:pPr>
      <w:r w:rsidRPr="0027079C">
        <w:t>public void createHTTPSNetworkChannel(String serverName, String channelName, int port, boolean enforceClientCert) throws WLSAutomationException</w:t>
      </w:r>
    </w:p>
    <w:p w:rsidR="00A007AD" w:rsidRPr="0027079C" w:rsidRDefault="00A007AD" w:rsidP="00A007AD">
      <w:pPr>
        <w:pStyle w:val="CodeListingSmall"/>
      </w:pPr>
      <w:r w:rsidRPr="0027079C">
        <w:t>{</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 xml:space="preserve">   ObjectName myServerRuntime = (ObjectName)myJMXWrapper.invoke(myJMXWrapper.getDomainConfigRoot(),</w:t>
      </w:r>
    </w:p>
    <w:p w:rsidR="00A007AD" w:rsidRPr="0027079C" w:rsidRDefault="00A007AD" w:rsidP="00A007AD">
      <w:pPr>
        <w:pStyle w:val="CodeListingSmall"/>
      </w:pPr>
      <w:r w:rsidRPr="0027079C">
        <w:t xml:space="preserve">               "lookupServer",</w:t>
      </w:r>
    </w:p>
    <w:p w:rsidR="00A007AD" w:rsidRPr="0027079C" w:rsidRDefault="00A007AD" w:rsidP="00A007AD">
      <w:pPr>
        <w:pStyle w:val="CodeListingSmall"/>
      </w:pPr>
      <w:r w:rsidRPr="0027079C">
        <w:t xml:space="preserve">               new Object[]{new String(serverName)},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create new channel with the provided name</w:t>
      </w:r>
    </w:p>
    <w:p w:rsidR="00A007AD" w:rsidRPr="0027079C" w:rsidRDefault="00A007AD" w:rsidP="00A007AD">
      <w:pPr>
        <w:pStyle w:val="CodeListingSmall"/>
      </w:pPr>
      <w:r w:rsidRPr="0027079C">
        <w:t xml:space="preserve">   ObjectName myNewChannel = (ObjectName)myJMXWrapper.invoke(myServerRuntime,</w:t>
      </w:r>
    </w:p>
    <w:p w:rsidR="00A007AD" w:rsidRPr="0027079C" w:rsidRDefault="00A007AD" w:rsidP="00A007AD">
      <w:pPr>
        <w:pStyle w:val="CodeListingSmall"/>
      </w:pPr>
      <w:r w:rsidRPr="0027079C">
        <w:t xml:space="preserve">               "lookupNetworkAccessPoint",</w:t>
      </w:r>
    </w:p>
    <w:p w:rsidR="00A007AD" w:rsidRPr="0027079C" w:rsidRDefault="00A007AD" w:rsidP="00A007AD">
      <w:pPr>
        <w:pStyle w:val="CodeListingSmall"/>
      </w:pPr>
      <w:r w:rsidRPr="0027079C">
        <w:t xml:space="preserve">               new Object[]{new String(channelName)},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if (myNewChannel != null)</w:t>
      </w:r>
    </w:p>
    <w:p w:rsidR="00A007AD" w:rsidRPr="0027079C" w:rsidRDefault="00A007AD" w:rsidP="00A007AD">
      <w:pPr>
        <w:pStyle w:val="CodeListingSmall"/>
      </w:pPr>
      <w:r w:rsidRPr="0027079C">
        <w:tab/>
        <w:t xml:space="preserve">   throw new WLSAutomationException("NetworkChannel "+channelName+" already exists !");</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now create</w:t>
      </w:r>
    </w:p>
    <w:p w:rsidR="00A007AD" w:rsidRPr="0027079C" w:rsidRDefault="00A007AD" w:rsidP="00A007AD">
      <w:pPr>
        <w:pStyle w:val="CodeListingSmall"/>
      </w:pPr>
      <w:r w:rsidRPr="0027079C">
        <w:t xml:space="preserve">   myNewChannel = (ObjectName)myJMXWrapper.invoke(myServerRuntime,</w:t>
      </w:r>
    </w:p>
    <w:p w:rsidR="00A007AD" w:rsidRPr="0027079C" w:rsidRDefault="00A007AD" w:rsidP="00A007AD">
      <w:pPr>
        <w:pStyle w:val="CodeListingSmall"/>
      </w:pPr>
      <w:r w:rsidRPr="0027079C">
        <w:tab/>
        <w:t xml:space="preserve">                         "createNetworkAccessPoint",</w:t>
      </w:r>
    </w:p>
    <w:p w:rsidR="00A007AD" w:rsidRPr="0027079C" w:rsidRDefault="00A007AD" w:rsidP="00A007AD">
      <w:pPr>
        <w:pStyle w:val="CodeListingSmall"/>
      </w:pPr>
      <w:r w:rsidRPr="0027079C">
        <w:tab/>
        <w:t xml:space="preserve">                         new Object[]{new String(channelName)},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protocol to http</w:t>
      </w:r>
    </w:p>
    <w:p w:rsidR="00A007AD" w:rsidRPr="0027079C" w:rsidRDefault="00A007AD" w:rsidP="00A007AD">
      <w:pPr>
        <w:pStyle w:val="CodeListingSmall"/>
      </w:pPr>
      <w:r w:rsidRPr="0027079C">
        <w:t xml:space="preserve">   myJMXWrapper.setAttribute(myNewChannel,new Attribute("Protocol",new String("https")));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listener port</w:t>
      </w:r>
    </w:p>
    <w:p w:rsidR="00A007AD" w:rsidRPr="0027079C" w:rsidRDefault="00A007AD" w:rsidP="00A007AD">
      <w:pPr>
        <w:pStyle w:val="CodeListingSmall"/>
      </w:pPr>
      <w:r w:rsidRPr="0027079C">
        <w:t xml:space="preserve">   myJMXWrapper.setAttribute(myNewChannel,new Attribute("ListenPort",new Integer(port)));</w:t>
      </w:r>
    </w:p>
    <w:p w:rsidR="00A007AD" w:rsidRPr="0027079C" w:rsidRDefault="00A007AD" w:rsidP="00A007AD">
      <w:pPr>
        <w:pStyle w:val="CodeListingSmall"/>
      </w:pPr>
    </w:p>
    <w:p w:rsidR="00A007AD" w:rsidRPr="0027079C" w:rsidRDefault="00A007AD" w:rsidP="00A007AD">
      <w:pPr>
        <w:pStyle w:val="CodeListingSmall"/>
      </w:pPr>
      <w:r w:rsidRPr="0027079C">
        <w:t xml:space="preserve">   // enable</w:t>
      </w:r>
    </w:p>
    <w:p w:rsidR="00A007AD" w:rsidRPr="0027079C" w:rsidRDefault="00A007AD" w:rsidP="00A007AD">
      <w:pPr>
        <w:pStyle w:val="CodeListingSmall"/>
      </w:pPr>
      <w:r w:rsidRPr="0027079C">
        <w:t xml:space="preserve">   myJMXWrapper.setAttribute(myNewChannel,new Attribute("Enabled",new Boolean(true)));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enable HttpEnabledForThisProtocol</w:t>
      </w:r>
    </w:p>
    <w:p w:rsidR="00A007AD" w:rsidRPr="0027079C" w:rsidRDefault="00A007AD" w:rsidP="00A007AD">
      <w:pPr>
        <w:pStyle w:val="CodeListingSmall"/>
      </w:pPr>
      <w:r w:rsidRPr="0027079C">
        <w:t xml:space="preserve">   myJMXWrapper.setAttribute(myNewChannel,new Attribute("HttpEnabledForThisProtocol",</w:t>
      </w:r>
    </w:p>
    <w:p w:rsidR="00A007AD" w:rsidRPr="0027079C" w:rsidRDefault="00A007AD" w:rsidP="00A007AD">
      <w:pPr>
        <w:pStyle w:val="CodeListingSmall"/>
      </w:pPr>
      <w:r w:rsidRPr="0027079C">
        <w:t xml:space="preserve">                new Boolean(true)));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myJMXWrapper.setAttribute(myNewChannel,new Attribute("TunnelingEnabled",new Boolean(false)));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set OutboundEnabled</w:t>
      </w:r>
    </w:p>
    <w:p w:rsidR="00A007AD" w:rsidRPr="0027079C" w:rsidRDefault="00A007AD" w:rsidP="00A007AD">
      <w:pPr>
        <w:pStyle w:val="CodeListingSmall"/>
      </w:pPr>
      <w:r w:rsidRPr="0027079C">
        <w:t xml:space="preserve">   myJMXWrapper.setAttribute(myNewChannel,new Attribute("OutboundEnabled",new Boolean(false)));</w:t>
      </w:r>
    </w:p>
    <w:p w:rsidR="00A007AD" w:rsidRPr="0027079C" w:rsidRDefault="00A007AD" w:rsidP="00A007AD">
      <w:pPr>
        <w:pStyle w:val="CodeListingSmall"/>
      </w:pPr>
    </w:p>
    <w:p w:rsidR="00A007AD" w:rsidRPr="0027079C" w:rsidRDefault="00A007AD" w:rsidP="00A007AD">
      <w:pPr>
        <w:pStyle w:val="CodeListingSmall"/>
      </w:pPr>
      <w:r w:rsidRPr="0027079C">
        <w:t xml:space="preserve">   // enable https</w:t>
      </w:r>
    </w:p>
    <w:p w:rsidR="00A007AD" w:rsidRPr="0027079C" w:rsidRDefault="00A007AD" w:rsidP="00A007AD">
      <w:pPr>
        <w:pStyle w:val="CodeListingSmall"/>
      </w:pPr>
      <w:r w:rsidRPr="0027079C">
        <w:t xml:space="preserve">   myJMXWrapper.setAttribute(myNewChannel,new Attribute("TwoWaySSLEnabled",new Boolean(true)));</w:t>
      </w:r>
    </w:p>
    <w:p w:rsidR="00A007AD" w:rsidRPr="0027079C" w:rsidRDefault="00A007AD" w:rsidP="00A007AD">
      <w:pPr>
        <w:pStyle w:val="CodeListingSmall"/>
      </w:pPr>
      <w:r w:rsidRPr="0027079C">
        <w:t xml:space="preserve">   myJMXWrapper.setAttribute(myNewChannel,new Attribute("ClientCertificateEnforced",</w:t>
      </w:r>
    </w:p>
    <w:p w:rsidR="00A007AD" w:rsidRPr="0027079C" w:rsidRDefault="00A007AD" w:rsidP="00A007AD">
      <w:pPr>
        <w:pStyle w:val="CodeListingSmall"/>
      </w:pPr>
      <w:r w:rsidRPr="0027079C">
        <w:t xml:space="preserve">                new Boolean(enforceClientCert)));</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 {</w:t>
      </w:r>
    </w:p>
    <w:p w:rsidR="00A007AD" w:rsidRPr="0027079C" w:rsidRDefault="00A007AD" w:rsidP="00A007AD">
      <w:pPr>
        <w:pStyle w:val="CodeListingSmall"/>
      </w:pPr>
      <w:r w:rsidRPr="0027079C">
        <w:t xml:space="preserve">     throw new WLSAutomationException("Error while createHTTPSNetworkChannel ("+channelName+"): "+ </w:t>
      </w:r>
    </w:p>
    <w:p w:rsidR="00A007AD" w:rsidRPr="0027079C" w:rsidRDefault="00A007AD" w:rsidP="00A007AD">
      <w:pPr>
        <w:pStyle w:val="CodeListingSmall"/>
      </w:pPr>
      <w:r w:rsidRPr="0027079C">
        <w:t xml:space="preserve">               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add_existing_channel_jmx</w:t>
      </w:r>
    </w:p>
    <w:p w:rsidR="00A007AD" w:rsidRPr="0027079C" w:rsidRDefault="00A007AD" w:rsidP="00A007AD">
      <w:pPr>
        <w:pStyle w:val="CodeListingSmall"/>
      </w:pPr>
      <w:r w:rsidRPr="0027079C">
        <w:t xml:space="preserve">  public void addNetworkChannel(String serverName, ObjectName myChannel) </w:t>
      </w:r>
    </w:p>
    <w:p w:rsidR="00A007AD" w:rsidRPr="0027079C" w:rsidRDefault="00A007AD" w:rsidP="00A007AD">
      <w:pPr>
        <w:pStyle w:val="CodeListingSmall"/>
      </w:pPr>
      <w:r w:rsidRPr="0027079C">
        <w:t xml:space="preserve">         throws WLSAutomationException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ab/>
        <w:t>ObjectName myServerRuntime = (ObjectName)myJMXWrapper.invoke(myJMXWrapper.getDomainConfigRoot(),</w:t>
      </w:r>
    </w:p>
    <w:p w:rsidR="00A007AD" w:rsidRPr="0027079C" w:rsidRDefault="00A007AD" w:rsidP="00A007AD">
      <w:pPr>
        <w:pStyle w:val="CodeListingSmall"/>
      </w:pPr>
      <w:r w:rsidRPr="0027079C">
        <w:tab/>
        <w:t xml:space="preserve">               "lookupServer",</w:t>
      </w:r>
    </w:p>
    <w:p w:rsidR="00A007AD" w:rsidRPr="0027079C" w:rsidRDefault="00A007AD" w:rsidP="00A007AD">
      <w:pPr>
        <w:pStyle w:val="CodeListingSmall"/>
      </w:pPr>
      <w:r w:rsidRPr="0027079C">
        <w:tab/>
        <w:t xml:space="preserve">               new Object[]{new String(serverName)},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r w:rsidRPr="0027079C">
        <w:tab/>
      </w:r>
      <w:r w:rsidRPr="0027079C">
        <w:tab/>
        <w:t xml:space="preserve">      </w:t>
      </w:r>
    </w:p>
    <w:p w:rsidR="00A007AD" w:rsidRPr="0027079C" w:rsidRDefault="00A007AD" w:rsidP="00A007AD">
      <w:pPr>
        <w:pStyle w:val="CodeListingSmall"/>
      </w:pPr>
      <w:r w:rsidRPr="0027079C">
        <w:tab/>
        <w:t>// add the channel to this server</w:t>
      </w:r>
    </w:p>
    <w:p w:rsidR="00A007AD" w:rsidRPr="0027079C" w:rsidRDefault="00A007AD" w:rsidP="00A007AD">
      <w:pPr>
        <w:pStyle w:val="CodeListingSmall"/>
      </w:pPr>
      <w:r w:rsidRPr="0027079C">
        <w:tab/>
        <w:t>myJMXWrapper.invoke(myServerRuntime,</w:t>
      </w:r>
    </w:p>
    <w:p w:rsidR="00A007AD" w:rsidRPr="0027079C" w:rsidRDefault="00A007AD" w:rsidP="00A007AD">
      <w:pPr>
        <w:pStyle w:val="CodeListingSmall"/>
      </w:pPr>
      <w:r w:rsidRPr="0027079C">
        <w:t xml:space="preserve">               "addNetworkAccessPoint",</w:t>
      </w:r>
    </w:p>
    <w:p w:rsidR="00A007AD" w:rsidRPr="0027079C" w:rsidRDefault="00A007AD" w:rsidP="00A007AD">
      <w:pPr>
        <w:pStyle w:val="CodeListingSmall"/>
      </w:pPr>
      <w:r w:rsidRPr="0027079C">
        <w:t xml:space="preserve">               new Object[]{myChannel},</w:t>
      </w:r>
    </w:p>
    <w:p w:rsidR="00A007AD" w:rsidRPr="0027079C" w:rsidRDefault="00A007AD" w:rsidP="00A007AD">
      <w:pPr>
        <w:pStyle w:val="CodeListingSmall"/>
      </w:pPr>
      <w:r w:rsidRPr="0027079C">
        <w:t xml:space="preserve">               new String[]{ObjectName.class.getName()});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 {</w:t>
      </w:r>
    </w:p>
    <w:p w:rsidR="00A007AD" w:rsidRPr="0027079C" w:rsidRDefault="00A007AD" w:rsidP="00A007AD">
      <w:pPr>
        <w:pStyle w:val="CodeListingSmall"/>
      </w:pPr>
      <w:r w:rsidRPr="0027079C">
        <w:t xml:space="preserve">          throw new WLSAutomationException("Error while addNetworkChannel : "+ ex.getMessage());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  </w:t>
      </w:r>
    </w:p>
    <w:p w:rsidR="00A007AD" w:rsidRPr="0027079C" w:rsidRDefault="00A007AD" w:rsidP="00A007AD">
      <w:pPr>
        <w:pStyle w:val="CodeListingSmall"/>
      </w:pPr>
      <w:r w:rsidRPr="0027079C">
        <w:t xml:space="preserve">  </w:t>
      </w:r>
    </w:p>
    <w:p w:rsidR="00A007AD" w:rsidRPr="0027079C" w:rsidRDefault="00A007AD" w:rsidP="00A007AD">
      <w:pPr>
        <w:pStyle w:val="BodyText"/>
      </w:pPr>
    </w:p>
    <w:p w:rsidR="00A007AD" w:rsidRDefault="00A007AD" w:rsidP="00A007AD">
      <w:pPr>
        <w:pStyle w:val="BodyText"/>
      </w:pPr>
    </w:p>
    <w:p w:rsidR="00A007AD" w:rsidRPr="0027079C" w:rsidRDefault="00A007AD" w:rsidP="00A007AD">
      <w:pPr>
        <w:pStyle w:val="CodeCallout"/>
      </w:pPr>
      <w:r>
        <w:t>remove_existing_channel_jmx</w:t>
      </w:r>
    </w:p>
    <w:p w:rsidR="00A007AD" w:rsidRPr="0027079C" w:rsidRDefault="00A007AD" w:rsidP="00A007AD">
      <w:pPr>
        <w:pStyle w:val="CodeListingSmall"/>
      </w:pPr>
      <w:r w:rsidRPr="0027079C">
        <w:t xml:space="preserve">public void removeNetworkChannel(String serverName, ObjectName myChannel) </w:t>
      </w:r>
    </w:p>
    <w:p w:rsidR="00A007AD" w:rsidRPr="0027079C" w:rsidRDefault="00A007AD" w:rsidP="00A007AD">
      <w:pPr>
        <w:pStyle w:val="CodeListingSmall"/>
      </w:pPr>
      <w:r w:rsidRPr="0027079C">
        <w:t xml:space="preserve">            throws WLSAutomationException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ab/>
        <w:t>ObjectName myServerRuntime = (ObjectName)myJMXWrapper.invoke(myJMXWrapper.getDomainConfigRoot(),</w:t>
      </w:r>
    </w:p>
    <w:p w:rsidR="00A007AD" w:rsidRPr="0027079C" w:rsidRDefault="00A007AD" w:rsidP="00A007AD">
      <w:pPr>
        <w:pStyle w:val="CodeListingSmall"/>
      </w:pPr>
      <w:r w:rsidRPr="0027079C">
        <w:tab/>
        <w:t xml:space="preserve">               "lookupServer",</w:t>
      </w:r>
    </w:p>
    <w:p w:rsidR="00A007AD" w:rsidRPr="0027079C" w:rsidRDefault="00A007AD" w:rsidP="00A007AD">
      <w:pPr>
        <w:pStyle w:val="CodeListingSmall"/>
      </w:pPr>
      <w:r w:rsidRPr="0027079C">
        <w:tab/>
        <w:t xml:space="preserve">               new Object[]{new String(serverName)},</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r w:rsidRPr="0027079C">
        <w:tab/>
      </w:r>
      <w:r w:rsidRPr="0027079C">
        <w:tab/>
        <w:t xml:space="preserve">      </w:t>
      </w:r>
    </w:p>
    <w:p w:rsidR="00A007AD" w:rsidRPr="0027079C" w:rsidRDefault="00A007AD" w:rsidP="00A007AD">
      <w:pPr>
        <w:pStyle w:val="CodeListingSmall"/>
      </w:pPr>
      <w:r w:rsidRPr="0027079C">
        <w:tab/>
        <w:t>// remove the channel to this server</w:t>
      </w:r>
    </w:p>
    <w:p w:rsidR="00A007AD" w:rsidRPr="0027079C" w:rsidRDefault="00A007AD" w:rsidP="00A007AD">
      <w:pPr>
        <w:pStyle w:val="CodeListingSmall"/>
      </w:pPr>
      <w:r w:rsidRPr="0027079C">
        <w:tab/>
        <w:t>myJMXWrapper.invoke(myServerRuntime,</w:t>
      </w:r>
    </w:p>
    <w:p w:rsidR="00A007AD" w:rsidRPr="0027079C" w:rsidRDefault="00A007AD" w:rsidP="00A007AD">
      <w:pPr>
        <w:pStyle w:val="CodeListingSmall"/>
      </w:pPr>
      <w:r w:rsidRPr="0027079C">
        <w:t xml:space="preserve">               "removeNetworkAccessPoint",</w:t>
      </w:r>
    </w:p>
    <w:p w:rsidR="00A007AD" w:rsidRPr="0027079C" w:rsidRDefault="00A007AD" w:rsidP="00A007AD">
      <w:pPr>
        <w:pStyle w:val="CodeListingSmall"/>
      </w:pPr>
      <w:r w:rsidRPr="0027079C">
        <w:t xml:space="preserve">               new Object[]{myChannel},</w:t>
      </w:r>
    </w:p>
    <w:p w:rsidR="00A007AD" w:rsidRPr="0027079C" w:rsidRDefault="00A007AD" w:rsidP="00A007AD">
      <w:pPr>
        <w:pStyle w:val="CodeListingSmall"/>
      </w:pPr>
      <w:r w:rsidRPr="0027079C">
        <w:t xml:space="preserve">               new String[]{ObjectName.class.getName()});</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w:t>
      </w:r>
      <w:r w:rsidRPr="0027079C">
        <w:tab/>
        <w:t>{</w:t>
      </w:r>
    </w:p>
    <w:p w:rsidR="00A007AD" w:rsidRPr="0027079C" w:rsidRDefault="00A007AD" w:rsidP="00A007AD">
      <w:pPr>
        <w:pStyle w:val="CodeListingSmall"/>
      </w:pPr>
      <w:r w:rsidRPr="0027079C">
        <w:tab/>
        <w:t>throw new WLSAutomationException("Error while addNetworkChannel : "+ ex.getMessage());</w:t>
      </w:r>
    </w:p>
    <w:p w:rsidR="00A007AD" w:rsidRPr="0027079C" w:rsidRDefault="00A007AD" w:rsidP="00A007AD">
      <w:pPr>
        <w:pStyle w:val="CodeListingSmall"/>
      </w:pPr>
      <w:r w:rsidRPr="0027079C">
        <w:t xml:space="preserve">     }</w:t>
      </w:r>
    </w:p>
    <w:p w:rsidR="00A007AD" w:rsidRPr="00FA09D3" w:rsidRDefault="00A007AD" w:rsidP="00A007AD">
      <w:pPr>
        <w:pStyle w:val="CodeListingSmall"/>
      </w:pPr>
      <w:r w:rsidRPr="0027079C">
        <w:t xml:space="preserve"> }  </w:t>
      </w:r>
    </w:p>
    <w:p w:rsidR="00A007AD" w:rsidRDefault="00A007AD" w:rsidP="00A007AD">
      <w:pPr>
        <w:pStyle w:val="BodyText"/>
      </w:pPr>
    </w:p>
    <w:p w:rsidR="00B303C5" w:rsidRDefault="00B303C5" w:rsidP="00A007AD">
      <w:pPr>
        <w:pStyle w:val="BodyText"/>
      </w:pPr>
    </w:p>
    <w:p w:rsidR="00A007AD" w:rsidRPr="0027079C" w:rsidRDefault="00A007AD" w:rsidP="00A007AD">
      <w:pPr>
        <w:pStyle w:val="CodeCallout"/>
      </w:pPr>
      <w:r>
        <w:t>setup_virtual_host_jmx</w:t>
      </w:r>
    </w:p>
    <w:p w:rsidR="00A007AD" w:rsidRPr="0027079C" w:rsidRDefault="00A007AD" w:rsidP="00A007AD">
      <w:pPr>
        <w:pStyle w:val="CodeListingSmall"/>
      </w:pPr>
      <w:r w:rsidRPr="0027079C">
        <w:t xml:space="preserve">  public void createVirtualHost(String virtualhostName,  // name</w:t>
      </w:r>
    </w:p>
    <w:p w:rsidR="00A007AD" w:rsidRPr="0027079C" w:rsidRDefault="00A007AD" w:rsidP="00A007AD">
      <w:pPr>
        <w:pStyle w:val="CodeListingSmall"/>
      </w:pPr>
      <w:r w:rsidRPr="0027079C">
        <w:tab/>
      </w:r>
      <w:r w:rsidRPr="0027079C">
        <w:tab/>
        <w:t xml:space="preserve">  </w:t>
      </w:r>
      <w:r w:rsidRPr="0027079C">
        <w:tab/>
        <w:t xml:space="preserve">   String channelName, // which networkchannel is attached</w:t>
      </w:r>
    </w:p>
    <w:p w:rsidR="00A007AD" w:rsidRPr="0027079C" w:rsidRDefault="00A007AD" w:rsidP="00A007AD">
      <w:pPr>
        <w:pStyle w:val="CodeListingSmall"/>
      </w:pPr>
      <w:r w:rsidRPr="0027079C">
        <w:tab/>
      </w:r>
      <w:r w:rsidRPr="0027079C">
        <w:tab/>
        <w:t xml:space="preserve">  </w:t>
      </w:r>
      <w:r w:rsidRPr="0027079C">
        <w:tab/>
        <w:t xml:space="preserve">   String[] targetServerNames,  // targets</w:t>
      </w:r>
    </w:p>
    <w:p w:rsidR="00A007AD" w:rsidRPr="0027079C" w:rsidRDefault="00A007AD" w:rsidP="00A007AD">
      <w:pPr>
        <w:pStyle w:val="CodeListingSmall"/>
      </w:pPr>
      <w:r w:rsidRPr="0027079C">
        <w:tab/>
      </w:r>
      <w:r w:rsidRPr="0027079C">
        <w:tab/>
        <w:t xml:space="preserve">  </w:t>
      </w:r>
      <w:r w:rsidRPr="0027079C">
        <w:tab/>
        <w:t xml:space="preserve">   String[] networkNames  // on which accept requests</w:t>
      </w:r>
    </w:p>
    <w:p w:rsidR="00A007AD" w:rsidRPr="0027079C" w:rsidRDefault="00A007AD" w:rsidP="00A007AD">
      <w:pPr>
        <w:pStyle w:val="CodeListingSmall"/>
      </w:pPr>
      <w:r w:rsidRPr="0027079C">
        <w:tab/>
      </w:r>
      <w:r w:rsidRPr="0027079C">
        <w:tab/>
        <w:t xml:space="preserve">  </w:t>
      </w:r>
      <w:r w:rsidRPr="0027079C">
        <w:tab/>
        <w:t xml:space="preserve">  ) throws WLSAutomationException</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try {    </w:t>
      </w:r>
    </w:p>
    <w:p w:rsidR="00A007AD" w:rsidRPr="0027079C" w:rsidRDefault="00A007AD" w:rsidP="00A007AD">
      <w:pPr>
        <w:pStyle w:val="CodeListingSmall"/>
      </w:pPr>
      <w:r w:rsidRPr="0027079C">
        <w:tab/>
      </w:r>
      <w:r w:rsidRPr="0027079C">
        <w:tab/>
        <w:t xml:space="preserve"> </w:t>
      </w:r>
    </w:p>
    <w:p w:rsidR="00A007AD" w:rsidRPr="0027079C" w:rsidRDefault="00A007AD" w:rsidP="00A007AD">
      <w:pPr>
        <w:pStyle w:val="CodeListingSmall"/>
      </w:pPr>
      <w:r w:rsidRPr="0027079C">
        <w:t xml:space="preserve">        // e.g.: com.bea:Name=TestDomain,Type=Domain</w:t>
      </w:r>
    </w:p>
    <w:p w:rsidR="00A007AD" w:rsidRPr="0027079C" w:rsidRDefault="00A007AD" w:rsidP="00A007AD">
      <w:pPr>
        <w:pStyle w:val="CodeListingSmall"/>
      </w:pPr>
      <w:r w:rsidRPr="0027079C">
        <w:t xml:space="preserve">        ObjectName myDomainMBean = myJMXWrapper.getDomainConfigRoot();</w:t>
      </w:r>
      <w:r w:rsidRPr="0027079C">
        <w:tab/>
        <w:t xml:space="preserve"> </w:t>
      </w:r>
      <w:r w:rsidRPr="0027079C">
        <w:tab/>
      </w:r>
      <w:r w:rsidRPr="0027079C">
        <w:tab/>
        <w:t xml:space="preserve">      </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lookup and try to find virtual host</w:t>
      </w:r>
    </w:p>
    <w:p w:rsidR="00A007AD" w:rsidRPr="0027079C" w:rsidRDefault="00A007AD" w:rsidP="00A007AD">
      <w:pPr>
        <w:pStyle w:val="CodeListingSmall"/>
      </w:pPr>
      <w:r w:rsidRPr="0027079C">
        <w:t xml:space="preserve">        ObjectName myNewVirtualHost = (ObjectName)myJMXWrapper.invoke(myDomainMBean,</w:t>
      </w:r>
    </w:p>
    <w:p w:rsidR="00A007AD" w:rsidRPr="0027079C" w:rsidRDefault="00A007AD" w:rsidP="00A007AD">
      <w:pPr>
        <w:pStyle w:val="CodeListingSmall"/>
      </w:pPr>
      <w:r w:rsidRPr="0027079C">
        <w:t xml:space="preserve">               "lookupVirtualHost",</w:t>
      </w:r>
    </w:p>
    <w:p w:rsidR="00A007AD" w:rsidRPr="0027079C" w:rsidRDefault="00A007AD" w:rsidP="00A007AD">
      <w:pPr>
        <w:pStyle w:val="CodeListingSmall"/>
      </w:pPr>
      <w:r w:rsidRPr="0027079C">
        <w:t xml:space="preserve">               new Object[]{new String(virtualhostName)},</w:t>
      </w:r>
    </w:p>
    <w:p w:rsidR="00A007AD" w:rsidRPr="0027079C" w:rsidRDefault="00A007AD" w:rsidP="00A007AD">
      <w:pPr>
        <w:pStyle w:val="CodeListingSmall"/>
      </w:pPr>
      <w:r w:rsidRPr="0027079C">
        <w:t xml:space="preserve">               new String[]{String.class.getName()});</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if (myNewVirtualHost != null)</w:t>
      </w:r>
    </w:p>
    <w:p w:rsidR="00A007AD" w:rsidRPr="0027079C" w:rsidRDefault="00A007AD" w:rsidP="00A007AD">
      <w:pPr>
        <w:pStyle w:val="CodeListingSmall"/>
      </w:pPr>
      <w:r w:rsidRPr="0027079C">
        <w:tab/>
        <w:t xml:space="preserve">   throw new WLSAutomationException("Virtual host "+virtualhostName+" already exists !");</w:t>
      </w: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create new virtual host with the provided name</w:t>
      </w:r>
    </w:p>
    <w:p w:rsidR="00A007AD" w:rsidRPr="0027079C" w:rsidRDefault="00A007AD" w:rsidP="00A007AD">
      <w:pPr>
        <w:pStyle w:val="CodeListingSmall"/>
      </w:pPr>
      <w:r w:rsidRPr="0027079C">
        <w:lastRenderedPageBreak/>
        <w:t xml:space="preserve">        myNewVirtualHost = (ObjectName)myJMXWrapper.invoke(myDomainMBean,</w:t>
      </w:r>
    </w:p>
    <w:p w:rsidR="00A007AD" w:rsidRPr="0027079C" w:rsidRDefault="00A007AD" w:rsidP="00A007AD">
      <w:pPr>
        <w:pStyle w:val="CodeListingSmall"/>
      </w:pPr>
      <w:r w:rsidRPr="0027079C">
        <w:tab/>
      </w:r>
      <w:r w:rsidRPr="0027079C">
        <w:tab/>
        <w:t xml:space="preserve">                         "createVirtualHost",</w:t>
      </w:r>
    </w:p>
    <w:p w:rsidR="00A007AD" w:rsidRPr="0027079C" w:rsidRDefault="00A007AD" w:rsidP="00A007AD">
      <w:pPr>
        <w:pStyle w:val="CodeListingSmall"/>
      </w:pPr>
      <w:r w:rsidRPr="0027079C">
        <w:tab/>
      </w:r>
      <w:r w:rsidRPr="0027079C">
        <w:tab/>
        <w:t xml:space="preserve">                         new Object[]{new String(virtualhostName)},</w:t>
      </w:r>
    </w:p>
    <w:p w:rsidR="00A007AD" w:rsidRPr="0027079C" w:rsidRDefault="00A007AD" w:rsidP="00A007AD">
      <w:pPr>
        <w:pStyle w:val="CodeListingSmall"/>
      </w:pPr>
      <w:r w:rsidRPr="0027079C">
        <w:tab/>
      </w: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 set referenced network channel</w:t>
      </w:r>
    </w:p>
    <w:p w:rsidR="00A007AD" w:rsidRPr="0027079C" w:rsidRDefault="00A007AD" w:rsidP="00A007AD">
      <w:pPr>
        <w:pStyle w:val="CodeListingSmall"/>
      </w:pPr>
      <w:r w:rsidRPr="0027079C">
        <w:t xml:space="preserve">        myJMXWrapper.setAttribute(myNewVirtualHost,new Attribute("NetworkAccessPoint",channelName));</w:t>
      </w:r>
    </w:p>
    <w:p w:rsidR="00A007AD" w:rsidRPr="0027079C" w:rsidRDefault="00A007AD" w:rsidP="00A007AD">
      <w:pPr>
        <w:pStyle w:val="CodeListingSmall"/>
      </w:pPr>
    </w:p>
    <w:p w:rsidR="00A007AD" w:rsidRPr="0027079C" w:rsidRDefault="00A007AD" w:rsidP="00A007AD">
      <w:pPr>
        <w:pStyle w:val="CodeListingSmall"/>
      </w:pPr>
      <w:r w:rsidRPr="0027079C">
        <w:tab/>
        <w:t xml:space="preserve">   </w:t>
      </w:r>
    </w:p>
    <w:p w:rsidR="00A007AD" w:rsidRPr="0027079C" w:rsidRDefault="00A007AD" w:rsidP="00A007AD">
      <w:pPr>
        <w:pStyle w:val="CodeListingSmall"/>
      </w:pPr>
      <w:r w:rsidRPr="0027079C">
        <w:t xml:space="preserve">        // get servers and set it to virtual host targets</w:t>
      </w:r>
    </w:p>
    <w:p w:rsidR="00A007AD" w:rsidRPr="0027079C" w:rsidRDefault="00A007AD" w:rsidP="00A007AD">
      <w:pPr>
        <w:pStyle w:val="CodeListingSmall"/>
      </w:pPr>
      <w:r w:rsidRPr="0027079C">
        <w:t xml:space="preserve">        ObjectName[] myServerRuntimes = new ObjectName[targetServerNames.length];</w:t>
      </w:r>
    </w:p>
    <w:p w:rsidR="00A007AD" w:rsidRPr="0027079C" w:rsidRDefault="00A007AD" w:rsidP="00A007AD">
      <w:pPr>
        <w:pStyle w:val="CodeListingSmall"/>
      </w:pPr>
      <w:r w:rsidRPr="0027079C">
        <w:t xml:space="preserve">        for (int i=0;i&lt;targetServerNames.length;i++)</w:t>
      </w:r>
    </w:p>
    <w:p w:rsidR="00A007AD" w:rsidRPr="0027079C" w:rsidRDefault="00A007AD" w:rsidP="00A007AD">
      <w:pPr>
        <w:pStyle w:val="CodeListingSmall"/>
      </w:pPr>
      <w:r w:rsidRPr="0027079C">
        <w:tab/>
      </w:r>
      <w:r w:rsidRPr="0027079C">
        <w:tab/>
        <w:t xml:space="preserve">   myServerRuntimes[i] = (ObjectName)myJMXWrapper.invoke(myJMXWrapper.getDomainConfigRoot(),</w:t>
      </w:r>
    </w:p>
    <w:p w:rsidR="00A007AD" w:rsidRPr="0027079C" w:rsidRDefault="00A007AD" w:rsidP="00A007AD">
      <w:pPr>
        <w:pStyle w:val="CodeListingSmall"/>
      </w:pPr>
      <w:r w:rsidRPr="0027079C">
        <w:tab/>
        <w:t xml:space="preserve">               "lookupServer",</w:t>
      </w:r>
    </w:p>
    <w:p w:rsidR="00A007AD" w:rsidRPr="0027079C" w:rsidRDefault="00A007AD" w:rsidP="00A007AD">
      <w:pPr>
        <w:pStyle w:val="CodeListingSmall"/>
      </w:pPr>
      <w:r w:rsidRPr="0027079C">
        <w:tab/>
        <w:t xml:space="preserve">               new Object[]{new String(targetServerNames[i])},</w:t>
      </w:r>
    </w:p>
    <w:p w:rsidR="00A007AD" w:rsidRPr="0027079C" w:rsidRDefault="00A007AD" w:rsidP="00A007AD">
      <w:pPr>
        <w:pStyle w:val="CodeListingSmall"/>
      </w:pPr>
      <w:r w:rsidRPr="0027079C">
        <w:tab/>
        <w:t xml:space="preserve">               new String[]{String.class.getName()});</w:t>
      </w:r>
    </w:p>
    <w:p w:rsidR="00A007AD" w:rsidRPr="0027079C" w:rsidRDefault="00A007AD" w:rsidP="00A007AD">
      <w:pPr>
        <w:pStyle w:val="CodeListingSmall"/>
      </w:pPr>
    </w:p>
    <w:p w:rsidR="00A007AD" w:rsidRPr="0027079C" w:rsidRDefault="00A007AD" w:rsidP="00A007AD">
      <w:pPr>
        <w:pStyle w:val="CodeListingSmall"/>
      </w:pPr>
      <w:r w:rsidRPr="0027079C">
        <w:t xml:space="preserve">        myJMXWrapper.setAttribute(myNewVirtualHost,new Attribute("Targets",myServerRuntimes));</w:t>
      </w:r>
    </w:p>
    <w:p w:rsidR="00A007AD" w:rsidRPr="0027079C" w:rsidRDefault="00A007AD" w:rsidP="00A007AD">
      <w:pPr>
        <w:pStyle w:val="CodeListingSmall"/>
      </w:pPr>
    </w:p>
    <w:p w:rsidR="00A007AD" w:rsidRPr="0027079C" w:rsidRDefault="00A007AD" w:rsidP="00A007AD">
      <w:pPr>
        <w:pStyle w:val="CodeListingSmall"/>
      </w:pPr>
      <w:r w:rsidRPr="0027079C">
        <w:t xml:space="preserve">        // set  VirtualHostNames</w:t>
      </w:r>
    </w:p>
    <w:p w:rsidR="00A007AD" w:rsidRPr="0027079C" w:rsidRDefault="00A007AD" w:rsidP="00A007AD">
      <w:pPr>
        <w:pStyle w:val="CodeListingSmall"/>
      </w:pPr>
      <w:r w:rsidRPr="0027079C">
        <w:t xml:space="preserve">        myJMXWrapper.setAttribute(myNewVirtualHost,new Attribute("VirtualHostNames",networkNames));</w:t>
      </w:r>
    </w:p>
    <w:p w:rsidR="00A007AD" w:rsidRPr="0027079C" w:rsidRDefault="00A007AD" w:rsidP="00A007AD">
      <w:pPr>
        <w:pStyle w:val="CodeListingSmall"/>
      </w:pPr>
      <w:r w:rsidRPr="0027079C">
        <w:t xml:space="preserve">    }</w:t>
      </w:r>
    </w:p>
    <w:p w:rsidR="00A007AD" w:rsidRPr="0027079C" w:rsidRDefault="00A007AD" w:rsidP="00A007AD">
      <w:pPr>
        <w:pStyle w:val="CodeListingSmall"/>
      </w:pPr>
      <w:r w:rsidRPr="0027079C">
        <w:t xml:space="preserve">    catch(Exception ex) {</w:t>
      </w:r>
    </w:p>
    <w:p w:rsidR="00A007AD" w:rsidRPr="0027079C" w:rsidRDefault="00A007AD" w:rsidP="00A007AD">
      <w:pPr>
        <w:pStyle w:val="CodeListingSmall"/>
      </w:pPr>
      <w:r w:rsidRPr="0027079C">
        <w:t xml:space="preserve">      throw new WLSAutomationException("Error while createVirtualHost ("+virtualhostName+"): "+ ex.getMessage());</w:t>
      </w:r>
    </w:p>
    <w:p w:rsidR="00A007AD" w:rsidRPr="0027079C" w:rsidRDefault="00A007AD" w:rsidP="00A007AD">
      <w:pPr>
        <w:pStyle w:val="CodeListingSmall"/>
      </w:pPr>
      <w:r w:rsidRPr="0027079C">
        <w:t xml:space="preserve">    }</w:t>
      </w:r>
    </w:p>
    <w:p w:rsidR="00A007AD" w:rsidRPr="00FA09D3" w:rsidRDefault="00A007AD" w:rsidP="00A007AD">
      <w:pPr>
        <w:pStyle w:val="CodeListingSmall"/>
      </w:pPr>
      <w:r w:rsidRPr="0027079C">
        <w:t>}</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check_session_jmx</w:t>
      </w:r>
    </w:p>
    <w:p w:rsidR="0021400B" w:rsidRPr="006C4ED3" w:rsidRDefault="0021400B" w:rsidP="0021400B">
      <w:pPr>
        <w:pStyle w:val="CodeListingSmall"/>
      </w:pPr>
      <w:r w:rsidRPr="006C4ED3">
        <w:t>public boolean isEditSessionActive()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boolean sessionFound = false;</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ObjectName myConfigurationManager = new ObjectName("com.bea:Name=ConfigurationManager,Type=weblogic.management.mbeanservers.edit.ConfigurationManagerMBean");</w:t>
      </w:r>
    </w:p>
    <w:p w:rsidR="0021400B" w:rsidRPr="006C4ED3" w:rsidRDefault="0021400B" w:rsidP="0021400B">
      <w:pPr>
        <w:pStyle w:val="CodeListingSmall"/>
      </w:pPr>
      <w:r w:rsidRPr="006C4ED3">
        <w:tab/>
      </w:r>
      <w:r w:rsidRPr="006C4ED3">
        <w:tab/>
      </w:r>
      <w:r w:rsidRPr="006C4ED3">
        <w:tab/>
      </w:r>
    </w:p>
    <w:p w:rsidR="0021400B" w:rsidRPr="006C4ED3" w:rsidRDefault="0021400B" w:rsidP="0021400B">
      <w:pPr>
        <w:pStyle w:val="CodeListingSmall"/>
      </w:pPr>
      <w:r w:rsidRPr="006C4ED3">
        <w:t xml:space="preserve">      // try to get an active session. If call succeeds, then a session is available, otherwise an exception is thrown</w:t>
      </w:r>
    </w:p>
    <w:p w:rsidR="0021400B" w:rsidRPr="006C4ED3" w:rsidRDefault="0021400B" w:rsidP="0021400B">
      <w:pPr>
        <w:pStyle w:val="CodeListingSmall"/>
      </w:pPr>
      <w:r w:rsidRPr="006C4ED3">
        <w:t xml:space="preserve">      CompositeData[] changes = </w:t>
      </w:r>
    </w:p>
    <w:p w:rsidR="0021400B" w:rsidRPr="006C4ED3" w:rsidRDefault="0021400B" w:rsidP="0021400B">
      <w:pPr>
        <w:pStyle w:val="CodeListingSmall"/>
      </w:pPr>
      <w:r w:rsidRPr="006C4ED3">
        <w:tab/>
        <w:t xml:space="preserve">     (CompositeData[])myJMXWrapper.getAttribute(myConfigurationManager, "UnactivatedChanges");</w:t>
      </w:r>
    </w:p>
    <w:p w:rsidR="0021400B" w:rsidRPr="006C4ED3" w:rsidRDefault="0021400B" w:rsidP="0021400B">
      <w:pPr>
        <w:pStyle w:val="CodeListingSmall"/>
      </w:pPr>
      <w:r w:rsidRPr="006C4ED3">
        <w:tab/>
      </w:r>
      <w:r w:rsidRPr="006C4ED3">
        <w:tab/>
      </w:r>
      <w:r w:rsidRPr="006C4ED3">
        <w:tab/>
      </w:r>
    </w:p>
    <w:p w:rsidR="0021400B" w:rsidRPr="006C4ED3" w:rsidRDefault="0021400B" w:rsidP="0021400B">
      <w:pPr>
        <w:pStyle w:val="CodeListingSmall"/>
      </w:pPr>
    </w:p>
    <w:p w:rsidR="0021400B" w:rsidRPr="006C4ED3" w:rsidRDefault="0021400B" w:rsidP="0021400B">
      <w:pPr>
        <w:pStyle w:val="CodeListingSmall"/>
      </w:pPr>
      <w:r w:rsidRPr="006C4ED3">
        <w:t xml:space="preserve">       if (changes != null &amp;&amp; changes.length&gt;0)</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ab/>
        <w:t xml:space="preserve">  // changes found</w:t>
      </w:r>
    </w:p>
    <w:p w:rsidR="0021400B" w:rsidRPr="006C4ED3" w:rsidRDefault="0021400B" w:rsidP="0021400B">
      <w:pPr>
        <w:pStyle w:val="CodeListingSmall"/>
      </w:pPr>
      <w:r w:rsidRPr="006C4ED3">
        <w:tab/>
        <w:t xml:space="preserve">  System.out.println("Active edit session found !");</w:t>
      </w:r>
    </w:p>
    <w:p w:rsidR="0021400B" w:rsidRPr="006C4ED3" w:rsidRDefault="0021400B" w:rsidP="0021400B">
      <w:pPr>
        <w:pStyle w:val="CodeListingSmall"/>
      </w:pPr>
      <w:r w:rsidRPr="006C4ED3">
        <w:tab/>
      </w:r>
      <w:r w:rsidRPr="006C4ED3">
        <w:tab/>
      </w:r>
      <w:r w:rsidRPr="006C4ED3">
        <w:tab/>
      </w:r>
      <w:r w:rsidRPr="006C4ED3">
        <w:tab/>
      </w:r>
    </w:p>
    <w:p w:rsidR="0021400B" w:rsidRPr="006C4ED3" w:rsidRDefault="0021400B" w:rsidP="0021400B">
      <w:pPr>
        <w:pStyle w:val="CodeListingSmall"/>
      </w:pPr>
      <w:r w:rsidRPr="006C4ED3">
        <w:tab/>
        <w:t xml:space="preserve">  // who is doing the changes</w:t>
      </w:r>
    </w:p>
    <w:p w:rsidR="0021400B" w:rsidRPr="006C4ED3" w:rsidRDefault="0021400B" w:rsidP="0021400B">
      <w:pPr>
        <w:pStyle w:val="CodeListingSmall"/>
      </w:pPr>
      <w:r w:rsidRPr="006C4ED3">
        <w:tab/>
        <w:t xml:space="preserve">  String userWhoEdits = (String)myJMXWrapper.getAttribute(myConfigurationManager, </w:t>
      </w:r>
    </w:p>
    <w:p w:rsidR="0021400B" w:rsidRPr="006C4ED3" w:rsidRDefault="0021400B" w:rsidP="0021400B">
      <w:pPr>
        <w:pStyle w:val="CodeListingSmall"/>
      </w:pPr>
      <w:r w:rsidRPr="006C4ED3">
        <w:t xml:space="preserve">                                                                "CurrentEditor");</w:t>
      </w:r>
    </w:p>
    <w:p w:rsidR="0021400B" w:rsidRPr="006C4ED3" w:rsidRDefault="0021400B" w:rsidP="0021400B">
      <w:pPr>
        <w:pStyle w:val="CodeListingSmall"/>
      </w:pPr>
      <w:r w:rsidRPr="006C4ED3">
        <w:tab/>
        <w:t xml:space="preserve">  System.out.println("   - The actual session is changed by "+ userWhoEdits +" !");</w:t>
      </w:r>
    </w:p>
    <w:p w:rsidR="0021400B" w:rsidRPr="006C4ED3" w:rsidRDefault="0021400B" w:rsidP="0021400B">
      <w:pPr>
        <w:pStyle w:val="CodeListingSmall"/>
      </w:pPr>
      <w:r w:rsidRPr="006C4ED3">
        <w:tab/>
      </w:r>
    </w:p>
    <w:p w:rsidR="0021400B" w:rsidRPr="006C4ED3" w:rsidRDefault="0021400B" w:rsidP="0021400B">
      <w:pPr>
        <w:pStyle w:val="CodeListingSmall"/>
      </w:pPr>
      <w:r w:rsidRPr="006C4ED3">
        <w:tab/>
        <w:t xml:space="preserve">  // number of changes waiting</w:t>
      </w:r>
    </w:p>
    <w:p w:rsidR="0021400B" w:rsidRPr="006C4ED3" w:rsidRDefault="0021400B" w:rsidP="0021400B">
      <w:pPr>
        <w:pStyle w:val="CodeListingSmall"/>
      </w:pPr>
      <w:r w:rsidRPr="006C4ED3">
        <w:tab/>
        <w:t xml:space="preserve">  System.out.println("   - The actual session has "+changes.length+" not activated changes ");</w:t>
      </w:r>
    </w:p>
    <w:p w:rsidR="0021400B" w:rsidRPr="006C4ED3" w:rsidRDefault="0021400B" w:rsidP="0021400B">
      <w:pPr>
        <w:pStyle w:val="CodeListingSmall"/>
      </w:pPr>
    </w:p>
    <w:p w:rsidR="0021400B" w:rsidRPr="006C4ED3" w:rsidRDefault="0021400B" w:rsidP="0021400B">
      <w:pPr>
        <w:pStyle w:val="CodeListingSmall"/>
      </w:pPr>
      <w:r w:rsidRPr="006C4ED3">
        <w:tab/>
        <w:t xml:space="preserve">  sessionFound = true;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 {</w:t>
      </w:r>
    </w:p>
    <w:p w:rsidR="0021400B" w:rsidRPr="006C4ED3" w:rsidRDefault="0021400B" w:rsidP="0021400B">
      <w:pPr>
        <w:pStyle w:val="CodeListingSmall"/>
      </w:pPr>
      <w:r w:rsidRPr="006C4ED3">
        <w:tab/>
        <w:t xml:space="preserve">     System.out.println("No active changes found !");</w:t>
      </w:r>
    </w:p>
    <w:p w:rsidR="0021400B" w:rsidRPr="006C4ED3" w:rsidRDefault="0021400B" w:rsidP="0021400B">
      <w:pPr>
        <w:pStyle w:val="CodeListingSmall"/>
      </w:pPr>
      <w:r w:rsidRPr="006C4ED3">
        <w:tab/>
        <w:t xml:space="preserve">     sessionFound = false;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p>
    <w:p w:rsidR="0021400B" w:rsidRPr="006C4ED3" w:rsidRDefault="0021400B" w:rsidP="0021400B">
      <w:pPr>
        <w:pStyle w:val="CodeListingSmall"/>
      </w:pPr>
      <w:r w:rsidRPr="006C4ED3">
        <w:t xml:space="preserve">       return sessionFound;</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isEditSessionActive :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w:t>
      </w:r>
    </w:p>
    <w:p w:rsidR="0021400B" w:rsidRDefault="0021400B" w:rsidP="0021400B">
      <w:pPr>
        <w:pStyle w:val="BodyText"/>
      </w:pPr>
    </w:p>
    <w:p w:rsidR="0047364A" w:rsidRPr="006C4ED3" w:rsidRDefault="0047364A" w:rsidP="0021400B">
      <w:pPr>
        <w:pStyle w:val="BodyText"/>
      </w:pPr>
    </w:p>
    <w:p w:rsidR="0021400B" w:rsidRPr="006C4ED3" w:rsidRDefault="0021400B" w:rsidP="0021400B">
      <w:pPr>
        <w:pStyle w:val="CodeCallout"/>
      </w:pPr>
      <w:r>
        <w:t>create_datasource_jmx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 a datasource either using user/password or using wallets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@param datasourcename String  Name of the new datasource</w:t>
      </w:r>
    </w:p>
    <w:p w:rsidR="0021400B" w:rsidRPr="006C4ED3" w:rsidRDefault="0021400B" w:rsidP="0021400B">
      <w:pPr>
        <w:pStyle w:val="CodeListingSmall"/>
      </w:pPr>
      <w:r w:rsidRPr="006C4ED3">
        <w:t xml:space="preserve">     * @param clustername String  Name of the target cluster</w:t>
      </w:r>
    </w:p>
    <w:p w:rsidR="0021400B" w:rsidRPr="006C4ED3" w:rsidRDefault="0021400B" w:rsidP="0021400B">
      <w:pPr>
        <w:pStyle w:val="CodeListingSmall"/>
      </w:pPr>
      <w:r w:rsidRPr="006C4ED3">
        <w:t xml:space="preserve">     * @param jndiName String  JNDI entry name</w:t>
      </w:r>
    </w:p>
    <w:p w:rsidR="0021400B" w:rsidRPr="006C4ED3" w:rsidRDefault="0021400B" w:rsidP="0021400B">
      <w:pPr>
        <w:pStyle w:val="CodeListingSmall"/>
      </w:pPr>
      <w:r w:rsidRPr="006C4ED3">
        <w:t xml:space="preserve">     * @param globalTransactionsProtocol String   transaction setting</w:t>
      </w:r>
    </w:p>
    <w:p w:rsidR="0021400B" w:rsidRPr="006C4ED3" w:rsidRDefault="0021400B" w:rsidP="0021400B">
      <w:pPr>
        <w:pStyle w:val="CodeListingSmall"/>
      </w:pPr>
      <w:r w:rsidRPr="006C4ED3">
        <w:t xml:space="preserve">     * @param drivername String   name of the driver</w:t>
      </w:r>
    </w:p>
    <w:p w:rsidR="0021400B" w:rsidRPr="006C4ED3" w:rsidRDefault="0021400B" w:rsidP="0021400B">
      <w:pPr>
        <w:pStyle w:val="CodeListingSmall"/>
      </w:pPr>
      <w:r w:rsidRPr="006C4ED3">
        <w:t xml:space="preserve">     * @param url String   database URL - NOTE: in case of wallets don't forget the "/"</w:t>
      </w:r>
    </w:p>
    <w:p w:rsidR="0021400B" w:rsidRPr="006C4ED3" w:rsidRDefault="0021400B" w:rsidP="0021400B">
      <w:pPr>
        <w:pStyle w:val="CodeListingSmall"/>
      </w:pPr>
      <w:r w:rsidRPr="006C4ED3">
        <w:t xml:space="preserve">     * @param username String  username - ONLY necessary if useWallet=false</w:t>
      </w:r>
    </w:p>
    <w:p w:rsidR="0021400B" w:rsidRPr="006C4ED3" w:rsidRDefault="0021400B" w:rsidP="0021400B">
      <w:pPr>
        <w:pStyle w:val="CodeListingSmall"/>
      </w:pPr>
      <w:r w:rsidRPr="006C4ED3">
        <w:t xml:space="preserve">     * @param password String  password - ONLY necessary if useWallet=false</w:t>
      </w:r>
    </w:p>
    <w:p w:rsidR="0021400B" w:rsidRPr="006C4ED3" w:rsidRDefault="0021400B" w:rsidP="0021400B">
      <w:pPr>
        <w:pStyle w:val="CodeListingSmall"/>
      </w:pPr>
      <w:r w:rsidRPr="006C4ED3">
        <w:t xml:space="preserve">     * @param useWallet boolean does this datasource use wallets true/false</w:t>
      </w:r>
    </w:p>
    <w:p w:rsidR="0021400B" w:rsidRPr="006C4ED3" w:rsidRDefault="0021400B" w:rsidP="0021400B">
      <w:pPr>
        <w:pStyle w:val="CodeListingSmall"/>
      </w:pPr>
      <w:r w:rsidRPr="006C4ED3">
        <w:t xml:space="preserve">     * @param walletlocation String  wallet directory - ONLY necessary if useWallet=true</w:t>
      </w:r>
    </w:p>
    <w:p w:rsidR="0021400B" w:rsidRPr="006C4ED3" w:rsidRDefault="0021400B" w:rsidP="0021400B">
      <w:pPr>
        <w:pStyle w:val="CodeListingSmall"/>
      </w:pPr>
      <w:r w:rsidRPr="006C4ED3">
        <w:t xml:space="preserve">     * @throws 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public void createDataSource(String datasourcename,</w:t>
      </w:r>
    </w:p>
    <w:p w:rsidR="0021400B" w:rsidRPr="006C4ED3" w:rsidRDefault="0021400B" w:rsidP="0021400B">
      <w:pPr>
        <w:pStyle w:val="CodeListingSmall"/>
      </w:pPr>
      <w:r w:rsidRPr="006C4ED3">
        <w:t xml:space="preserve">                                 String clustername,</w:t>
      </w:r>
    </w:p>
    <w:p w:rsidR="0021400B" w:rsidRPr="006C4ED3" w:rsidRDefault="0021400B" w:rsidP="0021400B">
      <w:pPr>
        <w:pStyle w:val="CodeListingSmall"/>
      </w:pPr>
      <w:r w:rsidRPr="006C4ED3">
        <w:t xml:space="preserve">                                 String jndiName,</w:t>
      </w:r>
    </w:p>
    <w:p w:rsidR="0021400B" w:rsidRPr="006C4ED3" w:rsidRDefault="0021400B" w:rsidP="0021400B">
      <w:pPr>
        <w:pStyle w:val="CodeListingSmall"/>
      </w:pPr>
      <w:r w:rsidRPr="006C4ED3">
        <w:t xml:space="preserve">                                 String globalTransactionsProtocol,</w:t>
      </w:r>
    </w:p>
    <w:p w:rsidR="0021400B" w:rsidRPr="006C4ED3" w:rsidRDefault="0021400B" w:rsidP="0021400B">
      <w:pPr>
        <w:pStyle w:val="CodeListingSmall"/>
      </w:pPr>
      <w:r w:rsidRPr="006C4ED3">
        <w:t xml:space="preserve">                                 String drivername,</w:t>
      </w:r>
    </w:p>
    <w:p w:rsidR="0021400B" w:rsidRPr="006C4ED3" w:rsidRDefault="0021400B" w:rsidP="0021400B">
      <w:pPr>
        <w:pStyle w:val="CodeListingSmall"/>
      </w:pPr>
      <w:r w:rsidRPr="006C4ED3">
        <w:t xml:space="preserve">                                 String url,</w:t>
      </w:r>
    </w:p>
    <w:p w:rsidR="0021400B" w:rsidRPr="006C4ED3" w:rsidRDefault="0021400B" w:rsidP="0021400B">
      <w:pPr>
        <w:pStyle w:val="CodeListingSmall"/>
      </w:pPr>
      <w:r w:rsidRPr="006C4ED3">
        <w:t xml:space="preserve">                                 String username,</w:t>
      </w:r>
    </w:p>
    <w:p w:rsidR="0021400B" w:rsidRPr="006C4ED3" w:rsidRDefault="0021400B" w:rsidP="0021400B">
      <w:pPr>
        <w:pStyle w:val="CodeListingSmall"/>
      </w:pPr>
      <w:r w:rsidRPr="006C4ED3">
        <w:t xml:space="preserve">                                 String password,</w:t>
      </w:r>
    </w:p>
    <w:p w:rsidR="0021400B" w:rsidRPr="006C4ED3" w:rsidRDefault="0021400B" w:rsidP="0021400B">
      <w:pPr>
        <w:pStyle w:val="CodeListingSmall"/>
      </w:pPr>
      <w:r w:rsidRPr="006C4ED3">
        <w:t xml:space="preserve">                                 boolean useWallet,</w:t>
      </w:r>
    </w:p>
    <w:p w:rsidR="0021400B" w:rsidRPr="006C4ED3" w:rsidRDefault="0021400B" w:rsidP="0021400B">
      <w:pPr>
        <w:pStyle w:val="CodeListingSmall"/>
      </w:pPr>
      <w:r w:rsidRPr="006C4ED3">
        <w:t xml:space="preserve">                                 String walletlocation) throws 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new ObjectName("com.bea:Name=" + domainName +",Type=Domain");</w:t>
      </w:r>
    </w:p>
    <w:p w:rsidR="0021400B" w:rsidRPr="006C4ED3" w:rsidRDefault="0021400B" w:rsidP="0021400B">
      <w:pPr>
        <w:pStyle w:val="CodeListingSmall"/>
      </w:pPr>
    </w:p>
    <w:p w:rsidR="0021400B" w:rsidRPr="006C4ED3" w:rsidRDefault="0021400B" w:rsidP="0021400B">
      <w:pPr>
        <w:pStyle w:val="CodeListingSmall"/>
      </w:pPr>
      <w:r w:rsidRPr="006C4ED3">
        <w:t xml:space="preserve">     // javax.management.ObjectName  createJDBCSystemResource(name:java.lang.String  )</w:t>
      </w:r>
    </w:p>
    <w:p w:rsidR="0021400B" w:rsidRPr="006C4ED3" w:rsidRDefault="0021400B" w:rsidP="0021400B">
      <w:pPr>
        <w:pStyle w:val="CodeListingSmall"/>
      </w:pPr>
      <w:r w:rsidRPr="006C4ED3">
        <w:t xml:space="preserve">     ObjectName mySystemResourceMBean = (ObjectName)myJMXWrapper.invoke(myDomainMBean,</w:t>
      </w:r>
    </w:p>
    <w:p w:rsidR="0021400B" w:rsidRPr="006C4ED3" w:rsidRDefault="0021400B" w:rsidP="0021400B">
      <w:pPr>
        <w:pStyle w:val="CodeListingSmall"/>
      </w:pPr>
      <w:r w:rsidRPr="006C4ED3">
        <w:t xml:space="preserve">                                                               "createJDBCSystemResource",</w:t>
      </w:r>
    </w:p>
    <w:p w:rsidR="0021400B" w:rsidRPr="006C4ED3" w:rsidRDefault="0021400B" w:rsidP="0021400B">
      <w:pPr>
        <w:pStyle w:val="CodeListingSmall"/>
      </w:pPr>
      <w:r w:rsidRPr="006C4ED3">
        <w:t xml:space="preserve">                                                               new Object[]{new String(datasourcename)},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ObjectName myJDBCResourceMBean = (ObjectName)myJMXWrapper.getAttribute(mySystemResourceMBean,"JDBCResource");</w:t>
      </w:r>
    </w:p>
    <w:p w:rsidR="0021400B" w:rsidRPr="006C4ED3" w:rsidRDefault="0021400B" w:rsidP="0021400B">
      <w:pPr>
        <w:pStyle w:val="CodeListingSmall"/>
      </w:pPr>
      <w:r w:rsidRPr="006C4ED3">
        <w:t xml:space="preserve">     ObjectName myJDBCDataSourceParamsMBean = (ObjectName)myJMXWrapper.getAttribute(myJDBCResourceMBean,"JDBCDataSourceParams");</w:t>
      </w:r>
    </w:p>
    <w:p w:rsidR="0021400B" w:rsidRPr="006C4ED3" w:rsidRDefault="0021400B" w:rsidP="0021400B">
      <w:pPr>
        <w:pStyle w:val="CodeListingSmall"/>
      </w:pPr>
      <w:r w:rsidRPr="006C4ED3">
        <w:t xml:space="preserve">     ObjectName myJDBCDriverParamsMBean = (ObjectName)myJMXWrapper.getAttribute(myJDBCResourceMBean,"JDBCDriverParams");</w:t>
      </w:r>
    </w:p>
    <w:p w:rsidR="0021400B" w:rsidRPr="006C4ED3" w:rsidRDefault="0021400B" w:rsidP="0021400B">
      <w:pPr>
        <w:pStyle w:val="CodeListingSmall"/>
      </w:pPr>
      <w:r w:rsidRPr="006C4ED3">
        <w:t xml:space="preserve">     ObjectName myJDBCConnectionPoolParamsMBean = (ObjectName)myJMXWrapper.getAttribute(myJDBCResourceMBean,"JDBCConnectionPoolParams");</w:t>
      </w:r>
    </w:p>
    <w:p w:rsidR="0021400B" w:rsidRPr="006C4ED3" w:rsidRDefault="0021400B" w:rsidP="0021400B">
      <w:pPr>
        <w:pStyle w:val="CodeListingSmall"/>
      </w:pPr>
    </w:p>
    <w:p w:rsidR="0021400B" w:rsidRPr="006C4ED3" w:rsidRDefault="0021400B" w:rsidP="0021400B">
      <w:pPr>
        <w:pStyle w:val="CodeListingSmall"/>
      </w:pPr>
      <w:r w:rsidRPr="006C4ED3">
        <w:t xml:space="preserve">     // set attribute ListenAddress</w:t>
      </w:r>
    </w:p>
    <w:p w:rsidR="0021400B" w:rsidRPr="006C4ED3" w:rsidRDefault="0021400B" w:rsidP="0021400B">
      <w:pPr>
        <w:pStyle w:val="CodeListingSmall"/>
      </w:pPr>
      <w:r w:rsidRPr="006C4ED3">
        <w:t xml:space="preserve">     myJMXWrapper.setAttribute(myJDBCResourceMBean,new Attribute("Name",datasourcename));</w:t>
      </w:r>
    </w:p>
    <w:p w:rsidR="0021400B" w:rsidRPr="006C4ED3" w:rsidRDefault="0021400B" w:rsidP="0021400B">
      <w:pPr>
        <w:pStyle w:val="CodeListingSmall"/>
      </w:pPr>
    </w:p>
    <w:p w:rsidR="0021400B" w:rsidRPr="006C4ED3" w:rsidRDefault="0021400B" w:rsidP="0021400B">
      <w:pPr>
        <w:pStyle w:val="CodeListingSmall"/>
      </w:pPr>
      <w:r w:rsidRPr="006C4ED3">
        <w:t xml:space="preserve">     // set JNDI names</w:t>
      </w:r>
    </w:p>
    <w:p w:rsidR="0021400B" w:rsidRPr="006C4ED3" w:rsidRDefault="0021400B" w:rsidP="0021400B">
      <w:pPr>
        <w:pStyle w:val="CodeListingSmall"/>
      </w:pPr>
      <w:r w:rsidRPr="006C4ED3">
        <w:t xml:space="preserve">     myJMXWrapper.setAttribute(myJDBCDataSourceParamsMBean,new Attribute("JNDINames",new String[]{jndiName}));</w:t>
      </w:r>
    </w:p>
    <w:p w:rsidR="0021400B" w:rsidRPr="006C4ED3" w:rsidRDefault="0021400B" w:rsidP="0021400B">
      <w:pPr>
        <w:pStyle w:val="CodeListingSmall"/>
      </w:pPr>
    </w:p>
    <w:p w:rsidR="0021400B" w:rsidRPr="006C4ED3" w:rsidRDefault="0021400B" w:rsidP="0021400B">
      <w:pPr>
        <w:pStyle w:val="CodeListingSmall"/>
      </w:pPr>
      <w:r w:rsidRPr="006C4ED3">
        <w:t xml:space="preserve">     // set GlobalTransactionsProtocol</w:t>
      </w:r>
    </w:p>
    <w:p w:rsidR="0021400B" w:rsidRPr="006C4ED3" w:rsidRDefault="0021400B" w:rsidP="0021400B">
      <w:pPr>
        <w:pStyle w:val="CodeListingSmall"/>
      </w:pPr>
      <w:r w:rsidRPr="006C4ED3">
        <w:t xml:space="preserve">     myJMXWrapper.setAttribute(myJDBCDataSourceParamsMBean,new Attribute("GlobalTransactionsProtocol",new String(globalTransactionsProtocol)));</w:t>
      </w:r>
    </w:p>
    <w:p w:rsidR="0021400B" w:rsidRPr="006C4ED3" w:rsidRDefault="0021400B" w:rsidP="0021400B">
      <w:pPr>
        <w:pStyle w:val="CodeListingSmall"/>
      </w:pPr>
    </w:p>
    <w:p w:rsidR="0021400B" w:rsidRPr="006C4ED3" w:rsidRDefault="0021400B" w:rsidP="0021400B">
      <w:pPr>
        <w:pStyle w:val="CodeListingSmall"/>
      </w:pPr>
      <w:r w:rsidRPr="006C4ED3">
        <w:t xml:space="preserve">     // set TestTableName</w:t>
      </w:r>
    </w:p>
    <w:p w:rsidR="0021400B" w:rsidRPr="006C4ED3" w:rsidRDefault="0021400B" w:rsidP="0021400B">
      <w:pPr>
        <w:pStyle w:val="CodeListingSmall"/>
      </w:pPr>
      <w:r w:rsidRPr="006C4ED3">
        <w:t xml:space="preserve">     myJMXWrapper.setAttribute(myJDBCConnectionPoolParamsMBean,new Attribute("TestTableName",new String("SQL SELECT * FROM DUAL")));</w:t>
      </w:r>
    </w:p>
    <w:p w:rsidR="0021400B" w:rsidRPr="006C4ED3" w:rsidRDefault="0021400B" w:rsidP="0021400B">
      <w:pPr>
        <w:pStyle w:val="CodeListingSmall"/>
      </w:pPr>
    </w:p>
    <w:p w:rsidR="0021400B" w:rsidRPr="006C4ED3" w:rsidRDefault="0021400B" w:rsidP="0021400B">
      <w:pPr>
        <w:pStyle w:val="CodeListingSmall"/>
      </w:pPr>
      <w:r w:rsidRPr="006C4ED3">
        <w:t xml:space="preserve">     // set URL</w:t>
      </w:r>
    </w:p>
    <w:p w:rsidR="0021400B" w:rsidRPr="006C4ED3" w:rsidRDefault="0021400B" w:rsidP="0021400B">
      <w:pPr>
        <w:pStyle w:val="CodeListingSmall"/>
      </w:pPr>
      <w:r w:rsidRPr="006C4ED3">
        <w:t xml:space="preserve">     myJMXWrapper.setAttribute(myJDBCDriverParamsMBean,new Attribute("Url",new String(url)));</w:t>
      </w:r>
    </w:p>
    <w:p w:rsidR="0021400B" w:rsidRPr="006C4ED3" w:rsidRDefault="0021400B" w:rsidP="0021400B">
      <w:pPr>
        <w:pStyle w:val="CodeListingSmall"/>
      </w:pPr>
    </w:p>
    <w:p w:rsidR="0021400B" w:rsidRPr="006C4ED3" w:rsidRDefault="0021400B" w:rsidP="0021400B">
      <w:pPr>
        <w:pStyle w:val="CodeListingSmall"/>
      </w:pPr>
      <w:r w:rsidRPr="006C4ED3">
        <w:t xml:space="preserve">     // set DriverName</w:t>
      </w:r>
    </w:p>
    <w:p w:rsidR="0021400B" w:rsidRPr="006C4ED3" w:rsidRDefault="0021400B" w:rsidP="0021400B">
      <w:pPr>
        <w:pStyle w:val="CodeListingSmall"/>
      </w:pPr>
      <w:r w:rsidRPr="006C4ED3">
        <w:t xml:space="preserve">     myJMXWrapper.setAttribute(myJDBCDriverParamsMBean,</w:t>
      </w:r>
    </w:p>
    <w:p w:rsidR="0021400B" w:rsidRPr="006C4ED3" w:rsidRDefault="0021400B" w:rsidP="0021400B">
      <w:pPr>
        <w:pStyle w:val="CodeListingSmall"/>
      </w:pPr>
      <w:r w:rsidRPr="006C4ED3">
        <w:t xml:space="preserve">                      new Attribute("DriverName",new String(drivername)));</w:t>
      </w:r>
    </w:p>
    <w:p w:rsidR="0021400B" w:rsidRPr="006C4ED3" w:rsidRDefault="0021400B" w:rsidP="0021400B">
      <w:pPr>
        <w:pStyle w:val="CodeListingSmall"/>
      </w:pPr>
    </w:p>
    <w:p w:rsidR="0021400B" w:rsidRPr="006C4ED3" w:rsidRDefault="0021400B" w:rsidP="0021400B">
      <w:pPr>
        <w:pStyle w:val="CodeListingSmall"/>
      </w:pPr>
      <w:r w:rsidRPr="006C4ED3">
        <w:t xml:space="preserve">     if (! useWallet)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set Password</w:t>
      </w:r>
    </w:p>
    <w:p w:rsidR="0021400B" w:rsidRPr="006C4ED3" w:rsidRDefault="0021400B" w:rsidP="0021400B">
      <w:pPr>
        <w:pStyle w:val="CodeListingSmall"/>
      </w:pPr>
      <w:r w:rsidRPr="006C4ED3">
        <w:t xml:space="preserve">         myJMXWrapper.setAttribute(myJDBCDriverParamsMBean, </w:t>
      </w:r>
    </w:p>
    <w:p w:rsidR="0021400B" w:rsidRPr="006C4ED3" w:rsidRDefault="0021400B" w:rsidP="0021400B">
      <w:pPr>
        <w:pStyle w:val="CodeListingSmall"/>
      </w:pPr>
      <w:r w:rsidRPr="006C4ED3">
        <w:t xml:space="preserve">                      new Attribute("Password", new String(password)));</w:t>
      </w:r>
    </w:p>
    <w:p w:rsidR="0021400B" w:rsidRPr="006C4ED3" w:rsidRDefault="0021400B" w:rsidP="0021400B">
      <w:pPr>
        <w:pStyle w:val="CodeListingSmall"/>
      </w:pPr>
    </w:p>
    <w:p w:rsidR="0021400B" w:rsidRPr="006C4ED3" w:rsidRDefault="0021400B" w:rsidP="0021400B">
      <w:pPr>
        <w:pStyle w:val="CodeListingSmall"/>
      </w:pPr>
      <w:r w:rsidRPr="006C4ED3">
        <w:t xml:space="preserve">         // user</w:t>
      </w:r>
    </w:p>
    <w:p w:rsidR="0021400B" w:rsidRPr="006C4ED3" w:rsidRDefault="0021400B" w:rsidP="0021400B">
      <w:pPr>
        <w:pStyle w:val="CodeListingSmall"/>
      </w:pPr>
      <w:r w:rsidRPr="006C4ED3">
        <w:lastRenderedPageBreak/>
        <w:t xml:space="preserve">         ObjectName myJDBCDriverParamsPropertiesMBean = (ObjectName) </w:t>
      </w:r>
    </w:p>
    <w:p w:rsidR="0021400B" w:rsidRPr="006C4ED3" w:rsidRDefault="0021400B" w:rsidP="0021400B">
      <w:pPr>
        <w:pStyle w:val="CodeListingSmall"/>
      </w:pPr>
      <w:r w:rsidRPr="006C4ED3">
        <w:t xml:space="preserve">                    myJMXWrapper.getAttribute(myJDBCDriverParamsMBean, "Properties");</w:t>
      </w:r>
    </w:p>
    <w:p w:rsidR="0021400B" w:rsidRPr="006C4ED3" w:rsidRDefault="0021400B" w:rsidP="0021400B">
      <w:pPr>
        <w:pStyle w:val="CodeListingSmall"/>
      </w:pPr>
      <w:r w:rsidRPr="006C4ED3">
        <w:t xml:space="preserve">         ObjectName myUserPropertyMBean = null;</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myUserPropertyMBean = (ObjectName) myJMXWrapper.invoke(</w:t>
      </w:r>
    </w:p>
    <w:p w:rsidR="0021400B" w:rsidRPr="006C4ED3" w:rsidRDefault="0021400B" w:rsidP="0021400B">
      <w:pPr>
        <w:pStyle w:val="CodeListingSmall"/>
      </w:pPr>
      <w:r w:rsidRPr="006C4ED3">
        <w:t xml:space="preserve">                     myJDBCDriverParamsPropertiesMBean,</w:t>
      </w:r>
    </w:p>
    <w:p w:rsidR="0021400B" w:rsidRPr="006C4ED3" w:rsidRDefault="0021400B" w:rsidP="0021400B">
      <w:pPr>
        <w:pStyle w:val="CodeListingSmall"/>
      </w:pPr>
      <w:r w:rsidRPr="006C4ED3">
        <w:t xml:space="preserve">                     "lookupProperty",</w:t>
      </w:r>
    </w:p>
    <w:p w:rsidR="0021400B" w:rsidRPr="006C4ED3" w:rsidRDefault="0021400B" w:rsidP="0021400B">
      <w:pPr>
        <w:pStyle w:val="CodeListingSmall"/>
      </w:pPr>
      <w:r w:rsidRPr="006C4ED3">
        <w:t xml:space="preserve">                     new Object[] {new String("user")},</w:t>
      </w:r>
    </w:p>
    <w:p w:rsidR="0021400B" w:rsidRPr="006C4ED3" w:rsidRDefault="0021400B" w:rsidP="0021400B">
      <w:pPr>
        <w:pStyle w:val="CodeListingSmall"/>
      </w:pPr>
      <w:r w:rsidRPr="006C4ED3">
        <w:t xml:space="preserve">                     new String[] {String.class.getName()});</w:t>
      </w:r>
    </w:p>
    <w:p w:rsidR="0021400B" w:rsidRPr="006C4ED3" w:rsidRDefault="0021400B" w:rsidP="0021400B">
      <w:pPr>
        <w:pStyle w:val="CodeListingSmall"/>
      </w:pPr>
      <w:r w:rsidRPr="006C4ED3">
        <w:t xml:space="preserve">         } catch (Exception ex) {</w:t>
      </w:r>
    </w:p>
    <w:p w:rsidR="0021400B" w:rsidRPr="006C4ED3" w:rsidRDefault="0021400B" w:rsidP="0021400B">
      <w:pPr>
        <w:pStyle w:val="CodeListingSmall"/>
      </w:pPr>
      <w:r w:rsidRPr="006C4ED3">
        <w:t xml:space="preserve">             // ignore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(myUserPropertyMBean == null)</w:t>
      </w:r>
    </w:p>
    <w:p w:rsidR="0021400B" w:rsidRPr="006C4ED3" w:rsidRDefault="0021400B" w:rsidP="0021400B">
      <w:pPr>
        <w:pStyle w:val="CodeListingSmall"/>
      </w:pPr>
      <w:r w:rsidRPr="006C4ED3">
        <w:t xml:space="preserve">             myUserPropertyMBean = (ObjectName) myJMXWrapper.invoke(</w:t>
      </w:r>
    </w:p>
    <w:p w:rsidR="0021400B" w:rsidRPr="006C4ED3" w:rsidRDefault="0021400B" w:rsidP="0021400B">
      <w:pPr>
        <w:pStyle w:val="CodeListingSmall"/>
      </w:pPr>
      <w:r w:rsidRPr="006C4ED3">
        <w:t xml:space="preserve">                     myJDBCDriverParamsPropertiesMBean,</w:t>
      </w:r>
    </w:p>
    <w:p w:rsidR="0021400B" w:rsidRPr="006C4ED3" w:rsidRDefault="0021400B" w:rsidP="0021400B">
      <w:pPr>
        <w:pStyle w:val="CodeListingSmall"/>
      </w:pPr>
      <w:r w:rsidRPr="006C4ED3">
        <w:t xml:space="preserve">                     "createProperty",</w:t>
      </w:r>
    </w:p>
    <w:p w:rsidR="0021400B" w:rsidRPr="006C4ED3" w:rsidRDefault="0021400B" w:rsidP="0021400B">
      <w:pPr>
        <w:pStyle w:val="CodeListingSmall"/>
      </w:pPr>
      <w:r w:rsidRPr="006C4ED3">
        <w:t xml:space="preserve">                     new Object[] {new String("user")},</w:t>
      </w:r>
    </w:p>
    <w:p w:rsidR="0021400B" w:rsidRPr="006C4ED3" w:rsidRDefault="0021400B" w:rsidP="0021400B">
      <w:pPr>
        <w:pStyle w:val="CodeListingSmall"/>
      </w:pPr>
      <w:r w:rsidRPr="006C4ED3">
        <w:t xml:space="preserve">                     new String[] {String.class.getName()});</w:t>
      </w:r>
    </w:p>
    <w:p w:rsidR="0021400B" w:rsidRPr="006C4ED3" w:rsidRDefault="0021400B" w:rsidP="0021400B">
      <w:pPr>
        <w:pStyle w:val="CodeListingSmall"/>
      </w:pPr>
      <w:r w:rsidRPr="006C4ED3">
        <w:t xml:space="preserve">         myJMXWrapper.setAttribute(myUserPropertyMBean, new Attribute("Value", </w:t>
      </w:r>
    </w:p>
    <w:p w:rsidR="0021400B" w:rsidRPr="006C4ED3" w:rsidRDefault="0021400B" w:rsidP="0021400B">
      <w:pPr>
        <w:pStyle w:val="CodeListingSmall"/>
      </w:pPr>
      <w:r w:rsidRPr="006C4ED3">
        <w:t xml:space="preserve">                     new String(username)));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 // WALLET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user</w:t>
      </w:r>
    </w:p>
    <w:p w:rsidR="0021400B" w:rsidRPr="006C4ED3" w:rsidRDefault="0021400B" w:rsidP="0021400B">
      <w:pPr>
        <w:pStyle w:val="CodeListingSmall"/>
      </w:pPr>
      <w:r w:rsidRPr="006C4ED3">
        <w:t xml:space="preserve">         ObjectName myJDBCDriverParamsPropertiesMBean = (ObjectName) </w:t>
      </w:r>
    </w:p>
    <w:p w:rsidR="0021400B" w:rsidRPr="006C4ED3" w:rsidRDefault="0021400B" w:rsidP="0021400B">
      <w:pPr>
        <w:pStyle w:val="CodeListingSmall"/>
      </w:pPr>
      <w:r w:rsidRPr="006C4ED3">
        <w:t xml:space="preserve">                    myJMXWrapper.getAttribute(myJDBCDriverParamsMBean, "Properties");</w:t>
      </w:r>
    </w:p>
    <w:p w:rsidR="0021400B" w:rsidRPr="006C4ED3" w:rsidRDefault="0021400B" w:rsidP="0021400B">
      <w:pPr>
        <w:pStyle w:val="CodeListingSmall"/>
      </w:pPr>
      <w:r w:rsidRPr="006C4ED3">
        <w:t xml:space="preserve">         ObjectName myWalletLocationPropertyMBean = null;</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myWalletLocationPropertyMBean = (ObjectName) myJMXWrapper.invoke(</w:t>
      </w:r>
    </w:p>
    <w:p w:rsidR="0021400B" w:rsidRPr="006C4ED3" w:rsidRDefault="0021400B" w:rsidP="0021400B">
      <w:pPr>
        <w:pStyle w:val="CodeListingSmall"/>
      </w:pPr>
      <w:r w:rsidRPr="006C4ED3">
        <w:t xml:space="preserve">                     myJDBCDriverParamsPropertiesMBean,</w:t>
      </w:r>
    </w:p>
    <w:p w:rsidR="0021400B" w:rsidRPr="006C4ED3" w:rsidRDefault="0021400B" w:rsidP="0021400B">
      <w:pPr>
        <w:pStyle w:val="CodeListingSmall"/>
      </w:pPr>
      <w:r w:rsidRPr="006C4ED3">
        <w:t xml:space="preserve">                     "lookupProperty",</w:t>
      </w:r>
    </w:p>
    <w:p w:rsidR="0021400B" w:rsidRPr="006C4ED3" w:rsidRDefault="0021400B" w:rsidP="0021400B">
      <w:pPr>
        <w:pStyle w:val="CodeListingSmall"/>
      </w:pPr>
      <w:r w:rsidRPr="006C4ED3">
        <w:t xml:space="preserve">                     new Object[] {new String("oracle.net.wallet_locatio")},</w:t>
      </w:r>
    </w:p>
    <w:p w:rsidR="0021400B" w:rsidRPr="006C4ED3" w:rsidRDefault="0021400B" w:rsidP="0021400B">
      <w:pPr>
        <w:pStyle w:val="CodeListingSmall"/>
      </w:pPr>
      <w:r w:rsidRPr="006C4ED3">
        <w:t xml:space="preserve">                     new String[] {String.class.getName()});</w:t>
      </w:r>
    </w:p>
    <w:p w:rsidR="0021400B" w:rsidRPr="006C4ED3" w:rsidRDefault="0021400B" w:rsidP="0021400B">
      <w:pPr>
        <w:pStyle w:val="CodeListingSmall"/>
      </w:pPr>
      <w:r w:rsidRPr="006C4ED3">
        <w:t xml:space="preserve">         } catch (Exception ex) {</w:t>
      </w:r>
    </w:p>
    <w:p w:rsidR="0021400B" w:rsidRPr="006C4ED3" w:rsidRDefault="0021400B" w:rsidP="0021400B">
      <w:pPr>
        <w:pStyle w:val="CodeListingSmall"/>
      </w:pPr>
      <w:r w:rsidRPr="006C4ED3">
        <w:t xml:space="preserve">             // ignore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(myWalletLocationPropertyMBean == null)</w:t>
      </w:r>
    </w:p>
    <w:p w:rsidR="0021400B" w:rsidRPr="006C4ED3" w:rsidRDefault="0021400B" w:rsidP="0021400B">
      <w:pPr>
        <w:pStyle w:val="CodeListingSmall"/>
      </w:pPr>
      <w:r w:rsidRPr="006C4ED3">
        <w:t xml:space="preserve">             myWalletLocationPropertyMBean = (ObjectName) myJMXWrapper.invoke(</w:t>
      </w:r>
    </w:p>
    <w:p w:rsidR="0021400B" w:rsidRPr="006C4ED3" w:rsidRDefault="0021400B" w:rsidP="0021400B">
      <w:pPr>
        <w:pStyle w:val="CodeListingSmall"/>
      </w:pPr>
      <w:r w:rsidRPr="006C4ED3">
        <w:t xml:space="preserve">                     myJDBCDriverParamsPropertiesMBean,</w:t>
      </w:r>
    </w:p>
    <w:p w:rsidR="0021400B" w:rsidRPr="006C4ED3" w:rsidRDefault="0021400B" w:rsidP="0021400B">
      <w:pPr>
        <w:pStyle w:val="CodeListingSmall"/>
      </w:pPr>
      <w:r w:rsidRPr="006C4ED3">
        <w:t xml:space="preserve">                     "createProperty",</w:t>
      </w:r>
    </w:p>
    <w:p w:rsidR="0021400B" w:rsidRPr="006C4ED3" w:rsidRDefault="0021400B" w:rsidP="0021400B">
      <w:pPr>
        <w:pStyle w:val="CodeListingSmall"/>
      </w:pPr>
      <w:r w:rsidRPr="006C4ED3">
        <w:t xml:space="preserve">                     new Object[] {new String("oracle.net.wallet_locatio")},</w:t>
      </w:r>
    </w:p>
    <w:p w:rsidR="0021400B" w:rsidRPr="006C4ED3" w:rsidRDefault="0021400B" w:rsidP="0021400B">
      <w:pPr>
        <w:pStyle w:val="CodeListingSmall"/>
      </w:pPr>
      <w:r w:rsidRPr="006C4ED3">
        <w:t xml:space="preserve">                     new String[] {String.class.getName()});</w:t>
      </w:r>
    </w:p>
    <w:p w:rsidR="0021400B" w:rsidRPr="006C4ED3" w:rsidRDefault="0021400B" w:rsidP="0021400B">
      <w:pPr>
        <w:pStyle w:val="CodeListingSmall"/>
      </w:pPr>
      <w:r w:rsidRPr="006C4ED3">
        <w:t xml:space="preserve">         myJMXWrapper.setAttribute(myWalletLocationPropertyMBean, new Attribute("Value", </w:t>
      </w:r>
    </w:p>
    <w:p w:rsidR="0021400B" w:rsidRPr="006C4ED3" w:rsidRDefault="0021400B" w:rsidP="0021400B">
      <w:pPr>
        <w:pStyle w:val="CodeListingSmall"/>
      </w:pPr>
      <w:r w:rsidRPr="006C4ED3">
        <w:t xml:space="preserve">                     new String(walletlocation)));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p>
    <w:p w:rsidR="0021400B" w:rsidRPr="006C4ED3" w:rsidRDefault="0021400B" w:rsidP="0021400B">
      <w:pPr>
        <w:pStyle w:val="CodeListingSmall"/>
      </w:pPr>
      <w:r w:rsidRPr="006C4ED3">
        <w:t xml:space="preserve">     // Note that in this example it is exactly one cluster, but this does not need to be.</w:t>
      </w:r>
    </w:p>
    <w:p w:rsidR="0021400B" w:rsidRPr="006C4ED3" w:rsidRDefault="0021400B" w:rsidP="0021400B">
      <w:pPr>
        <w:pStyle w:val="CodeListingSmall"/>
      </w:pPr>
      <w:r w:rsidRPr="006C4ED3">
        <w:t xml:space="preserve">     myJMXWrapper.setAttribute(mySystemResourceMBean,new Attribute("Targets",</w:t>
      </w:r>
    </w:p>
    <w:p w:rsidR="0021400B" w:rsidRPr="006C4ED3" w:rsidRDefault="0021400B" w:rsidP="0021400B">
      <w:pPr>
        <w:pStyle w:val="CodeListingSmall"/>
      </w:pPr>
      <w:r w:rsidRPr="006C4ED3">
        <w:t xml:space="preserve">                  new ObjectName[]{new ObjectName("com.bea:Name="+clustername+",Type=Cluster")}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datasource_MBeans</w:t>
      </w:r>
    </w:p>
    <w:p w:rsidR="0021400B" w:rsidRPr="006C4ED3" w:rsidRDefault="0021400B" w:rsidP="0021400B">
      <w:pPr>
        <w:pStyle w:val="CodeListingSmall"/>
      </w:pPr>
      <w:r w:rsidRPr="006C4ED3">
        <w:t>com.bea:Name=MySuperDataSource,Parent=[TestDomain]/JDBCSystemResources[MySuperDataSource],Path=JDBCResource[MySuperDataSource]/InternalProperties,Type=weblogic.j2ee.descriptor.wl.JDBCPropertiesBean</w:t>
      </w:r>
    </w:p>
    <w:p w:rsidR="0021400B" w:rsidRPr="006C4ED3" w:rsidRDefault="0021400B" w:rsidP="0021400B">
      <w:pPr>
        <w:pStyle w:val="CodeListingSmall"/>
      </w:pPr>
      <w:r w:rsidRPr="006C4ED3">
        <w:t xml:space="preserve"> Attribute: Properties   of Type : [Ljavax.management.ObjectName;</w:t>
      </w:r>
    </w:p>
    <w:p w:rsidR="0021400B" w:rsidRPr="006C4ED3" w:rsidRDefault="0021400B" w:rsidP="0021400B">
      <w:pPr>
        <w:pStyle w:val="CodeListingSmall"/>
      </w:pPr>
      <w:r w:rsidRPr="006C4ED3">
        <w:t xml:space="preserve"> Operation: javax.management.ObjectName  lookupProperty(java.lang.String:java.lang.String  )</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javax.management.ObjectName  createProperty(java.lang.String:java.lang.String  )</w:t>
      </w:r>
    </w:p>
    <w:p w:rsidR="0021400B" w:rsidRPr="006C4ED3" w:rsidRDefault="0021400B" w:rsidP="0021400B">
      <w:pPr>
        <w:pStyle w:val="CodeListingSmall"/>
      </w:pPr>
      <w:r w:rsidRPr="006C4ED3">
        <w:t xml:space="preserve"> Operation: java.lang.Void  destroyProperty(weblogic.j2ee.descriptor.wl.JDBCPropertyBean:javax.management.ObjectName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com.bea:Name=MySuperDataSource,Type=JDBCSystemResource</w:t>
      </w:r>
    </w:p>
    <w:p w:rsidR="0021400B" w:rsidRPr="006C4ED3" w:rsidRDefault="0021400B" w:rsidP="0021400B">
      <w:pPr>
        <w:pStyle w:val="CodeListingSmall"/>
      </w:pPr>
      <w:r w:rsidRPr="006C4ED3">
        <w:t xml:space="preserve"> Attribute: Parent   of Type : javax.management.ObjectName</w:t>
      </w:r>
    </w:p>
    <w:p w:rsidR="0021400B" w:rsidRPr="006C4ED3" w:rsidRDefault="0021400B" w:rsidP="0021400B">
      <w:pPr>
        <w:pStyle w:val="CodeListingSmall"/>
      </w:pPr>
      <w:r w:rsidRPr="006C4ED3">
        <w:t xml:space="preserve"> Attribute: Resource   of Type : javax.management.ObjectName</w:t>
      </w:r>
    </w:p>
    <w:p w:rsidR="0021400B" w:rsidRPr="006C4ED3" w:rsidRDefault="0021400B" w:rsidP="0021400B">
      <w:pPr>
        <w:pStyle w:val="CodeListingSmall"/>
      </w:pPr>
      <w:r w:rsidRPr="006C4ED3">
        <w:t xml:space="preserve"> Attribute: Type   of Type : java.lang.String</w:t>
      </w:r>
    </w:p>
    <w:p w:rsidR="0021400B" w:rsidRPr="006C4ED3" w:rsidRDefault="0021400B" w:rsidP="0021400B">
      <w:pPr>
        <w:pStyle w:val="CodeListingSmall"/>
      </w:pPr>
      <w:r w:rsidRPr="006C4ED3">
        <w:t xml:space="preserve"> Attribute: CompatibilityName   of Type : java.lang.String</w:t>
      </w:r>
    </w:p>
    <w:p w:rsidR="0021400B" w:rsidRPr="006C4ED3" w:rsidRDefault="0021400B" w:rsidP="0021400B">
      <w:pPr>
        <w:pStyle w:val="CodeListingSmall"/>
      </w:pPr>
      <w:r w:rsidRPr="006C4ED3">
        <w:t xml:space="preserve"> Attribute: ModuleType   of Type : java.lang.String</w:t>
      </w:r>
    </w:p>
    <w:p w:rsidR="0021400B" w:rsidRPr="006C4ED3" w:rsidRDefault="0021400B" w:rsidP="0021400B">
      <w:pPr>
        <w:pStyle w:val="CodeListingSmall"/>
      </w:pPr>
      <w:r w:rsidRPr="006C4ED3">
        <w:t xml:space="preserve"> Attribute: SourcePath   of Type : java.lang.String</w:t>
      </w:r>
    </w:p>
    <w:p w:rsidR="0021400B" w:rsidRPr="006C4ED3" w:rsidRDefault="0021400B" w:rsidP="0021400B">
      <w:pPr>
        <w:pStyle w:val="CodeListingSmall"/>
      </w:pPr>
      <w:r w:rsidRPr="006C4ED3">
        <w:t xml:space="preserve"> Attribute: JDBCResource   of Type : javax.management.ObjectName</w:t>
      </w:r>
    </w:p>
    <w:p w:rsidR="0021400B" w:rsidRPr="006C4ED3" w:rsidRDefault="0021400B" w:rsidP="0021400B">
      <w:pPr>
        <w:pStyle w:val="CodeListingSmall"/>
      </w:pPr>
      <w:r w:rsidRPr="006C4ED3">
        <w:t xml:space="preserve"> Attribute: DescriptorFileName   of Type : java.lang.String</w:t>
      </w:r>
    </w:p>
    <w:p w:rsidR="0021400B" w:rsidRPr="006C4ED3" w:rsidRDefault="0021400B" w:rsidP="0021400B">
      <w:pPr>
        <w:pStyle w:val="CodeListingSmall"/>
      </w:pPr>
      <w:r w:rsidRPr="006C4ED3">
        <w:t xml:space="preserve"> Attribute: Notes   of Type : java.lang.String</w:t>
      </w:r>
    </w:p>
    <w:p w:rsidR="0021400B" w:rsidRPr="006C4ED3" w:rsidRDefault="0021400B" w:rsidP="0021400B">
      <w:pPr>
        <w:pStyle w:val="CodeListingSmall"/>
      </w:pPr>
      <w:r w:rsidRPr="006C4ED3">
        <w:t xml:space="preserve"> Attribute: Name   of Type : java.lang.String</w:t>
      </w:r>
    </w:p>
    <w:p w:rsidR="0021400B" w:rsidRPr="006C4ED3" w:rsidRDefault="0021400B" w:rsidP="0021400B">
      <w:pPr>
        <w:pStyle w:val="CodeListingSmall"/>
      </w:pPr>
      <w:r w:rsidRPr="006C4ED3">
        <w:t xml:space="preserve"> Attribute: SubDeployments   of Type : [Ljavax.management.ObjectName;</w:t>
      </w:r>
    </w:p>
    <w:p w:rsidR="0021400B" w:rsidRPr="006C4ED3" w:rsidRDefault="0021400B" w:rsidP="0021400B">
      <w:pPr>
        <w:pStyle w:val="CodeListingSmall"/>
      </w:pPr>
      <w:r w:rsidRPr="006C4ED3">
        <w:lastRenderedPageBreak/>
        <w:t xml:space="preserve"> Attribute: DeploymentPrincipalName   of Type : java.lang.String</w:t>
      </w:r>
    </w:p>
    <w:p w:rsidR="0021400B" w:rsidRPr="006C4ED3" w:rsidRDefault="0021400B" w:rsidP="0021400B">
      <w:pPr>
        <w:pStyle w:val="CodeListingSmall"/>
      </w:pPr>
      <w:r w:rsidRPr="006C4ED3">
        <w:t xml:space="preserve"> Attribute: Targets   of Type : [Ljavax.management.ObjectName;</w:t>
      </w:r>
    </w:p>
    <w:p w:rsidR="0021400B" w:rsidRPr="006C4ED3" w:rsidRDefault="0021400B" w:rsidP="0021400B">
      <w:pPr>
        <w:pStyle w:val="CodeListingSmall"/>
      </w:pPr>
      <w:r w:rsidRPr="006C4ED3">
        <w:t xml:space="preserve"> Attribute: DeploymentOrder   of Type : java.lang.Integer</w:t>
      </w:r>
    </w:p>
    <w:p w:rsidR="0021400B" w:rsidRPr="006C4ED3" w:rsidRDefault="0021400B" w:rsidP="0021400B">
      <w:pPr>
        <w:pStyle w:val="CodeListingSmall"/>
      </w:pPr>
      <w:r w:rsidRPr="006C4ED3">
        <w:t xml:space="preserve"> Operation: javax.management.ObjectName  createSubDeployment(name:java.lang.String  )</w:t>
      </w:r>
    </w:p>
    <w:p w:rsidR="0021400B" w:rsidRPr="006C4ED3" w:rsidRDefault="0021400B" w:rsidP="0021400B">
      <w:pPr>
        <w:pStyle w:val="CodeListingSmall"/>
      </w:pPr>
      <w:r w:rsidRPr="006C4ED3">
        <w:t xml:space="preserve"> Operation: java.lang.Void  destroySubDeployment(subDeployment:javax.management.ObjectName  )</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javax.management.ObjectName  lookupSubDeployment(java.lang.String:java.lang.String  )</w:t>
      </w:r>
    </w:p>
    <w:p w:rsidR="0021400B" w:rsidRPr="006C4ED3" w:rsidRDefault="0021400B" w:rsidP="0021400B">
      <w:pPr>
        <w:pStyle w:val="CodeListingSmall"/>
      </w:pPr>
      <w:r w:rsidRPr="006C4ED3">
        <w:t xml:space="preserve"> Operation: java.lang.Void  restoreDefaultValue(attributeName:java.lang.String  )</w:t>
      </w:r>
    </w:p>
    <w:p w:rsidR="0021400B" w:rsidRPr="006C4ED3" w:rsidRDefault="0021400B" w:rsidP="0021400B">
      <w:pPr>
        <w:pStyle w:val="CodeListingSmall"/>
      </w:pPr>
      <w:r w:rsidRPr="006C4ED3">
        <w:t xml:space="preserve"> Operation: java.lang.Void  freezeCurrentValue(attributeName:java.lang.String  )</w:t>
      </w:r>
    </w:p>
    <w:p w:rsidR="0021400B" w:rsidRPr="006C4ED3" w:rsidRDefault="0021400B" w:rsidP="0021400B">
      <w:pPr>
        <w:pStyle w:val="CodeListingSmall"/>
      </w:pPr>
      <w:r w:rsidRPr="006C4ED3">
        <w:t xml:space="preserve"> Operation: java.lang.Void  addTarget(target:javax.management.ObjectName  )</w:t>
      </w:r>
    </w:p>
    <w:p w:rsidR="0021400B" w:rsidRPr="006C4ED3" w:rsidRDefault="0021400B" w:rsidP="0021400B">
      <w:pPr>
        <w:pStyle w:val="CodeListingSmall"/>
      </w:pPr>
      <w:r w:rsidRPr="006C4ED3">
        <w:t xml:space="preserve"> Operation: java.lang.Void  removeTarget(target:javax.management.ObjectName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com.bea:Name=MySuperDataSource,Parent=[TestDomain]/JDBCSystemResources[MySuperDataSource],Path=JDBCResource[MySuperDataSource]/JDBCDriverParams/Properties,Type=weblogic.j2ee.descriptor.wl.JDBCPropertiesBean</w:t>
      </w:r>
    </w:p>
    <w:p w:rsidR="0021400B" w:rsidRPr="006C4ED3" w:rsidRDefault="0021400B" w:rsidP="0021400B">
      <w:pPr>
        <w:pStyle w:val="CodeListingSmall"/>
      </w:pPr>
      <w:r w:rsidRPr="006C4ED3">
        <w:t xml:space="preserve"> Attribute: Properties   of Type : [Ljavax.management.ObjectName;</w:t>
      </w:r>
    </w:p>
    <w:p w:rsidR="0021400B" w:rsidRPr="006C4ED3" w:rsidRDefault="0021400B" w:rsidP="0021400B">
      <w:pPr>
        <w:pStyle w:val="CodeListingSmall"/>
      </w:pPr>
      <w:r w:rsidRPr="006C4ED3">
        <w:t xml:space="preserve"> Operation: javax.management.ObjectName  lookupProperty(java.lang.String:java.lang.String  )</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javax.management.ObjectName  createProperty(java.lang.String:java.lang.String  )</w:t>
      </w:r>
    </w:p>
    <w:p w:rsidR="0021400B" w:rsidRPr="006C4ED3" w:rsidRDefault="0021400B" w:rsidP="0021400B">
      <w:pPr>
        <w:pStyle w:val="CodeListingSmall"/>
      </w:pPr>
      <w:r w:rsidRPr="006C4ED3">
        <w:t xml:space="preserve"> Operation: java.lang.Void  destroyProperty(weblogic.j2ee.descriptor.wl.JDBCPropertyBean:javax.management.ObjectName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r w:rsidRPr="006C4ED3">
        <w:t xml:space="preserve"> Operation: javax.management.ObjectName  createProperty(java.lang.String:java.lang.String  java.lang.String:java.lang.String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com.bea:Name=MySuperDataSource,Parent=[TestDomain]/JDBCSystemResources[MySuperDataSource],Path=JDBCResource[MySuperDataSource]/JDBCDataSourceParams,Type=weblogic.j2ee.descriptor.wl.JDBCDataSourceParamsBean</w:t>
      </w:r>
    </w:p>
    <w:p w:rsidR="0021400B" w:rsidRPr="006C4ED3" w:rsidRDefault="0021400B" w:rsidP="0021400B">
      <w:pPr>
        <w:pStyle w:val="CodeListingSmall"/>
      </w:pPr>
      <w:r w:rsidRPr="006C4ED3">
        <w:t xml:space="preserve"> Attribute: GlobalTransactionsProtocol   of Type : java.lang.String</w:t>
      </w:r>
    </w:p>
    <w:p w:rsidR="0021400B" w:rsidRPr="006C4ED3" w:rsidRDefault="0021400B" w:rsidP="0021400B">
      <w:pPr>
        <w:pStyle w:val="CodeListingSmall"/>
      </w:pPr>
      <w:r w:rsidRPr="006C4ED3">
        <w:t xml:space="preserve"> Attribute: RowPrefetch   of Type : java.lang.Boolean</w:t>
      </w:r>
    </w:p>
    <w:p w:rsidR="0021400B" w:rsidRPr="006C4ED3" w:rsidRDefault="0021400B" w:rsidP="0021400B">
      <w:pPr>
        <w:pStyle w:val="CodeListingSmall"/>
      </w:pPr>
      <w:r w:rsidRPr="006C4ED3">
        <w:t xml:space="preserve"> Attribute: RowPrefetchSize   of Type : java.lang.Integer</w:t>
      </w:r>
    </w:p>
    <w:p w:rsidR="0021400B" w:rsidRPr="006C4ED3" w:rsidRDefault="0021400B" w:rsidP="0021400B">
      <w:pPr>
        <w:pStyle w:val="CodeListingSmall"/>
      </w:pPr>
      <w:r w:rsidRPr="006C4ED3">
        <w:t xml:space="preserve"> Attribute: JNDINames   of Type : [Ljava.lang.String;</w:t>
      </w:r>
    </w:p>
    <w:p w:rsidR="0021400B" w:rsidRPr="006C4ED3" w:rsidRDefault="0021400B" w:rsidP="0021400B">
      <w:pPr>
        <w:pStyle w:val="CodeListingSmall"/>
      </w:pPr>
      <w:r w:rsidRPr="006C4ED3">
        <w:t xml:space="preserve"> Attribute: AlgorithmType   of Type : java.lang.String</w:t>
      </w:r>
    </w:p>
    <w:p w:rsidR="0021400B" w:rsidRPr="006C4ED3" w:rsidRDefault="0021400B" w:rsidP="0021400B">
      <w:pPr>
        <w:pStyle w:val="CodeListingSmall"/>
      </w:pPr>
      <w:r w:rsidRPr="006C4ED3">
        <w:t xml:space="preserve"> Attribute: ConnectionPoolFailoverCallbackHandler   of Type : java.lang.String</w:t>
      </w:r>
    </w:p>
    <w:p w:rsidR="0021400B" w:rsidRPr="006C4ED3" w:rsidRDefault="0021400B" w:rsidP="0021400B">
      <w:pPr>
        <w:pStyle w:val="CodeListingSmall"/>
      </w:pPr>
      <w:r w:rsidRPr="006C4ED3">
        <w:t xml:space="preserve"> Attribute: StreamChunkSize   of Type : java.lang.Integer</w:t>
      </w:r>
    </w:p>
    <w:p w:rsidR="0021400B" w:rsidRPr="006C4ED3" w:rsidRDefault="0021400B" w:rsidP="0021400B">
      <w:pPr>
        <w:pStyle w:val="CodeListingSmall"/>
      </w:pPr>
      <w:r w:rsidRPr="006C4ED3">
        <w:t xml:space="preserve"> Attribute: KeepConnAfterGlobalTx   of Type : java.lang.Boolean</w:t>
      </w:r>
    </w:p>
    <w:p w:rsidR="0021400B" w:rsidRPr="006C4ED3" w:rsidRDefault="0021400B" w:rsidP="0021400B">
      <w:pPr>
        <w:pStyle w:val="CodeListingSmall"/>
      </w:pPr>
      <w:r w:rsidRPr="006C4ED3">
        <w:t xml:space="preserve"> Attribute: KeepConnAfterLocalTx   of Type : java.lang.Boolean</w:t>
      </w:r>
    </w:p>
    <w:p w:rsidR="0021400B" w:rsidRPr="006C4ED3" w:rsidRDefault="0021400B" w:rsidP="0021400B">
      <w:pPr>
        <w:pStyle w:val="CodeListingSmall"/>
      </w:pPr>
      <w:r w:rsidRPr="006C4ED3">
        <w:t xml:space="preserve"> Attribute: FailoverRequestIfBusy   of Type : java.lang.Boolean</w:t>
      </w:r>
    </w:p>
    <w:p w:rsidR="0021400B" w:rsidRPr="006C4ED3" w:rsidRDefault="0021400B" w:rsidP="0021400B">
      <w:pPr>
        <w:pStyle w:val="CodeListingSmall"/>
      </w:pPr>
      <w:r w:rsidRPr="006C4ED3">
        <w:t xml:space="preserve"> Attribute: DataSourceList   of Type : java.lang.String</w:t>
      </w:r>
    </w:p>
    <w:p w:rsidR="0021400B" w:rsidRPr="006C4ED3" w:rsidRDefault="0021400B" w:rsidP="0021400B">
      <w:pPr>
        <w:pStyle w:val="CodeListingSmall"/>
      </w:pPr>
      <w:r w:rsidRPr="006C4ED3">
        <w:t xml:space="preserve"> Attribute: Scope   of Type : java.lang.String</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java.lang.Void  addJNDIName(java.lang.String:java.lang.String  )</w:t>
      </w:r>
    </w:p>
    <w:p w:rsidR="0021400B" w:rsidRPr="006C4ED3" w:rsidRDefault="0021400B" w:rsidP="0021400B">
      <w:pPr>
        <w:pStyle w:val="CodeListingSmall"/>
      </w:pPr>
      <w:r w:rsidRPr="006C4ED3">
        <w:t xml:space="preserve"> Operation: java.lang.Void  removeJNDIName(java.lang.String:java.lang.String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com.bea:Name=MySuperDataSource,Parent=[TestDomain]/JDBCSystemResources[MySuperDataSource],Path=JDBCResource[MySuperDataSource]/JDBCConnectionPoolParams,Type=weblogic.j2ee.descriptor.wl.JDBCConnectionPoolParamsBean</w:t>
      </w:r>
    </w:p>
    <w:p w:rsidR="0021400B" w:rsidRPr="006C4ED3" w:rsidRDefault="0021400B" w:rsidP="0021400B">
      <w:pPr>
        <w:pStyle w:val="CodeListingSmall"/>
      </w:pPr>
      <w:r w:rsidRPr="006C4ED3">
        <w:t xml:space="preserve"> Attribute: ProfileType   of Type : java.lang.Integer</w:t>
      </w:r>
    </w:p>
    <w:p w:rsidR="0021400B" w:rsidRPr="006C4ED3" w:rsidRDefault="0021400B" w:rsidP="0021400B">
      <w:pPr>
        <w:pStyle w:val="CodeListingSmall"/>
      </w:pPr>
      <w:r w:rsidRPr="006C4ED3">
        <w:t xml:space="preserve"> Attribute: ConnectionHarvestTriggerCount   of Type : java.lang.Integer</w:t>
      </w:r>
    </w:p>
    <w:p w:rsidR="0021400B" w:rsidRPr="006C4ED3" w:rsidRDefault="0021400B" w:rsidP="0021400B">
      <w:pPr>
        <w:pStyle w:val="CodeListingSmall"/>
      </w:pPr>
      <w:r w:rsidRPr="006C4ED3">
        <w:t xml:space="preserve"> Attribute: StatementCacheSize   of Type : java.lang.Integer</w:t>
      </w:r>
    </w:p>
    <w:p w:rsidR="0021400B" w:rsidRPr="006C4ED3" w:rsidRDefault="0021400B" w:rsidP="0021400B">
      <w:pPr>
        <w:pStyle w:val="CodeListingSmall"/>
      </w:pPr>
      <w:r w:rsidRPr="006C4ED3">
        <w:t xml:space="preserve"> Attribute: TestConnectionsOnReserve   of Type : java.lang.Boolean</w:t>
      </w:r>
    </w:p>
    <w:p w:rsidR="0021400B" w:rsidRPr="006C4ED3" w:rsidRDefault="0021400B" w:rsidP="0021400B">
      <w:pPr>
        <w:pStyle w:val="CodeListingSmall"/>
      </w:pPr>
      <w:r w:rsidRPr="006C4ED3">
        <w:t xml:space="preserve"> Attribute: RemoveInfectedConnections   of Type : java.lang.Boolean</w:t>
      </w:r>
    </w:p>
    <w:p w:rsidR="0021400B" w:rsidRPr="006C4ED3" w:rsidRDefault="0021400B" w:rsidP="0021400B">
      <w:pPr>
        <w:pStyle w:val="CodeListingSmall"/>
      </w:pPr>
      <w:r w:rsidRPr="006C4ED3">
        <w:t xml:space="preserve"> Attribute: WrapTypes   of Type : java.lang.Boolean</w:t>
      </w:r>
    </w:p>
    <w:p w:rsidR="0021400B" w:rsidRPr="006C4ED3" w:rsidRDefault="0021400B" w:rsidP="0021400B">
      <w:pPr>
        <w:pStyle w:val="CodeListingSmall"/>
      </w:pPr>
      <w:r w:rsidRPr="006C4ED3">
        <w:t xml:space="preserve"> Attribute: FatalErrorCodes   of Type : java.lang.String</w:t>
      </w:r>
    </w:p>
    <w:p w:rsidR="0021400B" w:rsidRPr="006C4ED3" w:rsidRDefault="0021400B" w:rsidP="0021400B">
      <w:pPr>
        <w:pStyle w:val="CodeListingSmall"/>
      </w:pPr>
      <w:r w:rsidRPr="006C4ED3">
        <w:t xml:space="preserve"> Attribute: InactiveConnectionTimeoutSeconds   of Type : java.lang.Integer</w:t>
      </w:r>
    </w:p>
    <w:p w:rsidR="0021400B" w:rsidRPr="006C4ED3" w:rsidRDefault="0021400B" w:rsidP="0021400B">
      <w:pPr>
        <w:pStyle w:val="CodeListingSmall"/>
      </w:pPr>
      <w:r w:rsidRPr="006C4ED3">
        <w:t xml:space="preserve"> Attribute: TestTableName   of Type : java.lang.String</w:t>
      </w:r>
    </w:p>
    <w:p w:rsidR="0021400B" w:rsidRPr="006C4ED3" w:rsidRDefault="0021400B" w:rsidP="0021400B">
      <w:pPr>
        <w:pStyle w:val="CodeListingSmall"/>
      </w:pPr>
      <w:r w:rsidRPr="006C4ED3">
        <w:t xml:space="preserve"> Attribute: LoginDelaySeconds   of Type : java.lang.Integer</w:t>
      </w:r>
    </w:p>
    <w:p w:rsidR="0021400B" w:rsidRPr="006C4ED3" w:rsidRDefault="0021400B" w:rsidP="0021400B">
      <w:pPr>
        <w:pStyle w:val="CodeListingSmall"/>
      </w:pPr>
      <w:r w:rsidRPr="006C4ED3">
        <w:t xml:space="preserve"> Attribute: PinnedToThread   of Type : java.lang.Boolean</w:t>
      </w:r>
    </w:p>
    <w:p w:rsidR="0021400B" w:rsidRPr="006C4ED3" w:rsidRDefault="0021400B" w:rsidP="0021400B">
      <w:pPr>
        <w:pStyle w:val="CodeListingSmall"/>
      </w:pPr>
      <w:r w:rsidRPr="006C4ED3">
        <w:t xml:space="preserve"> Attribute: ConnectionHarvestMaxCount   of Type : java.lang.Integer</w:t>
      </w:r>
    </w:p>
    <w:p w:rsidR="0021400B" w:rsidRPr="006C4ED3" w:rsidRDefault="0021400B" w:rsidP="0021400B">
      <w:pPr>
        <w:pStyle w:val="CodeListingSmall"/>
      </w:pPr>
      <w:r w:rsidRPr="006C4ED3">
        <w:t xml:space="preserve"> Attribute: IgnoreInUseConnectionsEnabled   of Type : java.lang.Boolean</w:t>
      </w:r>
    </w:p>
    <w:p w:rsidR="0021400B" w:rsidRPr="006C4ED3" w:rsidRDefault="0021400B" w:rsidP="0021400B">
      <w:pPr>
        <w:pStyle w:val="CodeListingSmall"/>
      </w:pPr>
      <w:r w:rsidRPr="006C4ED3">
        <w:t xml:space="preserve"> Attribute: SecondsToTrustAnIdlePoolConnection   of Type : java.lang.Integer</w:t>
      </w:r>
    </w:p>
    <w:p w:rsidR="0021400B" w:rsidRPr="006C4ED3" w:rsidRDefault="0021400B" w:rsidP="0021400B">
      <w:pPr>
        <w:pStyle w:val="CodeListingSmall"/>
      </w:pPr>
      <w:r w:rsidRPr="006C4ED3">
        <w:t xml:space="preserve"> Attribute: DriverInterceptor   of Type : java.lang.String</w:t>
      </w:r>
    </w:p>
    <w:p w:rsidR="0021400B" w:rsidRPr="006C4ED3" w:rsidRDefault="0021400B" w:rsidP="0021400B">
      <w:pPr>
        <w:pStyle w:val="CodeListingSmall"/>
      </w:pPr>
      <w:r w:rsidRPr="006C4ED3">
        <w:t xml:space="preserve"> Attribute: ConnectionReserveTimeoutSeconds   of Type : java.lang.Integer</w:t>
      </w:r>
    </w:p>
    <w:p w:rsidR="0021400B" w:rsidRPr="006C4ED3" w:rsidRDefault="0021400B" w:rsidP="0021400B">
      <w:pPr>
        <w:pStyle w:val="CodeListingSmall"/>
      </w:pPr>
      <w:r w:rsidRPr="006C4ED3">
        <w:t xml:space="preserve"> Attribute: JDBCXADebugLevel   of Type : java.lang.Integer</w:t>
      </w:r>
    </w:p>
    <w:p w:rsidR="0021400B" w:rsidRPr="006C4ED3" w:rsidRDefault="0021400B" w:rsidP="0021400B">
      <w:pPr>
        <w:pStyle w:val="CodeListingSmall"/>
      </w:pPr>
      <w:r w:rsidRPr="006C4ED3">
        <w:t xml:space="preserve"> Attribute: TestFrequencySeconds   of Type : java.lang.Integer</w:t>
      </w:r>
    </w:p>
    <w:p w:rsidR="0021400B" w:rsidRPr="006C4ED3" w:rsidRDefault="0021400B" w:rsidP="0021400B">
      <w:pPr>
        <w:pStyle w:val="CodeListingSmall"/>
      </w:pPr>
      <w:r w:rsidRPr="006C4ED3">
        <w:t xml:space="preserve"> Attribute: ShrinkFrequencySeconds   of Type : java.lang.Integer</w:t>
      </w:r>
    </w:p>
    <w:p w:rsidR="0021400B" w:rsidRPr="006C4ED3" w:rsidRDefault="0021400B" w:rsidP="0021400B">
      <w:pPr>
        <w:pStyle w:val="CodeListingSmall"/>
      </w:pPr>
      <w:r w:rsidRPr="006C4ED3">
        <w:t xml:space="preserve"> Attribute: StatementTimeout   of Type : java.lang.Integer</w:t>
      </w:r>
    </w:p>
    <w:p w:rsidR="0021400B" w:rsidRPr="006C4ED3" w:rsidRDefault="0021400B" w:rsidP="0021400B">
      <w:pPr>
        <w:pStyle w:val="CodeListingSmall"/>
      </w:pPr>
      <w:r w:rsidRPr="006C4ED3">
        <w:t xml:space="preserve"> Attribute: MaxCapacity   of Type : java.lang.Integer</w:t>
      </w:r>
    </w:p>
    <w:p w:rsidR="0021400B" w:rsidRPr="006C4ED3" w:rsidRDefault="0021400B" w:rsidP="0021400B">
      <w:pPr>
        <w:pStyle w:val="CodeListingSmall"/>
      </w:pPr>
      <w:r w:rsidRPr="006C4ED3">
        <w:t xml:space="preserve"> Attribute: MinCapacity   of Type : java.lang.Integer</w:t>
      </w:r>
    </w:p>
    <w:p w:rsidR="0021400B" w:rsidRPr="006C4ED3" w:rsidRDefault="0021400B" w:rsidP="0021400B">
      <w:pPr>
        <w:pStyle w:val="CodeListingSmall"/>
      </w:pPr>
      <w:r w:rsidRPr="006C4ED3">
        <w:t xml:space="preserve"> Attribute: CredentialMappingEnabled   of Type : java.lang.Boolean</w:t>
      </w:r>
    </w:p>
    <w:p w:rsidR="0021400B" w:rsidRPr="006C4ED3" w:rsidRDefault="0021400B" w:rsidP="0021400B">
      <w:pPr>
        <w:pStyle w:val="CodeListingSmall"/>
      </w:pPr>
      <w:r w:rsidRPr="006C4ED3">
        <w:t xml:space="preserve"> Attribute: ConnectionLabelingCallback   of Type : java.lang.String</w:t>
      </w:r>
    </w:p>
    <w:p w:rsidR="0021400B" w:rsidRPr="006C4ED3" w:rsidRDefault="0021400B" w:rsidP="0021400B">
      <w:pPr>
        <w:pStyle w:val="CodeListingSmall"/>
      </w:pPr>
      <w:r w:rsidRPr="006C4ED3">
        <w:t xml:space="preserve"> Attribute: HighestNumWaiters   of Type : java.lang.Integer</w:t>
      </w:r>
    </w:p>
    <w:p w:rsidR="0021400B" w:rsidRPr="006C4ED3" w:rsidRDefault="0021400B" w:rsidP="0021400B">
      <w:pPr>
        <w:pStyle w:val="CodeListingSmall"/>
      </w:pPr>
      <w:r w:rsidRPr="006C4ED3">
        <w:t xml:space="preserve"> Attribute: IdentityBasedConnectionPoolingEnabled   of Type : java.lang.Boolean</w:t>
      </w:r>
    </w:p>
    <w:p w:rsidR="0021400B" w:rsidRPr="006C4ED3" w:rsidRDefault="0021400B" w:rsidP="0021400B">
      <w:pPr>
        <w:pStyle w:val="CodeListingSmall"/>
      </w:pPr>
      <w:r w:rsidRPr="006C4ED3">
        <w:t xml:space="preserve"> Attribute: InitSql   of Type : java.lang.String</w:t>
      </w:r>
    </w:p>
    <w:p w:rsidR="0021400B" w:rsidRPr="006C4ED3" w:rsidRDefault="0021400B" w:rsidP="0021400B">
      <w:pPr>
        <w:pStyle w:val="CodeListingSmall"/>
      </w:pPr>
      <w:r w:rsidRPr="006C4ED3">
        <w:t xml:space="preserve"> Attribute: InitialCapacity   of Type : java.lang.Integer</w:t>
      </w:r>
    </w:p>
    <w:p w:rsidR="0021400B" w:rsidRPr="006C4ED3" w:rsidRDefault="0021400B" w:rsidP="0021400B">
      <w:pPr>
        <w:pStyle w:val="CodeListingSmall"/>
      </w:pPr>
      <w:r w:rsidRPr="006C4ED3">
        <w:lastRenderedPageBreak/>
        <w:t xml:space="preserve"> Attribute: StatementCacheType   of Type : java.lang.String</w:t>
      </w:r>
    </w:p>
    <w:p w:rsidR="0021400B" w:rsidRPr="006C4ED3" w:rsidRDefault="0021400B" w:rsidP="0021400B">
      <w:pPr>
        <w:pStyle w:val="CodeListingSmall"/>
      </w:pPr>
      <w:r w:rsidRPr="006C4ED3">
        <w:t xml:space="preserve"> Attribute: ConnectionCreationRetryFrequencySeconds   of Type : java.lang.Integer</w:t>
      </w:r>
    </w:p>
    <w:p w:rsidR="0021400B" w:rsidRPr="006C4ED3" w:rsidRDefault="0021400B" w:rsidP="0021400B">
      <w:pPr>
        <w:pStyle w:val="CodeListingSmall"/>
      </w:pPr>
      <w:r w:rsidRPr="006C4ED3">
        <w:t xml:space="preserve"> Attribute: CapacityIncrement   of Type : java.lang.Integer</w:t>
      </w:r>
    </w:p>
    <w:p w:rsidR="0021400B" w:rsidRPr="006C4ED3" w:rsidRDefault="0021400B" w:rsidP="0021400B">
      <w:pPr>
        <w:pStyle w:val="CodeListingSmall"/>
      </w:pPr>
      <w:r w:rsidRPr="006C4ED3">
        <w:t xml:space="preserve"> Attribute: ProfileHarvestFrequencySeconds   of Type : java.lang.Integer</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com.bea:Name=MySuperDataSource,Parent=[TestDomain]/JDBCSystemResources[MySuperDataSource],Path=JDBCResource,Type=weblogic.j2ee.descriptor.wl.JDBCDataSourceBean</w:t>
      </w:r>
    </w:p>
    <w:p w:rsidR="0021400B" w:rsidRPr="006C4ED3" w:rsidRDefault="0021400B" w:rsidP="0021400B">
      <w:pPr>
        <w:pStyle w:val="CodeListingSmall"/>
      </w:pPr>
      <w:r w:rsidRPr="006C4ED3">
        <w:t xml:space="preserve"> Attribute: JDBCDataSourceParams   of Type : javax.management.ObjectName</w:t>
      </w:r>
    </w:p>
    <w:p w:rsidR="0021400B" w:rsidRPr="006C4ED3" w:rsidRDefault="0021400B" w:rsidP="0021400B">
      <w:pPr>
        <w:pStyle w:val="CodeListingSmall"/>
      </w:pPr>
      <w:r w:rsidRPr="006C4ED3">
        <w:t xml:space="preserve"> Attribute: JDBCDriverParams   of Type : javax.management.ObjectName</w:t>
      </w:r>
    </w:p>
    <w:p w:rsidR="0021400B" w:rsidRPr="006C4ED3" w:rsidRDefault="0021400B" w:rsidP="0021400B">
      <w:pPr>
        <w:pStyle w:val="CodeListingSmall"/>
      </w:pPr>
      <w:r w:rsidRPr="006C4ED3">
        <w:t xml:space="preserve"> Attribute: InternalProperties   of Type : javax.management.ObjectName</w:t>
      </w:r>
    </w:p>
    <w:p w:rsidR="0021400B" w:rsidRPr="006C4ED3" w:rsidRDefault="0021400B" w:rsidP="0021400B">
      <w:pPr>
        <w:pStyle w:val="CodeListingSmall"/>
      </w:pPr>
      <w:r w:rsidRPr="006C4ED3">
        <w:t xml:space="preserve"> Attribute: Name   of Type : java.lang.String</w:t>
      </w:r>
    </w:p>
    <w:p w:rsidR="0021400B" w:rsidRPr="006C4ED3" w:rsidRDefault="0021400B" w:rsidP="0021400B">
      <w:pPr>
        <w:pStyle w:val="CodeListingSmall"/>
      </w:pPr>
      <w:r w:rsidRPr="006C4ED3">
        <w:t xml:space="preserve"> Attribute: JDBCXAParams   of Type : javax.management.ObjectName</w:t>
      </w:r>
    </w:p>
    <w:p w:rsidR="0021400B" w:rsidRPr="006C4ED3" w:rsidRDefault="0021400B" w:rsidP="0021400B">
      <w:pPr>
        <w:pStyle w:val="CodeListingSmall"/>
      </w:pPr>
      <w:r w:rsidRPr="006C4ED3">
        <w:t xml:space="preserve"> Attribute: JDBCConnectionPoolParams   of Type : javax.management.ObjectName</w:t>
      </w:r>
    </w:p>
    <w:p w:rsidR="0021400B" w:rsidRPr="006C4ED3" w:rsidRDefault="0021400B" w:rsidP="0021400B">
      <w:pPr>
        <w:pStyle w:val="CodeListingSmall"/>
      </w:pPr>
      <w:r w:rsidRPr="006C4ED3">
        <w:t xml:space="preserve"> Attribute: JDBCOracleParams   of Type : javax.management.ObjectName</w:t>
      </w:r>
    </w:p>
    <w:p w:rsidR="0021400B" w:rsidRPr="006C4ED3" w:rsidRDefault="0021400B" w:rsidP="0021400B">
      <w:pPr>
        <w:pStyle w:val="CodeListingSmall"/>
      </w:pPr>
      <w:r w:rsidRPr="006C4ED3">
        <w:t xml:space="preserve"> Attribute: Version   of Type : java.lang.String</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com.bea:Name=MySuperDataSource,Parent=[TestDomain]/JDBCSystemResources[MySuperDataSource],Path=JDBCResource[MySuperDataSource]/JDBCDriverParams,Type=weblogic.j2ee.descriptor.wl.JDBCDriverParamsBean</w:t>
      </w:r>
    </w:p>
    <w:p w:rsidR="0021400B" w:rsidRPr="006C4ED3" w:rsidRDefault="0021400B" w:rsidP="0021400B">
      <w:pPr>
        <w:pStyle w:val="CodeListingSmall"/>
      </w:pPr>
      <w:r w:rsidRPr="006C4ED3">
        <w:t xml:space="preserve"> Attribute: PasswordEncrypted   of Type : [B</w:t>
      </w:r>
    </w:p>
    <w:p w:rsidR="0021400B" w:rsidRPr="006C4ED3" w:rsidRDefault="0021400B" w:rsidP="0021400B">
      <w:pPr>
        <w:pStyle w:val="CodeListingSmall"/>
      </w:pPr>
      <w:r w:rsidRPr="006C4ED3">
        <w:t xml:space="preserve"> Attribute: UsePasswordIndirection   of Type : java.lang.Boolean</w:t>
      </w:r>
    </w:p>
    <w:p w:rsidR="0021400B" w:rsidRPr="006C4ED3" w:rsidRDefault="0021400B" w:rsidP="0021400B">
      <w:pPr>
        <w:pStyle w:val="CodeListingSmall"/>
      </w:pPr>
      <w:r w:rsidRPr="006C4ED3">
        <w:t xml:space="preserve"> Attribute: Password   of Type : java.lang.String</w:t>
      </w:r>
    </w:p>
    <w:p w:rsidR="0021400B" w:rsidRPr="006C4ED3" w:rsidRDefault="0021400B" w:rsidP="0021400B">
      <w:pPr>
        <w:pStyle w:val="CodeListingSmall"/>
      </w:pPr>
      <w:r w:rsidRPr="006C4ED3">
        <w:t xml:space="preserve"> Attribute: DriverName   of Type : java.lang.String</w:t>
      </w:r>
    </w:p>
    <w:p w:rsidR="0021400B" w:rsidRPr="006C4ED3" w:rsidRDefault="0021400B" w:rsidP="0021400B">
      <w:pPr>
        <w:pStyle w:val="CodeListingSmall"/>
      </w:pPr>
      <w:r w:rsidRPr="006C4ED3">
        <w:t xml:space="preserve"> Attribute: Properties   of Type : javax.management.ObjectName</w:t>
      </w:r>
    </w:p>
    <w:p w:rsidR="0021400B" w:rsidRPr="006C4ED3" w:rsidRDefault="0021400B" w:rsidP="0021400B">
      <w:pPr>
        <w:pStyle w:val="CodeListingSmall"/>
      </w:pPr>
      <w:r w:rsidRPr="006C4ED3">
        <w:t xml:space="preserve"> Attribute: UseXaDataSourceInterface   of Type : java.lang.Boolean</w:t>
      </w:r>
    </w:p>
    <w:p w:rsidR="0021400B" w:rsidRPr="006C4ED3" w:rsidRDefault="0021400B" w:rsidP="0021400B">
      <w:pPr>
        <w:pStyle w:val="CodeListingSmall"/>
      </w:pPr>
      <w:r w:rsidRPr="006C4ED3">
        <w:t xml:space="preserve"> Attribute: Url   of Type : java.lang.String</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r w:rsidRPr="006C4ED3">
        <w:t>com.bea:Name=AdminServer,Server=AdminServer,Type=WLDFServerDiagnostic</w:t>
      </w:r>
    </w:p>
    <w:p w:rsidR="0021400B" w:rsidRPr="006C4ED3" w:rsidRDefault="0021400B" w:rsidP="0021400B">
      <w:pPr>
        <w:pStyle w:val="CodeListingSmall"/>
      </w:pPr>
    </w:p>
    <w:p w:rsidR="0021400B" w:rsidRPr="006C4ED3" w:rsidRDefault="0021400B" w:rsidP="0021400B">
      <w:pPr>
        <w:pStyle w:val="CodeListingSmall"/>
      </w:pPr>
      <w:r w:rsidRPr="006C4ED3">
        <w:t>com.bea:Name=MySuperDataSource,Parent=[TestDomain]/JDBCSystemResources[MySuperDataSource],Path=JDBCResource[MySuperDataSource]/JDBCOracleParams,Type=weblogic.j2ee.descriptor.wl.JDBCOracleParamsBean</w:t>
      </w:r>
    </w:p>
    <w:p w:rsidR="0021400B" w:rsidRPr="006C4ED3" w:rsidRDefault="0021400B" w:rsidP="0021400B">
      <w:pPr>
        <w:pStyle w:val="CodeListingSmall"/>
      </w:pPr>
      <w:r w:rsidRPr="006C4ED3">
        <w:t xml:space="preserve"> Attribute: OnsWalletFile   of Type : java.lang.String</w:t>
      </w:r>
    </w:p>
    <w:p w:rsidR="0021400B" w:rsidRPr="006C4ED3" w:rsidRDefault="0021400B" w:rsidP="0021400B">
      <w:pPr>
        <w:pStyle w:val="CodeListingSmall"/>
      </w:pPr>
      <w:r w:rsidRPr="006C4ED3">
        <w:t xml:space="preserve"> Attribute: ConnectionInitializationCallback   of Type : java.lang.String</w:t>
      </w:r>
    </w:p>
    <w:p w:rsidR="0021400B" w:rsidRPr="006C4ED3" w:rsidRDefault="0021400B" w:rsidP="0021400B">
      <w:pPr>
        <w:pStyle w:val="CodeListingSmall"/>
      </w:pPr>
      <w:r w:rsidRPr="006C4ED3">
        <w:t xml:space="preserve"> Attribute: FanEnabled   of Type : java.lang.Boolean</w:t>
      </w:r>
    </w:p>
    <w:p w:rsidR="0021400B" w:rsidRPr="006C4ED3" w:rsidRDefault="0021400B" w:rsidP="0021400B">
      <w:pPr>
        <w:pStyle w:val="CodeListingSmall"/>
      </w:pPr>
      <w:r w:rsidRPr="006C4ED3">
        <w:t xml:space="preserve"> Attribute: OnsNodeList   of Type : java.lang.String</w:t>
      </w:r>
    </w:p>
    <w:p w:rsidR="0021400B" w:rsidRPr="006C4ED3" w:rsidRDefault="0021400B" w:rsidP="0021400B">
      <w:pPr>
        <w:pStyle w:val="CodeListingSmall"/>
      </w:pPr>
      <w:r w:rsidRPr="006C4ED3">
        <w:t xml:space="preserve"> Attribute: UseDatabaseCredentials   of Type : java.lang.Boolean</w:t>
      </w:r>
    </w:p>
    <w:p w:rsidR="0021400B" w:rsidRPr="006C4ED3" w:rsidRDefault="0021400B" w:rsidP="0021400B">
      <w:pPr>
        <w:pStyle w:val="CodeListingSmall"/>
      </w:pPr>
      <w:r w:rsidRPr="006C4ED3">
        <w:t xml:space="preserve"> Attribute: OracleProxySession   of Type : java.lang.Boolean</w:t>
      </w:r>
    </w:p>
    <w:p w:rsidR="0021400B" w:rsidRPr="006C4ED3" w:rsidRDefault="0021400B" w:rsidP="0021400B">
      <w:pPr>
        <w:pStyle w:val="CodeListingSmall"/>
      </w:pPr>
      <w:r w:rsidRPr="006C4ED3">
        <w:t xml:space="preserve"> Attribute: OracleEnableJavaNetFastPath   of Type : java.lang.Boolean</w:t>
      </w:r>
    </w:p>
    <w:p w:rsidR="0021400B" w:rsidRPr="006C4ED3" w:rsidRDefault="0021400B" w:rsidP="0021400B">
      <w:pPr>
        <w:pStyle w:val="CodeListingSmall"/>
      </w:pPr>
      <w:r w:rsidRPr="006C4ED3">
        <w:t xml:space="preserve"> Attribute: OnsWalletPasswordEncrypted   of Type : [B</w:t>
      </w:r>
    </w:p>
    <w:p w:rsidR="0021400B" w:rsidRPr="006C4ED3" w:rsidRDefault="0021400B" w:rsidP="0021400B">
      <w:pPr>
        <w:pStyle w:val="CodeListingSmall"/>
      </w:pPr>
      <w:r w:rsidRPr="006C4ED3">
        <w:t xml:space="preserve"> Attribute: OracleOptimizeUtf8Conversion   of Type : java.lang.Boolean</w:t>
      </w:r>
    </w:p>
    <w:p w:rsidR="0021400B" w:rsidRPr="006C4ED3" w:rsidRDefault="0021400B" w:rsidP="0021400B">
      <w:pPr>
        <w:pStyle w:val="CodeListingSmall"/>
      </w:pPr>
      <w:r w:rsidRPr="006C4ED3">
        <w:t xml:space="preserve"> Attribute: OnsWalletPassword   of Type : java.lang.String</w:t>
      </w:r>
    </w:p>
    <w:p w:rsidR="0021400B" w:rsidRPr="006C4ED3" w:rsidRDefault="0021400B" w:rsidP="0021400B">
      <w:pPr>
        <w:pStyle w:val="CodeListingSmall"/>
      </w:pPr>
      <w:r w:rsidRPr="006C4ED3">
        <w:t xml:space="preserve"> Attribute: AffinityPolicy   of Type : java.lang.String</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p>
    <w:p w:rsidR="0021400B" w:rsidRPr="006C4ED3" w:rsidRDefault="0021400B" w:rsidP="0021400B">
      <w:pPr>
        <w:pStyle w:val="CodeListingSmall"/>
      </w:pPr>
      <w:r w:rsidRPr="006C4ED3">
        <w:t>com.bea:Name=user,Parent=[TestDomain]/JDBCSystemResources[MySuperDataSource],Path=JDBCResource[MySuperDataSource]/JDBCDriverParams/Properties/Properties[user],Type=weblogic.j2ee.descriptor.wl.JDBCPropertyBean</w:t>
      </w:r>
    </w:p>
    <w:p w:rsidR="0021400B" w:rsidRPr="006C4ED3" w:rsidRDefault="0021400B" w:rsidP="0021400B">
      <w:pPr>
        <w:pStyle w:val="CodeListingSmall"/>
      </w:pPr>
      <w:r w:rsidRPr="006C4ED3">
        <w:t xml:space="preserve"> Attribute: Value   of Type : java.lang.String</w:t>
      </w:r>
    </w:p>
    <w:p w:rsidR="0021400B" w:rsidRPr="006C4ED3" w:rsidRDefault="0021400B" w:rsidP="0021400B">
      <w:pPr>
        <w:pStyle w:val="CodeListingSmall"/>
      </w:pPr>
      <w:r w:rsidRPr="006C4ED3">
        <w:t xml:space="preserve"> Attribute: SysPropValue   of Type : java.lang.String</w:t>
      </w:r>
    </w:p>
    <w:p w:rsidR="0021400B" w:rsidRPr="006C4ED3" w:rsidRDefault="0021400B" w:rsidP="0021400B">
      <w:pPr>
        <w:pStyle w:val="CodeListingSmall"/>
      </w:pPr>
      <w:r w:rsidRPr="006C4ED3">
        <w:t xml:space="preserve"> Attribute: Name   of Type : java.lang.String</w:t>
      </w:r>
    </w:p>
    <w:p w:rsidR="0021400B" w:rsidRPr="006C4ED3" w:rsidRDefault="0021400B" w:rsidP="0021400B">
      <w:pPr>
        <w:pStyle w:val="CodeListingSmall"/>
      </w:pPr>
      <w:r w:rsidRPr="006C4ED3">
        <w:t xml:space="preserve"> Operation: java.lang.Boolean  isSet(propertyName:java.lang.String  )</w:t>
      </w:r>
    </w:p>
    <w:p w:rsidR="0021400B" w:rsidRPr="006C4ED3" w:rsidRDefault="0021400B" w:rsidP="0021400B">
      <w:pPr>
        <w:pStyle w:val="CodeListingSmall"/>
      </w:pPr>
      <w:r w:rsidRPr="006C4ED3">
        <w:t xml:space="preserve"> Operation: java.lang.Void  unSet(propertyName:java.lang.String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com.bea:Name=MySuperDataSource,Parent=[TestDomain]/JDBCSystemResources[MySuperDataSource],Path=JDBCResource[MySuperDataSource]/JDBCXAParams,Type=weblogic.j2ee.descriptor.wl.JDBCXAParamsBean</w:t>
      </w:r>
    </w:p>
    <w:p w:rsidR="0021400B" w:rsidRPr="006C4ED3" w:rsidRDefault="0021400B" w:rsidP="0021400B">
      <w:pPr>
        <w:pStyle w:val="CodeListingSmall"/>
      </w:pPr>
      <w:r w:rsidRPr="006C4ED3">
        <w:t xml:space="preserve"> Attribute: RecoverOnlyOnce   of Type : java.lang.Boolean</w:t>
      </w:r>
    </w:p>
    <w:p w:rsidR="0021400B" w:rsidRPr="006C4ED3" w:rsidRDefault="0021400B" w:rsidP="0021400B">
      <w:pPr>
        <w:pStyle w:val="CodeListingSmall"/>
      </w:pPr>
      <w:r w:rsidRPr="006C4ED3">
        <w:t xml:space="preserve"> Attribute: KeepLogicalConnOpenOnRelease   of Type : java.lang.Boolean</w:t>
      </w:r>
    </w:p>
    <w:p w:rsidR="0021400B" w:rsidRPr="006C4ED3" w:rsidRDefault="0021400B" w:rsidP="0021400B">
      <w:pPr>
        <w:pStyle w:val="CodeListingSmall"/>
      </w:pPr>
      <w:r w:rsidRPr="006C4ED3">
        <w:t xml:space="preserve"> Attribute: ResourceHealthMonitoring   of Type : java.lang.Boolean</w:t>
      </w:r>
    </w:p>
    <w:p w:rsidR="0021400B" w:rsidRPr="006C4ED3" w:rsidRDefault="0021400B" w:rsidP="0021400B">
      <w:pPr>
        <w:pStyle w:val="CodeListingSmall"/>
      </w:pPr>
      <w:r w:rsidRPr="006C4ED3">
        <w:t xml:space="preserve"> Attribute: NewXaConnForCommit   of Type : java.lang.Boolean</w:t>
      </w:r>
    </w:p>
    <w:p w:rsidR="0021400B" w:rsidRPr="006C4ED3" w:rsidRDefault="0021400B" w:rsidP="0021400B">
      <w:pPr>
        <w:pStyle w:val="CodeListingSmall"/>
      </w:pPr>
      <w:r w:rsidRPr="006C4ED3">
        <w:t xml:space="preserve"> Attribute: XaRetryDurationSeconds   of Type : java.lang.Integer</w:t>
      </w:r>
    </w:p>
    <w:p w:rsidR="0021400B" w:rsidRPr="006C4ED3" w:rsidRDefault="0021400B" w:rsidP="0021400B">
      <w:pPr>
        <w:pStyle w:val="CodeListingSmall"/>
      </w:pPr>
      <w:r w:rsidRPr="006C4ED3">
        <w:t xml:space="preserve"> Attribute: XaEndOnlyOnce   of Type : java.lang.Boolean</w:t>
      </w:r>
    </w:p>
    <w:p w:rsidR="0021400B" w:rsidRPr="006C4ED3" w:rsidRDefault="0021400B" w:rsidP="0021400B">
      <w:pPr>
        <w:pStyle w:val="CodeListingSmall"/>
      </w:pPr>
      <w:r w:rsidRPr="006C4ED3">
        <w:t xml:space="preserve"> Attribute: RollbackLocalTxUponConnClose   of Type : java.lang.Boolean</w:t>
      </w:r>
    </w:p>
    <w:p w:rsidR="0021400B" w:rsidRPr="006C4ED3" w:rsidRDefault="0021400B" w:rsidP="0021400B">
      <w:pPr>
        <w:pStyle w:val="CodeListingSmall"/>
      </w:pPr>
      <w:r w:rsidRPr="006C4ED3">
        <w:t xml:space="preserve"> Attribute: KeepXaConnTillTxComplete   of Type : java.lang.Boolean</w:t>
      </w:r>
    </w:p>
    <w:p w:rsidR="0021400B" w:rsidRPr="006C4ED3" w:rsidRDefault="0021400B" w:rsidP="0021400B">
      <w:pPr>
        <w:pStyle w:val="CodeListingSmall"/>
      </w:pPr>
      <w:r w:rsidRPr="006C4ED3">
        <w:t xml:space="preserve"> Attribute: XaTransactionTimeout   of Type : java.lang.Integer</w:t>
      </w:r>
    </w:p>
    <w:p w:rsidR="0021400B" w:rsidRPr="006C4ED3" w:rsidRDefault="0021400B" w:rsidP="0021400B">
      <w:pPr>
        <w:pStyle w:val="CodeListingSmall"/>
      </w:pPr>
      <w:r w:rsidRPr="006C4ED3">
        <w:t xml:space="preserve"> Attribute: XaRetryIntervalSeconds   of Type : java.lang.Integer</w:t>
      </w:r>
    </w:p>
    <w:p w:rsidR="0021400B" w:rsidRPr="006C4ED3" w:rsidRDefault="0021400B" w:rsidP="0021400B">
      <w:pPr>
        <w:pStyle w:val="CodeListingSmall"/>
      </w:pPr>
      <w:r w:rsidRPr="006C4ED3">
        <w:t xml:space="preserve"> Attribute: XaSetTransactionTimeout   of Type : java.lang.Boolean</w:t>
      </w:r>
    </w:p>
    <w:p w:rsidR="0021400B" w:rsidRPr="006C4ED3" w:rsidRDefault="0021400B" w:rsidP="0021400B">
      <w:pPr>
        <w:pStyle w:val="CodeListingSmall"/>
      </w:pPr>
      <w:r w:rsidRPr="006C4ED3">
        <w:t xml:space="preserve"> Attribute: NeedTxCtxOnClose   of Type : java.lang.Boolean</w:t>
      </w:r>
    </w:p>
    <w:p w:rsidR="0021400B" w:rsidRPr="006C4ED3" w:rsidRDefault="0021400B" w:rsidP="0021400B">
      <w:pPr>
        <w:pStyle w:val="CodeListingSmall"/>
      </w:pPr>
      <w:r w:rsidRPr="006C4ED3">
        <w:t xml:space="preserve"> Operation: java.lang.Boolean  isSet(propertyName:java.lang.String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lastRenderedPageBreak/>
        <w:t>create_filestore_jmx</w:t>
      </w:r>
    </w:p>
    <w:p w:rsidR="0021400B" w:rsidRPr="006C4ED3" w:rsidRDefault="0021400B" w:rsidP="0021400B">
      <w:pPr>
        <w:pStyle w:val="CodeListingSmall"/>
      </w:pPr>
      <w:r w:rsidRPr="006C4ED3">
        <w:t xml:space="preserve">   public ObjectName createFileStore(String fileStoreName, String wlsServerName)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 filesstore and configure it</w:t>
      </w:r>
    </w:p>
    <w:p w:rsidR="0021400B" w:rsidRPr="006C4ED3" w:rsidRDefault="0021400B" w:rsidP="0021400B">
      <w:pPr>
        <w:pStyle w:val="CodeListingSmall"/>
      </w:pPr>
      <w:r w:rsidRPr="006C4ED3">
        <w:t xml:space="preserve">          ObjectName newFileStore = (ObjectName)myJMXWrapper.invoke(</w:t>
      </w:r>
    </w:p>
    <w:p w:rsidR="0021400B" w:rsidRPr="006C4ED3" w:rsidRDefault="0021400B" w:rsidP="0021400B">
      <w:pPr>
        <w:pStyle w:val="CodeListingSmall"/>
      </w:pPr>
      <w:r w:rsidRPr="006C4ED3">
        <w:t xml:space="preserve">                    domainRoot,"createFileStore",</w:t>
      </w:r>
    </w:p>
    <w:p w:rsidR="0021400B" w:rsidRPr="006C4ED3" w:rsidRDefault="0021400B" w:rsidP="0021400B">
      <w:pPr>
        <w:pStyle w:val="CodeListingSmall"/>
      </w:pPr>
      <w:r w:rsidRPr="006C4ED3">
        <w:t xml:space="preserve">                    new Object[]{fileStoreName},new String[]{String.class.getName()});</w:t>
      </w:r>
    </w:p>
    <w:p w:rsidR="0021400B" w:rsidRPr="006C4ED3" w:rsidRDefault="0021400B" w:rsidP="0021400B">
      <w:pPr>
        <w:pStyle w:val="CodeListingSmall"/>
      </w:pPr>
      <w:r w:rsidRPr="006C4ED3">
        <w:t xml:space="preserve">          myJMXWrapper.setAttribute(newFileStore, </w:t>
      </w:r>
    </w:p>
    <w:p w:rsidR="0021400B" w:rsidRPr="006C4ED3" w:rsidRDefault="0021400B" w:rsidP="0021400B">
      <w:pPr>
        <w:pStyle w:val="CodeListingSmall"/>
      </w:pPr>
      <w:r w:rsidRPr="006C4ED3">
        <w:t xml:space="preserve">                                   new Attribute("Directory", </w:t>
      </w:r>
    </w:p>
    <w:p w:rsidR="0021400B" w:rsidRPr="006C4ED3" w:rsidRDefault="0021400B" w:rsidP="0021400B">
      <w:pPr>
        <w:pStyle w:val="CodeListingSmall"/>
      </w:pPr>
      <w:r w:rsidRPr="006C4ED3">
        <w:t xml:space="preserve">                                                 "/weblogic_domains/MartinTest_Domain"));</w:t>
      </w:r>
    </w:p>
    <w:p w:rsidR="0021400B" w:rsidRPr="006C4ED3" w:rsidRDefault="0021400B" w:rsidP="0021400B">
      <w:pPr>
        <w:pStyle w:val="CodeListingSmall"/>
      </w:pPr>
    </w:p>
    <w:p w:rsidR="0021400B" w:rsidRPr="006C4ED3" w:rsidRDefault="0021400B" w:rsidP="0021400B">
      <w:pPr>
        <w:pStyle w:val="CodeListingSmall"/>
      </w:pPr>
      <w:r w:rsidRPr="006C4ED3">
        <w:t xml:space="preserve">          // define targets</w:t>
      </w:r>
    </w:p>
    <w:p w:rsidR="0021400B" w:rsidRPr="006C4ED3" w:rsidRDefault="0021400B" w:rsidP="0021400B">
      <w:pPr>
        <w:pStyle w:val="CodeListingSmall"/>
      </w:pPr>
      <w:r w:rsidRPr="006C4ED3">
        <w:t xml:space="preserve">          myJMXWrapper.setAttribute(newFileStore, new Attribute("Targets", </w:t>
      </w:r>
    </w:p>
    <w:p w:rsidR="0021400B" w:rsidRPr="006C4ED3" w:rsidRDefault="0021400B" w:rsidP="0021400B">
      <w:pPr>
        <w:pStyle w:val="CodeListingSmall"/>
      </w:pPr>
      <w:r w:rsidRPr="006C4ED3">
        <w:t xml:space="preserve">                                   new ObjectName[]{new ObjectName("com.bea:Name="+wlsServerName+",</w:t>
      </w:r>
    </w:p>
    <w:p w:rsidR="0021400B" w:rsidRPr="006C4ED3" w:rsidRDefault="0021400B" w:rsidP="0021400B">
      <w:pPr>
        <w:pStyle w:val="CodeListingSmall"/>
      </w:pPr>
      <w:r w:rsidRPr="006C4ED3">
        <w:t xml:space="preserve">                                       Type=Server")}));</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return newFileStore;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createFileStore ("+fileStoreName+"):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A8387E" w:rsidRDefault="00A8387E" w:rsidP="0047364A">
      <w:pPr>
        <w:pStyle w:val="BodyText"/>
        <w:rPr>
          <w:rFonts w:eastAsia="MS Mincho"/>
        </w:rPr>
      </w:pPr>
    </w:p>
    <w:p w:rsidR="0047364A" w:rsidRDefault="0047364A" w:rsidP="0047364A">
      <w:pPr>
        <w:pStyle w:val="BodyText"/>
        <w:rPr>
          <w:rFonts w:eastAsia="MS Mincho"/>
        </w:rPr>
      </w:pPr>
    </w:p>
    <w:p w:rsidR="0021400B" w:rsidRPr="006C4ED3" w:rsidRDefault="0021400B" w:rsidP="0021400B">
      <w:pPr>
        <w:pStyle w:val="CodeCallout"/>
      </w:pPr>
      <w:r>
        <w:t>JMS_server_instance_jmx</w:t>
      </w:r>
    </w:p>
    <w:p w:rsidR="0021400B" w:rsidRPr="006C4ED3" w:rsidRDefault="0021400B" w:rsidP="0021400B">
      <w:pPr>
        <w:pStyle w:val="CodeListingSmall"/>
      </w:pPr>
      <w:r w:rsidRPr="006C4ED3">
        <w:t xml:space="preserve">   public void createAnewJMSServer(String jmsServerName, String fileStoreName, String wlsServerName) </w:t>
      </w:r>
    </w:p>
    <w:p w:rsidR="0021400B" w:rsidRPr="006C4ED3" w:rsidRDefault="0021400B" w:rsidP="0021400B">
      <w:pPr>
        <w:pStyle w:val="CodeListingSmall"/>
      </w:pPr>
      <w:r w:rsidRPr="006C4ED3">
        <w:t xml:space="preserv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 1st create the filestore:</w:t>
      </w:r>
    </w:p>
    <w:p w:rsidR="0021400B" w:rsidRPr="006C4ED3" w:rsidRDefault="0021400B" w:rsidP="0021400B">
      <w:pPr>
        <w:pStyle w:val="CodeListingSmall"/>
      </w:pPr>
      <w:r w:rsidRPr="006C4ED3">
        <w:t xml:space="preserve">         ObjectName newFileStore = createFileStore(fileStoreName, wlsServerName);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now create the server</w:t>
      </w:r>
    </w:p>
    <w:p w:rsidR="0021400B" w:rsidRPr="006C4ED3" w:rsidRDefault="0021400B" w:rsidP="0021400B">
      <w:pPr>
        <w:pStyle w:val="CodeListingSmall"/>
      </w:pPr>
      <w:r w:rsidRPr="006C4ED3">
        <w:t xml:space="preserve">         ObjectName newJMSServer = (ObjectName)myJMXWrapper.invoke(domainRoot,"createJMSServer",</w:t>
      </w:r>
    </w:p>
    <w:p w:rsidR="0021400B" w:rsidRPr="006C4ED3" w:rsidRDefault="0021400B" w:rsidP="0021400B">
      <w:pPr>
        <w:pStyle w:val="CodeListingSmall"/>
      </w:pPr>
      <w:r w:rsidRPr="006C4ED3">
        <w:t xml:space="preserve">                                   new Object[]{jmsServerName},new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 set the persistent store</w:t>
      </w:r>
    </w:p>
    <w:p w:rsidR="0021400B" w:rsidRPr="006C4ED3" w:rsidRDefault="0021400B" w:rsidP="0021400B">
      <w:pPr>
        <w:pStyle w:val="CodeListingSmall"/>
      </w:pPr>
      <w:r w:rsidRPr="006C4ED3">
        <w:t xml:space="preserve">         myJMXWrapper.setAttribute(newJMSServer, new Attribute("PersistentStore", newFileStore));</w:t>
      </w:r>
    </w:p>
    <w:p w:rsidR="0021400B" w:rsidRPr="006C4ED3" w:rsidRDefault="0021400B" w:rsidP="0021400B">
      <w:pPr>
        <w:pStyle w:val="CodeListingSmall"/>
      </w:pPr>
      <w:r w:rsidRPr="006C4ED3">
        <w:t xml:space="preserve">         myJMXWrapper.setAttribute(newJMSServer, </w:t>
      </w:r>
    </w:p>
    <w:p w:rsidR="0021400B" w:rsidRPr="006C4ED3" w:rsidRDefault="0021400B" w:rsidP="0021400B">
      <w:pPr>
        <w:pStyle w:val="CodeListingSmall"/>
      </w:pPr>
      <w:r w:rsidRPr="006C4ED3">
        <w:t xml:space="preserve">               new Attribute("Targets", new ObjectName[]{</w:t>
      </w:r>
    </w:p>
    <w:p w:rsidR="0021400B" w:rsidRPr="006C4ED3" w:rsidRDefault="0021400B" w:rsidP="0021400B">
      <w:pPr>
        <w:pStyle w:val="CodeListingSmall"/>
      </w:pPr>
      <w:r w:rsidRPr="006C4ED3">
        <w:t xml:space="preserve">                             new ObjectName("com.bea:Name="+wlsServerName+",Type=Server")}));</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now we can define threshold values</w:t>
      </w:r>
    </w:p>
    <w:p w:rsidR="0021400B" w:rsidRPr="006C4ED3" w:rsidRDefault="0021400B" w:rsidP="0021400B">
      <w:pPr>
        <w:pStyle w:val="CodeListingSmall"/>
      </w:pPr>
      <w:r w:rsidRPr="006C4ED3">
        <w:t xml:space="preserve">         myJMXWrapper.setAttribute(newJMSServer, new Attribute("BytesThresholdHigh", new Long(-1)));</w:t>
      </w:r>
    </w:p>
    <w:p w:rsidR="0021400B" w:rsidRPr="006C4ED3" w:rsidRDefault="0021400B" w:rsidP="0021400B">
      <w:pPr>
        <w:pStyle w:val="CodeListingSmall"/>
      </w:pPr>
      <w:r w:rsidRPr="006C4ED3">
        <w:t xml:space="preserve">         myJMXWrapper.setAttribute(newJMSServer, new Attribute("BytesThresholdLow", new Long(-1)));</w:t>
      </w:r>
    </w:p>
    <w:p w:rsidR="0021400B" w:rsidRPr="006C4ED3" w:rsidRDefault="0021400B" w:rsidP="0021400B">
      <w:pPr>
        <w:pStyle w:val="CodeListingSmall"/>
      </w:pPr>
      <w:r w:rsidRPr="006C4ED3">
        <w:t xml:space="preserve">         myJMXWrapper.setAttribute(newJMSServer, new Attribute("MessagesThresholdHigh", </w:t>
      </w:r>
    </w:p>
    <w:p w:rsidR="0021400B" w:rsidRPr="006C4ED3" w:rsidRDefault="0021400B" w:rsidP="0021400B">
      <w:pPr>
        <w:pStyle w:val="CodeListingSmall"/>
      </w:pPr>
      <w:r w:rsidRPr="006C4ED3">
        <w:t xml:space="preserve">                                                               new Long(-1)));</w:t>
      </w:r>
    </w:p>
    <w:p w:rsidR="0021400B" w:rsidRPr="006C4ED3" w:rsidRDefault="0021400B" w:rsidP="0021400B">
      <w:pPr>
        <w:pStyle w:val="CodeListingSmall"/>
      </w:pPr>
      <w:r w:rsidRPr="006C4ED3">
        <w:t xml:space="preserve">         myJMXWrapper.setAttribute(newJMSServer, new Attribute("MessagesThresholdLow", </w:t>
      </w:r>
    </w:p>
    <w:p w:rsidR="0021400B" w:rsidRPr="006C4ED3" w:rsidRDefault="0021400B" w:rsidP="0021400B">
      <w:pPr>
        <w:pStyle w:val="CodeListingSmall"/>
      </w:pPr>
      <w:r w:rsidRPr="006C4ED3">
        <w:t xml:space="preserve">                                                               new Long(-1)));</w:t>
      </w:r>
    </w:p>
    <w:p w:rsidR="0021400B" w:rsidRPr="006C4ED3" w:rsidRDefault="0021400B" w:rsidP="0021400B">
      <w:pPr>
        <w:pStyle w:val="CodeListingSmall"/>
      </w:pPr>
    </w:p>
    <w:p w:rsidR="0021400B" w:rsidRPr="006C4ED3" w:rsidRDefault="0021400B" w:rsidP="0021400B">
      <w:pPr>
        <w:pStyle w:val="CodeListingSmall"/>
      </w:pPr>
      <w:r w:rsidRPr="006C4ED3">
        <w:t xml:space="preserve">          // now we can define quotas values</w:t>
      </w:r>
    </w:p>
    <w:p w:rsidR="0021400B" w:rsidRPr="006C4ED3" w:rsidRDefault="0021400B" w:rsidP="0021400B">
      <w:pPr>
        <w:pStyle w:val="CodeListingSmall"/>
      </w:pPr>
      <w:r w:rsidRPr="006C4ED3">
        <w:t xml:space="preserve">         myJMXWrapper.setAttribute(newJMSServer, new Attribute("BytesMaximum", new Long(-1)));</w:t>
      </w:r>
    </w:p>
    <w:p w:rsidR="0021400B" w:rsidRPr="006C4ED3" w:rsidRDefault="0021400B" w:rsidP="0021400B">
      <w:pPr>
        <w:pStyle w:val="CodeListingSmall"/>
      </w:pPr>
      <w:r w:rsidRPr="006C4ED3">
        <w:t xml:space="preserve">         myJMXWrapper.setAttribute(newJMSServer, new Attribute("MessagesMaximum", new Long(-1)));</w:t>
      </w:r>
    </w:p>
    <w:p w:rsidR="0021400B" w:rsidRPr="006C4ED3" w:rsidRDefault="0021400B" w:rsidP="0021400B">
      <w:pPr>
        <w:pStyle w:val="CodeListingSmall"/>
      </w:pPr>
      <w:r w:rsidRPr="006C4ED3">
        <w:t xml:space="preserve">         myJMXWrapper.setAttribute(newJMSServer, new Attribute("BlockingSendPolicy", "FIFO"));</w:t>
      </w:r>
    </w:p>
    <w:p w:rsidR="0021400B" w:rsidRPr="006C4ED3" w:rsidRDefault="0021400B" w:rsidP="0021400B">
      <w:pPr>
        <w:pStyle w:val="CodeListingSmall"/>
      </w:pPr>
      <w:r w:rsidRPr="006C4ED3">
        <w:t xml:space="preserve">         myJMXWrapper.setAttribute(newJMSServer, new Attribute("MaximumMessageSize", </w:t>
      </w:r>
    </w:p>
    <w:p w:rsidR="0021400B" w:rsidRPr="006C4ED3" w:rsidRDefault="0021400B" w:rsidP="0021400B">
      <w:pPr>
        <w:pStyle w:val="CodeListingSmall"/>
      </w:pPr>
      <w:r w:rsidRPr="006C4ED3">
        <w:t xml:space="preserve">                                   new Integer(10000000)));</w:t>
      </w:r>
    </w:p>
    <w:p w:rsidR="0021400B" w:rsidRPr="006C4ED3" w:rsidRDefault="0021400B" w:rsidP="0021400B">
      <w:pPr>
        <w:pStyle w:val="CodeListingSmall"/>
      </w:pPr>
    </w:p>
    <w:p w:rsidR="0021400B" w:rsidRPr="006C4ED3" w:rsidRDefault="0021400B" w:rsidP="0021400B">
      <w:pPr>
        <w:pStyle w:val="CodeListingSmall"/>
      </w:pPr>
      <w:r w:rsidRPr="006C4ED3">
        <w:t xml:space="preserve">         // now configure the log file</w:t>
      </w:r>
    </w:p>
    <w:p w:rsidR="0021400B" w:rsidRPr="006C4ED3" w:rsidRDefault="0021400B" w:rsidP="0021400B">
      <w:pPr>
        <w:pStyle w:val="CodeListingSmall"/>
      </w:pPr>
      <w:r w:rsidRPr="006C4ED3">
        <w:t xml:space="preserve">         // similiar to com.bea:Name=MyTestServer_1,Type=JMSMessageLogFile,JMSServer=MyTestServer_1</w:t>
      </w:r>
    </w:p>
    <w:p w:rsidR="0021400B" w:rsidRPr="006C4ED3" w:rsidRDefault="0021400B" w:rsidP="0021400B">
      <w:pPr>
        <w:pStyle w:val="CodeListingSmall"/>
      </w:pPr>
      <w:r w:rsidRPr="006C4ED3">
        <w:t xml:space="preserve">         ObjectName newJMSServerLogFile = (ObjectName)myJMXWrapper.getAttribute(newJMSServer,</w:t>
      </w:r>
    </w:p>
    <w:p w:rsidR="0021400B" w:rsidRPr="006C4ED3" w:rsidRDefault="0021400B" w:rsidP="0021400B">
      <w:pPr>
        <w:pStyle w:val="CodeListingSmall"/>
      </w:pPr>
      <w:r w:rsidRPr="006C4ED3">
        <w:t xml:space="preserve">                    "JMSMessageLogFile");</w:t>
      </w:r>
    </w:p>
    <w:p w:rsidR="0021400B" w:rsidRPr="006C4ED3" w:rsidRDefault="0021400B" w:rsidP="0021400B">
      <w:pPr>
        <w:pStyle w:val="CodeListingSmall"/>
      </w:pPr>
    </w:p>
    <w:p w:rsidR="0021400B" w:rsidRPr="006C4ED3" w:rsidRDefault="0021400B" w:rsidP="0021400B">
      <w:pPr>
        <w:pStyle w:val="CodeListingSmall"/>
      </w:pPr>
      <w:r w:rsidRPr="006C4ED3">
        <w:t xml:space="preserve">         myJMXWrapper.setAttribute(newJMSServerLogFile, new Attribute("RotationType", </w:t>
      </w:r>
    </w:p>
    <w:p w:rsidR="0021400B" w:rsidRPr="006C4ED3" w:rsidRDefault="0021400B" w:rsidP="0021400B">
      <w:pPr>
        <w:pStyle w:val="CodeListingSmall"/>
      </w:pPr>
      <w:r w:rsidRPr="006C4ED3">
        <w:lastRenderedPageBreak/>
        <w:t xml:space="preserve">                      new String("byTime")));</w:t>
      </w:r>
    </w:p>
    <w:p w:rsidR="0021400B" w:rsidRPr="006C4ED3" w:rsidRDefault="0021400B" w:rsidP="0021400B">
      <w:pPr>
        <w:pStyle w:val="CodeListingSmall"/>
      </w:pPr>
      <w:r w:rsidRPr="006C4ED3">
        <w:t xml:space="preserve">         myJMXWrapper.setAttribute(newJMSServerLogFile, new Attribute("RotateLogOnStartup", </w:t>
      </w:r>
    </w:p>
    <w:p w:rsidR="0021400B" w:rsidRPr="006C4ED3" w:rsidRDefault="0021400B" w:rsidP="0021400B">
      <w:pPr>
        <w:pStyle w:val="CodeListingSmall"/>
      </w:pPr>
      <w:r w:rsidRPr="006C4ED3">
        <w:t xml:space="preserve">                      new Boolean(false)));</w:t>
      </w:r>
    </w:p>
    <w:p w:rsidR="0021400B" w:rsidRPr="006C4ED3" w:rsidRDefault="0021400B" w:rsidP="0021400B">
      <w:pPr>
        <w:pStyle w:val="CodeListingSmall"/>
      </w:pPr>
      <w:r w:rsidRPr="006C4ED3">
        <w:t xml:space="preserve">         myJMXWrapper.setAttribute(newJMSServerLogFile, new Attribute("RotationTime", </w:t>
      </w:r>
    </w:p>
    <w:p w:rsidR="0021400B" w:rsidRPr="006C4ED3" w:rsidRDefault="0021400B" w:rsidP="0021400B">
      <w:pPr>
        <w:pStyle w:val="CodeListingSmall"/>
      </w:pPr>
      <w:r w:rsidRPr="006C4ED3">
        <w:t xml:space="preserve">                      new String("00:00")));</w:t>
      </w:r>
    </w:p>
    <w:p w:rsidR="0021400B" w:rsidRPr="006C4ED3" w:rsidRDefault="0021400B" w:rsidP="0021400B">
      <w:pPr>
        <w:pStyle w:val="CodeListingSmall"/>
      </w:pPr>
      <w:r w:rsidRPr="006C4ED3">
        <w:t xml:space="preserve">         myJMXWrapper.setAttribute(newJMSServerLogFile, new Attribute("FileTimeSpan", </w:t>
      </w:r>
    </w:p>
    <w:p w:rsidR="0021400B" w:rsidRPr="006C4ED3" w:rsidRDefault="0021400B" w:rsidP="0021400B">
      <w:pPr>
        <w:pStyle w:val="CodeListingSmall"/>
      </w:pPr>
      <w:r w:rsidRPr="006C4ED3">
        <w:t xml:space="preserve">                      new Integer(24)));</w:t>
      </w:r>
    </w:p>
    <w:p w:rsidR="0021400B" w:rsidRPr="006C4ED3" w:rsidRDefault="0021400B" w:rsidP="0021400B">
      <w:pPr>
        <w:pStyle w:val="CodeListingSmall"/>
      </w:pPr>
      <w:r w:rsidRPr="006C4ED3">
        <w:t xml:space="preserve">         myJMXWrapper.setAttribute(newJMSServerLogFile, new Attribute("FileCount", new Integer(25)));</w:t>
      </w:r>
    </w:p>
    <w:p w:rsidR="0021400B" w:rsidRPr="006C4ED3" w:rsidRDefault="0021400B" w:rsidP="0021400B">
      <w:pPr>
        <w:pStyle w:val="CodeListingSmall"/>
      </w:pPr>
      <w:r w:rsidRPr="006C4ED3">
        <w:t xml:space="preserve">         myJMXWrapper.setAttribute(newJMSServerLogFile, new Attribute("NumberOfFilesLimited", </w:t>
      </w:r>
    </w:p>
    <w:p w:rsidR="0021400B" w:rsidRPr="006C4ED3" w:rsidRDefault="0021400B" w:rsidP="0021400B">
      <w:pPr>
        <w:pStyle w:val="CodeListingSmall"/>
      </w:pPr>
      <w:r w:rsidRPr="006C4ED3">
        <w:t xml:space="preserve">                      new Boolean(true)));</w:t>
      </w:r>
    </w:p>
    <w:p w:rsidR="0021400B" w:rsidRPr="006C4ED3" w:rsidRDefault="0021400B" w:rsidP="0021400B">
      <w:pPr>
        <w:pStyle w:val="CodeListingSmall"/>
      </w:pPr>
      <w:r w:rsidRPr="006C4ED3">
        <w:t xml:space="preserve">         myJMXWrapper.setAttribute(newJMSServerLogFile, new Attribute("FileName", </w:t>
      </w:r>
    </w:p>
    <w:p w:rsidR="0021400B" w:rsidRPr="006C4ED3" w:rsidRDefault="0021400B" w:rsidP="0021400B">
      <w:pPr>
        <w:pStyle w:val="CodeListingSmall"/>
      </w:pPr>
      <w:r w:rsidRPr="006C4ED3">
        <w:t xml:space="preserve">                      new String(jmsServerName+".log")));</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createAnewJMSServer ("+jmsServerName+"): "+ </w:t>
      </w:r>
    </w:p>
    <w:p w:rsidR="0021400B" w:rsidRPr="006C4ED3" w:rsidRDefault="0021400B" w:rsidP="0021400B">
      <w:pPr>
        <w:pStyle w:val="CodeListingSmall"/>
      </w:pPr>
      <w:r w:rsidRPr="006C4ED3">
        <w:t xml:space="preserve">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r w:rsidRPr="006C4ED3">
        <w:t xml:space="preserve">   </w:t>
      </w:r>
    </w:p>
    <w:p w:rsidR="0047364A" w:rsidRPr="006C4ED3" w:rsidRDefault="0047364A" w:rsidP="0021400B">
      <w:pPr>
        <w:pStyle w:val="BodyText"/>
      </w:pPr>
    </w:p>
    <w:p w:rsidR="0021400B" w:rsidRPr="006C4ED3" w:rsidRDefault="0021400B" w:rsidP="0021400B">
      <w:pPr>
        <w:pStyle w:val="CodeCallout"/>
      </w:pPr>
      <w:r>
        <w:t>create_JMS_modules_jmx</w:t>
      </w:r>
    </w:p>
    <w:p w:rsidR="0021400B" w:rsidRPr="006C4ED3" w:rsidRDefault="0021400B" w:rsidP="0021400B">
      <w:pPr>
        <w:pStyle w:val="CodeListingSmall"/>
      </w:pPr>
      <w:r w:rsidRPr="006C4ED3">
        <w:t>public void createJMSModule(String jmsModuleName, String targetType, String targetName)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 now create the server</w:t>
      </w:r>
    </w:p>
    <w:p w:rsidR="0021400B" w:rsidRPr="006C4ED3" w:rsidRDefault="0021400B" w:rsidP="0021400B">
      <w:pPr>
        <w:pStyle w:val="CodeListingSmall"/>
      </w:pPr>
      <w:r w:rsidRPr="006C4ED3">
        <w:t xml:space="preserve">          ObjectName newJMSModule = (ObjectName)myJMXWrapper.invoke(domainRoot,</w:t>
      </w:r>
    </w:p>
    <w:p w:rsidR="0021400B" w:rsidRPr="006C4ED3" w:rsidRDefault="0021400B" w:rsidP="0021400B">
      <w:pPr>
        <w:pStyle w:val="CodeListingSmall"/>
      </w:pPr>
      <w:r w:rsidRPr="006C4ED3">
        <w:t xml:space="preserve">                                       "createJMSSystemResource",</w:t>
      </w:r>
    </w:p>
    <w:p w:rsidR="0021400B" w:rsidRPr="006C4ED3" w:rsidRDefault="0021400B" w:rsidP="0021400B">
      <w:pPr>
        <w:pStyle w:val="CodeListingSmall"/>
      </w:pPr>
      <w:r w:rsidRPr="006C4ED3">
        <w:t xml:space="preserve">                                       new Object[]{jmsModuleName},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 set the target</w:t>
      </w:r>
    </w:p>
    <w:p w:rsidR="0021400B" w:rsidRPr="006C4ED3" w:rsidRDefault="0021400B" w:rsidP="0021400B">
      <w:pPr>
        <w:pStyle w:val="CodeListingSmall"/>
      </w:pPr>
      <w:r w:rsidRPr="006C4ED3">
        <w:t xml:space="preserve">          myJMXWrapper.setAttribute(newJMSModule, new Attribute("Targets", </w:t>
      </w:r>
    </w:p>
    <w:p w:rsidR="0021400B" w:rsidRPr="006C4ED3" w:rsidRDefault="0021400B" w:rsidP="0021400B">
      <w:pPr>
        <w:pStyle w:val="CodeListingSmall"/>
      </w:pPr>
      <w:r w:rsidRPr="006C4ED3">
        <w:t xml:space="preserve">                                       new ObjectName[]{new ObjectName("com.bea:Name="+targetName+",</w:t>
      </w:r>
    </w:p>
    <w:p w:rsidR="0021400B" w:rsidRPr="006C4ED3" w:rsidRDefault="0021400B" w:rsidP="0021400B">
      <w:pPr>
        <w:pStyle w:val="CodeListingSmall"/>
      </w:pPr>
      <w:r w:rsidRPr="006C4ED3">
        <w:t xml:space="preserve">                                                        Type="+targetType)}));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createJMSModule ("+jmsModuleName+"):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create_connection_factory_jmx</w:t>
      </w:r>
    </w:p>
    <w:p w:rsidR="0021400B" w:rsidRPr="006C4ED3" w:rsidRDefault="0021400B" w:rsidP="0021400B">
      <w:pPr>
        <w:pStyle w:val="CodeListingSmall"/>
      </w:pPr>
      <w:r w:rsidRPr="006C4ED3">
        <w:t xml:space="preserve">public void createJmsConnectionFactory(String jmsModuleName, String connectionFactoryName, </w:t>
      </w:r>
    </w:p>
    <w:p w:rsidR="0021400B" w:rsidRPr="006C4ED3" w:rsidRDefault="0021400B" w:rsidP="0021400B">
      <w:pPr>
        <w:pStyle w:val="CodeListingSmall"/>
      </w:pPr>
      <w:r w:rsidRPr="006C4ED3">
        <w:t xml:space="preserve">                                       String jmsJNDIname)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w:t>
      </w:r>
    </w:p>
    <w:p w:rsidR="0021400B" w:rsidRPr="006C4ED3" w:rsidRDefault="0021400B" w:rsidP="0021400B">
      <w:pPr>
        <w:pStyle w:val="CodeListingSmall"/>
      </w:pPr>
      <w:r w:rsidRPr="006C4ED3">
        <w:t xml:space="preserve">                                              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w:t>
      </w:r>
    </w:p>
    <w:p w:rsidR="0021400B" w:rsidRPr="006C4ED3" w:rsidRDefault="0021400B" w:rsidP="0021400B">
      <w:pPr>
        <w:pStyle w:val="CodeListingSmall"/>
      </w:pPr>
      <w:r w:rsidRPr="006C4ED3">
        <w:t xml:space="preserve">                                              "JMSResource");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 the connection factory</w:t>
      </w:r>
    </w:p>
    <w:p w:rsidR="0021400B" w:rsidRPr="006C4ED3" w:rsidRDefault="0021400B" w:rsidP="0021400B">
      <w:pPr>
        <w:pStyle w:val="CodeListingSmall"/>
      </w:pPr>
      <w:r w:rsidRPr="006C4ED3">
        <w:t xml:space="preserve">      ObjectName myJMSModuleConnfactory = </w:t>
      </w:r>
    </w:p>
    <w:p w:rsidR="0021400B" w:rsidRPr="006C4ED3" w:rsidRDefault="0021400B" w:rsidP="0021400B">
      <w:pPr>
        <w:pStyle w:val="CodeListingSmall"/>
      </w:pPr>
      <w:r w:rsidRPr="006C4ED3">
        <w:t xml:space="preserve">                           (ObjectName)(ObjectName)myJMXWrapper.invoke(myJMSModuleResource,</w:t>
      </w:r>
    </w:p>
    <w:p w:rsidR="0021400B" w:rsidRPr="006C4ED3" w:rsidRDefault="0021400B" w:rsidP="0021400B">
      <w:pPr>
        <w:pStyle w:val="CodeListingSmall"/>
      </w:pPr>
      <w:r w:rsidRPr="006C4ED3">
        <w:t xml:space="preserve">                            "createConnectionFactory",</w:t>
      </w:r>
    </w:p>
    <w:p w:rsidR="0021400B" w:rsidRPr="006C4ED3" w:rsidRDefault="0021400B" w:rsidP="0021400B">
      <w:pPr>
        <w:pStyle w:val="CodeListingSmall"/>
      </w:pPr>
      <w:r w:rsidRPr="006C4ED3">
        <w:t xml:space="preserve">                            new Object[]{connectionFactoryName},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configure connection factory</w:t>
      </w:r>
    </w:p>
    <w:p w:rsidR="0021400B" w:rsidRPr="006C4ED3" w:rsidRDefault="0021400B" w:rsidP="0021400B">
      <w:pPr>
        <w:pStyle w:val="CodeListingSmall"/>
      </w:pPr>
      <w:r w:rsidRPr="006C4ED3">
        <w:t xml:space="preserve">      myJMXWrapper.setAttribute(myJMSModuleConnfactory, new Attribute("JNDIName", </w:t>
      </w:r>
    </w:p>
    <w:p w:rsidR="0021400B" w:rsidRPr="006C4ED3" w:rsidRDefault="0021400B" w:rsidP="0021400B">
      <w:pPr>
        <w:pStyle w:val="CodeListingSmall"/>
      </w:pPr>
      <w:r w:rsidRPr="006C4ED3">
        <w:lastRenderedPageBreak/>
        <w:t xml:space="preserve">                                new String(jmsJNDIname)));</w:t>
      </w:r>
    </w:p>
    <w:p w:rsidR="0021400B" w:rsidRPr="006C4ED3" w:rsidRDefault="0021400B" w:rsidP="0021400B">
      <w:pPr>
        <w:pStyle w:val="CodeListingSmall"/>
      </w:pPr>
      <w:r w:rsidRPr="006C4ED3">
        <w:t xml:space="preserve">      myJMXWrapper.setAttribute(myJMSModuleConnfactory, new Attribute("DefaultTargetingEnabled", </w:t>
      </w:r>
    </w:p>
    <w:p w:rsidR="0021400B" w:rsidRPr="006C4ED3" w:rsidRDefault="0021400B" w:rsidP="0021400B">
      <w:pPr>
        <w:pStyle w:val="CodeListingSmall"/>
      </w:pPr>
      <w:r w:rsidRPr="006C4ED3">
        <w:t xml:space="preserve">                                new Boolean(true)));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security params</w:t>
      </w:r>
    </w:p>
    <w:p w:rsidR="0021400B" w:rsidRPr="006C4ED3" w:rsidRDefault="0021400B" w:rsidP="0021400B">
      <w:pPr>
        <w:pStyle w:val="CodeListingSmall"/>
      </w:pPr>
      <w:r w:rsidRPr="006C4ED3">
        <w:t xml:space="preserve">      ObjectName mySecParams = (ObjectName)myJMXWrapper.getAttribute(myJMSModuleConnfactory,</w:t>
      </w:r>
    </w:p>
    <w:p w:rsidR="0021400B" w:rsidRPr="006C4ED3" w:rsidRDefault="0021400B" w:rsidP="0021400B">
      <w:pPr>
        <w:pStyle w:val="CodeListingSmall"/>
      </w:pPr>
      <w:r w:rsidRPr="006C4ED3">
        <w:t xml:space="preserve">                               "SecurityParams");</w:t>
      </w:r>
    </w:p>
    <w:p w:rsidR="0021400B" w:rsidRPr="006C4ED3" w:rsidRDefault="0021400B" w:rsidP="0021400B">
      <w:pPr>
        <w:pStyle w:val="CodeListingSmall"/>
      </w:pPr>
      <w:r w:rsidRPr="006C4ED3">
        <w:t xml:space="preserve">      // set AttachJMSXUserId</w:t>
      </w:r>
    </w:p>
    <w:p w:rsidR="0021400B" w:rsidRPr="006C4ED3" w:rsidRDefault="0021400B" w:rsidP="0021400B">
      <w:pPr>
        <w:pStyle w:val="CodeListingSmall"/>
      </w:pPr>
      <w:r w:rsidRPr="006C4ED3">
        <w:t xml:space="preserve">      myJMXWrapper.setAttribute(mySecParams, new Attribute("AttachJMSXUserId", new Boolean(false)));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default delivery params</w:t>
      </w:r>
    </w:p>
    <w:p w:rsidR="0021400B" w:rsidRPr="006C4ED3" w:rsidRDefault="0021400B" w:rsidP="0021400B">
      <w:pPr>
        <w:pStyle w:val="CodeListingSmall"/>
      </w:pPr>
      <w:r w:rsidRPr="006C4ED3">
        <w:t xml:space="preserve">      ObjectName myDelivParams = (ObjectName)myJMXWrapper.getAttribute(myJMSModuleConnfactory,</w:t>
      </w:r>
    </w:p>
    <w:p w:rsidR="0021400B" w:rsidRPr="006C4ED3" w:rsidRDefault="0021400B" w:rsidP="0021400B">
      <w:pPr>
        <w:pStyle w:val="CodeListingSmall"/>
      </w:pPr>
      <w:r w:rsidRPr="006C4ED3">
        <w:t xml:space="preserve">                                 "DefaultDeliveryParams");</w:t>
      </w:r>
    </w:p>
    <w:p w:rsidR="0021400B" w:rsidRPr="006C4ED3" w:rsidRDefault="0021400B" w:rsidP="0021400B">
      <w:pPr>
        <w:pStyle w:val="CodeListingSmall"/>
      </w:pPr>
      <w:r w:rsidRPr="006C4ED3">
        <w:t xml:space="preserve">      // set AttachJMSXUserId</w:t>
      </w:r>
    </w:p>
    <w:p w:rsidR="0021400B" w:rsidRPr="006C4ED3" w:rsidRDefault="0021400B" w:rsidP="0021400B">
      <w:pPr>
        <w:pStyle w:val="CodeListingSmall"/>
      </w:pPr>
      <w:r w:rsidRPr="006C4ED3">
        <w:t xml:space="preserve">      myJMXWrapper.setAttribute(myDelivParams, new Attribute("DefaultDeliveryMode", </w:t>
      </w:r>
    </w:p>
    <w:p w:rsidR="0021400B" w:rsidRPr="006C4ED3" w:rsidRDefault="0021400B" w:rsidP="0021400B">
      <w:pPr>
        <w:pStyle w:val="CodeListingSmall"/>
      </w:pPr>
      <w:r w:rsidRPr="006C4ED3">
        <w:t xml:space="preserve">                   new String("Persistent")));</w:t>
      </w:r>
    </w:p>
    <w:p w:rsidR="0021400B" w:rsidRPr="006C4ED3" w:rsidRDefault="0021400B" w:rsidP="0021400B">
      <w:pPr>
        <w:pStyle w:val="CodeListingSmall"/>
      </w:pPr>
      <w:r w:rsidRPr="006C4ED3">
        <w:t xml:space="preserve">      myJMXWrapper.setAttribute(myDelivParams, new Attribute("DefaultTimeToLive", new Integer(0)));</w:t>
      </w:r>
    </w:p>
    <w:p w:rsidR="0021400B" w:rsidRPr="006C4ED3" w:rsidRDefault="0021400B" w:rsidP="0021400B">
      <w:pPr>
        <w:pStyle w:val="CodeListingSmall"/>
      </w:pPr>
      <w:r w:rsidRPr="006C4ED3">
        <w:t xml:space="preserve">      myJMXWrapper.setAttribute(myDelivParams, new Attribute("DefaultPriority", new Integer(2)));</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System.out.println("Error while createJmsConnectionFactory ("+jmsModuleName+":"+</w:t>
      </w:r>
    </w:p>
    <w:p w:rsidR="0021400B" w:rsidRPr="006C4ED3" w:rsidRDefault="0021400B" w:rsidP="0021400B">
      <w:pPr>
        <w:pStyle w:val="CodeListingSmall"/>
      </w:pPr>
      <w:r w:rsidRPr="006C4ED3">
        <w:t xml:space="preserve">                         connectionFactoryName+"): "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w:t>
      </w:r>
    </w:p>
    <w:p w:rsidR="0021400B" w:rsidRPr="006C4ED3" w:rsidRDefault="0021400B" w:rsidP="0021400B">
      <w:pPr>
        <w:pStyle w:val="BodyText"/>
      </w:pPr>
      <w:r w:rsidRPr="006C4ED3">
        <w:t xml:space="preserve">       </w:t>
      </w:r>
    </w:p>
    <w:p w:rsidR="0021400B" w:rsidRDefault="0021400B" w:rsidP="0021400B">
      <w:pPr>
        <w:pStyle w:val="BodyText"/>
      </w:pPr>
    </w:p>
    <w:p w:rsidR="0021400B" w:rsidRPr="006C4ED3" w:rsidRDefault="0021400B" w:rsidP="0021400B">
      <w:pPr>
        <w:pStyle w:val="CodeCallout"/>
      </w:pPr>
      <w:r>
        <w:t>XA_enabled_connection_factory_jmx</w:t>
      </w:r>
    </w:p>
    <w:p w:rsidR="0021400B" w:rsidRPr="006C4ED3" w:rsidRDefault="0021400B" w:rsidP="0021400B">
      <w:pPr>
        <w:pStyle w:val="CodeListingSmall"/>
      </w:pPr>
      <w:r w:rsidRPr="006C4ED3">
        <w:t xml:space="preserve">public void createJms_XA_ConnectionFactory(String jmsModuleName, String connectionFactoryName, </w:t>
      </w:r>
    </w:p>
    <w:p w:rsidR="0021400B" w:rsidRPr="006C4ED3" w:rsidRDefault="0021400B" w:rsidP="0021400B">
      <w:pPr>
        <w:pStyle w:val="CodeListingSmall"/>
      </w:pPr>
      <w:r w:rsidRPr="006C4ED3">
        <w:t xml:space="preserve">                                           String jmsJNDIname) </w:t>
      </w:r>
    </w:p>
    <w:p w:rsidR="0021400B" w:rsidRPr="006C4ED3" w:rsidRDefault="0021400B" w:rsidP="0021400B">
      <w:pPr>
        <w:pStyle w:val="CodeListingSmall"/>
      </w:pPr>
      <w:r w:rsidRPr="006C4ED3">
        <w:t xml:space="preserv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w:t>
      </w:r>
    </w:p>
    <w:p w:rsidR="0021400B" w:rsidRPr="006C4ED3" w:rsidRDefault="0021400B" w:rsidP="0021400B">
      <w:pPr>
        <w:pStyle w:val="CodeListingSmall"/>
      </w:pPr>
      <w:r w:rsidRPr="006C4ED3">
        <w:t xml:space="preserve">                                                 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w:t>
      </w:r>
    </w:p>
    <w:p w:rsidR="0021400B" w:rsidRPr="006C4ED3" w:rsidRDefault="0021400B" w:rsidP="0021400B">
      <w:pPr>
        <w:pStyle w:val="CodeListingSmall"/>
      </w:pPr>
      <w:r w:rsidRPr="006C4ED3">
        <w:t xml:space="preserve">                     "JMSResource");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 the connection factory</w:t>
      </w:r>
    </w:p>
    <w:p w:rsidR="0021400B" w:rsidRPr="006C4ED3" w:rsidRDefault="0021400B" w:rsidP="0021400B">
      <w:pPr>
        <w:pStyle w:val="CodeListingSmall"/>
      </w:pPr>
      <w:r w:rsidRPr="006C4ED3">
        <w:t xml:space="preserve">          ObjectName myJMSModuleConnfactory= </w:t>
      </w:r>
    </w:p>
    <w:p w:rsidR="0021400B" w:rsidRPr="006C4ED3" w:rsidRDefault="0021400B" w:rsidP="0021400B">
      <w:pPr>
        <w:pStyle w:val="CodeListingSmall"/>
      </w:pPr>
      <w:r w:rsidRPr="006C4ED3">
        <w:t xml:space="preserve">                             (ObjectName)(ObjectName)myJMXWrapper.invoke(myJMSModuleResource,</w:t>
      </w:r>
    </w:p>
    <w:p w:rsidR="0021400B" w:rsidRPr="006C4ED3" w:rsidRDefault="0021400B" w:rsidP="0021400B">
      <w:pPr>
        <w:pStyle w:val="CodeListingSmall"/>
      </w:pPr>
      <w:r w:rsidRPr="006C4ED3">
        <w:t xml:space="preserve">                             "createConnectionFactory",</w:t>
      </w:r>
    </w:p>
    <w:p w:rsidR="0021400B" w:rsidRPr="006C4ED3" w:rsidRDefault="0021400B" w:rsidP="0021400B">
      <w:pPr>
        <w:pStyle w:val="CodeListingSmall"/>
      </w:pPr>
      <w:r w:rsidRPr="006C4ED3">
        <w:t xml:space="preserve">                             new Object[]{connectionFactoryName},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configure connection factory</w:t>
      </w:r>
    </w:p>
    <w:p w:rsidR="0021400B" w:rsidRPr="006C4ED3" w:rsidRDefault="0021400B" w:rsidP="0021400B">
      <w:pPr>
        <w:pStyle w:val="CodeListingSmall"/>
      </w:pPr>
      <w:r w:rsidRPr="006C4ED3">
        <w:t xml:space="preserve">          myJMXWrapper.setAttribute(myJMSModuleConnfactory, new Attribute("JNDIName", </w:t>
      </w:r>
    </w:p>
    <w:p w:rsidR="0021400B" w:rsidRPr="006C4ED3" w:rsidRDefault="0021400B" w:rsidP="0021400B">
      <w:pPr>
        <w:pStyle w:val="CodeListingSmall"/>
      </w:pPr>
      <w:r w:rsidRPr="006C4ED3">
        <w:t xml:space="preserve">                       new String(jmsJNDIname)));</w:t>
      </w:r>
    </w:p>
    <w:p w:rsidR="0021400B" w:rsidRPr="006C4ED3" w:rsidRDefault="0021400B" w:rsidP="0021400B">
      <w:pPr>
        <w:pStyle w:val="CodeListingSmall"/>
      </w:pPr>
      <w:r w:rsidRPr="006C4ED3">
        <w:t xml:space="preserve">          myJMXWrapper.setAttribute(myJMSModuleConnfactory, new Attribute("DefaultTargetingEnabled", </w:t>
      </w:r>
    </w:p>
    <w:p w:rsidR="0021400B" w:rsidRPr="006C4ED3" w:rsidRDefault="0021400B" w:rsidP="0021400B">
      <w:pPr>
        <w:pStyle w:val="CodeListingSmall"/>
      </w:pPr>
      <w:r w:rsidRPr="006C4ED3">
        <w:t xml:space="preserve">                       new Boolean(true)));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security params</w:t>
      </w:r>
    </w:p>
    <w:p w:rsidR="0021400B" w:rsidRPr="006C4ED3" w:rsidRDefault="0021400B" w:rsidP="0021400B">
      <w:pPr>
        <w:pStyle w:val="CodeListingSmall"/>
      </w:pPr>
      <w:r w:rsidRPr="006C4ED3">
        <w:t xml:space="preserve">          ObjectName mySecParams = (ObjectName)myJMXWrapper.getAttribute(myJMSModuleConnfactory,</w:t>
      </w:r>
    </w:p>
    <w:p w:rsidR="0021400B" w:rsidRPr="006C4ED3" w:rsidRDefault="0021400B" w:rsidP="0021400B">
      <w:pPr>
        <w:pStyle w:val="CodeListingSmall"/>
      </w:pPr>
      <w:r w:rsidRPr="006C4ED3">
        <w:t xml:space="preserve">                                   "SecurityParams");</w:t>
      </w:r>
    </w:p>
    <w:p w:rsidR="0021400B" w:rsidRPr="006C4ED3" w:rsidRDefault="0021400B" w:rsidP="0021400B">
      <w:pPr>
        <w:pStyle w:val="CodeListingSmall"/>
      </w:pPr>
      <w:r w:rsidRPr="006C4ED3">
        <w:t xml:space="preserve">          // set AttachJMSXUserId</w:t>
      </w:r>
    </w:p>
    <w:p w:rsidR="0021400B" w:rsidRPr="006C4ED3" w:rsidRDefault="0021400B" w:rsidP="0021400B">
      <w:pPr>
        <w:pStyle w:val="CodeListingSmall"/>
      </w:pPr>
      <w:r w:rsidRPr="006C4ED3">
        <w:t xml:space="preserve">          myJMXWrapper.setAttribute(mySecParams, new Attribute("AttachJMSXUserId", </w:t>
      </w:r>
    </w:p>
    <w:p w:rsidR="0021400B" w:rsidRPr="006C4ED3" w:rsidRDefault="0021400B" w:rsidP="0021400B">
      <w:pPr>
        <w:pStyle w:val="CodeListingSmall"/>
      </w:pPr>
      <w:r w:rsidRPr="006C4ED3">
        <w:t xml:space="preserve">                                   new Boolean(false)));</w:t>
      </w:r>
    </w:p>
    <w:p w:rsidR="0021400B" w:rsidRPr="006C4ED3" w:rsidRDefault="0021400B" w:rsidP="0021400B">
      <w:pPr>
        <w:pStyle w:val="CodeListingSmall"/>
      </w:pPr>
    </w:p>
    <w:p w:rsidR="0021400B" w:rsidRPr="006C4ED3" w:rsidRDefault="0021400B" w:rsidP="0021400B">
      <w:pPr>
        <w:pStyle w:val="CodeListingSmall"/>
      </w:pPr>
      <w:r w:rsidRPr="006C4ED3">
        <w:t xml:space="preserve">          // get the transaction params</w:t>
      </w:r>
    </w:p>
    <w:p w:rsidR="0021400B" w:rsidRPr="006C4ED3" w:rsidRDefault="0021400B" w:rsidP="0021400B">
      <w:pPr>
        <w:pStyle w:val="CodeListingSmall"/>
      </w:pPr>
      <w:r w:rsidRPr="006C4ED3">
        <w:t xml:space="preserve">          ObjectName myTxParams = (ObjectName)myJMXWrapper.getAttribute(myJMSModuleConnfactory,</w:t>
      </w:r>
    </w:p>
    <w:p w:rsidR="0021400B" w:rsidRPr="006C4ED3" w:rsidRDefault="0021400B" w:rsidP="0021400B">
      <w:pPr>
        <w:pStyle w:val="CodeListingSmall"/>
      </w:pPr>
      <w:r w:rsidRPr="006C4ED3">
        <w:t xml:space="preserve">                                   "TransactionParams");</w:t>
      </w:r>
    </w:p>
    <w:p w:rsidR="0021400B" w:rsidRPr="006C4ED3" w:rsidRDefault="0021400B" w:rsidP="0021400B">
      <w:pPr>
        <w:pStyle w:val="CodeListingSmall"/>
      </w:pPr>
      <w:r w:rsidRPr="006C4ED3">
        <w:t xml:space="preserve">          // configure it</w:t>
      </w:r>
    </w:p>
    <w:p w:rsidR="0021400B" w:rsidRPr="006C4ED3" w:rsidRDefault="0021400B" w:rsidP="0021400B">
      <w:pPr>
        <w:pStyle w:val="CodeListingSmall"/>
      </w:pPr>
      <w:r w:rsidRPr="006C4ED3">
        <w:t xml:space="preserve">          myJMXWrapper.setAttribute(myTxParams, new Attribute("TransactionTimeout", </w:t>
      </w:r>
    </w:p>
    <w:p w:rsidR="0021400B" w:rsidRPr="006C4ED3" w:rsidRDefault="0021400B" w:rsidP="0021400B">
      <w:pPr>
        <w:pStyle w:val="CodeListingSmall"/>
      </w:pPr>
      <w:r w:rsidRPr="006C4ED3">
        <w:t xml:space="preserve">                                   new Integer(3600)));</w:t>
      </w:r>
    </w:p>
    <w:p w:rsidR="0021400B" w:rsidRPr="006C4ED3" w:rsidRDefault="0021400B" w:rsidP="0021400B">
      <w:pPr>
        <w:pStyle w:val="CodeListingSmall"/>
      </w:pPr>
      <w:r w:rsidRPr="006C4ED3">
        <w:t xml:space="preserve">          myJMXWrapper.setAttribute(myTxParams, new Attribute("XAConnectionFactoryEnabled", </w:t>
      </w:r>
    </w:p>
    <w:p w:rsidR="0021400B" w:rsidRPr="006C4ED3" w:rsidRDefault="0021400B" w:rsidP="0021400B">
      <w:pPr>
        <w:pStyle w:val="CodeListingSmall"/>
      </w:pPr>
      <w:r w:rsidRPr="006C4ED3">
        <w:t xml:space="preserve">                                   new Boolean(true)));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createJms_XA_ConnectionFactory ("+jmsModuleName+":"+</w:t>
      </w:r>
    </w:p>
    <w:p w:rsidR="0021400B" w:rsidRPr="006C4ED3" w:rsidRDefault="0021400B" w:rsidP="0021400B">
      <w:pPr>
        <w:pStyle w:val="CodeListingSmall"/>
      </w:pPr>
      <w:r w:rsidRPr="006C4ED3">
        <w:t xml:space="preserve">                            connectionFactoryName+"):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lastRenderedPageBreak/>
        <w:t xml:space="preserve">      }</w:t>
      </w:r>
    </w:p>
    <w:p w:rsidR="0021400B" w:rsidRPr="006C4ED3" w:rsidRDefault="0021400B" w:rsidP="0021400B">
      <w:pPr>
        <w:pStyle w:val="CodeListingSmall"/>
      </w:pPr>
      <w:r w:rsidRPr="006C4ED3">
        <w:t xml:space="preserve">   }</w:t>
      </w:r>
    </w:p>
    <w:p w:rsidR="0021400B" w:rsidRDefault="0021400B" w:rsidP="0047364A">
      <w:pPr>
        <w:pStyle w:val="BodyText"/>
      </w:pPr>
    </w:p>
    <w:p w:rsidR="0047364A" w:rsidRPr="0047364A" w:rsidRDefault="0047364A" w:rsidP="0047364A">
      <w:pPr>
        <w:pStyle w:val="BodyText"/>
      </w:pPr>
    </w:p>
    <w:p w:rsidR="0021400B" w:rsidRPr="006C4ED3" w:rsidRDefault="0021400B" w:rsidP="0021400B">
      <w:pPr>
        <w:pStyle w:val="CodeCallout"/>
      </w:pPr>
      <w:r>
        <w:t>subdeployment_jmx</w:t>
      </w:r>
    </w:p>
    <w:p w:rsidR="0021400B" w:rsidRPr="006C4ED3" w:rsidRDefault="0021400B" w:rsidP="0021400B">
      <w:pPr>
        <w:pStyle w:val="CodeListingSmall"/>
      </w:pPr>
      <w:r w:rsidRPr="006C4ED3">
        <w:t>public void createJMSSubDeployment(String jmsModuleName, String subDeploymentName, String targetName)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w:t>
      </w:r>
    </w:p>
    <w:p w:rsidR="0021400B" w:rsidRPr="006C4ED3" w:rsidRDefault="0021400B" w:rsidP="0021400B">
      <w:pPr>
        <w:pStyle w:val="CodeListingSmall"/>
      </w:pPr>
      <w:r w:rsidRPr="006C4ED3">
        <w:t xml:space="preserve">                                       Type=JMSSystemResource");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w:t>
      </w:r>
    </w:p>
    <w:p w:rsidR="0021400B" w:rsidRPr="006C4ED3" w:rsidRDefault="0021400B" w:rsidP="0021400B">
      <w:pPr>
        <w:pStyle w:val="CodeListingSmall"/>
      </w:pPr>
      <w:r w:rsidRPr="006C4ED3">
        <w:t xml:space="preserve">                                       "JMSResource");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 subdeployment</w:t>
      </w:r>
    </w:p>
    <w:p w:rsidR="0021400B" w:rsidRPr="006C4ED3" w:rsidRDefault="0021400B" w:rsidP="0021400B">
      <w:pPr>
        <w:pStyle w:val="CodeListingSmall"/>
      </w:pPr>
      <w:r w:rsidRPr="006C4ED3">
        <w:t xml:space="preserve">          ObjectName myJMSModuleSubDeploy =</w:t>
      </w:r>
    </w:p>
    <w:p w:rsidR="0021400B" w:rsidRPr="006C4ED3" w:rsidRDefault="0021400B" w:rsidP="0021400B">
      <w:pPr>
        <w:pStyle w:val="CodeListingSmall"/>
      </w:pPr>
      <w:r w:rsidRPr="006C4ED3">
        <w:t xml:space="preserve">                                 (ObjectName)myJMXWrapper.invoke(myJMSModule,"createSubDeployment",</w:t>
      </w:r>
    </w:p>
    <w:p w:rsidR="0021400B" w:rsidRPr="006C4ED3" w:rsidRDefault="0021400B" w:rsidP="0021400B">
      <w:pPr>
        <w:pStyle w:val="CodeListingSmall"/>
      </w:pPr>
      <w:r w:rsidRPr="006C4ED3">
        <w:t xml:space="preserve">                                             new Object[]{subDeploymentName},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target the new subdeployment</w:t>
      </w:r>
    </w:p>
    <w:p w:rsidR="0021400B" w:rsidRPr="006C4ED3" w:rsidRDefault="0021400B" w:rsidP="0021400B">
      <w:pPr>
        <w:pStyle w:val="CodeListingSmall"/>
      </w:pPr>
      <w:r w:rsidRPr="006C4ED3">
        <w:t xml:space="preserve">          // set the target</w:t>
      </w:r>
    </w:p>
    <w:p w:rsidR="0021400B" w:rsidRPr="006C4ED3" w:rsidRDefault="0021400B" w:rsidP="0021400B">
      <w:pPr>
        <w:pStyle w:val="CodeListingSmall"/>
      </w:pPr>
      <w:r w:rsidRPr="006C4ED3">
        <w:t xml:space="preserve">          myJMXWrapper.setAttribute(myJMSModuleSubDeploy, new Attribute("Targets", </w:t>
      </w:r>
    </w:p>
    <w:p w:rsidR="0021400B" w:rsidRPr="006C4ED3" w:rsidRDefault="0021400B" w:rsidP="0021400B">
      <w:pPr>
        <w:pStyle w:val="CodeListingSmall"/>
      </w:pPr>
      <w:r w:rsidRPr="006C4ED3">
        <w:t xml:space="preserve">                    new ObjectName[]{new ObjectName("com.bea:Name="+targetName+",Type=JMSServer")}));</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createJMSSubDeployment ("+jmsModuleName+":"+</w:t>
      </w:r>
    </w:p>
    <w:p w:rsidR="0021400B" w:rsidRPr="006C4ED3" w:rsidRDefault="0021400B" w:rsidP="0021400B">
      <w:pPr>
        <w:pStyle w:val="CodeListingSmall"/>
      </w:pPr>
      <w:r w:rsidRPr="006C4ED3">
        <w:t xml:space="preserve">                 subDeploymentName+"): "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queue_jmx</w:t>
      </w:r>
    </w:p>
    <w:p w:rsidR="0021400B" w:rsidRPr="006C4ED3" w:rsidRDefault="0021400B" w:rsidP="0021400B">
      <w:pPr>
        <w:pStyle w:val="CodeListingSmall"/>
      </w:pPr>
      <w:r w:rsidRPr="006C4ED3">
        <w:t>// Creating queue</w:t>
      </w:r>
    </w:p>
    <w:p w:rsidR="0021400B" w:rsidRPr="006C4ED3" w:rsidRDefault="0021400B" w:rsidP="0021400B">
      <w:pPr>
        <w:pStyle w:val="CodeListingSmall"/>
      </w:pPr>
      <w:r w:rsidRPr="006C4ED3">
        <w:t xml:space="preserve">public void createQueue(String jmsModuleName, String queueName, String jndiQueueName, </w:t>
      </w:r>
    </w:p>
    <w:p w:rsidR="0021400B" w:rsidRPr="006C4ED3" w:rsidRDefault="0021400B" w:rsidP="0021400B">
      <w:pPr>
        <w:pStyle w:val="CodeListingSmall"/>
      </w:pPr>
      <w:r w:rsidRPr="006C4ED3">
        <w:t xml:space="preserve">                        String subDeploymentName)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w:t>
      </w:r>
    </w:p>
    <w:p w:rsidR="0021400B" w:rsidRPr="006C4ED3" w:rsidRDefault="0021400B" w:rsidP="0021400B">
      <w:pPr>
        <w:pStyle w:val="CodeListingSmall"/>
      </w:pPr>
      <w:r w:rsidRPr="006C4ED3">
        <w:t xml:space="preserve">                        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w:t>
      </w:r>
    </w:p>
    <w:p w:rsidR="0021400B" w:rsidRPr="006C4ED3" w:rsidRDefault="0021400B" w:rsidP="0021400B">
      <w:pPr>
        <w:pStyle w:val="CodeListingSmall"/>
      </w:pPr>
      <w:r w:rsidRPr="006C4ED3">
        <w:t xml:space="preserve">                       "JMSResource");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create queue</w:t>
      </w:r>
    </w:p>
    <w:p w:rsidR="0021400B" w:rsidRPr="006C4ED3" w:rsidRDefault="0021400B" w:rsidP="0021400B">
      <w:pPr>
        <w:pStyle w:val="CodeListingSmall"/>
      </w:pPr>
      <w:r w:rsidRPr="006C4ED3">
        <w:t xml:space="preserve">          ObjectName myJMSQueue = (ObjectName)(ObjectName)myJMXWrapper.invoke(myJMSModuleResource,</w:t>
      </w:r>
    </w:p>
    <w:p w:rsidR="0021400B" w:rsidRPr="006C4ED3" w:rsidRDefault="0021400B" w:rsidP="0021400B">
      <w:pPr>
        <w:pStyle w:val="CodeListingSmall"/>
      </w:pPr>
      <w:r w:rsidRPr="006C4ED3">
        <w:t xml:space="preserve">                   "createQueue",new Object[]{queueName},new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configue queue</w:t>
      </w:r>
    </w:p>
    <w:p w:rsidR="0021400B" w:rsidRPr="006C4ED3" w:rsidRDefault="0021400B" w:rsidP="0021400B">
      <w:pPr>
        <w:pStyle w:val="CodeListingSmall"/>
      </w:pPr>
      <w:r w:rsidRPr="006C4ED3">
        <w:t xml:space="preserve">          myJMXWrapper.setAttribute(myJMSQueue, new Attribute("JNDIName", </w:t>
      </w:r>
    </w:p>
    <w:p w:rsidR="0021400B" w:rsidRPr="006C4ED3" w:rsidRDefault="0021400B" w:rsidP="0021400B">
      <w:pPr>
        <w:pStyle w:val="CodeListingSmall"/>
      </w:pPr>
      <w:r w:rsidRPr="006C4ED3">
        <w:t xml:space="preserve">                       new String(jndiQueueName)));</w:t>
      </w:r>
    </w:p>
    <w:p w:rsidR="0021400B" w:rsidRPr="006C4ED3" w:rsidRDefault="0021400B" w:rsidP="0021400B">
      <w:pPr>
        <w:pStyle w:val="CodeListingSmall"/>
      </w:pPr>
      <w:r w:rsidRPr="006C4ED3">
        <w:t xml:space="preserve">          myJMXWrapper.setAttribute(myJMSQueue, new Attribute("SubDeploymentName", </w:t>
      </w:r>
    </w:p>
    <w:p w:rsidR="0021400B" w:rsidRPr="006C4ED3" w:rsidRDefault="0021400B" w:rsidP="0021400B">
      <w:pPr>
        <w:pStyle w:val="CodeListingSmall"/>
      </w:pPr>
      <w:r w:rsidRPr="006C4ED3">
        <w:t xml:space="preserve">                       new String(subDeploymentName)));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createQueue ("+jmsModuleName+":"+queueName+"): "+ </w:t>
      </w:r>
    </w:p>
    <w:p w:rsidR="0021400B" w:rsidRPr="006C4ED3" w:rsidRDefault="0021400B" w:rsidP="0021400B">
      <w:pPr>
        <w:pStyle w:val="CodeListingSmall"/>
      </w:pPr>
      <w:r w:rsidRPr="006C4ED3">
        <w:t xml:space="preserve">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queue_error_handling_jmx</w:t>
      </w:r>
    </w:p>
    <w:p w:rsidR="0021400B" w:rsidRPr="006C4ED3" w:rsidRDefault="0021400B" w:rsidP="0021400B">
      <w:pPr>
        <w:pStyle w:val="CodeListingSmall"/>
      </w:pPr>
      <w:r w:rsidRPr="006C4ED3">
        <w:t>public void createQueueWithErrorHandling(String jmsModuleName, String queueName, String jndiQueueName, String subDeploymentName, String errorQueueName)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w:t>
      </w:r>
    </w:p>
    <w:p w:rsidR="0021400B" w:rsidRPr="006C4ED3" w:rsidRDefault="0021400B" w:rsidP="0021400B">
      <w:pPr>
        <w:pStyle w:val="CodeListingSmall"/>
      </w:pPr>
      <w:r w:rsidRPr="006C4ED3">
        <w:t xml:space="preserve">                     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create queue</w:t>
      </w:r>
    </w:p>
    <w:p w:rsidR="0021400B" w:rsidRPr="006C4ED3" w:rsidRDefault="0021400B" w:rsidP="0021400B">
      <w:pPr>
        <w:pStyle w:val="CodeListingSmall"/>
      </w:pPr>
      <w:r w:rsidRPr="006C4ED3">
        <w:t xml:space="preserve">          ObjectName myJMSQueue = (ObjectName)myJMXWrapper.invoke(myJMSModuleResource,"createQueue",</w:t>
      </w:r>
    </w:p>
    <w:p w:rsidR="0021400B" w:rsidRPr="006C4ED3" w:rsidRDefault="0021400B" w:rsidP="0021400B">
      <w:pPr>
        <w:pStyle w:val="CodeListingSmall"/>
      </w:pPr>
      <w:r w:rsidRPr="006C4ED3">
        <w:t xml:space="preserve">                                  new Object[]{queueName},new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configure queue</w:t>
      </w:r>
    </w:p>
    <w:p w:rsidR="0021400B" w:rsidRPr="006C4ED3" w:rsidRDefault="0021400B" w:rsidP="0021400B">
      <w:pPr>
        <w:pStyle w:val="CodeListingSmall"/>
      </w:pPr>
      <w:r w:rsidRPr="006C4ED3">
        <w:t xml:space="preserve">          myJMXWrapper.setAttribute(myJMSQueue, new Attribute("JNDIName", new String(jndiQueueName)));</w:t>
      </w:r>
    </w:p>
    <w:p w:rsidR="0021400B" w:rsidRPr="006C4ED3" w:rsidRDefault="0021400B" w:rsidP="0021400B">
      <w:pPr>
        <w:pStyle w:val="CodeListingSmall"/>
      </w:pPr>
      <w:r w:rsidRPr="006C4ED3">
        <w:t xml:space="preserve">          myJMXWrapper.setAttribute(myJMSQueue, new Attribute("SubDeploymentName", new String(subDeploymentName)));</w:t>
      </w:r>
    </w:p>
    <w:p w:rsidR="0021400B" w:rsidRPr="006C4ED3" w:rsidRDefault="0021400B" w:rsidP="0021400B">
      <w:pPr>
        <w:pStyle w:val="CodeListingSmall"/>
      </w:pP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default delivery params</w:t>
      </w:r>
    </w:p>
    <w:p w:rsidR="0021400B" w:rsidRPr="006C4ED3" w:rsidRDefault="0021400B" w:rsidP="0021400B">
      <w:pPr>
        <w:pStyle w:val="CodeListingSmall"/>
      </w:pPr>
      <w:r w:rsidRPr="006C4ED3">
        <w:t xml:space="preserve">          ObjectName myFailureParams = (ObjectName)myJMXWrapper.getAttribute(myJMSQueue,"DeliveryFailureParams");</w:t>
      </w:r>
    </w:p>
    <w:p w:rsidR="0021400B" w:rsidRPr="006C4ED3" w:rsidRDefault="0021400B" w:rsidP="0021400B">
      <w:pPr>
        <w:pStyle w:val="CodeListingSmall"/>
      </w:pPr>
      <w:r w:rsidRPr="006C4ED3">
        <w:t xml:space="preserve">          // set AttachJMSXUserId</w:t>
      </w:r>
    </w:p>
    <w:p w:rsidR="0021400B" w:rsidRPr="006C4ED3" w:rsidRDefault="0021400B" w:rsidP="0021400B">
      <w:pPr>
        <w:pStyle w:val="CodeListingSmall"/>
      </w:pPr>
      <w:r w:rsidRPr="006C4ED3">
        <w:t xml:space="preserve">          myJMXWrapper.setAttribute(myFailureParams, new Attribute("RedeliveryLimit", new Integer(3)));</w:t>
      </w:r>
    </w:p>
    <w:p w:rsidR="0021400B" w:rsidRPr="006C4ED3" w:rsidRDefault="0021400B" w:rsidP="0021400B">
      <w:pPr>
        <w:pStyle w:val="CodeListingSmall"/>
      </w:pPr>
      <w:r w:rsidRPr="006C4ED3">
        <w:t xml:space="preserve">          myJMXWrapper.setAttribute(myFailureParams, new Attribute("ExpirationPolicy", new String("Redirect")));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lookup error queue on SAME module (can be done more generic if error queue is located on a different module)</w:t>
      </w:r>
    </w:p>
    <w:p w:rsidR="0021400B" w:rsidRPr="006C4ED3" w:rsidRDefault="0021400B" w:rsidP="0021400B">
      <w:pPr>
        <w:pStyle w:val="CodeListingSmall"/>
      </w:pPr>
      <w:r w:rsidRPr="006C4ED3">
        <w:t xml:space="preserve">          ObjectName errorQueue = (ObjectName)myJMXWrapper.invoke(myJMSModuleResource,"lookupQueue",</w:t>
      </w:r>
    </w:p>
    <w:p w:rsidR="0021400B" w:rsidRPr="006C4ED3" w:rsidRDefault="0021400B" w:rsidP="0021400B">
      <w:pPr>
        <w:pStyle w:val="CodeListingSmall"/>
      </w:pPr>
      <w:r w:rsidRPr="006C4ED3">
        <w:t xml:space="preserve">                                  new Object[]{errorQueueName},new String[]{String.class.getName()});</w:t>
      </w:r>
    </w:p>
    <w:p w:rsidR="0021400B" w:rsidRPr="006C4ED3" w:rsidRDefault="0021400B" w:rsidP="0021400B">
      <w:pPr>
        <w:pStyle w:val="CodeListingSmall"/>
      </w:pPr>
      <w:r w:rsidRPr="006C4ED3">
        <w:t xml:space="preserve">          // set error queue</w:t>
      </w:r>
    </w:p>
    <w:p w:rsidR="0021400B" w:rsidRPr="006C4ED3" w:rsidRDefault="0021400B" w:rsidP="0021400B">
      <w:pPr>
        <w:pStyle w:val="CodeListingSmall"/>
      </w:pPr>
      <w:r w:rsidRPr="006C4ED3">
        <w:t xml:space="preserve">          myJMXWrapper.setAttribute(myQueueDeliveryFailureParams, new Attribute("ErrorDestination",errorQueue));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createQueueWithErrorHandling ("+jmsModuleName+":"+queueName+"):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create_topic_jmx</w:t>
      </w:r>
    </w:p>
    <w:p w:rsidR="0021400B" w:rsidRPr="006C4ED3" w:rsidRDefault="0021400B" w:rsidP="0021400B">
      <w:pPr>
        <w:pStyle w:val="CodeListingSmall"/>
      </w:pPr>
      <w:r w:rsidRPr="006C4ED3">
        <w:t xml:space="preserve">public void createTopic(String jmsModuleName, String topicName, String jndiTopicName, String subDeploymentName) </w:t>
      </w:r>
    </w:p>
    <w:p w:rsidR="0021400B" w:rsidRPr="006C4ED3" w:rsidRDefault="0021400B" w:rsidP="0021400B">
      <w:pPr>
        <w:pStyle w:val="CodeListingSmall"/>
      </w:pPr>
      <w:r w:rsidRPr="006C4ED3">
        <w:t xml:space="preserv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create topic</w:t>
      </w:r>
    </w:p>
    <w:p w:rsidR="0021400B" w:rsidRPr="006C4ED3" w:rsidRDefault="0021400B" w:rsidP="0021400B">
      <w:pPr>
        <w:pStyle w:val="CodeListingSmall"/>
      </w:pPr>
      <w:r w:rsidRPr="006C4ED3">
        <w:t xml:space="preserve">          ObjectName myJMSTopic = (ObjectName)myJMXWrapper.invoke(myJMSModuleResource,"createTopic",</w:t>
      </w:r>
    </w:p>
    <w:p w:rsidR="0021400B" w:rsidRPr="006C4ED3" w:rsidRDefault="0021400B" w:rsidP="0021400B">
      <w:pPr>
        <w:pStyle w:val="CodeListingSmall"/>
      </w:pPr>
      <w:r w:rsidRPr="006C4ED3">
        <w:t xml:space="preserve">                                  new Object[]{topicName},new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configure topic</w:t>
      </w:r>
    </w:p>
    <w:p w:rsidR="0021400B" w:rsidRPr="006C4ED3" w:rsidRDefault="0021400B" w:rsidP="0021400B">
      <w:pPr>
        <w:pStyle w:val="CodeListingSmall"/>
      </w:pPr>
      <w:r w:rsidRPr="006C4ED3">
        <w:t xml:space="preserve">          myJMXWrapper.setAttribute(myJMSTopic, new Attribute("JNDIName", new String(jndiTopicName)));</w:t>
      </w:r>
    </w:p>
    <w:p w:rsidR="0021400B" w:rsidRPr="006C4ED3" w:rsidRDefault="0021400B" w:rsidP="0021400B">
      <w:pPr>
        <w:pStyle w:val="CodeListingSmall"/>
      </w:pPr>
      <w:r w:rsidRPr="006C4ED3">
        <w:lastRenderedPageBreak/>
        <w:t xml:space="preserve">          myJMXWrapper.setAttribute(myJMSTopic, new Attribute("SubDeploymentName", new String(subDeploymentName)));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createTopic ("+jmsModuleName+":"+topicName+"):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JNDI_provider_jmx</w:t>
      </w:r>
    </w:p>
    <w:p w:rsidR="0021400B" w:rsidRPr="006C4ED3" w:rsidRDefault="0021400B" w:rsidP="0021400B">
      <w:pPr>
        <w:pStyle w:val="CodeListingSmall"/>
      </w:pPr>
      <w:r w:rsidRPr="006C4ED3">
        <w:t xml:space="preserve">public void createForeignJNDIProvider(String providerName, ObjectName[] targets, java.util.Properties properties)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ObjectName myProviderMBean = (ObjectName)myJMXWrapper.invoke(myDomainMBean,</w:t>
      </w:r>
    </w:p>
    <w:p w:rsidR="0021400B" w:rsidRPr="006C4ED3" w:rsidRDefault="0021400B" w:rsidP="0021400B">
      <w:pPr>
        <w:pStyle w:val="CodeListingSmall"/>
      </w:pPr>
      <w:r w:rsidRPr="006C4ED3">
        <w:t xml:space="preserve">                   "lookupForeignJNDIProvider",</w:t>
      </w:r>
    </w:p>
    <w:p w:rsidR="0021400B" w:rsidRPr="006C4ED3" w:rsidRDefault="0021400B" w:rsidP="0021400B">
      <w:pPr>
        <w:pStyle w:val="CodeListingSmall"/>
      </w:pPr>
      <w:r w:rsidRPr="006C4ED3">
        <w:t xml:space="preserve">                   new Object[]{new String(providerName)},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if (myProviderMBean==null)  {</w:t>
      </w:r>
    </w:p>
    <w:p w:rsidR="0021400B" w:rsidRPr="006C4ED3" w:rsidRDefault="0021400B" w:rsidP="0021400B">
      <w:pPr>
        <w:pStyle w:val="CodeListingSmall"/>
      </w:pPr>
      <w:r w:rsidRPr="006C4ED3">
        <w:t xml:space="preserve">           // create</w:t>
      </w:r>
    </w:p>
    <w:p w:rsidR="0021400B" w:rsidRPr="006C4ED3" w:rsidRDefault="0021400B" w:rsidP="0021400B">
      <w:pPr>
        <w:pStyle w:val="CodeListingSmall"/>
      </w:pPr>
      <w:r w:rsidRPr="006C4ED3">
        <w:t xml:space="preserve">           // Operation: javax.management.ObjectName  createForeignJNDIProvider(name:java.lang.String  )</w:t>
      </w:r>
    </w:p>
    <w:p w:rsidR="0021400B" w:rsidRPr="006C4ED3" w:rsidRDefault="0021400B" w:rsidP="0021400B">
      <w:pPr>
        <w:pStyle w:val="CodeListingSmall"/>
      </w:pPr>
      <w:r w:rsidRPr="006C4ED3">
        <w:t xml:space="preserve">           myProviderMBean = (ObjectName)myJMXWrapper.invoke(myDomainMBean,</w:t>
      </w:r>
    </w:p>
    <w:p w:rsidR="0021400B" w:rsidRPr="006C4ED3" w:rsidRDefault="0021400B" w:rsidP="0021400B">
      <w:pPr>
        <w:pStyle w:val="CodeListingSmall"/>
      </w:pPr>
      <w:r w:rsidRPr="006C4ED3">
        <w:t xml:space="preserve">                         "createForeignJNDIProvider",</w:t>
      </w:r>
    </w:p>
    <w:p w:rsidR="0021400B" w:rsidRPr="006C4ED3" w:rsidRDefault="0021400B" w:rsidP="0021400B">
      <w:pPr>
        <w:pStyle w:val="CodeListingSmall"/>
      </w:pPr>
      <w:r w:rsidRPr="006C4ED3">
        <w:t xml:space="preserve">                         new Object[]{new String(providerName)},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//target to cluster</w:t>
      </w:r>
    </w:p>
    <w:p w:rsidR="0021400B" w:rsidRPr="006C4ED3" w:rsidRDefault="0021400B" w:rsidP="0021400B">
      <w:pPr>
        <w:pStyle w:val="CodeListingSmall"/>
      </w:pPr>
      <w:r w:rsidRPr="006C4ED3">
        <w:t xml:space="preserve">           myJMXWrapper.setAttribute(myProviderMBean, new Attribute("Targets",targets));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configure</w:t>
      </w:r>
    </w:p>
    <w:p w:rsidR="0021400B" w:rsidRPr="006C4ED3" w:rsidRDefault="0021400B" w:rsidP="0021400B">
      <w:pPr>
        <w:pStyle w:val="CodeListingSmall"/>
      </w:pPr>
      <w:r w:rsidRPr="006C4ED3">
        <w:t xml:space="preserve">           if (properties.containsKey("INITIALCONTEXTFACTORY"))</w:t>
      </w:r>
    </w:p>
    <w:p w:rsidR="0021400B" w:rsidRPr="006C4ED3" w:rsidRDefault="0021400B" w:rsidP="0021400B">
      <w:pPr>
        <w:pStyle w:val="CodeListingSmall"/>
      </w:pPr>
      <w:r w:rsidRPr="006C4ED3">
        <w:t xml:space="preserve">                 myJMXWrapper.setAttribute(myProviderMBean, </w:t>
      </w:r>
    </w:p>
    <w:p w:rsidR="0021400B" w:rsidRPr="006C4ED3" w:rsidRDefault="0021400B" w:rsidP="0021400B">
      <w:pPr>
        <w:pStyle w:val="CodeListingSmall"/>
      </w:pPr>
      <w:r w:rsidRPr="006C4ED3">
        <w:t xml:space="preserve">                              new Attribute("InitialContextFactory",properties.get("INITIALCONTEXTFACTORY")));</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(properties.containsKey("PROVIDERURL"))</w:t>
      </w:r>
    </w:p>
    <w:p w:rsidR="0021400B" w:rsidRPr="006C4ED3" w:rsidRDefault="0021400B" w:rsidP="0021400B">
      <w:pPr>
        <w:pStyle w:val="CodeListingSmall"/>
      </w:pPr>
      <w:r w:rsidRPr="006C4ED3">
        <w:t xml:space="preserve">                 myJMXWrapper.setAttribute(myProviderMBean, new Attribute("ProviderURL",properties.get("PROVIDERURL")));</w:t>
      </w:r>
    </w:p>
    <w:p w:rsidR="0021400B" w:rsidRPr="006C4ED3" w:rsidRDefault="0021400B" w:rsidP="0021400B">
      <w:pPr>
        <w:pStyle w:val="CodeListingSmall"/>
      </w:pPr>
    </w:p>
    <w:p w:rsidR="0021400B" w:rsidRPr="006C4ED3" w:rsidRDefault="0021400B" w:rsidP="0021400B">
      <w:pPr>
        <w:pStyle w:val="CodeListingSmall"/>
      </w:pPr>
      <w:r w:rsidRPr="006C4ED3">
        <w:t xml:space="preserve">           if (properties.containsKey("USER"))</w:t>
      </w:r>
    </w:p>
    <w:p w:rsidR="0021400B" w:rsidRPr="006C4ED3" w:rsidRDefault="0021400B" w:rsidP="0021400B">
      <w:pPr>
        <w:pStyle w:val="CodeListingSmall"/>
      </w:pPr>
      <w:r w:rsidRPr="006C4ED3">
        <w:t xml:space="preserve">                 myJMXWrapper.setAttribute(myProviderMBean, new Attribute("User",properties.get("USER")));</w:t>
      </w:r>
    </w:p>
    <w:p w:rsidR="0021400B" w:rsidRPr="006C4ED3" w:rsidRDefault="0021400B" w:rsidP="0021400B">
      <w:pPr>
        <w:pStyle w:val="CodeListingSmall"/>
      </w:pPr>
    </w:p>
    <w:p w:rsidR="0021400B" w:rsidRPr="006C4ED3" w:rsidRDefault="0021400B" w:rsidP="0021400B">
      <w:pPr>
        <w:pStyle w:val="CodeListingSmall"/>
      </w:pPr>
      <w:r w:rsidRPr="006C4ED3">
        <w:t xml:space="preserve">           if (properties.containsKey("PASSWORD"))</w:t>
      </w:r>
    </w:p>
    <w:p w:rsidR="0021400B" w:rsidRPr="006C4ED3" w:rsidRDefault="0021400B" w:rsidP="0021400B">
      <w:pPr>
        <w:pStyle w:val="CodeListingSmall"/>
      </w:pPr>
      <w:r w:rsidRPr="006C4ED3">
        <w:t xml:space="preserve">                 myJMXWrapper.setAttribute(myProviderMBean, new Attribute("Password",properties.get("PASSWORD")));</w:t>
      </w:r>
    </w:p>
    <w:p w:rsidR="0021400B" w:rsidRPr="006C4ED3" w:rsidRDefault="0021400B" w:rsidP="0021400B">
      <w:pPr>
        <w:pStyle w:val="CodeListingSmall"/>
      </w:pPr>
    </w:p>
    <w:p w:rsidR="0021400B" w:rsidRPr="006C4ED3" w:rsidRDefault="0021400B" w:rsidP="0021400B">
      <w:pPr>
        <w:pStyle w:val="CodeListingSmall"/>
      </w:pPr>
      <w:r w:rsidRPr="006C4ED3">
        <w:t xml:space="preserve">           // create and configure JNDI link      </w:t>
      </w:r>
    </w:p>
    <w:p w:rsidR="0021400B" w:rsidRPr="006C4ED3" w:rsidRDefault="0021400B" w:rsidP="0021400B">
      <w:pPr>
        <w:pStyle w:val="CodeListingSmall"/>
      </w:pPr>
      <w:r w:rsidRPr="006C4ED3">
        <w:t xml:space="preserve">           // Operation: javax.management.ObjectName  createForeignJNDILink(name:java.lang.String  )</w:t>
      </w:r>
    </w:p>
    <w:p w:rsidR="0021400B" w:rsidRPr="006C4ED3" w:rsidRDefault="0021400B" w:rsidP="0021400B">
      <w:pPr>
        <w:pStyle w:val="CodeListingSmall"/>
      </w:pPr>
      <w:r w:rsidRPr="006C4ED3">
        <w:t xml:space="preserve">           ObjectName myForeignLinkMBean = (ObjectName)myJMXWrapper.invoke(myDomainMBean,</w:t>
      </w:r>
    </w:p>
    <w:p w:rsidR="0021400B" w:rsidRPr="006C4ED3" w:rsidRDefault="0021400B" w:rsidP="0021400B">
      <w:pPr>
        <w:pStyle w:val="CodeListingSmall"/>
      </w:pPr>
      <w:r w:rsidRPr="006C4ED3">
        <w:t xml:space="preserve">                          "createForeignJNDILink",</w:t>
      </w:r>
    </w:p>
    <w:p w:rsidR="0021400B" w:rsidRPr="006C4ED3" w:rsidRDefault="0021400B" w:rsidP="0021400B">
      <w:pPr>
        <w:pStyle w:val="CodeListingSmall"/>
      </w:pPr>
      <w:r w:rsidRPr="006C4ED3">
        <w:t xml:space="preserve">                          new Object[]{new String(providerName+"_Link")},</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(properties.containsKey("LOCALJNDINAME"))</w:t>
      </w:r>
    </w:p>
    <w:p w:rsidR="0021400B" w:rsidRPr="006C4ED3" w:rsidRDefault="0021400B" w:rsidP="0021400B">
      <w:pPr>
        <w:pStyle w:val="CodeListingSmall"/>
      </w:pPr>
      <w:r w:rsidRPr="006C4ED3">
        <w:t xml:space="preserve">                 myJMXWrapper.setAttribute(myForeignLinkMBean, </w:t>
      </w:r>
    </w:p>
    <w:p w:rsidR="0021400B" w:rsidRPr="006C4ED3" w:rsidRDefault="0021400B" w:rsidP="0021400B">
      <w:pPr>
        <w:pStyle w:val="CodeListingSmall"/>
      </w:pPr>
      <w:r w:rsidRPr="006C4ED3">
        <w:t xml:space="preserve">                              new Attribute("LocalJNDIName",properties.get("LOCALJNDINAME")));</w:t>
      </w:r>
    </w:p>
    <w:p w:rsidR="0021400B" w:rsidRPr="006C4ED3" w:rsidRDefault="0021400B" w:rsidP="0021400B">
      <w:pPr>
        <w:pStyle w:val="CodeListingSmall"/>
      </w:pPr>
    </w:p>
    <w:p w:rsidR="0021400B" w:rsidRPr="006C4ED3" w:rsidRDefault="0021400B" w:rsidP="0021400B">
      <w:pPr>
        <w:pStyle w:val="CodeListingSmall"/>
      </w:pPr>
      <w:r w:rsidRPr="006C4ED3">
        <w:t xml:space="preserve">           if (properties.containsKey("REMOTEJNDINAME"))</w:t>
      </w:r>
    </w:p>
    <w:p w:rsidR="0021400B" w:rsidRPr="006C4ED3" w:rsidRDefault="0021400B" w:rsidP="0021400B">
      <w:pPr>
        <w:pStyle w:val="CodeListingSmall"/>
      </w:pPr>
      <w:r w:rsidRPr="006C4ED3">
        <w:t xml:space="preserve">                 myJMXWrapper.setAttribute(myForeignLinkMBean, </w:t>
      </w:r>
    </w:p>
    <w:p w:rsidR="0021400B" w:rsidRPr="006C4ED3" w:rsidRDefault="0021400B" w:rsidP="0021400B">
      <w:pPr>
        <w:pStyle w:val="CodeListingSmall"/>
      </w:pPr>
      <w:r w:rsidRPr="006C4ED3">
        <w:t xml:space="preserve">                              new Attribute("RemoteJNDIName",properties.get("REMOTEJNDINAME")));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throw new WLSAutomationException("Foreign JNDI provider "+providerName+" already exist  -  cannot create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lastRenderedPageBreak/>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setup_mail_session_jmx</w:t>
      </w:r>
    </w:p>
    <w:p w:rsidR="0021400B" w:rsidRPr="006C4ED3" w:rsidRDefault="0021400B" w:rsidP="0021400B">
      <w:pPr>
        <w:pStyle w:val="CodeListingSmall"/>
      </w:pPr>
      <w:r w:rsidRPr="006C4ED3">
        <w:t>public void createMailSession(String mailSessionName, String jndiName,</w:t>
      </w:r>
    </w:p>
    <w:p w:rsidR="0021400B" w:rsidRPr="006C4ED3" w:rsidRDefault="0021400B" w:rsidP="0021400B">
      <w:pPr>
        <w:pStyle w:val="CodeListingSmall"/>
      </w:pPr>
      <w:r w:rsidRPr="006C4ED3">
        <w:t xml:space="preserve">            ObjectName[] targets,Properties properties)  throws WLSAutomationExceptio {</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 Operation: javax.management.ObjectName  lookupMailSession(name:java.lang.String  )</w:t>
      </w:r>
    </w:p>
    <w:p w:rsidR="0021400B" w:rsidRPr="006C4ED3" w:rsidRDefault="0021400B" w:rsidP="0021400B">
      <w:pPr>
        <w:pStyle w:val="CodeListingSmall"/>
      </w:pPr>
      <w:r w:rsidRPr="006C4ED3">
        <w:t xml:space="preserve">      ObjectName myMailSessionMBean = (ObjectName)myJMXWrapper.invoke(myDomainMBean,</w:t>
      </w:r>
    </w:p>
    <w:p w:rsidR="0021400B" w:rsidRPr="006C4ED3" w:rsidRDefault="0021400B" w:rsidP="0021400B">
      <w:pPr>
        <w:pStyle w:val="CodeListingSmall"/>
      </w:pPr>
      <w:r w:rsidRPr="006C4ED3">
        <w:t xml:space="preserve">                      "lookupMailSession",</w:t>
      </w:r>
    </w:p>
    <w:p w:rsidR="0021400B" w:rsidRPr="006C4ED3" w:rsidRDefault="0021400B" w:rsidP="0021400B">
      <w:pPr>
        <w:pStyle w:val="CodeListingSmall"/>
      </w:pPr>
      <w:r w:rsidRPr="006C4ED3">
        <w:t xml:space="preserve">                      new Object[]{new String(mailSessionName)},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if (myMailSessionMBean==null)</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create</w:t>
      </w:r>
    </w:p>
    <w:p w:rsidR="0021400B" w:rsidRPr="006C4ED3" w:rsidRDefault="0021400B" w:rsidP="0021400B">
      <w:pPr>
        <w:pStyle w:val="CodeListingSmall"/>
      </w:pPr>
      <w:r w:rsidRPr="006C4ED3">
        <w:t xml:space="preserve">     // Operation: javax.management.ObjectName  createMailSession(name:java.lang.String  )</w:t>
      </w:r>
    </w:p>
    <w:p w:rsidR="0021400B" w:rsidRPr="006C4ED3" w:rsidRDefault="0021400B" w:rsidP="0021400B">
      <w:pPr>
        <w:pStyle w:val="CodeListingSmall"/>
      </w:pPr>
      <w:r w:rsidRPr="006C4ED3">
        <w:t xml:space="preserve">     myMailSessionMBean = (ObjectName)myJMXWrapper.invoke(myDomainMBean,</w:t>
      </w:r>
    </w:p>
    <w:p w:rsidR="0021400B" w:rsidRPr="006C4ED3" w:rsidRDefault="0021400B" w:rsidP="0021400B">
      <w:pPr>
        <w:pStyle w:val="CodeListingSmall"/>
      </w:pPr>
      <w:r w:rsidRPr="006C4ED3">
        <w:t xml:space="preserve">                         "createMailSession",</w:t>
      </w:r>
    </w:p>
    <w:p w:rsidR="0021400B" w:rsidRPr="006C4ED3" w:rsidRDefault="0021400B" w:rsidP="0021400B">
      <w:pPr>
        <w:pStyle w:val="CodeListingSmall"/>
      </w:pPr>
      <w:r w:rsidRPr="006C4ED3">
        <w:t xml:space="preserve">                         new Object[]{new String(mailSessionName)},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//target to targets</w:t>
      </w:r>
    </w:p>
    <w:p w:rsidR="0021400B" w:rsidRPr="006C4ED3" w:rsidRDefault="0021400B" w:rsidP="0021400B">
      <w:pPr>
        <w:pStyle w:val="CodeListingSmall"/>
      </w:pPr>
      <w:r w:rsidRPr="006C4ED3">
        <w:t xml:space="preserve">     // e.g. set('Targets',jarray.array([ObjectName('com.bea:Name=MartinTest_Cluster,Type=Cluster')], ObjectName))</w:t>
      </w:r>
    </w:p>
    <w:p w:rsidR="0021400B" w:rsidRPr="006C4ED3" w:rsidRDefault="0021400B" w:rsidP="0021400B">
      <w:pPr>
        <w:pStyle w:val="CodeListingSmall"/>
      </w:pPr>
      <w:r w:rsidRPr="006C4ED3">
        <w:t xml:space="preserve">     myJMXWrapper.setAttribute(myMailSessionMBean, new Attribute("Targets",targets));</w:t>
      </w:r>
    </w:p>
    <w:p w:rsidR="0021400B" w:rsidRPr="006C4ED3" w:rsidRDefault="0021400B" w:rsidP="0021400B">
      <w:pPr>
        <w:pStyle w:val="CodeListingSmall"/>
      </w:pPr>
    </w:p>
    <w:p w:rsidR="0021400B" w:rsidRPr="006C4ED3" w:rsidRDefault="0021400B" w:rsidP="0021400B">
      <w:pPr>
        <w:pStyle w:val="CodeListingSmall"/>
      </w:pPr>
      <w:r w:rsidRPr="006C4ED3">
        <w:t xml:space="preserve">     // configure</w:t>
      </w:r>
    </w:p>
    <w:p w:rsidR="0021400B" w:rsidRPr="006C4ED3" w:rsidRDefault="0021400B" w:rsidP="0021400B">
      <w:pPr>
        <w:pStyle w:val="CodeListingSmall"/>
      </w:pPr>
      <w:r w:rsidRPr="006C4ED3">
        <w:t xml:space="preserve">     myJMXWrapper.setAttribute(myMailSessionMBean, new Attribute("JNDIName",jndiName));</w:t>
      </w:r>
    </w:p>
    <w:p w:rsidR="0021400B" w:rsidRPr="006C4ED3" w:rsidRDefault="0021400B" w:rsidP="0021400B">
      <w:pPr>
        <w:pStyle w:val="CodeListingSmall"/>
      </w:pPr>
      <w:r w:rsidRPr="006C4ED3">
        <w:t xml:space="preserve">     myJMXWrapper.setAttribute(myMailSessionMBean, new Attribute("Properties",properties));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throw new WLSAutomationException("Mail session with name "+mailSessionName+" already exist  -  cannot create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minimum_thread_constraint_jmx</w:t>
      </w:r>
    </w:p>
    <w:p w:rsidR="0021400B" w:rsidRPr="006C4ED3" w:rsidRDefault="0021400B" w:rsidP="0021400B">
      <w:pPr>
        <w:pStyle w:val="CodeListingSmall"/>
      </w:pPr>
      <w:r w:rsidRPr="006C4ED3">
        <w:t xml:space="preserve">public ObjectName createMinThreadsConstraint(String newName, int count,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w:t>
      </w:r>
      <w:r w:rsidRPr="006C4ED3">
        <w:tab/>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ab/>
        <w:t xml:space="preserve"> // check if already created</w:t>
      </w:r>
    </w:p>
    <w:p w:rsidR="0021400B" w:rsidRPr="006C4ED3" w:rsidRDefault="0021400B" w:rsidP="0021400B">
      <w:pPr>
        <w:pStyle w:val="CodeListingSmall"/>
      </w:pPr>
      <w:r w:rsidRPr="006C4ED3">
        <w:tab/>
        <w:t xml:space="preserve">   ObjectName myMinThreadsConstraint =  (ObjectName)myJMXWrapper.invoke(mySelfTuning, </w:t>
      </w:r>
    </w:p>
    <w:p w:rsidR="0021400B" w:rsidRPr="006C4ED3" w:rsidRDefault="0021400B" w:rsidP="0021400B">
      <w:pPr>
        <w:pStyle w:val="CodeListingSmall"/>
      </w:pPr>
      <w:r w:rsidRPr="006C4ED3">
        <w:t xml:space="preserve">                    "lookupMinThreadsConstraint",</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if (myMinThreadsConstraint==null){</w:t>
      </w:r>
    </w:p>
    <w:p w:rsidR="0021400B" w:rsidRPr="006C4ED3" w:rsidRDefault="0021400B" w:rsidP="0021400B">
      <w:pPr>
        <w:pStyle w:val="CodeListingSmall"/>
      </w:pPr>
      <w:r w:rsidRPr="006C4ED3">
        <w:tab/>
        <w:t xml:space="preserve">    // create</w:t>
      </w:r>
    </w:p>
    <w:p w:rsidR="0021400B" w:rsidRPr="006C4ED3" w:rsidRDefault="0021400B" w:rsidP="0021400B">
      <w:pPr>
        <w:pStyle w:val="CodeListingSmall"/>
      </w:pPr>
      <w:r w:rsidRPr="006C4ED3">
        <w:tab/>
        <w:t xml:space="preserve">    myMinThreadsConstraint = (ObjectName)myJMXWrapper.invoke(mySelfTuning,</w:t>
      </w:r>
    </w:p>
    <w:p w:rsidR="0021400B" w:rsidRPr="006C4ED3" w:rsidRDefault="0021400B" w:rsidP="0021400B">
      <w:pPr>
        <w:pStyle w:val="CodeListingSmall"/>
      </w:pPr>
      <w:r w:rsidRPr="006C4ED3">
        <w:t xml:space="preserve">                    "createMinThreadsConstraint",</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 configure</w:t>
      </w:r>
    </w:p>
    <w:p w:rsidR="0021400B" w:rsidRPr="006C4ED3" w:rsidRDefault="0021400B" w:rsidP="0021400B">
      <w:pPr>
        <w:pStyle w:val="CodeListingSmall"/>
      </w:pPr>
      <w:r w:rsidRPr="006C4ED3">
        <w:tab/>
        <w:t xml:space="preserve">    myJMXWrapper.setAttribute(myMinThreadsConstraint, </w:t>
      </w:r>
    </w:p>
    <w:p w:rsidR="0021400B" w:rsidRPr="006C4ED3" w:rsidRDefault="0021400B" w:rsidP="0021400B">
      <w:pPr>
        <w:pStyle w:val="CodeListingSmall"/>
      </w:pPr>
      <w:r w:rsidRPr="006C4ED3">
        <w:t xml:space="preserve">                                    new Attribute("Count",new Integer(count)));</w:t>
      </w:r>
    </w:p>
    <w:p w:rsidR="0021400B" w:rsidRPr="006C4ED3" w:rsidRDefault="0021400B" w:rsidP="0021400B">
      <w:pPr>
        <w:pStyle w:val="CodeListingSmall"/>
      </w:pPr>
      <w:r w:rsidRPr="006C4ED3">
        <w:tab/>
        <w:t xml:space="preserve">    if (targets != null)</w:t>
      </w:r>
    </w:p>
    <w:p w:rsidR="0021400B" w:rsidRPr="006C4ED3" w:rsidRDefault="0021400B" w:rsidP="0021400B">
      <w:pPr>
        <w:pStyle w:val="CodeListingSmall"/>
      </w:pPr>
      <w:r w:rsidRPr="006C4ED3">
        <w:tab/>
        <w:t xml:space="preserve">          myJMXWrapper.setAttribute(myMinThreadsConstraint, new Attribute("Targets",targets));</w:t>
      </w: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ab/>
        <w:t xml:space="preserve">  else</w:t>
      </w:r>
    </w:p>
    <w:p w:rsidR="0021400B" w:rsidRPr="006C4ED3" w:rsidRDefault="0021400B" w:rsidP="0021400B">
      <w:pPr>
        <w:pStyle w:val="CodeListingSmall"/>
      </w:pPr>
      <w:r w:rsidRPr="006C4ED3">
        <w:tab/>
        <w:t xml:space="preserve">     throw new WLSAutomationException("MinThreadsConstraint with name "+newName+</w:t>
      </w:r>
    </w:p>
    <w:p w:rsidR="0021400B" w:rsidRPr="006C4ED3" w:rsidRDefault="0021400B" w:rsidP="0021400B">
      <w:pPr>
        <w:pStyle w:val="CodeListingSmall"/>
      </w:pPr>
      <w:r w:rsidRPr="006C4ED3">
        <w:t xml:space="preserve">                                            " already exist  -  cannot create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lastRenderedPageBreak/>
        <w:t xml:space="preserve"> </w:t>
      </w:r>
      <w:r w:rsidRPr="006C4ED3">
        <w:tab/>
        <w:t xml:space="preserve">  return myMinThreadsConstraint;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maximum_thread_constraint_jmx</w:t>
      </w:r>
    </w:p>
    <w:p w:rsidR="0021400B" w:rsidRPr="006C4ED3" w:rsidRDefault="0021400B" w:rsidP="0021400B">
      <w:pPr>
        <w:pStyle w:val="CodeListingSmall"/>
      </w:pPr>
      <w:r w:rsidRPr="006C4ED3">
        <w:t xml:space="preserve">public ObjectName createMaxThreadsConstraint(String newName, int count,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w:t>
      </w:r>
      <w:r w:rsidRPr="006C4ED3">
        <w:tab/>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ab/>
        <w:t xml:space="preserve"> // check if already created</w:t>
      </w:r>
    </w:p>
    <w:p w:rsidR="0021400B" w:rsidRPr="006C4ED3" w:rsidRDefault="0021400B" w:rsidP="0021400B">
      <w:pPr>
        <w:pStyle w:val="CodeListingSmall"/>
      </w:pPr>
      <w:r w:rsidRPr="006C4ED3">
        <w:tab/>
        <w:t xml:space="preserve">   ObjectName myMaxThreadsConstraint =  (ObjectName)myJMXWrapper.invoke(mySelfTuning, </w:t>
      </w:r>
    </w:p>
    <w:p w:rsidR="0021400B" w:rsidRPr="006C4ED3" w:rsidRDefault="0021400B" w:rsidP="0021400B">
      <w:pPr>
        <w:pStyle w:val="CodeListingSmall"/>
      </w:pPr>
      <w:r w:rsidRPr="006C4ED3">
        <w:t xml:space="preserve">                    "lookupMaxThreadsConstraint",</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if (myMaxThreadsConstraint==null){</w:t>
      </w:r>
    </w:p>
    <w:p w:rsidR="0021400B" w:rsidRPr="006C4ED3" w:rsidRDefault="0021400B" w:rsidP="0021400B">
      <w:pPr>
        <w:pStyle w:val="CodeListingSmall"/>
      </w:pPr>
      <w:r w:rsidRPr="006C4ED3">
        <w:tab/>
        <w:t xml:space="preserve">    // create</w:t>
      </w:r>
    </w:p>
    <w:p w:rsidR="0021400B" w:rsidRPr="006C4ED3" w:rsidRDefault="0021400B" w:rsidP="0021400B">
      <w:pPr>
        <w:pStyle w:val="CodeListingSmall"/>
      </w:pPr>
      <w:r w:rsidRPr="006C4ED3">
        <w:tab/>
        <w:t xml:space="preserve">    myMaxThreadsConstraint = (ObjectName)myJMXWrapper.invoke(mySelfTuning,</w:t>
      </w:r>
    </w:p>
    <w:p w:rsidR="0021400B" w:rsidRPr="006C4ED3" w:rsidRDefault="0021400B" w:rsidP="0021400B">
      <w:pPr>
        <w:pStyle w:val="CodeListingSmall"/>
      </w:pPr>
      <w:r w:rsidRPr="006C4ED3">
        <w:t xml:space="preserve">                    "createMaxThreadsConstraint",</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 configure</w:t>
      </w:r>
    </w:p>
    <w:p w:rsidR="0021400B" w:rsidRPr="006C4ED3" w:rsidRDefault="0021400B" w:rsidP="0021400B">
      <w:pPr>
        <w:pStyle w:val="CodeListingSmall"/>
      </w:pPr>
      <w:r w:rsidRPr="006C4ED3">
        <w:tab/>
        <w:t xml:space="preserve">    myJMXWrapper.setAttribute(myMaxThreadsConstraint, </w:t>
      </w:r>
    </w:p>
    <w:p w:rsidR="0021400B" w:rsidRPr="006C4ED3" w:rsidRDefault="0021400B" w:rsidP="0021400B">
      <w:pPr>
        <w:pStyle w:val="CodeListingSmall"/>
      </w:pPr>
      <w:r w:rsidRPr="006C4ED3">
        <w:t xml:space="preserve">                                    new Attribute("Count",new Integer(count)));</w:t>
      </w:r>
    </w:p>
    <w:p w:rsidR="0021400B" w:rsidRPr="006C4ED3" w:rsidRDefault="0021400B" w:rsidP="0021400B">
      <w:pPr>
        <w:pStyle w:val="CodeListingSmall"/>
      </w:pPr>
      <w:r w:rsidRPr="006C4ED3">
        <w:tab/>
        <w:t xml:space="preserve">    if (targets != null)</w:t>
      </w:r>
    </w:p>
    <w:p w:rsidR="0021400B" w:rsidRPr="006C4ED3" w:rsidRDefault="0021400B" w:rsidP="0021400B">
      <w:pPr>
        <w:pStyle w:val="CodeListingSmall"/>
      </w:pPr>
      <w:r w:rsidRPr="006C4ED3">
        <w:tab/>
        <w:t xml:space="preserve">          myJMXWrapper.setAttribute(myMaxThreadsConstraint, new Attribute("Targets",targets));</w:t>
      </w: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ab/>
        <w:t xml:space="preserve">  else</w:t>
      </w:r>
    </w:p>
    <w:p w:rsidR="0021400B" w:rsidRPr="006C4ED3" w:rsidRDefault="0021400B" w:rsidP="0021400B">
      <w:pPr>
        <w:pStyle w:val="CodeListingSmall"/>
      </w:pPr>
      <w:r w:rsidRPr="006C4ED3">
        <w:tab/>
        <w:t xml:space="preserve">     throw new WLSAutomationException("MaxThreadsConstraint with name "+newName+</w:t>
      </w:r>
    </w:p>
    <w:p w:rsidR="0021400B" w:rsidRPr="006C4ED3" w:rsidRDefault="0021400B" w:rsidP="0021400B">
      <w:pPr>
        <w:pStyle w:val="CodeListingSmall"/>
      </w:pPr>
      <w:r w:rsidRPr="006C4ED3">
        <w:t xml:space="preserve">                                            " already exist  -  cannot create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w:t>
      </w:r>
      <w:r w:rsidRPr="006C4ED3">
        <w:tab/>
        <w:t xml:space="preserve">  return myMaxThreadsConstraint;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capacity_constraint_jmx</w:t>
      </w:r>
    </w:p>
    <w:p w:rsidR="0021400B" w:rsidRPr="006C4ED3" w:rsidRDefault="0021400B" w:rsidP="0021400B">
      <w:pPr>
        <w:pStyle w:val="CodeListingSmall"/>
      </w:pPr>
      <w:r w:rsidRPr="006C4ED3">
        <w:t xml:space="preserve">public ObjectName createCapacity(String newName, int count,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w:t>
      </w:r>
      <w:r w:rsidRPr="006C4ED3">
        <w:tab/>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ab/>
        <w:t xml:space="preserve"> // check if already created</w:t>
      </w:r>
    </w:p>
    <w:p w:rsidR="0021400B" w:rsidRPr="006C4ED3" w:rsidRDefault="0021400B" w:rsidP="0021400B">
      <w:pPr>
        <w:pStyle w:val="CodeListingSmall"/>
      </w:pPr>
      <w:r w:rsidRPr="006C4ED3">
        <w:tab/>
        <w:t xml:space="preserve">   ObjectName myCapacity =  (ObjectName)myJMXWrapper.invoke(mySelfTuning, </w:t>
      </w:r>
    </w:p>
    <w:p w:rsidR="0021400B" w:rsidRPr="006C4ED3" w:rsidRDefault="0021400B" w:rsidP="0021400B">
      <w:pPr>
        <w:pStyle w:val="CodeListingSmall"/>
      </w:pPr>
      <w:r w:rsidRPr="006C4ED3">
        <w:t xml:space="preserve">                    "lookupCapacity",</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if (myCapacity==null){</w:t>
      </w:r>
    </w:p>
    <w:p w:rsidR="0021400B" w:rsidRPr="006C4ED3" w:rsidRDefault="0021400B" w:rsidP="0021400B">
      <w:pPr>
        <w:pStyle w:val="CodeListingSmall"/>
      </w:pPr>
      <w:r w:rsidRPr="006C4ED3">
        <w:tab/>
        <w:t xml:space="preserve">    // create</w:t>
      </w:r>
    </w:p>
    <w:p w:rsidR="0021400B" w:rsidRPr="006C4ED3" w:rsidRDefault="0021400B" w:rsidP="0021400B">
      <w:pPr>
        <w:pStyle w:val="CodeListingSmall"/>
      </w:pPr>
      <w:r w:rsidRPr="006C4ED3">
        <w:tab/>
        <w:t xml:space="preserve">    myCapacity = (ObjectName)myJMXWrapper.invoke(mySelfTuning,</w:t>
      </w:r>
    </w:p>
    <w:p w:rsidR="0021400B" w:rsidRPr="006C4ED3" w:rsidRDefault="0021400B" w:rsidP="0021400B">
      <w:pPr>
        <w:pStyle w:val="CodeListingSmall"/>
      </w:pPr>
      <w:r w:rsidRPr="006C4ED3">
        <w:t xml:space="preserve">                    "createCapacity",</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 configure</w:t>
      </w:r>
    </w:p>
    <w:p w:rsidR="0021400B" w:rsidRPr="006C4ED3" w:rsidRDefault="0021400B" w:rsidP="0021400B">
      <w:pPr>
        <w:pStyle w:val="CodeListingSmall"/>
      </w:pPr>
      <w:r w:rsidRPr="006C4ED3">
        <w:tab/>
        <w:t xml:space="preserve">    myJMXWrapper.setAttribute(myCapacity, </w:t>
      </w:r>
    </w:p>
    <w:p w:rsidR="0021400B" w:rsidRPr="006C4ED3" w:rsidRDefault="0021400B" w:rsidP="0021400B">
      <w:pPr>
        <w:pStyle w:val="CodeListingSmall"/>
      </w:pPr>
      <w:r w:rsidRPr="006C4ED3">
        <w:t xml:space="preserve">                                    new Attribute("Count",new Integer(count)));</w:t>
      </w:r>
    </w:p>
    <w:p w:rsidR="0021400B" w:rsidRPr="006C4ED3" w:rsidRDefault="0021400B" w:rsidP="0021400B">
      <w:pPr>
        <w:pStyle w:val="CodeListingSmall"/>
      </w:pPr>
      <w:r w:rsidRPr="006C4ED3">
        <w:tab/>
        <w:t xml:space="preserve">    if (targets != null)</w:t>
      </w:r>
    </w:p>
    <w:p w:rsidR="0021400B" w:rsidRPr="006C4ED3" w:rsidRDefault="0021400B" w:rsidP="0021400B">
      <w:pPr>
        <w:pStyle w:val="CodeListingSmall"/>
      </w:pPr>
      <w:r w:rsidRPr="006C4ED3">
        <w:tab/>
        <w:t xml:space="preserve">          myJMXWrapper.setAttribute(myCapacity, new Attribute("Targets",targets));</w:t>
      </w: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ab/>
        <w:t xml:space="preserve">  else</w:t>
      </w:r>
    </w:p>
    <w:p w:rsidR="0021400B" w:rsidRPr="006C4ED3" w:rsidRDefault="0021400B" w:rsidP="0021400B">
      <w:pPr>
        <w:pStyle w:val="CodeListingSmall"/>
      </w:pPr>
      <w:r w:rsidRPr="006C4ED3">
        <w:tab/>
        <w:t xml:space="preserve">     throw new WLSAutomationException("Capacity with name "+newName+</w:t>
      </w:r>
    </w:p>
    <w:p w:rsidR="0021400B" w:rsidRPr="006C4ED3" w:rsidRDefault="0021400B" w:rsidP="0021400B">
      <w:pPr>
        <w:pStyle w:val="CodeListingSmall"/>
      </w:pPr>
      <w:r w:rsidRPr="006C4ED3">
        <w:t xml:space="preserve">                                            " already exist  -  cannot create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w:t>
      </w:r>
      <w:r w:rsidRPr="006C4ED3">
        <w:tab/>
        <w:t xml:space="preserve">  return myCapacity;</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lastRenderedPageBreak/>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fair_share_jmx</w:t>
      </w:r>
    </w:p>
    <w:p w:rsidR="0021400B" w:rsidRPr="006C4ED3" w:rsidRDefault="0021400B" w:rsidP="0021400B">
      <w:pPr>
        <w:pStyle w:val="CodeListingSmall"/>
      </w:pPr>
      <w:r w:rsidRPr="006C4ED3">
        <w:t xml:space="preserve">public ObjectName createFairShareRequestClass(String newName, int count,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w:t>
      </w:r>
      <w:r w:rsidRPr="006C4ED3">
        <w:tab/>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ab/>
        <w:t xml:space="preserve"> // check if already created</w:t>
      </w:r>
    </w:p>
    <w:p w:rsidR="0021400B" w:rsidRPr="006C4ED3" w:rsidRDefault="0021400B" w:rsidP="0021400B">
      <w:pPr>
        <w:pStyle w:val="CodeListingSmall"/>
      </w:pPr>
      <w:r w:rsidRPr="006C4ED3">
        <w:tab/>
        <w:t xml:space="preserve">   ObjectName myFairShareRequestClass =  (ObjectName)myJMXWrapper.invoke(mySelfTuning, </w:t>
      </w:r>
    </w:p>
    <w:p w:rsidR="0021400B" w:rsidRPr="006C4ED3" w:rsidRDefault="0021400B" w:rsidP="0021400B">
      <w:pPr>
        <w:pStyle w:val="CodeListingSmall"/>
      </w:pPr>
      <w:r w:rsidRPr="006C4ED3">
        <w:t xml:space="preserve">                    "lookupFairShareRequestClass",</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if (myFairShareRequestClass==null){</w:t>
      </w:r>
    </w:p>
    <w:p w:rsidR="0021400B" w:rsidRPr="006C4ED3" w:rsidRDefault="0021400B" w:rsidP="0021400B">
      <w:pPr>
        <w:pStyle w:val="CodeListingSmall"/>
      </w:pPr>
      <w:r w:rsidRPr="006C4ED3">
        <w:tab/>
        <w:t xml:space="preserve">    // create</w:t>
      </w:r>
    </w:p>
    <w:p w:rsidR="0021400B" w:rsidRPr="006C4ED3" w:rsidRDefault="0021400B" w:rsidP="0021400B">
      <w:pPr>
        <w:pStyle w:val="CodeListingSmall"/>
      </w:pPr>
      <w:r w:rsidRPr="006C4ED3">
        <w:tab/>
        <w:t xml:space="preserve">    myFairShareRequestClass = (ObjectName)myJMXWrapper.invoke(mySelfTuning,</w:t>
      </w:r>
    </w:p>
    <w:p w:rsidR="0021400B" w:rsidRPr="006C4ED3" w:rsidRDefault="0021400B" w:rsidP="0021400B">
      <w:pPr>
        <w:pStyle w:val="CodeListingSmall"/>
      </w:pPr>
      <w:r w:rsidRPr="006C4ED3">
        <w:t xml:space="preserve">                    "createFairShareRequestClass",</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 configure</w:t>
      </w:r>
    </w:p>
    <w:p w:rsidR="0021400B" w:rsidRPr="006C4ED3" w:rsidRDefault="0021400B" w:rsidP="0021400B">
      <w:pPr>
        <w:pStyle w:val="CodeListingSmall"/>
      </w:pPr>
      <w:r w:rsidRPr="006C4ED3">
        <w:tab/>
        <w:t xml:space="preserve">    myJMXWrapper.setAttribute(myFairShareRequestClass, </w:t>
      </w:r>
    </w:p>
    <w:p w:rsidR="0021400B" w:rsidRPr="006C4ED3" w:rsidRDefault="0021400B" w:rsidP="0021400B">
      <w:pPr>
        <w:pStyle w:val="CodeListingSmall"/>
      </w:pPr>
      <w:r w:rsidRPr="006C4ED3">
        <w:t xml:space="preserve">                                    new Attribute("Count",new Integer(count)));</w:t>
      </w:r>
    </w:p>
    <w:p w:rsidR="0021400B" w:rsidRPr="006C4ED3" w:rsidRDefault="0021400B" w:rsidP="0021400B">
      <w:pPr>
        <w:pStyle w:val="CodeListingSmall"/>
      </w:pPr>
      <w:r w:rsidRPr="006C4ED3">
        <w:tab/>
        <w:t xml:space="preserve">    if (targets != null)</w:t>
      </w:r>
    </w:p>
    <w:p w:rsidR="0021400B" w:rsidRPr="006C4ED3" w:rsidRDefault="0021400B" w:rsidP="0021400B">
      <w:pPr>
        <w:pStyle w:val="CodeListingSmall"/>
      </w:pPr>
      <w:r w:rsidRPr="006C4ED3">
        <w:tab/>
        <w:t xml:space="preserve">          myJMXWrapper.setAttribute(myFairShareRequestClass, new Attribute("Targets",targets));</w:t>
      </w: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ab/>
        <w:t xml:space="preserve">  else</w:t>
      </w:r>
    </w:p>
    <w:p w:rsidR="0021400B" w:rsidRPr="006C4ED3" w:rsidRDefault="0021400B" w:rsidP="0021400B">
      <w:pPr>
        <w:pStyle w:val="CodeListingSmall"/>
      </w:pPr>
      <w:r w:rsidRPr="006C4ED3">
        <w:tab/>
        <w:t xml:space="preserve">     throw new WLSAutomationException("FairShareRequestClass with name "+newName+</w:t>
      </w:r>
    </w:p>
    <w:p w:rsidR="0021400B" w:rsidRPr="006C4ED3" w:rsidRDefault="0021400B" w:rsidP="0021400B">
      <w:pPr>
        <w:pStyle w:val="CodeListingSmall"/>
      </w:pPr>
      <w:r w:rsidRPr="006C4ED3">
        <w:t xml:space="preserve">                                            " already exist  -  cannot create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w:t>
      </w:r>
      <w:r w:rsidRPr="006C4ED3">
        <w:tab/>
        <w:t xml:space="preserve">  return myFairShareRequestClass;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rPr>
          <w:b/>
        </w:rPr>
      </w:pPr>
    </w:p>
    <w:p w:rsidR="0021400B" w:rsidRDefault="0021400B" w:rsidP="0021400B">
      <w:pPr>
        <w:pStyle w:val="BodyText"/>
      </w:pPr>
    </w:p>
    <w:p w:rsidR="0021400B" w:rsidRPr="006C4ED3" w:rsidRDefault="0021400B" w:rsidP="0021400B">
      <w:pPr>
        <w:pStyle w:val="CodeCallout"/>
      </w:pPr>
      <w:r>
        <w:t>response_time_jmx</w:t>
      </w:r>
    </w:p>
    <w:p w:rsidR="0021400B" w:rsidRPr="006C4ED3" w:rsidRDefault="0021400B" w:rsidP="0021400B">
      <w:pPr>
        <w:pStyle w:val="CodeListingSmall"/>
      </w:pPr>
      <w:r w:rsidRPr="006C4ED3">
        <w:t xml:space="preserve">public ObjectName createResponseTimeRequestClass(String newName, int count,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w:t>
      </w:r>
      <w:r w:rsidRPr="006C4ED3">
        <w:tab/>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ab/>
        <w:t xml:space="preserve"> // check if already created</w:t>
      </w:r>
    </w:p>
    <w:p w:rsidR="0021400B" w:rsidRPr="006C4ED3" w:rsidRDefault="0021400B" w:rsidP="0021400B">
      <w:pPr>
        <w:pStyle w:val="CodeListingSmall"/>
      </w:pPr>
      <w:r w:rsidRPr="006C4ED3">
        <w:tab/>
        <w:t xml:space="preserve">   ObjectName myResponseTimeRequestClass =  (ObjectName)myJMXWrapper.invoke(mySelfTuning, </w:t>
      </w:r>
    </w:p>
    <w:p w:rsidR="0021400B" w:rsidRPr="006C4ED3" w:rsidRDefault="0021400B" w:rsidP="0021400B">
      <w:pPr>
        <w:pStyle w:val="CodeListingSmall"/>
      </w:pPr>
      <w:r w:rsidRPr="006C4ED3">
        <w:t xml:space="preserve">                    "lookupResponseTimeRequestClass",</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if (myResponseTimeRequestClass==null){</w:t>
      </w:r>
    </w:p>
    <w:p w:rsidR="0021400B" w:rsidRPr="006C4ED3" w:rsidRDefault="0021400B" w:rsidP="0021400B">
      <w:pPr>
        <w:pStyle w:val="CodeListingSmall"/>
      </w:pPr>
      <w:r w:rsidRPr="006C4ED3">
        <w:tab/>
        <w:t xml:space="preserve">    // create</w:t>
      </w:r>
    </w:p>
    <w:p w:rsidR="0021400B" w:rsidRPr="006C4ED3" w:rsidRDefault="0021400B" w:rsidP="0021400B">
      <w:pPr>
        <w:pStyle w:val="CodeListingSmall"/>
      </w:pPr>
      <w:r w:rsidRPr="006C4ED3">
        <w:tab/>
        <w:t xml:space="preserve">    myResponseTimeRequestClass = (ObjectName)myJMXWrapper.invoke(mySelfTuning,</w:t>
      </w:r>
    </w:p>
    <w:p w:rsidR="0021400B" w:rsidRPr="006C4ED3" w:rsidRDefault="0021400B" w:rsidP="0021400B">
      <w:pPr>
        <w:pStyle w:val="CodeListingSmall"/>
      </w:pPr>
      <w:r w:rsidRPr="006C4ED3">
        <w:t xml:space="preserve">                    "createResponseTimeRequestClass",</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r w:rsidRPr="006C4ED3">
        <w:tab/>
        <w:t xml:space="preserve">    // configure</w:t>
      </w:r>
    </w:p>
    <w:p w:rsidR="0021400B" w:rsidRPr="006C4ED3" w:rsidRDefault="0021400B" w:rsidP="0021400B">
      <w:pPr>
        <w:pStyle w:val="CodeListingSmall"/>
      </w:pPr>
      <w:r w:rsidRPr="006C4ED3">
        <w:tab/>
        <w:t xml:space="preserve">    myJMXWrapper.setAttribute(myResponseTimeRequestClass, </w:t>
      </w:r>
    </w:p>
    <w:p w:rsidR="0021400B" w:rsidRPr="006C4ED3" w:rsidRDefault="0021400B" w:rsidP="0021400B">
      <w:pPr>
        <w:pStyle w:val="CodeListingSmall"/>
      </w:pPr>
      <w:r w:rsidRPr="006C4ED3">
        <w:t xml:space="preserve">                                    new Attribute("Count",new Integer(count)));</w:t>
      </w:r>
    </w:p>
    <w:p w:rsidR="0021400B" w:rsidRPr="006C4ED3" w:rsidRDefault="0021400B" w:rsidP="0021400B">
      <w:pPr>
        <w:pStyle w:val="CodeListingSmall"/>
      </w:pPr>
      <w:r w:rsidRPr="006C4ED3">
        <w:tab/>
        <w:t xml:space="preserve">    if (targets != null)</w:t>
      </w:r>
    </w:p>
    <w:p w:rsidR="0021400B" w:rsidRPr="006C4ED3" w:rsidRDefault="0021400B" w:rsidP="0021400B">
      <w:pPr>
        <w:pStyle w:val="CodeListingSmall"/>
      </w:pPr>
      <w:r w:rsidRPr="006C4ED3">
        <w:tab/>
        <w:t xml:space="preserve">          myJMXWrapper.setAttribute(myResponseTimeRequestClass, new Attribute("Targets",targets));</w:t>
      </w: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ab/>
        <w:t xml:space="preserve">  else</w:t>
      </w:r>
    </w:p>
    <w:p w:rsidR="0021400B" w:rsidRPr="006C4ED3" w:rsidRDefault="0021400B" w:rsidP="0021400B">
      <w:pPr>
        <w:pStyle w:val="CodeListingSmall"/>
      </w:pPr>
      <w:r w:rsidRPr="006C4ED3">
        <w:tab/>
        <w:t xml:space="preserve">     throw new WLSAutomationException("ResponseTimeRequestClass with name "+newName+</w:t>
      </w:r>
    </w:p>
    <w:p w:rsidR="0021400B" w:rsidRPr="006C4ED3" w:rsidRDefault="0021400B" w:rsidP="0021400B">
      <w:pPr>
        <w:pStyle w:val="CodeListingSmall"/>
      </w:pPr>
      <w:r w:rsidRPr="006C4ED3">
        <w:t xml:space="preserve">                                            " already exist  -  cannot create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w:t>
      </w:r>
      <w:r w:rsidRPr="006C4ED3">
        <w:tab/>
        <w:t xml:space="preserve">  return myResponseTimeRequestClass;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lastRenderedPageBreak/>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context_jmx</w:t>
      </w:r>
    </w:p>
    <w:p w:rsidR="0021400B" w:rsidRPr="006C4ED3" w:rsidRDefault="0021400B" w:rsidP="0021400B">
      <w:pPr>
        <w:pStyle w:val="CodeListingSmall"/>
      </w:pPr>
      <w:r w:rsidRPr="006C4ED3">
        <w:t xml:space="preserve">public ObjectName createContextRequestClass(String newName, </w:t>
      </w:r>
    </w:p>
    <w:p w:rsidR="0021400B" w:rsidRPr="006C4ED3" w:rsidRDefault="0021400B" w:rsidP="0021400B">
      <w:pPr>
        <w:pStyle w:val="CodeListingSmall"/>
      </w:pPr>
      <w:r w:rsidRPr="006C4ED3">
        <w:t xml:space="preserve">                  ArrayList&lt;ContextCaseData&gt; myContextList, ObjectName[] targets)  </w:t>
      </w:r>
    </w:p>
    <w:p w:rsidR="0021400B" w:rsidRPr="006C4ED3" w:rsidRDefault="0021400B" w:rsidP="0021400B">
      <w:pPr>
        <w:pStyle w:val="CodeListingSmall"/>
      </w:pPr>
      <w:r w:rsidRPr="006C4ED3">
        <w:t xml:space="preserve">                  throws WLSAutomationException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 lookup selftuning</w:t>
      </w:r>
    </w:p>
    <w:p w:rsidR="0021400B" w:rsidRPr="006C4ED3" w:rsidRDefault="0021400B" w:rsidP="0021400B">
      <w:pPr>
        <w:pStyle w:val="CodeListingSmall"/>
      </w:pPr>
      <w:r w:rsidRPr="006C4ED3">
        <w:t xml:space="preserve">    ObjectName mySelfTuning = lookupSelfTuning();</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 Operation: javax.management.ObjectName  lookupMinThreadsConstraint(name:java.lang.String  )</w:t>
      </w:r>
    </w:p>
    <w:p w:rsidR="0021400B" w:rsidRPr="006C4ED3" w:rsidRDefault="0021400B" w:rsidP="0021400B">
      <w:pPr>
        <w:pStyle w:val="CodeListingSmall"/>
      </w:pPr>
      <w:r w:rsidRPr="006C4ED3">
        <w:t xml:space="preserve">    ObjectName myContextRequestClass = (ObjectName)myJMXWrapper.invoke(mySelfTuning,</w:t>
      </w:r>
    </w:p>
    <w:p w:rsidR="0021400B" w:rsidRPr="006C4ED3" w:rsidRDefault="0021400B" w:rsidP="0021400B">
      <w:pPr>
        <w:pStyle w:val="CodeListingSmall"/>
      </w:pPr>
      <w:r w:rsidRPr="006C4ED3">
        <w:t xml:space="preserve">              "lookupContextRequestClass",</w:t>
      </w:r>
    </w:p>
    <w:p w:rsidR="0021400B" w:rsidRPr="006C4ED3" w:rsidRDefault="0021400B" w:rsidP="0021400B">
      <w:pPr>
        <w:pStyle w:val="CodeListingSmall"/>
      </w:pPr>
      <w:r w:rsidRPr="006C4ED3">
        <w:tab/>
        <w:t xml:space="preserve">        new Object[]{new String(newName)}, new String[]{String.class.getName()});</w:t>
      </w:r>
    </w:p>
    <w:p w:rsidR="0021400B" w:rsidRPr="006C4ED3" w:rsidRDefault="0021400B" w:rsidP="0021400B">
      <w:pPr>
        <w:pStyle w:val="CodeListingSmall"/>
      </w:pPr>
      <w:r w:rsidRPr="006C4ED3">
        <w:t xml:space="preserve">    if (myContextRequestClass==null) {</w:t>
      </w:r>
    </w:p>
    <w:p w:rsidR="0021400B" w:rsidRPr="006C4ED3" w:rsidRDefault="0021400B" w:rsidP="0021400B">
      <w:pPr>
        <w:pStyle w:val="CodeListingSmall"/>
      </w:pPr>
      <w:r w:rsidRPr="006C4ED3">
        <w:t xml:space="preserve">      // create</w:t>
      </w:r>
    </w:p>
    <w:p w:rsidR="0021400B" w:rsidRPr="006C4ED3" w:rsidRDefault="0021400B" w:rsidP="0021400B">
      <w:pPr>
        <w:pStyle w:val="CodeListingSmall"/>
      </w:pPr>
      <w:r w:rsidRPr="006C4ED3">
        <w:t xml:space="preserve">      myContextRequestClass = (ObjectName)myJMXWrapper.invoke(mySelfTuning,</w:t>
      </w:r>
    </w:p>
    <w:p w:rsidR="0021400B" w:rsidRPr="006C4ED3" w:rsidRDefault="0021400B" w:rsidP="0021400B">
      <w:pPr>
        <w:pStyle w:val="CodeListingSmall"/>
      </w:pPr>
      <w:r w:rsidRPr="006C4ED3">
        <w:t xml:space="preserve">                  "createContextRequestClass",</w:t>
      </w:r>
    </w:p>
    <w:p w:rsidR="0021400B" w:rsidRPr="006C4ED3" w:rsidRDefault="0021400B" w:rsidP="0021400B">
      <w:pPr>
        <w:pStyle w:val="CodeListingSmall"/>
      </w:pPr>
      <w:r w:rsidRPr="006C4ED3">
        <w:t xml:space="preserve">                  new Object[]{new String(newName)}, 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w:t>
      </w:r>
    </w:p>
    <w:p w:rsidR="0021400B" w:rsidRPr="006C4ED3" w:rsidRDefault="0021400B" w:rsidP="0021400B">
      <w:pPr>
        <w:pStyle w:val="CodeListingSmall"/>
      </w:pPr>
    </w:p>
    <w:p w:rsidR="0021400B" w:rsidRPr="006C4ED3" w:rsidRDefault="0021400B" w:rsidP="0021400B">
      <w:pPr>
        <w:pStyle w:val="CodeListingSmall"/>
      </w:pPr>
    </w:p>
    <w:p w:rsidR="0021400B" w:rsidRPr="006C4ED3" w:rsidRDefault="0021400B" w:rsidP="0021400B">
      <w:pPr>
        <w:pStyle w:val="CodeListingSmall"/>
      </w:pPr>
    </w:p>
    <w:p w:rsidR="0021400B" w:rsidRPr="006C4ED3" w:rsidRDefault="0021400B" w:rsidP="0021400B">
      <w:pPr>
        <w:pStyle w:val="CodeListingSmall"/>
      </w:pPr>
      <w:r w:rsidRPr="006C4ED3">
        <w:t xml:space="preserve">      // create all the context sub-MBeans  </w:t>
      </w:r>
    </w:p>
    <w:p w:rsidR="0021400B" w:rsidRPr="006C4ED3" w:rsidRDefault="0021400B" w:rsidP="0021400B">
      <w:pPr>
        <w:pStyle w:val="CodeListingSmall"/>
      </w:pPr>
      <w:r w:rsidRPr="006C4ED3">
        <w:t xml:space="preserve">      for (int i=0;i&lt;myContextList.size();i++) {</w:t>
      </w:r>
    </w:p>
    <w:p w:rsidR="0021400B" w:rsidRPr="006C4ED3" w:rsidRDefault="0021400B" w:rsidP="0021400B">
      <w:pPr>
        <w:pStyle w:val="CodeListingSmall"/>
      </w:pPr>
      <w:r w:rsidRPr="006C4ED3">
        <w:t xml:space="preserve">        ContextCaseData myData = myContextList.get(i);</w:t>
      </w:r>
    </w:p>
    <w:p w:rsidR="0021400B" w:rsidRPr="006C4ED3" w:rsidRDefault="0021400B" w:rsidP="0021400B">
      <w:pPr>
        <w:pStyle w:val="CodeListingSmall"/>
      </w:pP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 xml:space="preserve">        ObjectName newContext = (ObjectName)myJMXWrapper.invoke(myContextRequestClass,</w:t>
      </w:r>
    </w:p>
    <w:p w:rsidR="0021400B" w:rsidRPr="006C4ED3" w:rsidRDefault="0021400B" w:rsidP="0021400B">
      <w:pPr>
        <w:pStyle w:val="CodeListingSmall"/>
      </w:pPr>
      <w:r w:rsidRPr="006C4ED3">
        <w:tab/>
        <w:t xml:space="preserve"> </w:t>
      </w:r>
      <w:r w:rsidRPr="006C4ED3">
        <w:tab/>
        <w:t xml:space="preserve">       "createContextCase",</w:t>
      </w:r>
    </w:p>
    <w:p w:rsidR="0021400B" w:rsidRPr="006C4ED3" w:rsidRDefault="0021400B" w:rsidP="0021400B">
      <w:pPr>
        <w:pStyle w:val="CodeListingSmall"/>
      </w:pPr>
      <w:r w:rsidRPr="006C4ED3">
        <w:tab/>
        <w:t xml:space="preserve"> </w:t>
      </w:r>
      <w:r w:rsidRPr="006C4ED3">
        <w:tab/>
        <w:t xml:space="preserve">       new Object[]{new String("Context_"+i)},</w:t>
      </w:r>
    </w:p>
    <w:p w:rsidR="0021400B" w:rsidRPr="006C4ED3" w:rsidRDefault="0021400B" w:rsidP="0021400B">
      <w:pPr>
        <w:pStyle w:val="CodeListingSmall"/>
      </w:pPr>
      <w:r w:rsidRPr="006C4ED3">
        <w:tab/>
        <w:t xml:space="preserve"> </w:t>
      </w:r>
      <w:r w:rsidRPr="006C4ED3">
        <w:tab/>
        <w:t xml:space="preserve">       new String[]{String.class.getName()});</w:t>
      </w:r>
    </w:p>
    <w:p w:rsidR="0021400B" w:rsidRPr="006C4ED3" w:rsidRDefault="0021400B" w:rsidP="0021400B">
      <w:pPr>
        <w:pStyle w:val="CodeListingSmall"/>
      </w:pPr>
      <w:r w:rsidRPr="006C4ED3">
        <w:tab/>
        <w:t xml:space="preserve"> </w:t>
      </w:r>
      <w:r w:rsidRPr="006C4ED3">
        <w:tab/>
        <w:t xml:space="preserve"> </w:t>
      </w:r>
      <w:r w:rsidRPr="006C4ED3">
        <w:tab/>
      </w:r>
      <w:r w:rsidRPr="006C4ED3">
        <w:tab/>
      </w:r>
    </w:p>
    <w:p w:rsidR="0021400B" w:rsidRPr="006C4ED3" w:rsidRDefault="0021400B" w:rsidP="0021400B">
      <w:pPr>
        <w:pStyle w:val="CodeListingSmall"/>
      </w:pPr>
      <w:r w:rsidRPr="006C4ED3">
        <w:t xml:space="preserve">        myJMXWrapper.setAttribute(newContext, new Attribute("UserName", myData.getUserName()));</w:t>
      </w:r>
    </w:p>
    <w:p w:rsidR="0021400B" w:rsidRPr="006C4ED3" w:rsidRDefault="0021400B" w:rsidP="0021400B">
      <w:pPr>
        <w:pStyle w:val="CodeListingSmall"/>
      </w:pPr>
      <w:r w:rsidRPr="006C4ED3">
        <w:t xml:space="preserve">        myJMXWrapper.setAttribute(newContext, new Attribute("GroupName", myData.getGroupName()));</w:t>
      </w:r>
    </w:p>
    <w:p w:rsidR="0021400B" w:rsidRPr="006C4ED3" w:rsidRDefault="0021400B" w:rsidP="0021400B">
      <w:pPr>
        <w:pStyle w:val="CodeListingSmall"/>
      </w:pPr>
      <w:r w:rsidRPr="006C4ED3">
        <w:t xml:space="preserve">        myJMXWrapper.setAttribute(newContext, </w:t>
      </w:r>
    </w:p>
    <w:p w:rsidR="0021400B" w:rsidRPr="006C4ED3" w:rsidRDefault="0021400B" w:rsidP="0021400B">
      <w:pPr>
        <w:pStyle w:val="CodeListingSmall"/>
      </w:pPr>
      <w:r w:rsidRPr="006C4ED3">
        <w:t xml:space="preserve">                                  new Attribute("RequestClassName", myData.getRequestClassName()));</w:t>
      </w:r>
    </w:p>
    <w:p w:rsidR="0021400B" w:rsidRPr="006C4ED3" w:rsidRDefault="0021400B" w:rsidP="0021400B">
      <w:pPr>
        <w:pStyle w:val="CodeListingSmall"/>
      </w:pPr>
      <w:r w:rsidRPr="006C4ED3">
        <w:t xml:space="preserve">        if (targets != null)</w:t>
      </w:r>
    </w:p>
    <w:p w:rsidR="0021400B" w:rsidRPr="006C4ED3" w:rsidRDefault="0021400B" w:rsidP="0021400B">
      <w:pPr>
        <w:pStyle w:val="CodeListingSmall"/>
      </w:pPr>
      <w:r w:rsidRPr="006C4ED3">
        <w:t xml:space="preserve">           myJMXWrapper.setAttribute(newContext, new Attribute("Targets",targets));</w:t>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 xml:space="preserve">       if (targets != null)</w:t>
      </w:r>
    </w:p>
    <w:p w:rsidR="0021400B" w:rsidRPr="006C4ED3" w:rsidRDefault="0021400B" w:rsidP="0021400B">
      <w:pPr>
        <w:pStyle w:val="CodeListingSmall"/>
      </w:pPr>
      <w:r w:rsidRPr="006C4ED3">
        <w:tab/>
        <w:t xml:space="preserve">     myJMXWrapper.setAttribute(myContextRequestClass, new Attribute("Targets",targets));</w:t>
      </w:r>
      <w:r w:rsidRPr="006C4ED3">
        <w:tab/>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ab/>
        <w:t xml:space="preserve"> throw new WLSAutomationException("ContextRequestClass with name "+newName+" already exist !”); </w:t>
      </w:r>
      <w:r w:rsidRPr="006C4ED3">
        <w:tab/>
        <w:t xml:space="preserve">  </w:t>
      </w:r>
    </w:p>
    <w:p w:rsidR="0021400B" w:rsidRPr="006C4ED3" w:rsidRDefault="0021400B" w:rsidP="0021400B">
      <w:pPr>
        <w:pStyle w:val="CodeListingSmall"/>
      </w:pPr>
      <w:r w:rsidRPr="006C4ED3">
        <w:t xml:space="preserve">    return myContextRequestClass;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resource_deletion</w:t>
      </w:r>
    </w:p>
    <w:p w:rsidR="0021400B" w:rsidRPr="006C4ED3" w:rsidRDefault="0021400B" w:rsidP="0021400B">
      <w:pPr>
        <w:pStyle w:val="CodeListingSmall"/>
      </w:pPr>
      <w:r w:rsidRPr="006C4ED3">
        <w:t>destroyRemoteSAFContext(remoteSAFContext:javax.management.ObjectName  )</w:t>
      </w:r>
    </w:p>
    <w:p w:rsidR="0021400B" w:rsidRPr="006C4ED3" w:rsidRDefault="0021400B" w:rsidP="0021400B">
      <w:pPr>
        <w:pStyle w:val="CodeListingSmall"/>
      </w:pPr>
      <w:r w:rsidRPr="006C4ED3">
        <w:t>destroyWTCServer(wtcServer:javax.management.ObjectName  )</w:t>
      </w:r>
    </w:p>
    <w:p w:rsidR="0021400B" w:rsidRPr="006C4ED3" w:rsidRDefault="0021400B" w:rsidP="0021400B">
      <w:pPr>
        <w:pStyle w:val="CodeListingSmall"/>
      </w:pPr>
      <w:r w:rsidRPr="006C4ED3">
        <w:t>destroyApplication(application:javax.management.ObjectName  )</w:t>
      </w:r>
    </w:p>
    <w:p w:rsidR="0021400B" w:rsidRPr="006C4ED3" w:rsidRDefault="0021400B" w:rsidP="0021400B">
      <w:pPr>
        <w:pStyle w:val="CodeListingSmall"/>
      </w:pPr>
      <w:r w:rsidRPr="006C4ED3">
        <w:t>destroyXMLEntityCache(XMLEntityCache:javax.management.ObjectName  )</w:t>
      </w:r>
    </w:p>
    <w:p w:rsidR="0021400B" w:rsidRPr="006C4ED3" w:rsidRDefault="0021400B" w:rsidP="0021400B">
      <w:pPr>
        <w:pStyle w:val="CodeListingSmall"/>
      </w:pPr>
      <w:r w:rsidRPr="006C4ED3">
        <w:t>destroySNMPAgentDeployment(mbean:javax.management.ObjectName  )</w:t>
      </w:r>
    </w:p>
    <w:p w:rsidR="0021400B" w:rsidRPr="006C4ED3" w:rsidRDefault="0021400B" w:rsidP="0021400B">
      <w:pPr>
        <w:pStyle w:val="CodeListingSmall"/>
      </w:pPr>
      <w:r w:rsidRPr="006C4ED3">
        <w:t>destroyVirtualHost(host:javax.management.ObjectName  )</w:t>
      </w:r>
    </w:p>
    <w:p w:rsidR="0021400B" w:rsidRPr="006C4ED3" w:rsidRDefault="0021400B" w:rsidP="0021400B">
      <w:pPr>
        <w:pStyle w:val="CodeListingSmall"/>
      </w:pPr>
      <w:r w:rsidRPr="006C4ED3">
        <w:t>destroyRealm(weblogic.management.configuration.RealmMBean:javax.management.ObjectName  )</w:t>
      </w:r>
    </w:p>
    <w:p w:rsidR="0021400B" w:rsidRPr="006C4ED3" w:rsidRDefault="0021400B" w:rsidP="0021400B">
      <w:pPr>
        <w:pStyle w:val="CodeListingSmall"/>
      </w:pPr>
      <w:r w:rsidRPr="006C4ED3">
        <w:t>destroyFileRealm(weblogic.management.configuration.FileRealmMBean:javax.management.ObjectName  )</w:t>
      </w:r>
    </w:p>
    <w:p w:rsidR="0021400B" w:rsidRPr="006C4ED3" w:rsidRDefault="0021400B" w:rsidP="0021400B">
      <w:pPr>
        <w:pStyle w:val="CodeListingSmall"/>
      </w:pPr>
      <w:r w:rsidRPr="006C4ED3">
        <w:t>destroyForeignJMSDestination(wsc:javax.management.ObjectName  )</w:t>
      </w:r>
    </w:p>
    <w:p w:rsidR="0021400B" w:rsidRPr="006C4ED3" w:rsidRDefault="0021400B" w:rsidP="0021400B">
      <w:pPr>
        <w:pStyle w:val="CodeListingSmall"/>
      </w:pPr>
      <w:r w:rsidRPr="006C4ED3">
        <w:t>destroyJMSBridgeDestination(jmsBridgeDestination:javax.management.ObjectName  )</w:t>
      </w:r>
    </w:p>
    <w:p w:rsidR="0021400B" w:rsidRPr="006C4ED3" w:rsidRDefault="0021400B" w:rsidP="0021400B">
      <w:pPr>
        <w:pStyle w:val="CodeListingSmall"/>
      </w:pPr>
      <w:r w:rsidRPr="006C4ED3">
        <w:t>destroyJMSInteropModule(bean:javax.management.ObjectName  )</w:t>
      </w:r>
    </w:p>
    <w:p w:rsidR="0021400B" w:rsidRPr="006C4ED3" w:rsidRDefault="0021400B" w:rsidP="0021400B">
      <w:pPr>
        <w:pStyle w:val="CodeListingSmall"/>
      </w:pPr>
      <w:r w:rsidRPr="006C4ED3">
        <w:t>destroyJoltConnectionPool(joltConnectionPool:javax.management.ObjectName  )</w:t>
      </w:r>
    </w:p>
    <w:p w:rsidR="0021400B" w:rsidRPr="006C4ED3" w:rsidRDefault="0021400B" w:rsidP="0021400B">
      <w:pPr>
        <w:pStyle w:val="CodeListingSmall"/>
      </w:pPr>
      <w:r w:rsidRPr="006C4ED3">
        <w:t>destroyLogFilter(logFilter:javax.management.ObjectName  )</w:t>
      </w:r>
    </w:p>
    <w:p w:rsidR="0021400B" w:rsidRPr="006C4ED3" w:rsidRDefault="0021400B" w:rsidP="0021400B">
      <w:pPr>
        <w:pStyle w:val="CodeListingSmall"/>
      </w:pPr>
      <w:r w:rsidRPr="006C4ED3">
        <w:t>destroyCluster(cluster:javax.management.ObjectName  )</w:t>
      </w:r>
    </w:p>
    <w:p w:rsidR="0021400B" w:rsidRPr="006C4ED3" w:rsidRDefault="0021400B" w:rsidP="0021400B">
      <w:pPr>
        <w:pStyle w:val="CodeListingSmall"/>
      </w:pPr>
      <w:r w:rsidRPr="006C4ED3">
        <w:t>destroyJMSConnectionConsumer(wsc:javax.management.ObjectName  )</w:t>
      </w:r>
    </w:p>
    <w:p w:rsidR="0021400B" w:rsidRPr="006C4ED3" w:rsidRDefault="0021400B" w:rsidP="0021400B">
      <w:pPr>
        <w:pStyle w:val="CodeListingSmall"/>
      </w:pPr>
      <w:r w:rsidRPr="006C4ED3">
        <w:lastRenderedPageBreak/>
        <w:t>destroyJDBCSystemResource(bean:javax.management.ObjectName  )</w:t>
      </w:r>
    </w:p>
    <w:p w:rsidR="0021400B" w:rsidRPr="006C4ED3" w:rsidRDefault="0021400B" w:rsidP="0021400B">
      <w:pPr>
        <w:pStyle w:val="CodeListingSmall"/>
      </w:pPr>
      <w:r w:rsidRPr="006C4ED3">
        <w:t>destroySAFAgent(sAFAgent:javax.management.ObjectName  )</w:t>
      </w:r>
    </w:p>
    <w:p w:rsidR="0021400B" w:rsidRPr="006C4ED3" w:rsidRDefault="0021400B" w:rsidP="0021400B">
      <w:pPr>
        <w:pStyle w:val="CodeListingSmall"/>
      </w:pPr>
      <w:r w:rsidRPr="006C4ED3">
        <w:t>destroyLDAPRealm(weblogic.management.configuration.LDAPRealmMBean:javax.management.ObjectName  )</w:t>
      </w:r>
    </w:p>
    <w:p w:rsidR="0021400B" w:rsidRPr="006C4ED3" w:rsidRDefault="0021400B" w:rsidP="0021400B">
      <w:pPr>
        <w:pStyle w:val="CodeListingSmall"/>
      </w:pPr>
      <w:r w:rsidRPr="006C4ED3">
        <w:t>destroyErrorHandling(errorHandling:javax.management.ObjectName  )</w:t>
      </w:r>
    </w:p>
    <w:p w:rsidR="0021400B" w:rsidRPr="006C4ED3" w:rsidRDefault="0021400B" w:rsidP="0021400B">
      <w:pPr>
        <w:pStyle w:val="CodeListingSmall"/>
      </w:pPr>
      <w:r w:rsidRPr="006C4ED3">
        <w:t>destroyBridgeDestination(bridgeDestination:javax.management.ObjectName  )</w:t>
      </w:r>
    </w:p>
    <w:p w:rsidR="0021400B" w:rsidRPr="006C4ED3" w:rsidRDefault="0021400B" w:rsidP="0021400B">
      <w:pPr>
        <w:pStyle w:val="CodeListingSmall"/>
      </w:pPr>
      <w:r w:rsidRPr="006C4ED3">
        <w:t>destroyPathService(pathService:javax.management.ObjectName  )</w:t>
      </w:r>
    </w:p>
    <w:p w:rsidR="0021400B" w:rsidRPr="006C4ED3" w:rsidRDefault="0021400B" w:rsidP="0021400B">
      <w:pPr>
        <w:pStyle w:val="CodeListingSmall"/>
      </w:pPr>
      <w:r w:rsidRPr="006C4ED3">
        <w:t>destroyMailSession(ms:javax.management.ObjectName  )</w:t>
      </w:r>
    </w:p>
    <w:p w:rsidR="0021400B" w:rsidRPr="006C4ED3" w:rsidRDefault="0021400B" w:rsidP="0021400B">
      <w:pPr>
        <w:pStyle w:val="CodeListingSmall"/>
      </w:pPr>
      <w:r w:rsidRPr="006C4ED3">
        <w:t>destroyMigratableTarget(bean:javax.management.ObjectName  )</w:t>
      </w:r>
    </w:p>
    <w:p w:rsidR="0021400B" w:rsidRPr="006C4ED3" w:rsidRDefault="0021400B" w:rsidP="0021400B">
      <w:pPr>
        <w:pStyle w:val="CodeListingSmall"/>
      </w:pPr>
      <w:r w:rsidRPr="006C4ED3">
        <w:t>destroyWLDFSystemResource(bean:javax.management.ObjectName  )</w:t>
      </w:r>
    </w:p>
    <w:p w:rsidR="0021400B" w:rsidRPr="006C4ED3" w:rsidRDefault="0021400B" w:rsidP="0021400B">
      <w:pPr>
        <w:pStyle w:val="CodeListingSmall"/>
      </w:pPr>
      <w:r w:rsidRPr="006C4ED3">
        <w:t>destroyJDBCStore(store:javax.management.ObjectName  )</w:t>
      </w:r>
    </w:p>
    <w:p w:rsidR="0021400B" w:rsidRPr="006C4ED3" w:rsidRDefault="0021400B" w:rsidP="0021400B">
      <w:pPr>
        <w:pStyle w:val="CodeListingSmall"/>
      </w:pPr>
      <w:r w:rsidRPr="006C4ED3">
        <w:t>destroyJMSServer(jmsServer:javax.management.ObjectName  )</w:t>
      </w:r>
    </w:p>
    <w:p w:rsidR="0021400B" w:rsidRPr="006C4ED3" w:rsidRDefault="0021400B" w:rsidP="0021400B">
      <w:pPr>
        <w:pStyle w:val="CodeListingSmall"/>
      </w:pPr>
      <w:r w:rsidRPr="006C4ED3">
        <w:t>destroyWSReliableDeliveryPolicy(policy:javax.management.ObjectName  )</w:t>
      </w:r>
    </w:p>
    <w:p w:rsidR="0021400B" w:rsidRPr="006C4ED3" w:rsidRDefault="0021400B" w:rsidP="0021400B">
      <w:pPr>
        <w:pStyle w:val="CodeListingSmall"/>
      </w:pPr>
      <w:r w:rsidRPr="006C4ED3">
        <w:t>destroySingletonService(sc:javax.management.ObjectName  )</w:t>
      </w:r>
    </w:p>
    <w:p w:rsidR="0021400B" w:rsidRPr="006C4ED3" w:rsidRDefault="0021400B" w:rsidP="0021400B">
      <w:pPr>
        <w:pStyle w:val="CodeListingSmall"/>
      </w:pPr>
      <w:r w:rsidRPr="006C4ED3">
        <w:t>destroyUnixRealm(weblogic.management.configuration.UnixRealmMBean:javax.management.ObjectName  )</w:t>
      </w:r>
    </w:p>
    <w:p w:rsidR="0021400B" w:rsidRPr="006C4ED3" w:rsidRDefault="0021400B" w:rsidP="0021400B">
      <w:pPr>
        <w:pStyle w:val="CodeListingSmall"/>
      </w:pPr>
      <w:r w:rsidRPr="006C4ED3">
        <w:t>destroyStartupClass(sc:javax.management.ObjectName  )</w:t>
      </w:r>
    </w:p>
    <w:p w:rsidR="0021400B" w:rsidRPr="006C4ED3" w:rsidRDefault="0021400B" w:rsidP="0021400B">
      <w:pPr>
        <w:pStyle w:val="CodeListingSmall"/>
      </w:pPr>
      <w:r w:rsidRPr="006C4ED3">
        <w:t>destroyEJBContainer()</w:t>
      </w:r>
    </w:p>
    <w:p w:rsidR="0021400B" w:rsidRPr="006C4ED3" w:rsidRDefault="0021400B" w:rsidP="0021400B">
      <w:pPr>
        <w:pStyle w:val="CodeListingSmall"/>
      </w:pPr>
      <w:r w:rsidRPr="006C4ED3">
        <w:t>destroyServer(server:javax.management.ObjectName  )</w:t>
      </w:r>
    </w:p>
    <w:p w:rsidR="0021400B" w:rsidRPr="006C4ED3" w:rsidRDefault="0021400B" w:rsidP="0021400B">
      <w:pPr>
        <w:pStyle w:val="CodeListingSmall"/>
      </w:pPr>
      <w:r w:rsidRPr="006C4ED3">
        <w:t>destroyForeignJNDIProvider(provider:javax.management.ObjectName  )</w:t>
      </w:r>
    </w:p>
    <w:p w:rsidR="0021400B" w:rsidRPr="006C4ED3" w:rsidRDefault="0021400B" w:rsidP="0021400B">
      <w:pPr>
        <w:pStyle w:val="CodeListingSmall"/>
      </w:pPr>
      <w:r w:rsidRPr="006C4ED3">
        <w:t>destroyWebserviceSecurity(wsc:javax.management.ObjectName  )</w:t>
      </w:r>
    </w:p>
    <w:p w:rsidR="0021400B" w:rsidRPr="006C4ED3" w:rsidRDefault="0021400B" w:rsidP="0021400B">
      <w:pPr>
        <w:pStyle w:val="CodeListingSmall"/>
      </w:pPr>
      <w:r w:rsidRPr="006C4ED3">
        <w:t>destroyCustomResource(bean:javax.management.ObjectName  )</w:t>
      </w:r>
    </w:p>
    <w:p w:rsidR="0021400B" w:rsidRPr="006C4ED3" w:rsidRDefault="0021400B" w:rsidP="0021400B">
      <w:pPr>
        <w:pStyle w:val="CodeListingSmall"/>
      </w:pPr>
      <w:r w:rsidRPr="006C4ED3">
        <w:t>destroyMessagingBridge(bridge:javax.management.ObjectName  )</w:t>
      </w:r>
    </w:p>
    <w:p w:rsidR="0021400B" w:rsidRPr="006C4ED3" w:rsidRDefault="0021400B" w:rsidP="0021400B">
      <w:pPr>
        <w:pStyle w:val="CodeListingSmall"/>
      </w:pPr>
      <w:r w:rsidRPr="006C4ED3">
        <w:t>destroyCachingRealm(weblogic.management.configuration.CachingRealmMBean:javax.management.ObjectName  )</w:t>
      </w:r>
    </w:p>
    <w:p w:rsidR="0021400B" w:rsidRPr="006C4ED3" w:rsidRDefault="0021400B" w:rsidP="0021400B">
      <w:pPr>
        <w:pStyle w:val="CodeListingSmall"/>
      </w:pPr>
      <w:r w:rsidRPr="006C4ED3">
        <w:t>destroyMachine(machine:javax.management.ObjectName  )</w:t>
      </w:r>
    </w:p>
    <w:p w:rsidR="0021400B" w:rsidRPr="006C4ED3" w:rsidRDefault="0021400B" w:rsidP="0021400B">
      <w:pPr>
        <w:pStyle w:val="CodeListingSmall"/>
      </w:pPr>
      <w:r w:rsidRPr="006C4ED3">
        <w:t>destroyJMSSystemResource(bean:javax.management.ObjectName  )</w:t>
      </w:r>
    </w:p>
    <w:p w:rsidR="0021400B" w:rsidRPr="006C4ED3" w:rsidRDefault="0021400B" w:rsidP="0021400B">
      <w:pPr>
        <w:pStyle w:val="CodeListingSmall"/>
      </w:pPr>
      <w:r w:rsidRPr="006C4ED3">
        <w:t>destroyDomainLogFilter(logFilter:javax.management.ObjectName  )</w:t>
      </w:r>
    </w:p>
    <w:p w:rsidR="0021400B" w:rsidRPr="006C4ED3" w:rsidRDefault="0021400B" w:rsidP="0021400B">
      <w:pPr>
        <w:pStyle w:val="CodeListingSmall"/>
      </w:pPr>
      <w:r w:rsidRPr="006C4ED3">
        <w:t>destroyNTRealm(weblogic.management.configuration.NTRealmMBean:javax.management.ObjectName  )</w:t>
      </w:r>
    </w:p>
    <w:p w:rsidR="0021400B" w:rsidRPr="006C4ED3" w:rsidRDefault="0021400B" w:rsidP="0021400B">
      <w:pPr>
        <w:pStyle w:val="CodeListingSmall"/>
      </w:pPr>
      <w:r w:rsidRPr="006C4ED3">
        <w:t>destroyShutdownClass(sc:javax.management.ObjectName  )</w:t>
      </w:r>
    </w:p>
    <w:p w:rsidR="0021400B" w:rsidRPr="006C4ED3" w:rsidRDefault="0021400B" w:rsidP="0021400B">
      <w:pPr>
        <w:pStyle w:val="CodeListingSmall"/>
      </w:pPr>
      <w:r w:rsidRPr="006C4ED3">
        <w:t>destroyCoherenceClusterSystemResource(bean:javax.management.ObjectName  )</w:t>
      </w:r>
    </w:p>
    <w:p w:rsidR="0021400B" w:rsidRPr="006C4ED3" w:rsidRDefault="0021400B" w:rsidP="0021400B">
      <w:pPr>
        <w:pStyle w:val="CodeListingSmall"/>
      </w:pPr>
      <w:r w:rsidRPr="006C4ED3">
        <w:t>destroyMigratableRMIService(bean:javax.management.ObjectName  )</w:t>
      </w:r>
    </w:p>
    <w:p w:rsidR="0021400B" w:rsidRPr="006C4ED3" w:rsidRDefault="0021400B" w:rsidP="0021400B">
      <w:pPr>
        <w:pStyle w:val="CodeListingSmall"/>
      </w:pPr>
      <w:r w:rsidRPr="006C4ED3">
        <w:t>destroyFileStore(store:javax.management.ObjectName  )</w:t>
      </w:r>
    </w:p>
    <w:p w:rsidR="0021400B" w:rsidRPr="006C4ED3" w:rsidRDefault="0021400B" w:rsidP="0021400B">
      <w:pPr>
        <w:pStyle w:val="CodeListingSmall"/>
      </w:pPr>
      <w:r w:rsidRPr="006C4ED3">
        <w:t>destroyXMLRegistry(registry:javax.management.ObjectName  )</w:t>
      </w:r>
    </w:p>
    <w:p w:rsidR="0021400B" w:rsidRPr="006C4ED3" w:rsidRDefault="0021400B" w:rsidP="0021400B">
      <w:pPr>
        <w:pStyle w:val="CodeListingSmall"/>
      </w:pPr>
      <w:r w:rsidRPr="006C4ED3">
        <w:t>destroyCoherenceServer(bean:javax.management.ObjectName  )</w:t>
      </w:r>
    </w:p>
    <w:p w:rsidR="0021400B" w:rsidRPr="006C4ED3" w:rsidRDefault="0021400B" w:rsidP="0021400B">
      <w:pPr>
        <w:pStyle w:val="CodeListingSmall"/>
      </w:pPr>
      <w:r w:rsidRPr="006C4ED3">
        <w:t>destroyPasswordPolicy(weblogic.management.configuration.PasswordPolicyMBean:javax.management.ObjectName  )</w:t>
      </w:r>
    </w:p>
    <w:p w:rsidR="0021400B" w:rsidRPr="006C4ED3" w:rsidRDefault="0021400B" w:rsidP="0021400B">
      <w:pPr>
        <w:pStyle w:val="CodeListingSmall"/>
      </w:pPr>
      <w:r w:rsidRPr="006C4ED3">
        <w:t>destroyFileT3(fileT3:javax.management.ObjectName  )</w:t>
      </w:r>
    </w:p>
    <w:p w:rsidR="0021400B" w:rsidRPr="006C4ED3" w:rsidRDefault="0021400B" w:rsidP="0021400B">
      <w:pPr>
        <w:pStyle w:val="CodeListingSmall"/>
      </w:pPr>
      <w:r w:rsidRPr="006C4ED3">
        <w:t>destroyRDBMSRealm(weblogic.management.configuration.RDBMSRealmMBean:javax.management.ObjectName  )</w:t>
      </w:r>
    </w:p>
    <w:p w:rsidR="0021400B" w:rsidRPr="006C4ED3" w:rsidRDefault="0021400B" w:rsidP="0021400B">
      <w:pPr>
        <w:pStyle w:val="CodeListingSmall"/>
      </w:pPr>
      <w:r w:rsidRPr="006C4ED3">
        <w:t>destroyWLECConnectionPool(store:javax.management.ObjectName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delete_datasource_jmx</w:t>
      </w:r>
    </w:p>
    <w:p w:rsidR="0021400B" w:rsidRPr="006C4ED3" w:rsidRDefault="0021400B" w:rsidP="0021400B">
      <w:pPr>
        <w:pStyle w:val="CodeListingSmall"/>
      </w:pPr>
      <w:r w:rsidRPr="006C4ED3">
        <w:t>public void deleteDataSource(String datasourcename) throws 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 Operation: javax.management.ObjectName  lookupJDBCSystemResource(name:java.lang.String  )</w:t>
      </w:r>
      <w:r w:rsidRPr="006C4ED3">
        <w:tab/>
      </w:r>
    </w:p>
    <w:p w:rsidR="0021400B" w:rsidRPr="006C4ED3" w:rsidRDefault="0021400B" w:rsidP="0021400B">
      <w:pPr>
        <w:pStyle w:val="CodeListingSmall"/>
      </w:pPr>
      <w:r w:rsidRPr="006C4ED3">
        <w:t xml:space="preserve">      ObjectName mySystemResourceMBean = (ObjectName)myJMXWrapper.invoke(myDomainMBean,</w:t>
      </w:r>
    </w:p>
    <w:p w:rsidR="0021400B" w:rsidRPr="006C4ED3" w:rsidRDefault="0021400B" w:rsidP="0021400B">
      <w:pPr>
        <w:pStyle w:val="CodeListingSmall"/>
      </w:pPr>
      <w:r w:rsidRPr="006C4ED3">
        <w:tab/>
        <w:t xml:space="preserve">      "lookupJDBCSystemResource",</w:t>
      </w:r>
    </w:p>
    <w:p w:rsidR="0021400B" w:rsidRPr="006C4ED3" w:rsidRDefault="0021400B" w:rsidP="0021400B">
      <w:pPr>
        <w:pStyle w:val="CodeListingSmall"/>
      </w:pPr>
      <w:r w:rsidRPr="006C4ED3">
        <w:tab/>
        <w:t xml:space="preserve">      new Object[]{new String(datasourcename)},</w:t>
      </w:r>
    </w:p>
    <w:p w:rsidR="0021400B" w:rsidRPr="006C4ED3" w:rsidRDefault="0021400B" w:rsidP="0021400B">
      <w:pPr>
        <w:pStyle w:val="CodeListingSmall"/>
      </w:pPr>
      <w:r w:rsidRPr="006C4ED3">
        <w:tab/>
        <w:t xml:space="preserve">      new String[]{String.class.getName()});</w:t>
      </w:r>
    </w:p>
    <w:p w:rsidR="0021400B" w:rsidRPr="006C4ED3" w:rsidRDefault="0021400B" w:rsidP="0021400B">
      <w:pPr>
        <w:pStyle w:val="CodeListingSmall"/>
      </w:pPr>
      <w:r w:rsidRPr="006C4ED3">
        <w:t xml:space="preserve">      if (mySystemResourceMBean!=null) {</w:t>
      </w:r>
    </w:p>
    <w:p w:rsidR="0021400B" w:rsidRPr="006C4ED3" w:rsidRDefault="0021400B" w:rsidP="0021400B">
      <w:pPr>
        <w:pStyle w:val="CodeListingSmall"/>
      </w:pPr>
      <w:r w:rsidRPr="006C4ED3">
        <w:t xml:space="preserve">            // ok, found =&gt; delete it now !</w:t>
      </w:r>
    </w:p>
    <w:p w:rsidR="0021400B" w:rsidRPr="006C4ED3" w:rsidRDefault="0021400B" w:rsidP="0021400B">
      <w:pPr>
        <w:pStyle w:val="CodeListingSmall"/>
      </w:pPr>
      <w:r w:rsidRPr="006C4ED3">
        <w:tab/>
        <w:t xml:space="preserve">  myJMXWrapper.invoke(myDomainMBean,"destroyJDBCSystemResource",</w:t>
      </w:r>
    </w:p>
    <w:p w:rsidR="0021400B" w:rsidRPr="006C4ED3" w:rsidRDefault="0021400B" w:rsidP="0021400B">
      <w:pPr>
        <w:pStyle w:val="CodeListingSmall"/>
      </w:pPr>
      <w:r w:rsidRPr="006C4ED3">
        <w:t xml:space="preserve">                                new Object[]{mySystemResourceMBean},new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ab/>
        <w:t>throw new WLSAutomationException("Datasource "+datasourcename+" does not exist  -  cannot delete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r w:rsidRPr="006C4ED3">
        <w:tab/>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delete_filestore_jmx</w:t>
      </w:r>
    </w:p>
    <w:p w:rsidR="0021400B" w:rsidRPr="006C4ED3" w:rsidRDefault="0021400B" w:rsidP="0021400B">
      <w:pPr>
        <w:pStyle w:val="CodeListingSmall"/>
      </w:pPr>
      <w:r w:rsidRPr="006C4ED3">
        <w:t xml:space="preserve">  public void destroyFileStore(String fileStoreName) throws WLSAutomationException</w:t>
      </w:r>
    </w:p>
    <w:p w:rsidR="0021400B" w:rsidRPr="006C4ED3" w:rsidRDefault="0021400B" w:rsidP="0021400B">
      <w:pPr>
        <w:pStyle w:val="CodeListingSmall"/>
      </w:pPr>
      <w:r w:rsidRPr="006C4ED3">
        <w:lastRenderedPageBreak/>
        <w:t xml:space="preserve">  {</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lookup filestore as ObjectName is needed (alternatively you can construct the ObjectName)</w:t>
      </w:r>
    </w:p>
    <w:p w:rsidR="0021400B" w:rsidRPr="006C4ED3" w:rsidRDefault="0021400B" w:rsidP="0021400B">
      <w:pPr>
        <w:pStyle w:val="CodeListingSmall"/>
      </w:pPr>
      <w:r w:rsidRPr="006C4ED3">
        <w:t xml:space="preserve">       ObjectName myFileStore = (ObjectName)myJMXWrapper.invoke(domainRoot,"lookupFileStore",new Object[]{fileStoreName},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filesstore </w:t>
      </w:r>
    </w:p>
    <w:p w:rsidR="0021400B" w:rsidRPr="006C4ED3" w:rsidRDefault="0021400B" w:rsidP="0021400B">
      <w:pPr>
        <w:pStyle w:val="CodeListingSmall"/>
      </w:pPr>
      <w:r w:rsidRPr="006C4ED3">
        <w:t xml:space="preserve">       myJMXWrapper.invoke(domainRoot,"destroyFileStore",new Object[]{myFileStore},new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destroyFileStore ("+fileStoreName+"):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destroy_JMS_server_jmx</w:t>
      </w:r>
    </w:p>
    <w:p w:rsidR="0021400B" w:rsidRPr="006C4ED3" w:rsidRDefault="0021400B" w:rsidP="0021400B">
      <w:pPr>
        <w:pStyle w:val="CodeListingSmall"/>
      </w:pPr>
      <w:r w:rsidRPr="006C4ED3">
        <w:t xml:space="preserve">  public void destroyJMSServer(String jmsServerName)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lookup jmsserver as ObjectName is needed (alternatively you can construct the ObjectName)</w:t>
      </w:r>
    </w:p>
    <w:p w:rsidR="0021400B" w:rsidRPr="006C4ED3" w:rsidRDefault="0021400B" w:rsidP="0021400B">
      <w:pPr>
        <w:pStyle w:val="CodeListingSmall"/>
      </w:pPr>
      <w:r w:rsidRPr="006C4ED3">
        <w:t xml:space="preserve">       ObjectName myJMSServer = (ObjectName)myJMXWrapper.invoke(domainRoot,"lookupJMSServer",</w:t>
      </w:r>
    </w:p>
    <w:p w:rsidR="0021400B" w:rsidRPr="006C4ED3" w:rsidRDefault="0021400B" w:rsidP="0021400B">
      <w:pPr>
        <w:pStyle w:val="CodeListingSmall"/>
      </w:pPr>
      <w:r w:rsidRPr="006C4ED3">
        <w:t xml:space="preserve">                                            new Object[]{jmsServerName},new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filesstore </w:t>
      </w:r>
    </w:p>
    <w:p w:rsidR="0021400B" w:rsidRPr="006C4ED3" w:rsidRDefault="0021400B" w:rsidP="0021400B">
      <w:pPr>
        <w:pStyle w:val="CodeListingSmall"/>
      </w:pPr>
      <w:r w:rsidRPr="006C4ED3">
        <w:t xml:space="preserve">       myJMXWrapper.invoke(domainRoot,"destroyJMSServer",new Object[]{myJMSServer},new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destroyJMSServer ("+jmsServerName+"):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delete_JMS_module_jmx</w:t>
      </w:r>
    </w:p>
    <w:p w:rsidR="0021400B" w:rsidRPr="006C4ED3" w:rsidRDefault="0021400B" w:rsidP="0021400B">
      <w:pPr>
        <w:pStyle w:val="CodeListingSmall"/>
      </w:pPr>
      <w:r w:rsidRPr="006C4ED3">
        <w:t xml:space="preserve">  public void destroyJMSModule(String jmsModuleName)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get the domain config root</w:t>
      </w:r>
    </w:p>
    <w:p w:rsidR="0021400B" w:rsidRPr="006C4ED3" w:rsidRDefault="0021400B" w:rsidP="0021400B">
      <w:pPr>
        <w:pStyle w:val="CodeListingSmall"/>
      </w:pPr>
      <w:r w:rsidRPr="006C4ED3">
        <w:t xml:space="preserve">       ObjectName domainRoot = myJMXWrapper.getDomainConfigRoot();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lookup jmsmodule as ObjectName is needed (alternatively you can construct the ObjectName)</w:t>
      </w:r>
    </w:p>
    <w:p w:rsidR="0021400B" w:rsidRPr="006C4ED3" w:rsidRDefault="0021400B" w:rsidP="0021400B">
      <w:pPr>
        <w:pStyle w:val="CodeListingSmall"/>
      </w:pPr>
      <w:r w:rsidRPr="006C4ED3">
        <w:t xml:space="preserve">       ObjectName myJMSModule = (ObjectName)myJMXWrapper.invoke(domainRoot,"lookupJMSSystemResource",</w:t>
      </w:r>
    </w:p>
    <w:p w:rsidR="0021400B" w:rsidRPr="006C4ED3" w:rsidRDefault="0021400B" w:rsidP="0021400B">
      <w:pPr>
        <w:pStyle w:val="CodeListingSmall"/>
      </w:pPr>
      <w:r w:rsidRPr="006C4ED3">
        <w:t xml:space="preserve">                                            new Object[]{jmsModuleName},new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filesstore </w:t>
      </w:r>
    </w:p>
    <w:p w:rsidR="0021400B" w:rsidRPr="006C4ED3" w:rsidRDefault="0021400B" w:rsidP="0021400B">
      <w:pPr>
        <w:pStyle w:val="CodeListingSmall"/>
      </w:pPr>
      <w:r w:rsidRPr="006C4ED3">
        <w:t xml:space="preserve">       myJMXWrapper.invoke(domainRoot,"destroyJMSSystemResource",new Object[]{myJMSModule},</w:t>
      </w:r>
    </w:p>
    <w:p w:rsidR="0021400B" w:rsidRPr="006C4ED3" w:rsidRDefault="0021400B" w:rsidP="0021400B">
      <w:pPr>
        <w:pStyle w:val="CodeListingSmall"/>
      </w:pPr>
      <w:r w:rsidRPr="006C4ED3">
        <w:t xml:space="preserve">                                            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destroyJMSModule ("+jmsModuleName+"):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ind w:left="0"/>
      </w:pPr>
    </w:p>
    <w:p w:rsidR="0021400B" w:rsidRDefault="0021400B" w:rsidP="0021400B">
      <w:pPr>
        <w:pStyle w:val="BodyText"/>
      </w:pPr>
    </w:p>
    <w:p w:rsidR="0021400B" w:rsidRPr="006C4ED3" w:rsidRDefault="0021400B" w:rsidP="0021400B">
      <w:pPr>
        <w:pStyle w:val="CodeCallout"/>
      </w:pPr>
      <w:r>
        <w:lastRenderedPageBreak/>
        <w:t>destroy_connection_factory_jmx</w:t>
      </w:r>
    </w:p>
    <w:p w:rsidR="0021400B" w:rsidRPr="006C4ED3" w:rsidRDefault="0021400B" w:rsidP="0021400B">
      <w:pPr>
        <w:pStyle w:val="CodeListingSmall"/>
      </w:pPr>
      <w:r w:rsidRPr="006C4ED3">
        <w:t xml:space="preserve">  public void destroyJmsConnectionFactory(String jmsModuleName, String connectionFactoryName)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lookup connection factory from module as ObjectName is needed (alternatively you can construct the ObjectName)</w:t>
      </w:r>
    </w:p>
    <w:p w:rsidR="0021400B" w:rsidRPr="006C4ED3" w:rsidRDefault="0021400B" w:rsidP="0021400B">
      <w:pPr>
        <w:pStyle w:val="CodeListingSmall"/>
      </w:pPr>
      <w:r w:rsidRPr="006C4ED3">
        <w:t xml:space="preserve">       ObjectName myJMSConnFactory = (ObjectName)myJMXWrapper.invoke(myJMSModuleResource,"lookupConnectionFactory",</w:t>
      </w:r>
    </w:p>
    <w:p w:rsidR="0021400B" w:rsidRPr="006C4ED3" w:rsidRDefault="0021400B" w:rsidP="0021400B">
      <w:pPr>
        <w:pStyle w:val="CodeListingSmall"/>
      </w:pPr>
      <w:r w:rsidRPr="006C4ED3">
        <w:t xml:space="preserve">                                     new Object[]{connectionFactoryName},new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the connection factory</w:t>
      </w:r>
    </w:p>
    <w:p w:rsidR="0021400B" w:rsidRPr="006C4ED3" w:rsidRDefault="0021400B" w:rsidP="0021400B">
      <w:pPr>
        <w:pStyle w:val="CodeListingSmall"/>
      </w:pPr>
      <w:r w:rsidRPr="006C4ED3">
        <w:t xml:space="preserve">       myJMXWrapper.invoke(myJMSModuleResource,"destroyConnectionFactory",new Object[]{myJMSConnFactory},</w:t>
      </w:r>
    </w:p>
    <w:p w:rsidR="0021400B" w:rsidRPr="006C4ED3" w:rsidRDefault="0021400B" w:rsidP="0021400B">
      <w:pPr>
        <w:pStyle w:val="CodeListingSmall"/>
      </w:pPr>
      <w:r w:rsidRPr="006C4ED3">
        <w:t xml:space="preserve">                                     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destroying JmsConnectionFactory ("+jmsModuleName+":"+connectionFactoryName+"): "</w:t>
      </w:r>
    </w:p>
    <w:p w:rsidR="0021400B" w:rsidRPr="006C4ED3" w:rsidRDefault="0021400B" w:rsidP="0021400B">
      <w:pPr>
        <w:pStyle w:val="CodeListingSmall"/>
      </w:pPr>
      <w:r w:rsidRPr="006C4ED3">
        <w:t xml:space="preserv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r w:rsidRPr="006C4ED3">
        <w:t xml:space="preserve">  </w:t>
      </w:r>
    </w:p>
    <w:p w:rsidR="0021400B" w:rsidRDefault="0021400B" w:rsidP="0021400B">
      <w:pPr>
        <w:pStyle w:val="BodyText"/>
      </w:pPr>
    </w:p>
    <w:p w:rsidR="0021400B" w:rsidRPr="006C4ED3" w:rsidRDefault="0021400B" w:rsidP="0021400B">
      <w:pPr>
        <w:pStyle w:val="CodeCallout"/>
      </w:pPr>
      <w:r>
        <w:t>destroy_subdeployment_jmx</w:t>
      </w:r>
    </w:p>
    <w:p w:rsidR="0021400B" w:rsidRPr="006C4ED3" w:rsidRDefault="0021400B" w:rsidP="0021400B">
      <w:pPr>
        <w:pStyle w:val="CodeListingSmall"/>
      </w:pPr>
      <w:r w:rsidRPr="006C4ED3">
        <w:t xml:space="preserve">  public void destroyJMSSubDeployment(String jmsModuleName, String subDeploymentName)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ObjectName("com.bea:Name="+jmsModuleName+",Type=JMSSystemResource");</w:t>
      </w:r>
    </w:p>
    <w:p w:rsidR="0021400B" w:rsidRPr="006C4ED3" w:rsidRDefault="0021400B" w:rsidP="0021400B">
      <w:pPr>
        <w:pStyle w:val="CodeListingSmall"/>
      </w:pPr>
    </w:p>
    <w:p w:rsidR="0021400B" w:rsidRPr="006C4ED3" w:rsidRDefault="0021400B" w:rsidP="0021400B">
      <w:pPr>
        <w:pStyle w:val="CodeListingSmall"/>
      </w:pPr>
    </w:p>
    <w:p w:rsidR="0021400B" w:rsidRPr="006C4ED3" w:rsidRDefault="0021400B" w:rsidP="0021400B">
      <w:pPr>
        <w:pStyle w:val="CodeListingSmall"/>
      </w:pPr>
      <w:r w:rsidRPr="006C4ED3">
        <w:t xml:space="preserve">       // lookup sub deplyoment from module as ObjectName is needed (alternatively you can construct the ObjectName)</w:t>
      </w:r>
    </w:p>
    <w:p w:rsidR="0021400B" w:rsidRPr="006C4ED3" w:rsidRDefault="0021400B" w:rsidP="0021400B">
      <w:pPr>
        <w:pStyle w:val="CodeListingSmall"/>
      </w:pPr>
      <w:r w:rsidRPr="006C4ED3">
        <w:t xml:space="preserve">       ObjectName myJMSSubDeployment = (ObjectName)myJMXWrapper.invoke(myJMSModule,"lookupSubDeployment",new Object[]{subDeploymentName},new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the connection factory</w:t>
      </w:r>
    </w:p>
    <w:p w:rsidR="0021400B" w:rsidRPr="006C4ED3" w:rsidRDefault="0021400B" w:rsidP="0021400B">
      <w:pPr>
        <w:pStyle w:val="CodeListingSmall"/>
      </w:pPr>
      <w:r w:rsidRPr="006C4ED3">
        <w:t xml:space="preserve">       myJMXWrapper.invoke(myJMSModule,"destroySubDeployment",new Object[]{myJMSSubDeployment},new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destroyJMSSubDeployment ("+jmsModuleName+":"+subDeploymentName+"):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destroy_queue_jmx</w:t>
      </w:r>
    </w:p>
    <w:p w:rsidR="0021400B" w:rsidRPr="006C4ED3" w:rsidRDefault="0021400B" w:rsidP="0021400B">
      <w:pPr>
        <w:pStyle w:val="CodeListingSmall"/>
      </w:pPr>
      <w:r w:rsidRPr="006C4ED3">
        <w:t xml:space="preserve">  public void destroyQueue(String jmsModuleName, String queueName)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lastRenderedPageBreak/>
        <w:t xml:space="preserve">       // get the jmsModuleName config root</w:t>
      </w:r>
    </w:p>
    <w:p w:rsidR="0021400B" w:rsidRPr="006C4ED3" w:rsidRDefault="0021400B" w:rsidP="0021400B">
      <w:pPr>
        <w:pStyle w:val="CodeListingSmall"/>
      </w:pPr>
      <w:r w:rsidRPr="006C4ED3">
        <w:t xml:space="preserve">       ObjectName myJMSModule = new ObjectName("com.bea:Name="+jmsModuleName+",Type=JMSSystemResource");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lookup queue from moduleResource as ObjectName is needed (alternatively you can construct the ObjectName)</w:t>
      </w:r>
    </w:p>
    <w:p w:rsidR="0021400B" w:rsidRPr="006C4ED3" w:rsidRDefault="0021400B" w:rsidP="0021400B">
      <w:pPr>
        <w:pStyle w:val="CodeListingSmall"/>
      </w:pPr>
      <w:r w:rsidRPr="006C4ED3">
        <w:t xml:space="preserve">       ObjectName myQueue = (ObjectName)myJMXWrapper.invoke(myJMSModuleResource,"lookupQueue",new Object[]{queueName},new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the queue</w:t>
      </w:r>
    </w:p>
    <w:p w:rsidR="0021400B" w:rsidRPr="006C4ED3" w:rsidRDefault="0021400B" w:rsidP="0021400B">
      <w:pPr>
        <w:pStyle w:val="CodeListingSmall"/>
      </w:pPr>
      <w:r w:rsidRPr="006C4ED3">
        <w:t xml:space="preserve">       myJMXWrapper.invoke(myJMSModuleResource,"destroyQueue",new Object[]{myQueue},new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destroyQueue ("+jmsModuleName+":"+queueName+"):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BodyText"/>
      </w:pPr>
    </w:p>
    <w:p w:rsidR="0021400B" w:rsidRDefault="0021400B" w:rsidP="0021400B">
      <w:pPr>
        <w:pStyle w:val="BodyText"/>
      </w:pPr>
    </w:p>
    <w:p w:rsidR="0021400B" w:rsidRPr="006C4ED3" w:rsidRDefault="0021400B" w:rsidP="0021400B">
      <w:pPr>
        <w:pStyle w:val="CodeCallout"/>
      </w:pPr>
      <w:r>
        <w:t>destroy_topic_jmx</w:t>
      </w:r>
    </w:p>
    <w:p w:rsidR="0021400B" w:rsidRPr="006C4ED3" w:rsidRDefault="0021400B" w:rsidP="0021400B">
      <w:pPr>
        <w:pStyle w:val="CodeListingSmall"/>
      </w:pPr>
      <w:r w:rsidRPr="006C4ED3">
        <w:t xml:space="preserve">  public void destroyTopic(String jmsModuleName, String topicName) throws WLSAutomationException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get the jmsModuleName config root</w:t>
      </w:r>
    </w:p>
    <w:p w:rsidR="0021400B" w:rsidRPr="006C4ED3" w:rsidRDefault="0021400B" w:rsidP="0021400B">
      <w:pPr>
        <w:pStyle w:val="CodeListingSmall"/>
      </w:pPr>
      <w:r w:rsidRPr="006C4ED3">
        <w:t xml:space="preserve">       ObjectName myJMSModule = new ObjectName("com.bea:Name="+jmsModuleName+",Type=JMSSystemResource");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get the resource</w:t>
      </w:r>
    </w:p>
    <w:p w:rsidR="0021400B" w:rsidRPr="006C4ED3" w:rsidRDefault="0021400B" w:rsidP="0021400B">
      <w:pPr>
        <w:pStyle w:val="CodeListingSmall"/>
      </w:pPr>
      <w:r w:rsidRPr="006C4ED3">
        <w:t xml:space="preserve">       ObjectName myJMSModuleResource = (ObjectName)myJMXWrapper.getAttribute(myJMSModule,"JMSResource");</w:t>
      </w:r>
    </w:p>
    <w:p w:rsidR="0021400B" w:rsidRPr="006C4ED3" w:rsidRDefault="0021400B" w:rsidP="0021400B">
      <w:pPr>
        <w:pStyle w:val="CodeListingSmall"/>
      </w:pPr>
    </w:p>
    <w:p w:rsidR="0021400B" w:rsidRPr="006C4ED3" w:rsidRDefault="0021400B" w:rsidP="0021400B">
      <w:pPr>
        <w:pStyle w:val="CodeListingSmall"/>
      </w:pPr>
      <w:r w:rsidRPr="006C4ED3">
        <w:t xml:space="preserve">       // lookup topic from moduleResource as ObjectName is needed (alternatively you can construct the ObjectName)</w:t>
      </w:r>
    </w:p>
    <w:p w:rsidR="0021400B" w:rsidRPr="006C4ED3" w:rsidRDefault="0021400B" w:rsidP="0021400B">
      <w:pPr>
        <w:pStyle w:val="CodeListingSmall"/>
      </w:pPr>
      <w:r w:rsidRPr="006C4ED3">
        <w:t xml:space="preserve">       ObjectName myTopic = (ObjectName)myJMXWrapper.invoke(myJMSModuleResource,"lookupTopic",new Object[]{topicName},new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destroy the topic</w:t>
      </w:r>
    </w:p>
    <w:p w:rsidR="0021400B" w:rsidRPr="006C4ED3" w:rsidRDefault="0021400B" w:rsidP="0021400B">
      <w:pPr>
        <w:pStyle w:val="CodeListingSmall"/>
      </w:pPr>
      <w:r w:rsidRPr="006C4ED3">
        <w:t xml:space="preserve">       myJMXWrapper.invoke(myJMSModuleResource,"destroyTopic",new Object[]{myTopic},new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System.out.println("Error while destroyTopic ("+jmsModuleName+":"+topicName+"): "+ ex.getMessage());</w:t>
      </w:r>
    </w:p>
    <w:p w:rsidR="0021400B" w:rsidRPr="006C4ED3" w:rsidRDefault="0021400B" w:rsidP="0021400B">
      <w:pPr>
        <w:pStyle w:val="CodeListingSmall"/>
      </w:pPr>
      <w:r w:rsidRPr="006C4ED3">
        <w:t xml:space="preserve">      throw new WLSAutomationException(ex.getMessage());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p>
    <w:p w:rsidR="0021400B" w:rsidRDefault="0021400B" w:rsidP="0021400B">
      <w:pPr>
        <w:pStyle w:val="BodyText"/>
      </w:pPr>
    </w:p>
    <w:p w:rsidR="0021400B" w:rsidRPr="006C4ED3" w:rsidRDefault="0021400B" w:rsidP="0021400B">
      <w:pPr>
        <w:pStyle w:val="CodeCallout"/>
      </w:pPr>
      <w:r>
        <w:t>delete_JNDI_provider_jmx</w:t>
      </w:r>
    </w:p>
    <w:p w:rsidR="0021400B" w:rsidRPr="006C4ED3" w:rsidRDefault="0021400B" w:rsidP="0021400B">
      <w:pPr>
        <w:pStyle w:val="CodeListingSmall"/>
      </w:pPr>
      <w:r w:rsidRPr="006C4ED3">
        <w:t>public void deleteForeignJNDIProvider(String providerName)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ObjectName myProviderMBean = (ObjectName)myJMXWrapper.invoke(myDomainMBean,</w:t>
      </w:r>
    </w:p>
    <w:p w:rsidR="0021400B" w:rsidRPr="006C4ED3" w:rsidRDefault="0021400B" w:rsidP="0021400B">
      <w:pPr>
        <w:pStyle w:val="CodeListingSmall"/>
      </w:pPr>
      <w:r w:rsidRPr="006C4ED3">
        <w:t xml:space="preserve">                                            "lookupForeignJNDIProvider",</w:t>
      </w:r>
    </w:p>
    <w:p w:rsidR="0021400B" w:rsidRPr="006C4ED3" w:rsidRDefault="0021400B" w:rsidP="0021400B">
      <w:pPr>
        <w:pStyle w:val="CodeListingSmall"/>
      </w:pPr>
      <w:r w:rsidRPr="006C4ED3">
        <w:t xml:space="preserve">                                            new Object[]{new String(providerName)},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if (myProviderMBean!=null)</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delete</w:t>
      </w:r>
    </w:p>
    <w:p w:rsidR="0021400B" w:rsidRPr="006C4ED3" w:rsidRDefault="0021400B" w:rsidP="0021400B">
      <w:pPr>
        <w:pStyle w:val="CodeListingSmall"/>
      </w:pPr>
      <w:r w:rsidRPr="006C4ED3">
        <w:lastRenderedPageBreak/>
        <w:t xml:space="preserve">        // Operation: java.lang.Void  destroyForeignJNDIProvider(provider:javax.management.ObjectName  )</w:t>
      </w:r>
    </w:p>
    <w:p w:rsidR="0021400B" w:rsidRPr="006C4ED3" w:rsidRDefault="0021400B" w:rsidP="0021400B">
      <w:pPr>
        <w:pStyle w:val="CodeListingSmall"/>
      </w:pPr>
      <w:r w:rsidRPr="006C4ED3">
        <w:t xml:space="preserve">        myJMXWrapper.invoke(myDomainMBean,"destroyForeignJNDIProvider",</w:t>
      </w:r>
    </w:p>
    <w:p w:rsidR="0021400B" w:rsidRPr="006C4ED3" w:rsidRDefault="0021400B" w:rsidP="0021400B">
      <w:pPr>
        <w:pStyle w:val="CodeListingSmall"/>
      </w:pPr>
      <w:r w:rsidRPr="006C4ED3">
        <w:t xml:space="preserve">                     new Object[]{new String(providerName)},new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throw new WLSAutomationException("Foreign JNDI provider "+providerName+" does not exist  -  cannot delete !");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delete_mail_session_jmx</w:t>
      </w:r>
    </w:p>
    <w:p w:rsidR="0021400B" w:rsidRPr="006C4ED3" w:rsidRDefault="0021400B" w:rsidP="0021400B">
      <w:pPr>
        <w:pStyle w:val="CodeListingSmall"/>
      </w:pPr>
      <w:r w:rsidRPr="006C4ED3">
        <w:t>public void deleteMailSession(String mailSessionName)  throws WLSAutomationException {</w:t>
      </w:r>
    </w:p>
    <w:p w:rsidR="0021400B" w:rsidRPr="006C4ED3" w:rsidRDefault="0021400B" w:rsidP="0021400B">
      <w:pPr>
        <w:pStyle w:val="CodeListingSmall"/>
      </w:pPr>
      <w:r w:rsidRPr="006C4ED3">
        <w:t xml:space="preserve">     try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p>
    <w:p w:rsidR="0021400B" w:rsidRPr="006C4ED3" w:rsidRDefault="0021400B" w:rsidP="0021400B">
      <w:pPr>
        <w:pStyle w:val="CodeListingSmall"/>
      </w:pPr>
      <w:r w:rsidRPr="006C4ED3">
        <w:t xml:space="preserve">          ObjectName myMailSessionMBean = (ObjectName)myJMXWrapper.invoke(myDomainMBean,</w:t>
      </w:r>
    </w:p>
    <w:p w:rsidR="0021400B" w:rsidRPr="006C4ED3" w:rsidRDefault="0021400B" w:rsidP="0021400B">
      <w:pPr>
        <w:pStyle w:val="CodeListingSmall"/>
      </w:pPr>
      <w:r w:rsidRPr="006C4ED3">
        <w:t xml:space="preserve">                                                                    "lookupMailSession",</w:t>
      </w:r>
    </w:p>
    <w:p w:rsidR="0021400B" w:rsidRPr="006C4ED3" w:rsidRDefault="0021400B" w:rsidP="0021400B">
      <w:pPr>
        <w:pStyle w:val="CodeListingSmall"/>
      </w:pPr>
      <w:r w:rsidRPr="006C4ED3">
        <w:t xml:space="preserve">                                                                    new Object[]{new String(mailSessionName)},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if (myMailSessionMBean!=null)</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delete</w:t>
      </w:r>
    </w:p>
    <w:p w:rsidR="0021400B" w:rsidRPr="006C4ED3" w:rsidRDefault="0021400B" w:rsidP="0021400B">
      <w:pPr>
        <w:pStyle w:val="CodeListingSmall"/>
      </w:pPr>
      <w:r w:rsidRPr="006C4ED3">
        <w:t xml:space="preserve">            // Operation: java.lang.Void  destroyMailSession(ms:javax.management.ObjectName  )</w:t>
      </w:r>
    </w:p>
    <w:p w:rsidR="0021400B" w:rsidRPr="006C4ED3" w:rsidRDefault="0021400B" w:rsidP="0021400B">
      <w:pPr>
        <w:pStyle w:val="CodeListingSmall"/>
      </w:pPr>
      <w:r w:rsidRPr="006C4ED3">
        <w:t xml:space="preserve">            myJMXWrapper.invoke(myDomainMBean,"destroyMailSession",new Object[]{myMailSessionMBean},</w:t>
      </w:r>
    </w:p>
    <w:p w:rsidR="0021400B" w:rsidRPr="006C4ED3" w:rsidRDefault="0021400B" w:rsidP="0021400B">
      <w:pPr>
        <w:pStyle w:val="CodeListingSmall"/>
      </w:pPr>
      <w:r w:rsidRPr="006C4ED3">
        <w:t xml:space="preserve">                                               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throw new WLSAutomationException("Mail session with name "+mailSessionName+</w:t>
      </w:r>
    </w:p>
    <w:p w:rsidR="0021400B" w:rsidRPr="006C4ED3" w:rsidRDefault="0021400B" w:rsidP="0021400B">
      <w:pPr>
        <w:pStyle w:val="CodeListingSmall"/>
      </w:pPr>
      <w:r w:rsidRPr="006C4ED3">
        <w:t xml:space="preserve">                                             " does not exist  -  cannot delete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WLSAutomationException(ex);</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delete_managed-server_jmx</w:t>
      </w:r>
    </w:p>
    <w:p w:rsidR="0021400B" w:rsidRPr="006C4ED3" w:rsidRDefault="0021400B" w:rsidP="0021400B">
      <w:pPr>
        <w:pStyle w:val="CodeListingSmall"/>
      </w:pPr>
      <w:r w:rsidRPr="006C4ED3">
        <w:t>public void deleteManagedServer(String managedServerName, boolean deleteAlsoIfDependenciesExist)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 // new ObjectName("com.bea:Name=" + domainName +",Type=Domain");</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Operation: javax.management.ObjectName  lookupServer(name:java.lang.String  )</w:t>
      </w:r>
    </w:p>
    <w:p w:rsidR="0021400B" w:rsidRPr="006C4ED3" w:rsidRDefault="0021400B" w:rsidP="0021400B">
      <w:pPr>
        <w:pStyle w:val="CodeListingSmall"/>
      </w:pPr>
      <w:r w:rsidRPr="006C4ED3">
        <w:t xml:space="preserve">    ObjectName myServer = (ObjectName)myJMXWrapper.invoke(myDomainMBean,"lookupServer",new Object[]{managedServerName},new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if (myServer == null)</w:t>
      </w:r>
    </w:p>
    <w:p w:rsidR="0021400B" w:rsidRPr="006C4ED3" w:rsidRDefault="0021400B" w:rsidP="0021400B">
      <w:pPr>
        <w:pStyle w:val="CodeListingSmall"/>
      </w:pPr>
      <w:r w:rsidRPr="006C4ED3">
        <w:t xml:space="preserve">        throw new WLSAutomationException("Server "+managedServerName+" does not exist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server exists</w:t>
      </w:r>
    </w:p>
    <w:p w:rsidR="0021400B" w:rsidRPr="006C4ED3" w:rsidRDefault="0021400B" w:rsidP="0021400B">
      <w:pPr>
        <w:pStyle w:val="CodeListingSmall"/>
      </w:pPr>
      <w:r w:rsidRPr="006C4ED3">
        <w:t xml:space="preserve">      if (! deleteAlsoIfDependenciesExist)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check for dependencies</w:t>
      </w:r>
    </w:p>
    <w:p w:rsidR="0021400B" w:rsidRPr="006C4ED3" w:rsidRDefault="0021400B" w:rsidP="0021400B">
      <w:pPr>
        <w:pStyle w:val="CodeListingSmall"/>
      </w:pPr>
      <w:r w:rsidRPr="006C4ED3">
        <w:t xml:space="preserve">        if (managedserverHostsApplications(managedServerName))</w:t>
      </w:r>
    </w:p>
    <w:p w:rsidR="0021400B" w:rsidRPr="006C4ED3" w:rsidRDefault="0021400B" w:rsidP="0021400B">
      <w:pPr>
        <w:pStyle w:val="CodeListingSmall"/>
      </w:pPr>
      <w:r w:rsidRPr="006C4ED3">
        <w:t xml:space="preserve">           throw new WLSAutomationException("Applications still deployed on server "+managedServerName+" - cannot delete !");</w:t>
      </w:r>
    </w:p>
    <w:p w:rsidR="0021400B" w:rsidRPr="006C4ED3" w:rsidRDefault="0021400B" w:rsidP="0021400B">
      <w:pPr>
        <w:pStyle w:val="CodeListingSmall"/>
      </w:pPr>
      <w:r w:rsidRPr="006C4ED3">
        <w:t xml:space="preserve">        if (managedserverHostsDatasources(managedServerName))</w:t>
      </w:r>
    </w:p>
    <w:p w:rsidR="0021400B" w:rsidRPr="006C4ED3" w:rsidRDefault="0021400B" w:rsidP="0021400B">
      <w:pPr>
        <w:pStyle w:val="CodeListingSmall"/>
      </w:pPr>
      <w:r w:rsidRPr="006C4ED3">
        <w:t xml:space="preserve">           throw new WLSAutomationException("Datasources still deployed on server "+managedServerName+" - cannot delete !");</w:t>
      </w:r>
    </w:p>
    <w:p w:rsidR="0021400B" w:rsidRPr="006C4ED3" w:rsidRDefault="0021400B" w:rsidP="0021400B">
      <w:pPr>
        <w:pStyle w:val="CodeListingSmall"/>
      </w:pPr>
      <w:r w:rsidRPr="006C4ED3">
        <w:lastRenderedPageBreak/>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ok, can delete</w:t>
      </w:r>
    </w:p>
    <w:p w:rsidR="0021400B" w:rsidRPr="006C4ED3" w:rsidRDefault="0021400B" w:rsidP="0021400B">
      <w:pPr>
        <w:pStyle w:val="CodeListingSmall"/>
      </w:pPr>
      <w:r w:rsidRPr="006C4ED3">
        <w:t xml:space="preserve">      System.out.println("Managed Server "+managedServerName+" will be destroyed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detach from cluster if any</w:t>
      </w:r>
    </w:p>
    <w:p w:rsidR="0021400B" w:rsidRPr="006C4ED3" w:rsidRDefault="0021400B" w:rsidP="0021400B">
      <w:pPr>
        <w:pStyle w:val="CodeListingSmall"/>
      </w:pPr>
      <w:r w:rsidRPr="006C4ED3">
        <w:t xml:space="preserve">      myJMXWrapper.setAttribute(myServer, new Attribute("Cluster", null));</w:t>
      </w:r>
    </w:p>
    <w:p w:rsidR="0021400B" w:rsidRPr="006C4ED3" w:rsidRDefault="0021400B" w:rsidP="0021400B">
      <w:pPr>
        <w:pStyle w:val="CodeListingSmall"/>
      </w:pPr>
      <w:r w:rsidRPr="006C4ED3">
        <w:t xml:space="preserve">      // detach from machine if any</w:t>
      </w:r>
    </w:p>
    <w:p w:rsidR="0021400B" w:rsidRPr="006C4ED3" w:rsidRDefault="0021400B" w:rsidP="0021400B">
      <w:pPr>
        <w:pStyle w:val="CodeListingSmall"/>
      </w:pPr>
      <w:r w:rsidRPr="006C4ED3">
        <w:t xml:space="preserve">      myJMXWrapper.setAttribute(myServer, new Attribute("Machine", null));</w:t>
      </w:r>
    </w:p>
    <w:p w:rsidR="0021400B" w:rsidRPr="006C4ED3" w:rsidRDefault="0021400B" w:rsidP="0021400B">
      <w:pPr>
        <w:pStyle w:val="CodeListingSmall"/>
      </w:pPr>
    </w:p>
    <w:p w:rsidR="0021400B" w:rsidRPr="006C4ED3" w:rsidRDefault="0021400B" w:rsidP="0021400B">
      <w:pPr>
        <w:pStyle w:val="CodeListingSmall"/>
      </w:pPr>
      <w:r w:rsidRPr="006C4ED3">
        <w:t xml:space="preserve">      // destroy server</w:t>
      </w:r>
    </w:p>
    <w:p w:rsidR="0021400B" w:rsidRPr="006C4ED3" w:rsidRDefault="0021400B" w:rsidP="0021400B">
      <w:pPr>
        <w:pStyle w:val="CodeListingSmall"/>
      </w:pPr>
      <w:r w:rsidRPr="006C4ED3">
        <w:t xml:space="preserve">      myJMXWrapper.invoke(myDomainMBean,"destroyServer",new Object[]{myServer},new String[]{ObjectName.class.getName()});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WLSAutomationException("Error while deleteManagedServer ("+managedServerName+"): "+ 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delete_cluster_jmx</w:t>
      </w:r>
    </w:p>
    <w:p w:rsidR="0021400B" w:rsidRPr="006C4ED3" w:rsidRDefault="0021400B" w:rsidP="0021400B">
      <w:pPr>
        <w:pStyle w:val="CodeListingSmall"/>
      </w:pPr>
      <w:r w:rsidRPr="006C4ED3">
        <w:t>public void deleteCluster(String clusterName, boolean deleteAlsoIfDependenciesExist)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w:t>
      </w:r>
    </w:p>
    <w:p w:rsidR="0021400B" w:rsidRPr="006C4ED3" w:rsidRDefault="0021400B" w:rsidP="0021400B">
      <w:pPr>
        <w:pStyle w:val="CodeListingSmall"/>
      </w:pPr>
      <w:r w:rsidRPr="006C4ED3">
        <w:t xml:space="preserve">    {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w:t>
      </w:r>
    </w:p>
    <w:p w:rsidR="0021400B" w:rsidRPr="006C4ED3" w:rsidRDefault="0021400B" w:rsidP="0021400B">
      <w:pPr>
        <w:pStyle w:val="CodeListingSmall"/>
      </w:pPr>
      <w:r w:rsidRPr="006C4ED3">
        <w:t xml:space="preserve">    </w:t>
      </w:r>
      <w:r w:rsidRPr="006C4ED3">
        <w:tab/>
      </w:r>
    </w:p>
    <w:p w:rsidR="0021400B" w:rsidRPr="006C4ED3" w:rsidRDefault="0021400B" w:rsidP="0021400B">
      <w:pPr>
        <w:pStyle w:val="CodeListingSmall"/>
      </w:pPr>
      <w:r w:rsidRPr="006C4ED3">
        <w:t xml:space="preserve">      ObjectName myCluster = (ObjectName)myJMXWrapper.invoke(myDomainMBean,</w:t>
      </w:r>
    </w:p>
    <w:p w:rsidR="0021400B" w:rsidRPr="006C4ED3" w:rsidRDefault="0021400B" w:rsidP="0021400B">
      <w:pPr>
        <w:pStyle w:val="CodeListingSmall"/>
      </w:pPr>
      <w:r w:rsidRPr="006C4ED3">
        <w:t xml:space="preserve">                     "lookupCluster",new Object[]{clusterName},new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if (myCluster == null)</w:t>
      </w:r>
    </w:p>
    <w:p w:rsidR="0021400B" w:rsidRPr="006C4ED3" w:rsidRDefault="0021400B" w:rsidP="0021400B">
      <w:pPr>
        <w:pStyle w:val="CodeListingSmall"/>
      </w:pPr>
      <w:r w:rsidRPr="006C4ED3">
        <w:t xml:space="preserve">        throw new WLSAutomationException("Cluster "+clusterName+" does not exist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cluster exists</w:t>
      </w:r>
    </w:p>
    <w:p w:rsidR="0021400B" w:rsidRPr="006C4ED3" w:rsidRDefault="0021400B" w:rsidP="0021400B">
      <w:pPr>
        <w:pStyle w:val="CodeListingSmall"/>
      </w:pPr>
      <w:r w:rsidRPr="006C4ED3">
        <w:t xml:space="preserve">         if (! deleteAlsoIfDependenciesExist)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r w:rsidRPr="006C4ED3">
        <w:tab/>
        <w:t xml:space="preserve">   // check for dependencies</w:t>
      </w:r>
    </w:p>
    <w:p w:rsidR="0021400B" w:rsidRPr="006C4ED3" w:rsidRDefault="0021400B" w:rsidP="0021400B">
      <w:pPr>
        <w:pStyle w:val="CodeListingSmall"/>
      </w:pPr>
      <w:r w:rsidRPr="006C4ED3">
        <w:t xml:space="preserve">    </w:t>
      </w:r>
      <w:r w:rsidRPr="006C4ED3">
        <w:tab/>
        <w:t xml:space="preserve">   if (clusterHasManagedServers(clusterName))</w:t>
      </w:r>
    </w:p>
    <w:p w:rsidR="0021400B" w:rsidRPr="006C4ED3" w:rsidRDefault="0021400B" w:rsidP="0021400B">
      <w:pPr>
        <w:pStyle w:val="CodeListingSmall"/>
      </w:pPr>
      <w:r w:rsidRPr="006C4ED3">
        <w:t xml:space="preserve">    </w:t>
      </w:r>
      <w:r w:rsidRPr="006C4ED3">
        <w:tab/>
        <w:t xml:space="preserve">      throw new WLSAutomationException("Cluster "+clusterName+" still has server members - cannot delete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r w:rsidRPr="006C4ED3">
        <w:tab/>
        <w:t xml:space="preserve">  </w:t>
      </w:r>
    </w:p>
    <w:p w:rsidR="0021400B" w:rsidRPr="006C4ED3" w:rsidRDefault="0021400B" w:rsidP="0021400B">
      <w:pPr>
        <w:pStyle w:val="CodeListingSmall"/>
      </w:pPr>
      <w:r w:rsidRPr="006C4ED3">
        <w:t xml:space="preserve">         // ok delete cluster</w:t>
      </w:r>
    </w:p>
    <w:p w:rsidR="0021400B" w:rsidRPr="006C4ED3" w:rsidRDefault="0021400B" w:rsidP="0021400B">
      <w:pPr>
        <w:pStyle w:val="CodeListingSmall"/>
      </w:pPr>
      <w:r w:rsidRPr="006C4ED3">
        <w:t xml:space="preserve">         ObjectName[] clusterMembers = (ObjectName[])myJMXWrapper.getAttribute(myCluster,"Servers");</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(clusterMembers!=null &amp;&amp; clusterMembers.length&gt;0)</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for (int i=0;i&lt;clusterMembers.length;i++)</w:t>
      </w:r>
    </w:p>
    <w:p w:rsidR="0021400B" w:rsidRPr="006C4ED3" w:rsidRDefault="0021400B" w:rsidP="0021400B">
      <w:pPr>
        <w:pStyle w:val="CodeListingSmall"/>
      </w:pPr>
      <w:r w:rsidRPr="006C4ED3">
        <w:t xml:space="preserve">                myJMXWrapper.setAttribute(clusterMembers[i], new Attribute("Cluster", null));</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p>
    <w:p w:rsidR="0021400B" w:rsidRPr="006C4ED3" w:rsidRDefault="0021400B" w:rsidP="0021400B">
      <w:pPr>
        <w:pStyle w:val="CodeListingSmall"/>
      </w:pPr>
      <w:r w:rsidRPr="006C4ED3">
        <w:t xml:space="preserve">         // destroy</w:t>
      </w:r>
    </w:p>
    <w:p w:rsidR="0021400B" w:rsidRPr="006C4ED3" w:rsidRDefault="0021400B" w:rsidP="0021400B">
      <w:pPr>
        <w:pStyle w:val="CodeListingSmall"/>
      </w:pPr>
      <w:r w:rsidRPr="006C4ED3">
        <w:t xml:space="preserve">         System.out.println("Cluster "+clusterName+" will be destroyed !");</w:t>
      </w:r>
    </w:p>
    <w:p w:rsidR="0021400B" w:rsidRPr="006C4ED3" w:rsidRDefault="0021400B" w:rsidP="0021400B">
      <w:pPr>
        <w:pStyle w:val="CodeListingSmall"/>
      </w:pPr>
      <w:r w:rsidRPr="006C4ED3">
        <w:t xml:space="preserve">         myJMXWrapper.invoke(myDomainMBean,"destroyCluster",new Object[]{myCluster},</w:t>
      </w:r>
    </w:p>
    <w:p w:rsidR="0021400B" w:rsidRPr="006C4ED3" w:rsidRDefault="0021400B" w:rsidP="0021400B">
      <w:pPr>
        <w:pStyle w:val="CodeListingSmall"/>
      </w:pPr>
      <w:r w:rsidRPr="006C4ED3">
        <w:t xml:space="preserve">                       new String[]{ObjectName.class.getName()});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w:t>
      </w:r>
      <w:r w:rsidRPr="006C4ED3">
        <w:tab/>
        <w:t>throw new WLSAutomationException("Error while deleteCluster ("+clusterName+"): "+ ex.getMessage());</w:t>
      </w:r>
    </w:p>
    <w:p w:rsidR="0021400B" w:rsidRPr="006C4ED3" w:rsidRDefault="0021400B" w:rsidP="0021400B">
      <w:pPr>
        <w:pStyle w:val="CodeListingSmall"/>
      </w:pPr>
      <w:r w:rsidRPr="006C4ED3">
        <w:t xml:space="preserve">    }</w:t>
      </w:r>
    </w:p>
    <w:p w:rsidR="0047364A" w:rsidRDefault="0047364A" w:rsidP="0047364A">
      <w:pPr>
        <w:pStyle w:val="BodyText"/>
      </w:pPr>
    </w:p>
    <w:p w:rsidR="00B164F6" w:rsidRDefault="00B164F6" w:rsidP="0047364A">
      <w:pPr>
        <w:pStyle w:val="BodyText"/>
      </w:pPr>
    </w:p>
    <w:p w:rsidR="0021400B" w:rsidRPr="006C4ED3" w:rsidRDefault="0021400B" w:rsidP="0021400B">
      <w:pPr>
        <w:pStyle w:val="CodeCallout"/>
      </w:pPr>
      <w:r>
        <w:t>delete_machine_jmx</w:t>
      </w:r>
    </w:p>
    <w:p w:rsidR="0021400B" w:rsidRPr="006C4ED3" w:rsidRDefault="0021400B" w:rsidP="0021400B">
      <w:pPr>
        <w:pStyle w:val="CodeListingSmall"/>
      </w:pPr>
      <w:r w:rsidRPr="006C4ED3">
        <w:t>public void deleteMachine(String machineName, boolean deleteAlsoIfDependenciesExist) throws WLSAutomationException</w:t>
      </w:r>
    </w:p>
    <w:p w:rsidR="0021400B" w:rsidRPr="006C4ED3" w:rsidRDefault="0021400B" w:rsidP="0021400B">
      <w:pPr>
        <w:pStyle w:val="CodeListingSmall"/>
      </w:pPr>
      <w:r w:rsidRPr="006C4ED3">
        <w:lastRenderedPageBreak/>
        <w:t>{</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      </w:t>
      </w:r>
    </w:p>
    <w:p w:rsidR="0021400B" w:rsidRPr="006C4ED3" w:rsidRDefault="0021400B" w:rsidP="0021400B">
      <w:pPr>
        <w:pStyle w:val="CodeListingSmall"/>
      </w:pPr>
      <w:r w:rsidRPr="006C4ED3">
        <w:t xml:space="preserve">      ObjectName myMachine = (ObjectName)myJMXWrapper.invoke(myDomainMBean,"lookupMachine",</w:t>
      </w:r>
    </w:p>
    <w:p w:rsidR="0021400B" w:rsidRPr="006C4ED3" w:rsidRDefault="0021400B" w:rsidP="0021400B">
      <w:pPr>
        <w:pStyle w:val="CodeListingSmall"/>
      </w:pPr>
      <w:r w:rsidRPr="006C4ED3">
        <w:t xml:space="preserve">                                             new Object[]{machineName},new String[]{String.class.getName()});</w:t>
      </w:r>
    </w:p>
    <w:p w:rsidR="0021400B" w:rsidRPr="006C4ED3" w:rsidRDefault="0021400B" w:rsidP="0021400B">
      <w:pPr>
        <w:pStyle w:val="CodeListingSmall"/>
      </w:pPr>
    </w:p>
    <w:p w:rsidR="0021400B" w:rsidRPr="006C4ED3" w:rsidRDefault="0021400B" w:rsidP="0021400B">
      <w:pPr>
        <w:pStyle w:val="CodeListingSmall"/>
      </w:pPr>
      <w:r w:rsidRPr="006C4ED3">
        <w:t xml:space="preserve">      if (myMachine == null)</w:t>
      </w:r>
    </w:p>
    <w:p w:rsidR="0021400B" w:rsidRPr="006C4ED3" w:rsidRDefault="0021400B" w:rsidP="0021400B">
      <w:pPr>
        <w:pStyle w:val="CodeListingSmall"/>
      </w:pPr>
      <w:r w:rsidRPr="006C4ED3">
        <w:tab/>
        <w:t>throw new WLSAutomationException("Machine "+machineName+" does not exist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cluster exists</w:t>
      </w:r>
    </w:p>
    <w:p w:rsidR="0021400B" w:rsidRPr="006C4ED3" w:rsidRDefault="0021400B" w:rsidP="0021400B">
      <w:pPr>
        <w:pStyle w:val="CodeListingSmall"/>
      </w:pPr>
      <w:r w:rsidRPr="006C4ED3">
        <w:t xml:space="preserve">         if (! deleteAlsoIfDependenciesExist)</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r w:rsidRPr="006C4ED3">
        <w:tab/>
        <w:t>// check for dependencies</w:t>
      </w:r>
    </w:p>
    <w:p w:rsidR="0021400B" w:rsidRPr="006C4ED3" w:rsidRDefault="0021400B" w:rsidP="0021400B">
      <w:pPr>
        <w:pStyle w:val="CodeListingSmall"/>
      </w:pPr>
      <w:r w:rsidRPr="006C4ED3">
        <w:t xml:space="preserve">         </w:t>
      </w:r>
      <w:r w:rsidRPr="006C4ED3">
        <w:tab/>
        <w:t>if (machineHostsManagedServer(machineName))</w:t>
      </w:r>
    </w:p>
    <w:p w:rsidR="0021400B" w:rsidRPr="006C4ED3" w:rsidRDefault="0021400B" w:rsidP="0021400B">
      <w:pPr>
        <w:pStyle w:val="CodeListingSmall"/>
      </w:pPr>
      <w:r w:rsidRPr="006C4ED3">
        <w:t xml:space="preserve">         </w:t>
      </w:r>
      <w:r w:rsidRPr="006C4ED3">
        <w:tab/>
      </w:r>
      <w:r w:rsidRPr="006C4ED3">
        <w:tab/>
        <w:t>throw new WLSAutomationException("Machine "+machineName+" still has server members - cannot delete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ok delete machine</w:t>
      </w:r>
    </w:p>
    <w:p w:rsidR="0021400B" w:rsidRPr="006C4ED3" w:rsidRDefault="0021400B" w:rsidP="0021400B">
      <w:pPr>
        <w:pStyle w:val="CodeListingSmall"/>
      </w:pPr>
      <w:r w:rsidRPr="006C4ED3">
        <w:t xml:space="preserve">         ArrayList&lt;ObjectName&gt; machineServers = getServersOfMachine(machineName);</w:t>
      </w:r>
    </w:p>
    <w:p w:rsidR="0021400B" w:rsidRPr="006C4ED3" w:rsidRDefault="0021400B" w:rsidP="0021400B">
      <w:pPr>
        <w:pStyle w:val="CodeListingSmall"/>
      </w:pPr>
      <w:r w:rsidRPr="006C4ED3">
        <w:t xml:space="preserve">         for (int i=0;i&lt;machineServers.size();i++)</w:t>
      </w:r>
    </w:p>
    <w:p w:rsidR="0021400B" w:rsidRPr="006C4ED3" w:rsidRDefault="0021400B" w:rsidP="0021400B">
      <w:pPr>
        <w:pStyle w:val="CodeListingSmall"/>
      </w:pPr>
      <w:r w:rsidRPr="006C4ED3">
        <w:tab/>
        <w:t xml:space="preserve">    myJMXWrapper.setAttribute(machineServers.get(i), new Attribute("Machine", null));</w:t>
      </w:r>
    </w:p>
    <w:p w:rsidR="0021400B" w:rsidRPr="006C4ED3" w:rsidRDefault="0021400B" w:rsidP="0021400B">
      <w:pPr>
        <w:pStyle w:val="CodeListingSmall"/>
      </w:pPr>
    </w:p>
    <w:p w:rsidR="0021400B" w:rsidRPr="006C4ED3" w:rsidRDefault="0021400B" w:rsidP="0021400B">
      <w:pPr>
        <w:pStyle w:val="CodeListingSmall"/>
      </w:pPr>
      <w:r w:rsidRPr="006C4ED3">
        <w:t xml:space="preserve">         // destroy</w:t>
      </w:r>
    </w:p>
    <w:p w:rsidR="0021400B" w:rsidRPr="006C4ED3" w:rsidRDefault="0021400B" w:rsidP="0021400B">
      <w:pPr>
        <w:pStyle w:val="CodeListingSmall"/>
      </w:pPr>
      <w:r w:rsidRPr="006C4ED3">
        <w:t xml:space="preserve">         System.out.println("Machine "+machineName+" will be destroyed !");</w:t>
      </w:r>
    </w:p>
    <w:p w:rsidR="0021400B" w:rsidRPr="006C4ED3" w:rsidRDefault="0021400B" w:rsidP="0021400B">
      <w:pPr>
        <w:pStyle w:val="CodeListingSmall"/>
      </w:pPr>
      <w:r w:rsidRPr="006C4ED3">
        <w:t xml:space="preserve">         myJMXWrapper.invoke(myDomainMBean,"destroyMachine",new Object[]{myMachine},</w:t>
      </w:r>
    </w:p>
    <w:p w:rsidR="0021400B" w:rsidRPr="006C4ED3" w:rsidRDefault="0021400B" w:rsidP="0021400B">
      <w:pPr>
        <w:pStyle w:val="CodeListingSmall"/>
      </w:pPr>
      <w:r w:rsidRPr="006C4ED3">
        <w:t xml:space="preserve">                      new String[]{ObjectName.class.getName()});</w:t>
      </w:r>
      <w:r w:rsidRPr="006C4ED3">
        <w:tab/>
      </w:r>
      <w:r w:rsidRPr="006C4ED3">
        <w:tab/>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WLSAutomationException("Error while deleteMachine ("+machineName+"): "+ ex.getMessage());</w:t>
      </w:r>
    </w:p>
    <w:p w:rsidR="0021400B" w:rsidRPr="006C4ED3" w:rsidRDefault="0021400B" w:rsidP="0021400B">
      <w:pPr>
        <w:pStyle w:val="CodeListingSmall"/>
      </w:pPr>
      <w:r w:rsidRPr="006C4ED3">
        <w:t xml:space="preserve">   }</w:t>
      </w:r>
    </w:p>
    <w:p w:rsidR="0021400B" w:rsidRPr="00837EBC" w:rsidRDefault="0021400B" w:rsidP="0021400B">
      <w:pPr>
        <w:pStyle w:val="CodeListingSmall"/>
      </w:pPr>
      <w:r w:rsidRPr="006C4ED3">
        <w:t xml:space="preserve">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t>delete_network_channel_jmx</w:t>
      </w:r>
    </w:p>
    <w:p w:rsidR="0021400B" w:rsidRPr="006C4ED3" w:rsidRDefault="0021400B" w:rsidP="0021400B">
      <w:pPr>
        <w:pStyle w:val="CodeListingSmall"/>
      </w:pPr>
      <w:r w:rsidRPr="006C4ED3">
        <w:t>public void deleteNetworkChannel(String serverName, String channelName)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 xml:space="preserve">    ObjectName myServerRuntime = (ObjectName)myJMXWrapper.invoke(myJMXWrapper.getDomainConfigRoot(),</w:t>
      </w:r>
    </w:p>
    <w:p w:rsidR="0021400B" w:rsidRPr="006C4ED3" w:rsidRDefault="0021400B" w:rsidP="0021400B">
      <w:pPr>
        <w:pStyle w:val="CodeListingSmall"/>
      </w:pPr>
      <w:r w:rsidRPr="006C4ED3">
        <w:t xml:space="preserve">                "lookupServer",</w:t>
      </w:r>
    </w:p>
    <w:p w:rsidR="0021400B" w:rsidRPr="006C4ED3" w:rsidRDefault="0021400B" w:rsidP="0021400B">
      <w:pPr>
        <w:pStyle w:val="CodeListingSmall"/>
      </w:pPr>
      <w:r w:rsidRPr="006C4ED3">
        <w:t xml:space="preserve">                new Object[]{new String(serverName)},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 xml:space="preserve">    // lookup the channel with the provided name</w:t>
      </w:r>
    </w:p>
    <w:p w:rsidR="0021400B" w:rsidRPr="006C4ED3" w:rsidRDefault="0021400B" w:rsidP="0021400B">
      <w:pPr>
        <w:pStyle w:val="CodeListingSmall"/>
      </w:pPr>
      <w:r w:rsidRPr="006C4ED3">
        <w:t xml:space="preserve">    ObjectName myChannel = (ObjectName)myJMXWrapper.invoke(myServerRuntime,</w:t>
      </w:r>
    </w:p>
    <w:p w:rsidR="0021400B" w:rsidRPr="006C4ED3" w:rsidRDefault="0021400B" w:rsidP="0021400B">
      <w:pPr>
        <w:pStyle w:val="CodeListingSmall"/>
      </w:pPr>
      <w:r w:rsidRPr="006C4ED3">
        <w:t xml:space="preserve">               "lookupNetworkAccessPoint",</w:t>
      </w:r>
    </w:p>
    <w:p w:rsidR="0021400B" w:rsidRPr="006C4ED3" w:rsidRDefault="0021400B" w:rsidP="0021400B">
      <w:pPr>
        <w:pStyle w:val="CodeListingSmall"/>
      </w:pPr>
      <w:r w:rsidRPr="006C4ED3">
        <w:t xml:space="preserve">               new Object[]{new String(channelName)},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(myChannel != null)</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 now destroy</w:t>
      </w:r>
    </w:p>
    <w:p w:rsidR="0021400B" w:rsidRPr="006C4ED3" w:rsidRDefault="0021400B" w:rsidP="0021400B">
      <w:pPr>
        <w:pStyle w:val="CodeListingSmall"/>
      </w:pPr>
      <w:r w:rsidRPr="006C4ED3">
        <w:t xml:space="preserve">        myJMXWrapper.invoke(myServerRuntime,</w:t>
      </w:r>
    </w:p>
    <w:p w:rsidR="0021400B" w:rsidRPr="006C4ED3" w:rsidRDefault="0021400B" w:rsidP="0021400B">
      <w:pPr>
        <w:pStyle w:val="CodeListingSmall"/>
      </w:pPr>
      <w:r w:rsidRPr="006C4ED3">
        <w:tab/>
        <w:t xml:space="preserve">     "destroyNetworkAccessPoint",</w:t>
      </w:r>
    </w:p>
    <w:p w:rsidR="0021400B" w:rsidRPr="006C4ED3" w:rsidRDefault="0021400B" w:rsidP="0021400B">
      <w:pPr>
        <w:pStyle w:val="CodeListingSmall"/>
      </w:pPr>
      <w:r w:rsidRPr="006C4ED3">
        <w:tab/>
        <w:t xml:space="preserve">     new Object[]{myChannel},</w:t>
      </w:r>
    </w:p>
    <w:p w:rsidR="0021400B" w:rsidRPr="006C4ED3" w:rsidRDefault="0021400B" w:rsidP="0021400B">
      <w:pPr>
        <w:pStyle w:val="CodeListingSmall"/>
      </w:pPr>
      <w:r w:rsidRPr="006C4ED3">
        <w:tab/>
        <w:t xml:space="preserve">     new String[]{ObjectName.class.getName()});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else</w:t>
      </w:r>
    </w:p>
    <w:p w:rsidR="0021400B" w:rsidRPr="006C4ED3" w:rsidRDefault="0021400B" w:rsidP="0021400B">
      <w:pPr>
        <w:pStyle w:val="CodeListingSmall"/>
      </w:pPr>
      <w:r w:rsidRPr="006C4ED3">
        <w:t xml:space="preserve">        throw new WLSAutomationException("NetworkChannel "+channelName+" already exists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 xml:space="preserve">      throw new WLSAutomationException("Error while deleteNetworkChannel ("+channelName+"): "+ ex.getMessage());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w:t>
      </w:r>
    </w:p>
    <w:p w:rsidR="0021400B" w:rsidRDefault="0021400B" w:rsidP="0021400B">
      <w:pPr>
        <w:pStyle w:val="BodyText"/>
      </w:pPr>
    </w:p>
    <w:p w:rsidR="0047364A" w:rsidRDefault="0047364A" w:rsidP="0021400B">
      <w:pPr>
        <w:pStyle w:val="BodyText"/>
      </w:pPr>
    </w:p>
    <w:p w:rsidR="0021400B" w:rsidRPr="006C4ED3" w:rsidRDefault="0021400B" w:rsidP="0021400B">
      <w:pPr>
        <w:pStyle w:val="CodeCallout"/>
      </w:pPr>
      <w:r>
        <w:lastRenderedPageBreak/>
        <w:t>delete_virtual_host_jmx</w:t>
      </w:r>
    </w:p>
    <w:p w:rsidR="0021400B" w:rsidRPr="006C4ED3" w:rsidRDefault="0021400B" w:rsidP="0021400B">
      <w:pPr>
        <w:pStyle w:val="CodeListingSmall"/>
      </w:pPr>
      <w:r w:rsidRPr="006C4ED3">
        <w:t>public void deleteVirtualHost(String virtualhostName) throws WLSAutomationException</w:t>
      </w:r>
    </w:p>
    <w:p w:rsidR="0021400B" w:rsidRPr="006C4ED3" w:rsidRDefault="0021400B" w:rsidP="0021400B">
      <w:pPr>
        <w:pStyle w:val="CodeListingSmall"/>
      </w:pPr>
      <w:r w:rsidRPr="006C4ED3">
        <w:t>{</w:t>
      </w:r>
    </w:p>
    <w:p w:rsidR="0021400B" w:rsidRPr="006C4ED3" w:rsidRDefault="0021400B" w:rsidP="0021400B">
      <w:pPr>
        <w:pStyle w:val="CodeListingSmall"/>
      </w:pPr>
      <w:r w:rsidRPr="006C4ED3">
        <w:t xml:space="preserve">    try {    </w:t>
      </w:r>
    </w:p>
    <w:p w:rsidR="0021400B" w:rsidRPr="006C4ED3" w:rsidRDefault="0021400B" w:rsidP="0021400B">
      <w:pPr>
        <w:pStyle w:val="CodeListingSmall"/>
      </w:pPr>
      <w:r w:rsidRPr="006C4ED3">
        <w:tab/>
        <w:t xml:space="preserve">    </w:t>
      </w:r>
    </w:p>
    <w:p w:rsidR="0021400B" w:rsidRPr="006C4ED3" w:rsidRDefault="0021400B" w:rsidP="0021400B">
      <w:pPr>
        <w:pStyle w:val="CodeListingSmall"/>
      </w:pPr>
      <w:r w:rsidRPr="006C4ED3">
        <w:t xml:space="preserve">      // e.g.: com.bea:Name=TestDomain,Type=Domain</w:t>
      </w:r>
    </w:p>
    <w:p w:rsidR="0021400B" w:rsidRPr="006C4ED3" w:rsidRDefault="0021400B" w:rsidP="0021400B">
      <w:pPr>
        <w:pStyle w:val="CodeListingSmall"/>
      </w:pPr>
      <w:r w:rsidRPr="006C4ED3">
        <w:t xml:space="preserve">      ObjectName myDomainMBean = myJMXWrapper.getDomainConfigRoot();      </w:t>
      </w:r>
    </w:p>
    <w:p w:rsidR="0021400B" w:rsidRPr="006C4ED3" w:rsidRDefault="0021400B" w:rsidP="0021400B">
      <w:pPr>
        <w:pStyle w:val="CodeListingSmall"/>
      </w:pPr>
      <w:r w:rsidRPr="006C4ED3">
        <w:t xml:space="preserve">      // lookup and try to find virtual host</w:t>
      </w:r>
    </w:p>
    <w:p w:rsidR="0021400B" w:rsidRPr="006C4ED3" w:rsidRDefault="0021400B" w:rsidP="0021400B">
      <w:pPr>
        <w:pStyle w:val="CodeListingSmall"/>
      </w:pPr>
      <w:r w:rsidRPr="006C4ED3">
        <w:t xml:space="preserve">      ObjectName myVirtualHost = (ObjectName)myJMXWrapper.invoke(myDomainMBean,</w:t>
      </w:r>
    </w:p>
    <w:p w:rsidR="0021400B" w:rsidRPr="006C4ED3" w:rsidRDefault="0021400B" w:rsidP="0021400B">
      <w:pPr>
        <w:pStyle w:val="CodeListingSmall"/>
      </w:pPr>
      <w:r w:rsidRPr="006C4ED3">
        <w:t xml:space="preserve">               "lookupVirtualHost",</w:t>
      </w:r>
    </w:p>
    <w:p w:rsidR="0021400B" w:rsidRPr="006C4ED3" w:rsidRDefault="0021400B" w:rsidP="0021400B">
      <w:pPr>
        <w:pStyle w:val="CodeListingSmall"/>
      </w:pPr>
      <w:r w:rsidRPr="006C4ED3">
        <w:t xml:space="preserve">               new Object[]{new String(virtualhostName)},</w:t>
      </w:r>
    </w:p>
    <w:p w:rsidR="0021400B" w:rsidRPr="006C4ED3" w:rsidRDefault="0021400B" w:rsidP="0021400B">
      <w:pPr>
        <w:pStyle w:val="CodeListingSmall"/>
      </w:pPr>
      <w:r w:rsidRPr="006C4ED3">
        <w:t xml:space="preserve">               new String[]{String.class.getName()});</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if (myVirtualHost != null)</w:t>
      </w:r>
    </w:p>
    <w:p w:rsidR="0021400B" w:rsidRPr="006C4ED3" w:rsidRDefault="0021400B" w:rsidP="0021400B">
      <w:pPr>
        <w:pStyle w:val="CodeListingSmall"/>
      </w:pPr>
      <w:r w:rsidRPr="006C4ED3">
        <w:tab/>
        <w:t xml:space="preserve">      // destroy virtual host with the provided name</w:t>
      </w:r>
    </w:p>
    <w:p w:rsidR="0021400B" w:rsidRPr="006C4ED3" w:rsidRDefault="0021400B" w:rsidP="0021400B">
      <w:pPr>
        <w:pStyle w:val="CodeListingSmall"/>
      </w:pPr>
      <w:r w:rsidRPr="006C4ED3">
        <w:tab/>
        <w:t xml:space="preserve">      myJMXWrapper.invoke(myDomainMBean,</w:t>
      </w:r>
    </w:p>
    <w:p w:rsidR="0021400B" w:rsidRPr="006C4ED3" w:rsidRDefault="0021400B" w:rsidP="0021400B">
      <w:pPr>
        <w:pStyle w:val="CodeListingSmall"/>
      </w:pPr>
      <w:r w:rsidRPr="006C4ED3">
        <w:tab/>
      </w:r>
      <w:r w:rsidRPr="006C4ED3">
        <w:tab/>
        <w:t xml:space="preserve">                      "destroyVirtualHost",</w:t>
      </w:r>
    </w:p>
    <w:p w:rsidR="0021400B" w:rsidRPr="006C4ED3" w:rsidRDefault="0021400B" w:rsidP="0021400B">
      <w:pPr>
        <w:pStyle w:val="CodeListingSmall"/>
      </w:pPr>
      <w:r w:rsidRPr="006C4ED3">
        <w:tab/>
      </w:r>
      <w:r w:rsidRPr="006C4ED3">
        <w:tab/>
        <w:t xml:space="preserve">                      new Object[]{myVirtualHost},</w:t>
      </w:r>
    </w:p>
    <w:p w:rsidR="0021400B" w:rsidRPr="006C4ED3" w:rsidRDefault="0021400B" w:rsidP="0021400B">
      <w:pPr>
        <w:pStyle w:val="CodeListingSmall"/>
      </w:pPr>
      <w:r w:rsidRPr="006C4ED3">
        <w:tab/>
      </w:r>
      <w:r w:rsidRPr="006C4ED3">
        <w:tab/>
        <w:t xml:space="preserve">                      new String[]{ObjectName.class.getName()});</w:t>
      </w:r>
    </w:p>
    <w:p w:rsidR="0021400B" w:rsidRPr="006C4ED3" w:rsidRDefault="0021400B" w:rsidP="0021400B">
      <w:pPr>
        <w:pStyle w:val="CodeListingSmall"/>
      </w:pPr>
      <w:r w:rsidRPr="006C4ED3">
        <w:t xml:space="preserve">      else</w:t>
      </w:r>
      <w:r w:rsidRPr="006C4ED3">
        <w:tab/>
        <w:t xml:space="preserve">      </w:t>
      </w:r>
    </w:p>
    <w:p w:rsidR="0021400B" w:rsidRPr="006C4ED3" w:rsidRDefault="0021400B" w:rsidP="0021400B">
      <w:pPr>
        <w:pStyle w:val="CodeListingSmall"/>
      </w:pPr>
      <w:r w:rsidRPr="006C4ED3">
        <w:tab/>
        <w:t xml:space="preserve"> throw new WLSAutomationException("Virtual host "+virtualhostName+" does not exists !");</w:t>
      </w:r>
    </w:p>
    <w:p w:rsidR="0021400B" w:rsidRPr="006C4ED3" w:rsidRDefault="0021400B" w:rsidP="0021400B">
      <w:pPr>
        <w:pStyle w:val="CodeListingSmall"/>
      </w:pPr>
      <w:r w:rsidRPr="006C4ED3">
        <w:t xml:space="preserve">   }</w:t>
      </w:r>
    </w:p>
    <w:p w:rsidR="0021400B" w:rsidRPr="006C4ED3" w:rsidRDefault="0021400B" w:rsidP="0021400B">
      <w:pPr>
        <w:pStyle w:val="CodeListingSmall"/>
      </w:pPr>
      <w:r w:rsidRPr="006C4ED3">
        <w:t xml:space="preserve">   catch(Exception ex) {</w:t>
      </w:r>
    </w:p>
    <w:p w:rsidR="0021400B" w:rsidRPr="006C4ED3" w:rsidRDefault="0021400B" w:rsidP="0021400B">
      <w:pPr>
        <w:pStyle w:val="CodeListingSmall"/>
      </w:pPr>
      <w:r w:rsidRPr="006C4ED3">
        <w:tab/>
        <w:t>throw new WLSAutomationException("Error while destroyVirtualHost ("+virtualhostName+"): "+ ex.getMessage());</w:t>
      </w:r>
    </w:p>
    <w:p w:rsidR="0021400B" w:rsidRPr="006C4ED3" w:rsidRDefault="0021400B" w:rsidP="0021400B">
      <w:pPr>
        <w:pStyle w:val="CodeListingSmall"/>
      </w:pPr>
      <w:r w:rsidRPr="006C4ED3">
        <w:t xml:space="preserve">   }</w:t>
      </w:r>
    </w:p>
    <w:p w:rsidR="0021400B" w:rsidRPr="00837EBC" w:rsidRDefault="0021400B" w:rsidP="0021400B">
      <w:pPr>
        <w:pStyle w:val="CodeListingSmall"/>
      </w:pPr>
      <w:r w:rsidRPr="006C4ED3">
        <w:t>}</w:t>
      </w:r>
    </w:p>
    <w:p w:rsidR="00946E98" w:rsidRDefault="00946E98" w:rsidP="00946E98">
      <w:pPr>
        <w:pStyle w:val="BodyText"/>
      </w:pPr>
    </w:p>
    <w:p w:rsidR="0047364A" w:rsidRDefault="0047364A" w:rsidP="00946E98">
      <w:pPr>
        <w:pStyle w:val="BodyText"/>
      </w:pPr>
    </w:p>
    <w:p w:rsidR="00946E98" w:rsidRPr="00EE6CF4" w:rsidRDefault="00946E98" w:rsidP="00946E98">
      <w:pPr>
        <w:pStyle w:val="CodeCallout"/>
      </w:pPr>
      <w:r>
        <w:t>test_method_exists_jmx</w:t>
      </w:r>
    </w:p>
    <w:p w:rsidR="00946E98" w:rsidRDefault="00946E98" w:rsidP="00946E98">
      <w:pPr>
        <w:pStyle w:val="CodeListingSmall"/>
      </w:pPr>
      <w:r w:rsidRPr="00EE6CF4">
        <w:t xml:space="preserve">private boolean methodExistsOnMBean(String methodName, ObjectName myMBean)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MBeanInfo myInfo = myJMXWrapper.getConnection().getMBeanInfo(myMBean);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get operations, using the operations list from the standard MbeanInfo </w:t>
      </w:r>
    </w:p>
    <w:p w:rsidR="00946E98" w:rsidRPr="00EE6CF4" w:rsidRDefault="00946E98" w:rsidP="00946E98">
      <w:pPr>
        <w:pStyle w:val="CodeListingSmall"/>
      </w:pPr>
      <w:r w:rsidRPr="00EE6CF4">
        <w:t xml:space="preserve">        MBeanOperationInfo[] myOps = myInfo.getOperations();</w:t>
      </w:r>
    </w:p>
    <w:p w:rsidR="00946E98" w:rsidRPr="00EE6CF4" w:rsidRDefault="00946E98" w:rsidP="00946E98">
      <w:pPr>
        <w:pStyle w:val="CodeListingSmall"/>
      </w:pPr>
      <w:r w:rsidRPr="00EE6CF4">
        <w:t xml:space="preserve">        for (int i=0;i&lt;myOps.length;i++)</w:t>
      </w:r>
    </w:p>
    <w:p w:rsidR="00946E98" w:rsidRPr="00EE6CF4" w:rsidRDefault="00946E98" w:rsidP="00946E98">
      <w:pPr>
        <w:pStyle w:val="CodeListingSmall"/>
      </w:pPr>
      <w:r w:rsidRPr="00EE6CF4">
        <w:t xml:space="preserve">          if (myOps[i].getName().equals(methodName))</w:t>
      </w:r>
    </w:p>
    <w:p w:rsidR="00946E98" w:rsidRPr="00EE6CF4" w:rsidRDefault="00946E98" w:rsidP="00946E98">
      <w:pPr>
        <w:pStyle w:val="CodeListingSmall"/>
      </w:pPr>
      <w:r w:rsidRPr="00EE6CF4">
        <w:t xml:space="preserve">            return true;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oh no - method not found</w:t>
      </w:r>
    </w:p>
    <w:p w:rsidR="00946E98" w:rsidRPr="00EE6CF4" w:rsidRDefault="00946E98" w:rsidP="00946E98">
      <w:pPr>
        <w:pStyle w:val="CodeListingSmall"/>
      </w:pPr>
      <w:r w:rsidRPr="00EE6CF4">
        <w:t xml:space="preserve">        return false;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WLSAutomationException(ex.getMessage());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Default="00946E98" w:rsidP="00946E98">
      <w:pPr>
        <w:pStyle w:val="BodyText"/>
      </w:pPr>
    </w:p>
    <w:p w:rsidR="0047364A" w:rsidRPr="00EE6CF4" w:rsidRDefault="0047364A" w:rsidP="00946E98">
      <w:pPr>
        <w:pStyle w:val="BodyText"/>
      </w:pPr>
    </w:p>
    <w:p w:rsidR="00946E98" w:rsidRPr="00EE6CF4" w:rsidRDefault="00946E98" w:rsidP="00946E98">
      <w:pPr>
        <w:pStyle w:val="CodeCallout"/>
      </w:pPr>
      <w:r>
        <w:t>return_usernames_jmx</w:t>
      </w:r>
    </w:p>
    <w:p w:rsidR="00946E98" w:rsidRPr="00EE6CF4" w:rsidRDefault="00946E98" w:rsidP="00946E98">
      <w:pPr>
        <w:pStyle w:val="CodeListingSmall"/>
      </w:pPr>
      <w:r w:rsidRPr="00EE6CF4">
        <w:t>public ArrayList&lt;String&gt; returnAllUserNames() 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ArrayList&lt;String&gt; resultList = new ArrayList&lt;String&gt;();</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 {</w:t>
      </w:r>
    </w:p>
    <w:p w:rsidR="00946E98" w:rsidRDefault="00946E98" w:rsidP="00946E98">
      <w:pPr>
        <w:pStyle w:val="CodeListingSmall"/>
      </w:pPr>
      <w:r w:rsidRPr="00EE6CF4">
        <w:t xml:space="preserve">      ObjectName[] allAuthenticationProviders = </w:t>
      </w:r>
    </w:p>
    <w:p w:rsidR="00946E98" w:rsidRPr="00EE6CF4" w:rsidRDefault="00946E98" w:rsidP="00946E98">
      <w:pPr>
        <w:pStyle w:val="CodeListingSmall"/>
      </w:pPr>
      <w:r>
        <w:t xml:space="preserve">                   </w:t>
      </w:r>
      <w:r w:rsidRPr="00EE6CF4">
        <w:t xml:space="preserve">(ObjectName[])myJMXWrapper.getAttribute(myRealm, "AuthenticationProviders");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for (int i=0;i&lt;allAuthenticationProviders.length;i++)</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if ( methodExistsOnMBean("listUsers", allAuthenticationProviders[i]))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t xml:space="preserve">          </w:t>
      </w:r>
      <w:r w:rsidRPr="00EE6CF4">
        <w:t>// yes has users (listusers is inherited from UserReaderMBean)</w:t>
      </w:r>
    </w:p>
    <w:p w:rsidR="00946E98" w:rsidRPr="00EE6CF4" w:rsidRDefault="00946E98" w:rsidP="00946E98">
      <w:pPr>
        <w:pStyle w:val="CodeListingSmall"/>
      </w:pPr>
    </w:p>
    <w:p w:rsidR="00946E98" w:rsidRPr="00EE6CF4" w:rsidRDefault="00946E98" w:rsidP="00946E98">
      <w:pPr>
        <w:pStyle w:val="CodeListingSmall"/>
      </w:pPr>
      <w:r w:rsidRPr="00EE6CF4">
        <w:t xml:space="preserve">          // get cursor for user listing</w:t>
      </w:r>
    </w:p>
    <w:p w:rsidR="00946E98" w:rsidRPr="00EE6CF4" w:rsidRDefault="00946E98" w:rsidP="00946E98">
      <w:pPr>
        <w:pStyle w:val="CodeListingSmall"/>
      </w:pPr>
      <w:r w:rsidRPr="00EE6CF4">
        <w:t xml:space="preserve">          String cursor = (String)myJMXWrapper.invoke(allAuthenticationProviders[i],"listUsers",</w:t>
      </w:r>
    </w:p>
    <w:p w:rsidR="00946E98" w:rsidRPr="00EE6CF4" w:rsidRDefault="00946E98" w:rsidP="00946E98">
      <w:pPr>
        <w:pStyle w:val="CodeListingSmall"/>
      </w:pPr>
      <w:r w:rsidRPr="00EE6CF4">
        <w:t xml:space="preserve">              new Object[]{"*",new Integer(0)},</w:t>
      </w:r>
    </w:p>
    <w:p w:rsidR="00946E98" w:rsidRPr="00EE6CF4" w:rsidRDefault="00946E98" w:rsidP="00946E98">
      <w:pPr>
        <w:pStyle w:val="CodeListingSmall"/>
      </w:pPr>
      <w:r w:rsidRPr="00EE6CF4">
        <w:t xml:space="preserve">              new String[]{String.class.getName(),Integer.class.getName()});</w:t>
      </w:r>
    </w:p>
    <w:p w:rsidR="00946E98" w:rsidRPr="00EE6CF4" w:rsidRDefault="00946E98" w:rsidP="00946E98">
      <w:pPr>
        <w:pStyle w:val="CodeListingSmall"/>
      </w:pPr>
      <w:r w:rsidRPr="00EE6CF4">
        <w:t xml:space="preserve">          </w:t>
      </w:r>
    </w:p>
    <w:p w:rsidR="00946E98" w:rsidRDefault="00946E98" w:rsidP="00946E98">
      <w:pPr>
        <w:pStyle w:val="CodeListingSmall"/>
      </w:pPr>
      <w:r w:rsidRPr="00EE6CF4">
        <w:lastRenderedPageBreak/>
        <w:t xml:space="preserve">          while ((Boolean)myJMXWrapper.invoke(allAuthenticationProviders[i],"haveCurrent",</w:t>
      </w:r>
    </w:p>
    <w:p w:rsidR="00946E98" w:rsidRPr="00EE6CF4" w:rsidRDefault="00946E98" w:rsidP="00946E98">
      <w:pPr>
        <w:pStyle w:val="CodeListingSmall"/>
      </w:pPr>
      <w:r>
        <w:t xml:space="preserve">                          </w:t>
      </w:r>
      <w:r w:rsidRPr="00EE6CF4">
        <w:t>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add next user to list</w:t>
      </w:r>
    </w:p>
    <w:p w:rsidR="00946E98" w:rsidRDefault="00946E98" w:rsidP="00946E98">
      <w:pPr>
        <w:pStyle w:val="CodeListingSmall"/>
      </w:pPr>
      <w:r w:rsidRPr="00EE6CF4">
        <w:t xml:space="preserve">            resultList.add((String)myJMXWrapper.invoke(allAuthenticationProviders[i],</w:t>
      </w:r>
    </w:p>
    <w:p w:rsidR="00946E98" w:rsidRPr="00EE6CF4" w:rsidRDefault="00946E98" w:rsidP="00946E98">
      <w:pPr>
        <w:pStyle w:val="CodeListingSmall"/>
      </w:pPr>
      <w:r>
        <w:t xml:space="preserve">                           </w:t>
      </w:r>
      <w:r w:rsidRPr="00EE6CF4">
        <w:t>"getCurrentName",</w:t>
      </w:r>
    </w:p>
    <w:p w:rsidR="00946E98" w:rsidRPr="00EE6CF4" w:rsidRDefault="00946E98" w:rsidP="00946E98">
      <w:pPr>
        <w:pStyle w:val="CodeListingSmall"/>
      </w:pPr>
      <w:r w:rsidRPr="00EE6CF4">
        <w:t xml:space="preserve">                       </w:t>
      </w:r>
      <w:r>
        <w:t xml:space="preserve">    </w:t>
      </w:r>
      <w:r w:rsidRPr="00EE6CF4">
        <w:t>new Object[]{cursor},new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advance cursor</w:t>
      </w:r>
    </w:p>
    <w:p w:rsidR="00946E98" w:rsidRPr="00EE6CF4" w:rsidRDefault="00946E98" w:rsidP="00946E98">
      <w:pPr>
        <w:pStyle w:val="CodeListingSmall"/>
      </w:pPr>
      <w:r w:rsidRPr="00EE6CF4">
        <w:t xml:space="preserve">            myJMXWrapper.invoke(allAuthenticationProviders[i],"advance",new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close cursor</w:t>
      </w:r>
    </w:p>
    <w:p w:rsidR="00946E98" w:rsidRPr="00EE6CF4" w:rsidRDefault="00946E98" w:rsidP="00946E98">
      <w:pPr>
        <w:pStyle w:val="CodeListingSmall"/>
      </w:pPr>
      <w:r w:rsidRPr="00EE6CF4">
        <w:t xml:space="preserve">          myJMXWrapper.invoke(allAuthenticationProviders[i],"close",new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return list of users</w:t>
      </w:r>
    </w:p>
    <w:p w:rsidR="00946E98" w:rsidRPr="00EE6CF4" w:rsidRDefault="00946E98" w:rsidP="00946E98">
      <w:pPr>
        <w:pStyle w:val="CodeListingSmall"/>
      </w:pPr>
      <w:r w:rsidRPr="00EE6CF4">
        <w:t xml:space="preserve">      return resultList;</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System.out.println("Error while returnAllUserNames: "+ ex.getMessage());</w:t>
      </w:r>
    </w:p>
    <w:p w:rsidR="00946E98" w:rsidRPr="00EE6CF4" w:rsidRDefault="00946E98" w:rsidP="00946E98">
      <w:pPr>
        <w:pStyle w:val="CodeListingSmall"/>
      </w:pPr>
      <w:r w:rsidRPr="00EE6CF4">
        <w:t xml:space="preserve">      throw new WLSAutomationException(ex.getMessage());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Default="00946E98" w:rsidP="00946E98">
      <w:pPr>
        <w:pStyle w:val="BodyText"/>
      </w:pPr>
    </w:p>
    <w:p w:rsidR="0047364A" w:rsidRPr="00EE6CF4" w:rsidRDefault="0047364A" w:rsidP="00946E98">
      <w:pPr>
        <w:pStyle w:val="BodyText"/>
      </w:pPr>
    </w:p>
    <w:p w:rsidR="00946E98" w:rsidRPr="00EE6CF4" w:rsidRDefault="00946E98" w:rsidP="00946E98">
      <w:pPr>
        <w:pStyle w:val="CodeCallout"/>
      </w:pPr>
      <w:r>
        <w:t>return_groupnames_jmx</w:t>
      </w:r>
    </w:p>
    <w:p w:rsidR="00946E98" w:rsidRPr="00EE6CF4" w:rsidRDefault="00946E98" w:rsidP="00946E98">
      <w:pPr>
        <w:pStyle w:val="CodeListingSmall"/>
      </w:pPr>
      <w:r w:rsidRPr="00EE6CF4">
        <w:t xml:space="preserve">  public ArrayList&lt;String&gt; returnAllGroupNames() throws WLSAutomationException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ArrayList&lt;String&gt; resultList = new ArrayList&lt;String&gt;();</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 {</w:t>
      </w:r>
    </w:p>
    <w:p w:rsidR="00946E98" w:rsidRDefault="00946E98" w:rsidP="00946E98">
      <w:pPr>
        <w:pStyle w:val="CodeListingSmall"/>
      </w:pPr>
      <w:r w:rsidRPr="00EE6CF4">
        <w:t xml:space="preserve">      ObjectName[] allAuthenticationProviders = (ObjectName[])myJMXWrapper.getAttribute(</w:t>
      </w:r>
    </w:p>
    <w:p w:rsidR="00946E98" w:rsidRPr="00EE6CF4" w:rsidRDefault="00946E98" w:rsidP="00946E98">
      <w:pPr>
        <w:pStyle w:val="CodeListingSmall"/>
      </w:pPr>
      <w:r>
        <w:t xml:space="preserve">                   </w:t>
      </w:r>
      <w:r w:rsidRPr="00EE6CF4">
        <w:t xml:space="preserve">myRealm, "AuthenticationProviders");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for (int i=0;i&lt;allAuthenticationProviders.length;i++)</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if ( methodExistsOnMBean("listGroups", allAuthenticationProviders[i])) {</w:t>
      </w:r>
    </w:p>
    <w:p w:rsidR="00946E98" w:rsidRPr="00EE6CF4" w:rsidRDefault="00946E98" w:rsidP="00946E98">
      <w:pPr>
        <w:pStyle w:val="CodeListingSmall"/>
      </w:pPr>
      <w:r w:rsidRPr="00EE6CF4">
        <w:t xml:space="preserve">           // yes has groups  (listgroups is inherited from GroupReaderMBean)</w:t>
      </w:r>
    </w:p>
    <w:p w:rsidR="00946E98" w:rsidRPr="00EE6CF4" w:rsidRDefault="00946E98" w:rsidP="00946E98">
      <w:pPr>
        <w:pStyle w:val="CodeListingSmall"/>
      </w:pPr>
    </w:p>
    <w:p w:rsidR="00946E98" w:rsidRPr="00EE6CF4" w:rsidRDefault="00946E98" w:rsidP="00946E98">
      <w:pPr>
        <w:pStyle w:val="CodeListingSmall"/>
      </w:pPr>
      <w:r w:rsidRPr="00EE6CF4">
        <w:t xml:space="preserve">          // get cursor for user listing</w:t>
      </w:r>
    </w:p>
    <w:p w:rsidR="00946E98" w:rsidRPr="00EE6CF4" w:rsidRDefault="00946E98" w:rsidP="00946E98">
      <w:pPr>
        <w:pStyle w:val="CodeListingSmall"/>
      </w:pPr>
      <w:r w:rsidRPr="00EE6CF4">
        <w:t xml:space="preserve">          String cursor = (String)myJMXWrapper.invoke(allAuthenticationProviders[i],"listGroups",</w:t>
      </w:r>
    </w:p>
    <w:p w:rsidR="00946E98" w:rsidRPr="00EE6CF4" w:rsidRDefault="00946E98" w:rsidP="00946E98">
      <w:pPr>
        <w:pStyle w:val="CodeListingSmall"/>
      </w:pPr>
      <w:r w:rsidRPr="00EE6CF4">
        <w:t xml:space="preserve">              new Object[]{"*",new Integer(0)},</w:t>
      </w:r>
    </w:p>
    <w:p w:rsidR="00946E98" w:rsidRPr="00EE6CF4" w:rsidRDefault="00946E98" w:rsidP="00946E98">
      <w:pPr>
        <w:pStyle w:val="CodeListingSmall"/>
      </w:pPr>
      <w:r w:rsidRPr="00EE6CF4">
        <w:t xml:space="preserve">              new String[]{String.class.getName(),Integer.class.getName()});</w:t>
      </w:r>
    </w:p>
    <w:p w:rsidR="00946E98" w:rsidRPr="00EE6CF4" w:rsidRDefault="00946E98" w:rsidP="00946E98">
      <w:pPr>
        <w:pStyle w:val="CodeListingSmall"/>
      </w:pPr>
      <w:r w:rsidRPr="00EE6CF4">
        <w:t xml:space="preserve">          </w:t>
      </w:r>
    </w:p>
    <w:p w:rsidR="00946E98" w:rsidRDefault="00946E98" w:rsidP="00946E98">
      <w:pPr>
        <w:pStyle w:val="CodeListingSmall"/>
      </w:pPr>
      <w:r w:rsidRPr="00EE6CF4">
        <w:t xml:space="preserve">          while ((Boolean)myJMXWrapper.invoke(allAuthenticationProviders[i],"haveCurrent",</w:t>
      </w:r>
    </w:p>
    <w:p w:rsidR="00946E98" w:rsidRPr="00EE6CF4" w:rsidRDefault="00946E98" w:rsidP="00946E98">
      <w:pPr>
        <w:pStyle w:val="CodeListingSmall"/>
      </w:pPr>
      <w:r>
        <w:t xml:space="preserve">                                              </w:t>
      </w:r>
      <w:r w:rsidRPr="00EE6CF4">
        <w:t>new Object[]{cursor},</w:t>
      </w:r>
    </w:p>
    <w:p w:rsidR="00946E98" w:rsidRPr="00EE6CF4" w:rsidRDefault="00946E98" w:rsidP="00946E98">
      <w:pPr>
        <w:pStyle w:val="CodeListingSmall"/>
      </w:pPr>
      <w:r w:rsidRPr="00EE6CF4">
        <w:t xml:space="preserve">                          </w:t>
      </w:r>
      <w:r>
        <w:t xml:space="preserve">                    </w:t>
      </w:r>
      <w:r w:rsidRPr="00EE6CF4">
        <w:t>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add next user to list</w:t>
      </w:r>
    </w:p>
    <w:p w:rsidR="00946E98" w:rsidRDefault="00946E98" w:rsidP="00946E98">
      <w:pPr>
        <w:pStyle w:val="CodeListingSmall"/>
      </w:pPr>
      <w:r w:rsidRPr="00EE6CF4">
        <w:t xml:space="preserve">            resultList.add((String)myJMXWrapper.invoke(allAuthenticationProviders[i],</w:t>
      </w:r>
    </w:p>
    <w:p w:rsidR="00946E98" w:rsidRPr="00EE6CF4" w:rsidRDefault="00946E98" w:rsidP="00946E98">
      <w:pPr>
        <w:pStyle w:val="CodeListingSmall"/>
      </w:pPr>
      <w:r>
        <w:t xml:space="preserve">                           </w:t>
      </w:r>
      <w:r w:rsidRPr="00EE6CF4">
        <w:t>"getCurrentName",</w:t>
      </w:r>
    </w:p>
    <w:p w:rsidR="00946E98" w:rsidRPr="00EE6CF4" w:rsidRDefault="00946E98" w:rsidP="00946E98">
      <w:pPr>
        <w:pStyle w:val="CodeListingSmall"/>
      </w:pPr>
      <w:r w:rsidRPr="00EE6CF4">
        <w:t xml:space="preserve">                           new Object[]{cursor},new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advance cursor</w:t>
      </w:r>
    </w:p>
    <w:p w:rsidR="00946E98" w:rsidRPr="00EE6CF4" w:rsidRDefault="00946E98" w:rsidP="00946E98">
      <w:pPr>
        <w:pStyle w:val="CodeListingSmall"/>
      </w:pPr>
      <w:r w:rsidRPr="00EE6CF4">
        <w:t xml:space="preserve">            myJMXWrapper.invoke(allAuthenticationProviders[i],"advance",new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close cursor</w:t>
      </w:r>
    </w:p>
    <w:p w:rsidR="00946E98" w:rsidRPr="00EE6CF4" w:rsidRDefault="00946E98" w:rsidP="00946E98">
      <w:pPr>
        <w:pStyle w:val="CodeListingSmall"/>
      </w:pPr>
      <w:r w:rsidRPr="00EE6CF4">
        <w:t xml:space="preserve">          myJMXWrapper.invoke(allAuthenticationProviders[i],"close",new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return list of groups</w:t>
      </w:r>
    </w:p>
    <w:p w:rsidR="00946E98" w:rsidRPr="00EE6CF4" w:rsidRDefault="00946E98" w:rsidP="00946E98">
      <w:pPr>
        <w:pStyle w:val="CodeListingSmall"/>
      </w:pPr>
      <w:r w:rsidRPr="00EE6CF4">
        <w:t xml:space="preserve">      return resultList;</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catch(Exception 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System.out.println("Error while returnAllGroupNames: "+ ex.getMessage());</w:t>
      </w:r>
    </w:p>
    <w:p w:rsidR="00946E98" w:rsidRPr="00EE6CF4" w:rsidRDefault="00946E98" w:rsidP="00946E98">
      <w:pPr>
        <w:pStyle w:val="CodeListingSmall"/>
      </w:pPr>
      <w:r w:rsidRPr="00EE6CF4">
        <w:t xml:space="preserve">      throw new WLSAutomationException(ex.getMessage());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lastRenderedPageBreak/>
        <w:t xml:space="preserve">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list_user-group_memberships_jmx</w:t>
      </w:r>
    </w:p>
    <w:p w:rsidR="00946E98" w:rsidRPr="00EE6CF4" w:rsidRDefault="00946E98" w:rsidP="00946E98">
      <w:pPr>
        <w:pStyle w:val="CodeListingSmall"/>
      </w:pPr>
      <w:r w:rsidRPr="00EE6CF4">
        <w:t xml:space="preserve">  public void listUsersInGroups() throws WLSAutomationException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Default="00946E98" w:rsidP="00946E98">
      <w:pPr>
        <w:pStyle w:val="CodeListingSmall"/>
      </w:pPr>
      <w:r w:rsidRPr="00EE6CF4">
        <w:t xml:space="preserve">      ObjectName[] allAuthenticationProviders = (ObjectName[])myJMXWrapper.getAttribute(</w:t>
      </w:r>
    </w:p>
    <w:p w:rsidR="00946E98" w:rsidRPr="00EE6CF4" w:rsidRDefault="00946E98" w:rsidP="00946E98">
      <w:pPr>
        <w:pStyle w:val="CodeListingSmall"/>
      </w:pPr>
      <w:r>
        <w:t xml:space="preserve">                   </w:t>
      </w:r>
      <w:r w:rsidRPr="00EE6CF4">
        <w:t xml:space="preserve">myRealm, "AuthenticationProviders");  </w:t>
      </w:r>
    </w:p>
    <w:p w:rsidR="00946E98" w:rsidRPr="00EE6CF4" w:rsidRDefault="00946E98" w:rsidP="00946E98">
      <w:pPr>
        <w:pStyle w:val="CodeListingSmall"/>
      </w:pPr>
    </w:p>
    <w:p w:rsidR="00946E98" w:rsidRPr="00EE6CF4" w:rsidRDefault="00946E98" w:rsidP="00946E98">
      <w:pPr>
        <w:pStyle w:val="CodeListingSmall"/>
      </w:pPr>
      <w:r w:rsidRPr="00EE6CF4">
        <w:t xml:space="preserve">      System.out.println("All user/groups available in realm: myrealm");</w:t>
      </w:r>
    </w:p>
    <w:p w:rsidR="00946E98" w:rsidRPr="00EE6CF4" w:rsidRDefault="00946E98" w:rsidP="00946E98">
      <w:pPr>
        <w:pStyle w:val="CodeListingSmall"/>
      </w:pPr>
      <w:r w:rsidRPr="00EE6CF4">
        <w:t xml:space="preserve">      for (int i=0;i&lt;allAuthenticationProviders.length;i++)</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if ( methodExistsOnMBean("listGroups", allAuthenticationProviders[i])) {</w:t>
      </w:r>
    </w:p>
    <w:p w:rsidR="00946E98" w:rsidRPr="00EE6CF4" w:rsidRDefault="00946E98" w:rsidP="00946E98">
      <w:pPr>
        <w:pStyle w:val="CodeListingSmall"/>
      </w:pPr>
      <w:r w:rsidRPr="00EE6CF4">
        <w:t xml:space="preserve">          // yes has groups  (listgroups is inherited from GroupReaderMBean)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get cursor for user listing</w:t>
      </w:r>
    </w:p>
    <w:p w:rsidR="00946E98" w:rsidRPr="00EE6CF4" w:rsidRDefault="00946E98" w:rsidP="00946E98">
      <w:pPr>
        <w:pStyle w:val="CodeListingSmall"/>
      </w:pPr>
      <w:r w:rsidRPr="00EE6CF4">
        <w:t xml:space="preserve">          String cursor = (String)myJMXWrapper.invoke(allAuthenticationProviders[i],"listGroups",</w:t>
      </w:r>
    </w:p>
    <w:p w:rsidR="00946E98" w:rsidRPr="00EE6CF4" w:rsidRDefault="00946E98" w:rsidP="00946E98">
      <w:pPr>
        <w:pStyle w:val="CodeListingSmall"/>
      </w:pPr>
      <w:r w:rsidRPr="00EE6CF4">
        <w:t xml:space="preserve">              new Object[]{"*",new Integer(0)},</w:t>
      </w:r>
    </w:p>
    <w:p w:rsidR="00946E98" w:rsidRPr="00EE6CF4" w:rsidRDefault="00946E98" w:rsidP="00946E98">
      <w:pPr>
        <w:pStyle w:val="CodeListingSmall"/>
      </w:pPr>
      <w:r w:rsidRPr="00EE6CF4">
        <w:t xml:space="preserve">              new String[]{String.class.getName(),Integer.class.getName()});</w:t>
      </w:r>
    </w:p>
    <w:p w:rsidR="00946E98" w:rsidRPr="00EE6CF4" w:rsidRDefault="00946E98" w:rsidP="00946E98">
      <w:pPr>
        <w:pStyle w:val="CodeListingSmall"/>
      </w:pPr>
      <w:r w:rsidRPr="00EE6CF4">
        <w:t xml:space="preserve">          </w:t>
      </w:r>
    </w:p>
    <w:p w:rsidR="00946E98" w:rsidRDefault="00946E98" w:rsidP="00946E98">
      <w:pPr>
        <w:pStyle w:val="CodeListingSmall"/>
      </w:pPr>
      <w:r w:rsidRPr="00EE6CF4">
        <w:t xml:space="preserve">          while ((Boolean)myJMXWrapper.invoke(allAuthenticationProviders[i],"haveCurrent",</w:t>
      </w:r>
    </w:p>
    <w:p w:rsidR="00946E98" w:rsidRPr="00EE6CF4" w:rsidRDefault="00946E98" w:rsidP="00946E98">
      <w:pPr>
        <w:pStyle w:val="CodeListingSmall"/>
      </w:pPr>
      <w:r>
        <w:t xml:space="preserve">                          </w:t>
      </w:r>
      <w:r w:rsidRPr="00EE6CF4">
        <w:t>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add next user to list</w:t>
      </w:r>
    </w:p>
    <w:p w:rsidR="00946E98" w:rsidRDefault="00946E98" w:rsidP="00946E98">
      <w:pPr>
        <w:pStyle w:val="CodeListingSmall"/>
      </w:pPr>
      <w:r w:rsidRPr="00EE6CF4">
        <w:t xml:space="preserve">            String nextGroupName = (String)myJMXWrapper.invoke(allAuthenticationProviders[i],</w:t>
      </w:r>
    </w:p>
    <w:p w:rsidR="00946E98" w:rsidRPr="00EE6CF4" w:rsidRDefault="00946E98" w:rsidP="00946E98">
      <w:pPr>
        <w:pStyle w:val="CodeListingSmall"/>
      </w:pPr>
      <w:r>
        <w:t xml:space="preserve">                                   </w:t>
      </w:r>
      <w:r w:rsidRPr="00EE6CF4">
        <w:t>"getCurrentName",</w:t>
      </w:r>
    </w:p>
    <w:p w:rsidR="00946E98" w:rsidRPr="00EE6CF4" w:rsidRDefault="00946E98" w:rsidP="00946E98">
      <w:pPr>
        <w:pStyle w:val="CodeListingSmall"/>
      </w:pPr>
      <w:r w:rsidRPr="00EE6CF4">
        <w:t xml:space="preserve">                          </w:t>
      </w:r>
      <w:r>
        <w:t xml:space="preserve">         </w:t>
      </w:r>
      <w:r w:rsidRPr="00EE6CF4">
        <w:t>new Object[]{cursor},new String[]{String.class.getName()});</w:t>
      </w:r>
    </w:p>
    <w:p w:rsidR="00946E98" w:rsidRPr="00EE6CF4" w:rsidRDefault="00946E98" w:rsidP="00946E98">
      <w:pPr>
        <w:pStyle w:val="CodeListingSmall"/>
      </w:pPr>
      <w:r w:rsidRPr="00EE6CF4">
        <w:t xml:space="preserve">            System.out.println("    All user available in group: "+nextGroupName);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get all users of this group</w:t>
      </w:r>
    </w:p>
    <w:p w:rsidR="00946E98" w:rsidRDefault="00946E98" w:rsidP="00946E98">
      <w:pPr>
        <w:pStyle w:val="CodeListingSmall"/>
      </w:pPr>
      <w:r w:rsidRPr="00EE6CF4">
        <w:t xml:space="preserve">            String[] usersInGroup = (String[])myJMXWrapper.invoke(allAuthenticationProviders[i],</w:t>
      </w:r>
    </w:p>
    <w:p w:rsidR="00946E98" w:rsidRPr="00EE6CF4" w:rsidRDefault="00946E98" w:rsidP="00946E98">
      <w:pPr>
        <w:pStyle w:val="CodeListingSmall"/>
      </w:pPr>
      <w:r>
        <w:t xml:space="preserve">                </w:t>
      </w:r>
      <w:r w:rsidRPr="00EE6CF4">
        <w:t>"listAllUsersInGroup",</w:t>
      </w:r>
    </w:p>
    <w:p w:rsidR="00946E98" w:rsidRPr="00EE6CF4" w:rsidRDefault="00946E98" w:rsidP="00946E98">
      <w:pPr>
        <w:pStyle w:val="CodeListingSmall"/>
      </w:pPr>
      <w:r w:rsidRPr="00EE6CF4">
        <w:t xml:space="preserve">                new Object[]{nextGroupName,"*",new Integer(0)},</w:t>
      </w:r>
    </w:p>
    <w:p w:rsidR="00946E98" w:rsidRPr="00EE6CF4" w:rsidRDefault="00946E98" w:rsidP="00946E98">
      <w:pPr>
        <w:pStyle w:val="CodeListingSmall"/>
      </w:pPr>
      <w:r w:rsidRPr="00EE6CF4">
        <w:t xml:space="preserve">                new String[]{String.class.getName(),String.class.getName(),Integer.class.getName()});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print users</w:t>
      </w:r>
    </w:p>
    <w:p w:rsidR="00946E98" w:rsidRPr="00EE6CF4" w:rsidRDefault="00946E98" w:rsidP="00946E98">
      <w:pPr>
        <w:pStyle w:val="CodeListingSmall"/>
      </w:pPr>
      <w:r w:rsidRPr="00EE6CF4">
        <w:t xml:space="preserve">            for (int u=0;u&lt;usersInGroup.length;u++)</w:t>
      </w:r>
    </w:p>
    <w:p w:rsidR="00946E98" w:rsidRPr="00EE6CF4" w:rsidRDefault="00946E98" w:rsidP="00946E98">
      <w:pPr>
        <w:pStyle w:val="CodeListingSmall"/>
      </w:pPr>
      <w:r w:rsidRPr="00EE6CF4">
        <w:t xml:space="preserve">              System.out.println("           User: "+usersInGroup[u]);</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advance cursor</w:t>
      </w:r>
    </w:p>
    <w:p w:rsidR="00946E98" w:rsidRPr="00EE6CF4" w:rsidRDefault="00946E98" w:rsidP="00946E98">
      <w:pPr>
        <w:pStyle w:val="CodeListingSmall"/>
      </w:pPr>
      <w:r w:rsidRPr="00EE6CF4">
        <w:t xml:space="preserve">            myJMXWrapper.invoke(allAuthenticationProviders[i],"advance",new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close cursor</w:t>
      </w:r>
    </w:p>
    <w:p w:rsidR="00946E98" w:rsidRPr="00EE6CF4" w:rsidRDefault="00946E98" w:rsidP="00946E98">
      <w:pPr>
        <w:pStyle w:val="CodeListingSmall"/>
      </w:pPr>
      <w:r w:rsidRPr="00EE6CF4">
        <w:t xml:space="preserve">          myJMXWrapper.invoke(allAuthenticationProviders[i],"close",new Object[]{cursor},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System.out.println("Error while listUsersInGroups: "+ ex.getMessage());</w:t>
      </w:r>
    </w:p>
    <w:p w:rsidR="00946E98" w:rsidRPr="00EE6CF4" w:rsidRDefault="00946E98" w:rsidP="00946E98">
      <w:pPr>
        <w:pStyle w:val="CodeListingSmall"/>
      </w:pPr>
      <w:r w:rsidRPr="00EE6CF4">
        <w:t xml:space="preserve">      throw new WLSAutomationException(ex.getMessage());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create_authentication_provider_jmx</w:t>
      </w:r>
    </w:p>
    <w:p w:rsidR="00946E98" w:rsidRDefault="00946E98" w:rsidP="00946E98">
      <w:pPr>
        <w:pStyle w:val="CodeListingSmall"/>
      </w:pPr>
      <w:r w:rsidRPr="00EE6CF4">
        <w:t xml:space="preserve">public ObjectName createAuthenticationProvider(String providerName, String providerType)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myAuthenticationProviderMBean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lastRenderedPageBreak/>
        <w:t xml:space="preserve">      if (myAuthenticationProviderMBean==null)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(providerType==null)</w:t>
      </w:r>
    </w:p>
    <w:p w:rsidR="00946E98" w:rsidRPr="00EE6CF4" w:rsidRDefault="00946E98" w:rsidP="00946E98">
      <w:pPr>
        <w:pStyle w:val="CodeListingSmall"/>
      </w:pPr>
      <w:r w:rsidRPr="00EE6CF4">
        <w:t xml:space="preserve">          myAuthenticationProviderMBean = (ObjectName)myJMXWrapper.invoke(securityRealmMBean,</w:t>
      </w:r>
    </w:p>
    <w:p w:rsidR="00946E98" w:rsidRPr="00EE6CF4" w:rsidRDefault="00946E98" w:rsidP="00946E98">
      <w:pPr>
        <w:pStyle w:val="CodeListingSmall"/>
      </w:pPr>
      <w:r w:rsidRPr="00EE6CF4">
        <w:t xml:space="preserve">                          "createAuthenticationProvider",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myAuthenticationProviderMBean = (ObjectName)myJMXWrapper.invoke(securityRealmMBean,</w:t>
      </w:r>
    </w:p>
    <w:p w:rsidR="00946E98" w:rsidRPr="00EE6CF4" w:rsidRDefault="00946E98" w:rsidP="00946E98">
      <w:pPr>
        <w:pStyle w:val="CodeListingSmall"/>
      </w:pPr>
      <w:r w:rsidRPr="00EE6CF4">
        <w:t xml:space="preserve">                          "createAuthenticationProvider",</w:t>
      </w:r>
    </w:p>
    <w:p w:rsidR="00946E98" w:rsidRPr="00EE6CF4" w:rsidRDefault="00946E98" w:rsidP="00946E98">
      <w:pPr>
        <w:pStyle w:val="CodeListingSmall"/>
      </w:pPr>
      <w:r w:rsidRPr="00EE6CF4">
        <w:t xml:space="preserve">                          new Object[]{providerName, providerType},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now do configuration</w:t>
      </w:r>
    </w:p>
    <w:p w:rsidR="00946E98" w:rsidRPr="00EE6CF4" w:rsidRDefault="00946E98" w:rsidP="00946E98">
      <w:pPr>
        <w:pStyle w:val="CodeListingSmall"/>
      </w:pPr>
      <w:r w:rsidRPr="00EE6CF4">
        <w:t xml:space="preserve">        // TO DO</w:t>
      </w:r>
    </w:p>
    <w:p w:rsidR="00946E98" w:rsidRPr="00EE6CF4" w:rsidRDefault="00946E98" w:rsidP="00946E98">
      <w:pPr>
        <w:pStyle w:val="CodeListingSmall"/>
      </w:pPr>
      <w:r w:rsidRPr="00EE6CF4">
        <w:t xml:space="preserve">        return myAuthenticationProviderMBean;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WLSAutomationException("AuthenticationProvider with name "+providerName+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identity_asserter_configuration_jmx</w:t>
      </w:r>
    </w:p>
    <w:p w:rsidR="00946E98" w:rsidRDefault="00946E98" w:rsidP="00946E98">
      <w:pPr>
        <w:pStyle w:val="CodeListingSmall"/>
      </w:pPr>
      <w:r w:rsidRPr="00EE6CF4">
        <w:t xml:space="preserve">public void configureDefaultIdentityAsserterForX509()  throws WLSAutomationException </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myAuthenticationProviderMBean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String("DefaultIdentityAsserter")},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(myAuthenticationProviderMBean!=null)</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 set the active types to x.509 only</w:t>
      </w:r>
    </w:p>
    <w:p w:rsidR="00946E98" w:rsidRPr="00EE6CF4" w:rsidRDefault="00946E98" w:rsidP="00946E98">
      <w:pPr>
        <w:pStyle w:val="CodeListingSmall"/>
      </w:pPr>
      <w:r w:rsidRPr="00EE6CF4">
        <w:t xml:space="preserve">          myJMXWrapper.setAttribute(myAuthenticationProviderMBean, new Attribute("ActiveTypes",</w:t>
      </w:r>
    </w:p>
    <w:p w:rsidR="00946E98" w:rsidRPr="00EE6CF4" w:rsidRDefault="00946E98" w:rsidP="00946E98">
      <w:pPr>
        <w:pStyle w:val="CodeListingSmall"/>
      </w:pPr>
      <w:r w:rsidRPr="00EE6CF4">
        <w:t xml:space="preserve">                                    new String[]{"AuthenticatedUser","X.509"}));</w:t>
      </w:r>
    </w:p>
    <w:p w:rsidR="00946E98" w:rsidRPr="00EE6CF4" w:rsidRDefault="00946E98" w:rsidP="00946E98">
      <w:pPr>
        <w:pStyle w:val="CodeListingSmall"/>
      </w:pPr>
      <w:r w:rsidRPr="00EE6CF4">
        <w:t xml:space="preserve">          // define the X.509 attribute which should be used for the name</w:t>
      </w:r>
    </w:p>
    <w:p w:rsidR="00946E98" w:rsidRDefault="00946E98" w:rsidP="00946E98">
      <w:pPr>
        <w:pStyle w:val="CodeListingSmall"/>
      </w:pPr>
      <w:r w:rsidRPr="00EE6CF4">
        <w:t xml:space="preserve">          myJMXWrapper.setAttribute(myAuthenticationProviderMBean, </w:t>
      </w:r>
    </w:p>
    <w:p w:rsidR="00946E98" w:rsidRPr="00EE6CF4" w:rsidRDefault="00946E98" w:rsidP="00946E98">
      <w:pPr>
        <w:pStyle w:val="CodeListingSmall"/>
      </w:pPr>
      <w:r>
        <w:t xml:space="preserve">                                    </w:t>
      </w:r>
      <w:r w:rsidRPr="00EE6CF4">
        <w:t>new Attribute("UseDefaultUserNameMapper",</w:t>
      </w:r>
    </w:p>
    <w:p w:rsidR="00946E98" w:rsidRPr="00EE6CF4" w:rsidRDefault="00946E98" w:rsidP="00946E98">
      <w:pPr>
        <w:pStyle w:val="CodeListingSmall"/>
      </w:pPr>
      <w:r w:rsidRPr="00EE6CF4">
        <w:t xml:space="preserve">                                    new Boolean(true)));</w:t>
      </w:r>
    </w:p>
    <w:p w:rsidR="00946E98" w:rsidRDefault="00946E98" w:rsidP="00946E98">
      <w:pPr>
        <w:pStyle w:val="CodeListingSmall"/>
      </w:pPr>
      <w:r w:rsidRPr="00EE6CF4">
        <w:t xml:space="preserve">          myJMXWrapper.setAttribute(myAuthenticationProviderMBean, </w:t>
      </w:r>
    </w:p>
    <w:p w:rsidR="00946E98" w:rsidRPr="00EE6CF4" w:rsidRDefault="00946E98" w:rsidP="00946E98">
      <w:pPr>
        <w:pStyle w:val="CodeListingSmall"/>
      </w:pPr>
      <w:r>
        <w:t xml:space="preserve">                                    </w:t>
      </w:r>
      <w:r w:rsidRPr="00EE6CF4">
        <w:t>new Attribute("DefaultUserNameMapperAttributeType","CN"));</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throw new WLSAutomationException("DefaultIdentityAsserter does not exist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identity_asserter_configuration_jmx</w:t>
      </w:r>
    </w:p>
    <w:p w:rsidR="00946E98" w:rsidRDefault="00946E98" w:rsidP="00946E98">
      <w:pPr>
        <w:pStyle w:val="CodeListingSmall"/>
      </w:pPr>
      <w:r w:rsidRPr="00EE6CF4">
        <w:t xml:space="preserve">public ObjectName createAssertingParty(String providerName, Properties myProps)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ObjectName myIdentityAsserter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p>
    <w:p w:rsidR="00946E98" w:rsidRPr="00EE6CF4" w:rsidRDefault="00946E98" w:rsidP="00946E98">
      <w:pPr>
        <w:pStyle w:val="CodeListingSmall"/>
      </w:pPr>
      <w:r w:rsidRPr="00EE6CF4">
        <w:t xml:space="preserve">      // CreateAssertingParty</w:t>
      </w:r>
    </w:p>
    <w:p w:rsidR="00946E98" w:rsidRDefault="00946E98" w:rsidP="00946E98">
      <w:pPr>
        <w:pStyle w:val="CodeListingSmall"/>
      </w:pPr>
      <w:r w:rsidRPr="00EE6CF4">
        <w:t xml:space="preserve">          SAMLAssertingParty mySAMLAssertingParty =(SAMLAssertingParty)myJMXWrapper.invoke(</w:t>
      </w:r>
    </w:p>
    <w:p w:rsidR="00946E98" w:rsidRPr="00EE6CF4" w:rsidRDefault="00946E98" w:rsidP="00946E98">
      <w:pPr>
        <w:pStyle w:val="CodeListingSmall"/>
      </w:pPr>
      <w:r>
        <w:t xml:space="preserve">                    </w:t>
      </w:r>
      <w:r w:rsidRPr="00EE6CF4">
        <w:t>myIdentityAsserter,</w:t>
      </w:r>
    </w:p>
    <w:p w:rsidR="00946E98" w:rsidRPr="00EE6CF4" w:rsidRDefault="00946E98" w:rsidP="00946E98">
      <w:pPr>
        <w:pStyle w:val="CodeListingSmall"/>
      </w:pPr>
      <w:r w:rsidRPr="00EE6CF4">
        <w:t xml:space="preserve">                    "newAssertingParty",new Object[0],new String[0]);</w:t>
      </w:r>
    </w:p>
    <w:p w:rsidR="00946E98" w:rsidRPr="00EE6CF4" w:rsidRDefault="00946E98" w:rsidP="00946E98">
      <w:pPr>
        <w:pStyle w:val="CodeListingSmall"/>
      </w:pPr>
    </w:p>
    <w:p w:rsidR="00946E98" w:rsidRPr="00EE6CF4" w:rsidRDefault="00946E98" w:rsidP="00946E98">
      <w:pPr>
        <w:pStyle w:val="CodeListingSmall"/>
      </w:pPr>
      <w:r w:rsidRPr="00EE6CF4">
        <w:t xml:space="preserve">          // setAssertingPartyValues</w:t>
      </w:r>
    </w:p>
    <w:p w:rsidR="00946E98" w:rsidRPr="00EE6CF4" w:rsidRDefault="00946E98" w:rsidP="00946E98">
      <w:pPr>
        <w:pStyle w:val="CodeListingSmall"/>
      </w:pPr>
      <w:r w:rsidRPr="00EE6CF4">
        <w:t xml:space="preserve">          setAssertingPartyValues(mySAMLAssertingParty, myProps);</w:t>
      </w:r>
    </w:p>
    <w:p w:rsidR="00946E98" w:rsidRPr="00EE6CF4" w:rsidRDefault="00946E98" w:rsidP="00946E98">
      <w:pPr>
        <w:pStyle w:val="CodeListingSmall"/>
      </w:pPr>
    </w:p>
    <w:p w:rsidR="00946E98" w:rsidRDefault="00946E98" w:rsidP="00946E98">
      <w:pPr>
        <w:pStyle w:val="CodeListingSmall"/>
      </w:pPr>
      <w:r w:rsidRPr="00EE6CF4">
        <w:t xml:space="preserve">          // send object back to JMX Server</w:t>
      </w:r>
    </w:p>
    <w:p w:rsidR="00946E98" w:rsidRPr="00EE6CF4" w:rsidRDefault="00946E98" w:rsidP="00946E98">
      <w:pPr>
        <w:pStyle w:val="CodeListingSmall"/>
      </w:pPr>
      <w:r>
        <w:t xml:space="preserve">          // note that we need to send back an Oracle specific object !</w:t>
      </w:r>
    </w:p>
    <w:p w:rsidR="00946E98" w:rsidRDefault="00946E98" w:rsidP="00946E98">
      <w:pPr>
        <w:pStyle w:val="CodeListingSmall"/>
      </w:pPr>
      <w:r w:rsidRPr="00EE6CF4">
        <w:t xml:space="preserve">          String[] signature = new String[]{</w:t>
      </w:r>
    </w:p>
    <w:p w:rsidR="00946E98" w:rsidRPr="00EE6CF4" w:rsidRDefault="00946E98" w:rsidP="00946E98">
      <w:pPr>
        <w:pStyle w:val="CodeListingSmall"/>
      </w:pPr>
      <w:r>
        <w:t xml:space="preserve">                              </w:t>
      </w:r>
      <w:r w:rsidRPr="00EE6CF4">
        <w:t>"weblogic.security.providers.saml.registry.SAMLAssertingParty"};</w:t>
      </w:r>
    </w:p>
    <w:p w:rsidR="00946E98" w:rsidRPr="00EE6CF4" w:rsidRDefault="00946E98" w:rsidP="00946E98">
      <w:pPr>
        <w:pStyle w:val="CodeListingSmall"/>
      </w:pPr>
      <w:r w:rsidRPr="00EE6CF4">
        <w:t xml:space="preserve">          Object[] myValues  = new Object[]{mySAMLAssertingParty};</w:t>
      </w:r>
    </w:p>
    <w:p w:rsidR="00946E98" w:rsidRPr="00EE6CF4" w:rsidRDefault="00946E98" w:rsidP="00946E98">
      <w:pPr>
        <w:pStyle w:val="CodeListingSmall"/>
      </w:pPr>
    </w:p>
    <w:p w:rsidR="00946E98" w:rsidRPr="00EE6CF4" w:rsidRDefault="00946E98" w:rsidP="00946E98">
      <w:pPr>
        <w:pStyle w:val="CodeListingSmall"/>
      </w:pPr>
      <w:r w:rsidRPr="00EE6CF4">
        <w:t xml:space="preserve">          myJMXWrapper.invoke(myIdentityAsserter,"addAssertingParty",myValues,signature);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return myIdentityAsserter;</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set_values_asserting_party_jmx</w:t>
      </w:r>
    </w:p>
    <w:p w:rsidR="00946E98" w:rsidRPr="00EE6CF4" w:rsidRDefault="00946E98" w:rsidP="00946E98">
      <w:pPr>
        <w:pStyle w:val="CodeListingSmall"/>
      </w:pPr>
      <w:r w:rsidRPr="00EE6CF4">
        <w:t xml:space="preserve">private void setAssertingPartyValues(SAMLAssertingParty mySAMLAssertingParty, Properties myProps)  </w:t>
      </w:r>
    </w:p>
    <w:p w:rsidR="00946E98" w:rsidRPr="00EE6CF4" w:rsidRDefault="00946E98" w:rsidP="00946E98">
      <w:pPr>
        <w:pStyle w:val="CodeListingSmall"/>
      </w:pPr>
      <w:r w:rsidRPr="00EE6CF4">
        <w:t xml:space="preserve">             throws WLSAutomationException    {</w:t>
      </w:r>
    </w:p>
    <w:p w:rsidR="00946E98" w:rsidRPr="00EE6CF4" w:rsidRDefault="00946E98" w:rsidP="00946E98">
      <w:pPr>
        <w:pStyle w:val="CodeListingSmall"/>
      </w:pPr>
      <w:r w:rsidRPr="00EE6CF4">
        <w:t xml:space="preserve">      String nextValue = null;</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nextValue = (String)myProps.get("ASSERTERV2_ASSERTIONRETRIEVAL_URL");</w:t>
      </w:r>
    </w:p>
    <w:p w:rsidR="00946E98" w:rsidRPr="00EE6CF4" w:rsidRDefault="00946E98" w:rsidP="00946E98">
      <w:pPr>
        <w:pStyle w:val="CodeListingSmall"/>
      </w:pPr>
      <w:r w:rsidRPr="00EE6CF4">
        <w:t xml:space="preserve">            if (nextValue != null &amp;&amp; !nextValue.equals("")) </w:t>
      </w:r>
    </w:p>
    <w:p w:rsidR="00946E98" w:rsidRPr="00EE6CF4" w:rsidRDefault="00946E98" w:rsidP="00946E98">
      <w:pPr>
        <w:pStyle w:val="CodeListingSmall"/>
      </w:pPr>
      <w:r w:rsidRPr="00EE6CF4">
        <w:t xml:space="preserve">              mySAMLAssertingParty.setAssertionRetrievalURL(nextValue);</w:t>
      </w:r>
    </w:p>
    <w:p w:rsidR="00946E98" w:rsidRPr="00EE6CF4" w:rsidRDefault="00946E98" w:rsidP="00946E98">
      <w:pPr>
        <w:pStyle w:val="CodeListingSmall"/>
      </w:pPr>
      <w:r w:rsidRPr="00EE6CF4">
        <w:t xml:space="preserve">            nextValue = (String)myProps.get("ASSERTERV2_AUDIENCE_URI");</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mySAMLAssertingParty.setAudienceURI(nextValue);</w:t>
      </w:r>
    </w:p>
    <w:p w:rsidR="00946E98" w:rsidRPr="00EE6CF4" w:rsidRDefault="00946E98" w:rsidP="00946E98">
      <w:pPr>
        <w:pStyle w:val="CodeListingSmall"/>
      </w:pPr>
      <w:r w:rsidRPr="00EE6CF4">
        <w:t xml:space="preserve">            nextValue = (String)myProps.get("ASSERTERV2_ASSERTION_SIGNING_CERTALIAS");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mySAMLAssertingParty.setAssertionSigningCertAlias(nextValue);</w:t>
      </w:r>
    </w:p>
    <w:p w:rsidR="00946E98" w:rsidRPr="00EE6CF4" w:rsidRDefault="00946E98" w:rsidP="00946E98">
      <w:pPr>
        <w:pStyle w:val="CodeListingSmall"/>
      </w:pPr>
      <w:r w:rsidRPr="00EE6CF4">
        <w:t xml:space="preserve">            nextValue = (String)myProps.get("ASSERTERV2_DESCRIPTION");</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mySAMLAssertingParty.setDescription(nextValue);</w:t>
      </w:r>
    </w:p>
    <w:p w:rsidR="00946E98" w:rsidRPr="00EE6CF4" w:rsidRDefault="00946E98" w:rsidP="00946E98">
      <w:pPr>
        <w:pStyle w:val="CodeListingSmall"/>
      </w:pPr>
      <w:r w:rsidRPr="00EE6CF4">
        <w:t xml:space="preserve">            nextValue = (String)myProps.get("ASSERTERV2_ENABLED");</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mySAMLAssertingParty.setEnabled(new Boolean(nextValue));</w:t>
      </w:r>
    </w:p>
    <w:p w:rsidR="00946E98" w:rsidRPr="00EE6CF4" w:rsidRDefault="00946E98" w:rsidP="00946E98">
      <w:pPr>
        <w:pStyle w:val="CodeListingSmall"/>
      </w:pPr>
      <w:r w:rsidRPr="00EE6CF4">
        <w:t xml:space="preserve">            nextValue = (String)myProps.get("ASSERTERV2_GROUPSATTRIBUTEENABLED");</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mySAMLAssertingParty.setGroupsAttributeEnabled(new Boolean(nextValue));</w:t>
      </w:r>
    </w:p>
    <w:p w:rsidR="00946E98" w:rsidRPr="00EE6CF4" w:rsidRDefault="00946E98" w:rsidP="00946E98">
      <w:pPr>
        <w:pStyle w:val="CodeListingSmall"/>
      </w:pPr>
      <w:r w:rsidRPr="00EE6CF4">
        <w:t xml:space="preserve">            nextValue = (String)myProps.get("ASSERTERV2_INTERSITETRANSFER_URL");</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mySAMLAssertingParty.setIntersiteTransferURL(nextValue);</w:t>
      </w:r>
    </w:p>
    <w:p w:rsidR="00946E98" w:rsidRPr="00EE6CF4" w:rsidRDefault="00946E98" w:rsidP="00946E98">
      <w:pPr>
        <w:pStyle w:val="CodeListingSmall"/>
      </w:pPr>
      <w:r w:rsidRPr="00EE6CF4">
        <w:t xml:space="preserve">            nextValue = (String)myProps.get("ASSERTERV2_INTERSITETRANSFER_PARAMS");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String[] p = new String[1];</w:t>
      </w:r>
    </w:p>
    <w:p w:rsidR="00946E98" w:rsidRPr="00EE6CF4" w:rsidRDefault="00946E98" w:rsidP="00946E98">
      <w:pPr>
        <w:pStyle w:val="CodeListingSmall"/>
      </w:pPr>
      <w:r w:rsidRPr="00EE6CF4">
        <w:t xml:space="preserve">                p[0] = nextValue;</w:t>
      </w:r>
    </w:p>
    <w:p w:rsidR="00946E98" w:rsidRPr="00EE6CF4" w:rsidRDefault="00946E98" w:rsidP="00946E98">
      <w:pPr>
        <w:pStyle w:val="CodeListingSmall"/>
      </w:pPr>
      <w:r w:rsidRPr="00EE6CF4">
        <w:t xml:space="preserve">                mySAMLAssertingParty.setIntersiteTransferParams(p); //  Array of values expected</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nextValue = (String)myProps.get("ASSERTERV2_ISSUER_URI");</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mySAMLAssertingParty.setIssuerURI(nextValue);</w:t>
      </w:r>
    </w:p>
    <w:p w:rsidR="00946E98" w:rsidRPr="00EE6CF4" w:rsidRDefault="00946E98" w:rsidP="00946E98">
      <w:pPr>
        <w:pStyle w:val="CodeListingSmall"/>
      </w:pPr>
      <w:r w:rsidRPr="00EE6CF4">
        <w:t xml:space="preserve">            nextValue = (String)myProps.get("ASSERTERV2_NAMEMAPPER_CLASS");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mySAMLAssertingParty.setNameMapperClass(nextValue);</w:t>
      </w:r>
    </w:p>
    <w:p w:rsidR="00946E98" w:rsidRPr="00EE6CF4" w:rsidRDefault="00946E98" w:rsidP="00946E98">
      <w:pPr>
        <w:pStyle w:val="CodeListingSmall"/>
      </w:pPr>
      <w:r w:rsidRPr="00EE6CF4">
        <w:t xml:space="preserve">            nextValue = (String)myProps.get("ASSERTERV2_PROFILE");</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mySAMLAssertingParty.setProfile(nextValue);</w:t>
      </w:r>
    </w:p>
    <w:p w:rsidR="00946E98" w:rsidRPr="00EE6CF4" w:rsidRDefault="00946E98" w:rsidP="00946E98">
      <w:pPr>
        <w:pStyle w:val="CodeListingSmall"/>
      </w:pPr>
      <w:r w:rsidRPr="00EE6CF4">
        <w:t xml:space="preserve">            nextValue = (String)myProps.get("ASSERTERV2_PROTOCOL_SIGNING_CERTALIAS");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mySAMLAssertingParty.setProtocolSigningCertAlias(nextValue);</w:t>
      </w:r>
    </w:p>
    <w:p w:rsidR="00946E98" w:rsidRPr="00EE6CF4" w:rsidRDefault="00946E98" w:rsidP="00946E98">
      <w:pPr>
        <w:pStyle w:val="CodeListingSmall"/>
      </w:pPr>
      <w:r w:rsidRPr="00EE6CF4">
        <w:t xml:space="preserve">            nextValue = (String)myProps.get("ASSERTERV2_REDIRECT_URIS");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String[] p = new String[1];</w:t>
      </w:r>
    </w:p>
    <w:p w:rsidR="00946E98" w:rsidRPr="00EE6CF4" w:rsidRDefault="00946E98" w:rsidP="00946E98">
      <w:pPr>
        <w:pStyle w:val="CodeListingSmall"/>
      </w:pPr>
      <w:r w:rsidRPr="00EE6CF4">
        <w:t xml:space="preserve">                p[0] = nextValue;</w:t>
      </w:r>
    </w:p>
    <w:p w:rsidR="00946E98" w:rsidRPr="00EE6CF4" w:rsidRDefault="00946E98" w:rsidP="00946E98">
      <w:pPr>
        <w:pStyle w:val="CodeListingSmall"/>
      </w:pPr>
      <w:r w:rsidRPr="00EE6CF4">
        <w:lastRenderedPageBreak/>
        <w:t xml:space="preserve">                mySAMLAssertingParty.setRedirectURIs(p);  //  Array of values expected</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nextValue = (String)myProps.get("ASSERTERV2_SIGNED_ASSERTIONS");</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mySAMLAssertingParty.setSignedAssertions(new Boolean(nextValue));</w:t>
      </w:r>
    </w:p>
    <w:p w:rsidR="00946E98" w:rsidRPr="00EE6CF4" w:rsidRDefault="00946E98" w:rsidP="00946E98">
      <w:pPr>
        <w:pStyle w:val="CodeListingSmall"/>
      </w:pPr>
      <w:r w:rsidRPr="00EE6CF4">
        <w:t xml:space="preserve">            nextValue = (String)myProps.get("ASSERTERV2_SOURCE_ID");</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mySAMLAssertingParty.setSourceId(nextValue);</w:t>
      </w:r>
    </w:p>
    <w:p w:rsidR="00946E98" w:rsidRPr="00EE6CF4" w:rsidRDefault="00946E98" w:rsidP="00946E98">
      <w:pPr>
        <w:pStyle w:val="CodeListingSmall"/>
      </w:pPr>
      <w:r w:rsidRPr="00EE6CF4">
        <w:t xml:space="preserve">            nextValue = (String)myProps.get("ASSERTERV2_TARGET_URL");</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mySAMLAssertingParty.setTargetURL(nextValue);</w:t>
      </w:r>
    </w:p>
    <w:p w:rsidR="00946E98" w:rsidRPr="00EE6CF4" w:rsidRDefault="00946E98" w:rsidP="00946E98">
      <w:pPr>
        <w:pStyle w:val="CodeListingSmall"/>
      </w:pPr>
      <w:r w:rsidRPr="00EE6CF4">
        <w:t xml:space="preserve">            nextValue = (String)myProps.get("ASSERTERV2_VIRTUAL_USER_ENABLED");</w:t>
      </w:r>
    </w:p>
    <w:p w:rsidR="00946E98" w:rsidRPr="00EE6CF4" w:rsidRDefault="00946E98" w:rsidP="00946E98">
      <w:pPr>
        <w:pStyle w:val="CodeListingSmall"/>
      </w:pPr>
      <w:r w:rsidRPr="00EE6CF4">
        <w:t xml:space="preserve">            if (nextValue != null &amp;&amp; !nextValue.equals(""))</w:t>
      </w:r>
    </w:p>
    <w:p w:rsidR="00946E98" w:rsidRPr="00EE6CF4" w:rsidRDefault="00946E98" w:rsidP="00946E98">
      <w:pPr>
        <w:pStyle w:val="CodeListingSmall"/>
      </w:pPr>
      <w:r w:rsidRPr="00EE6CF4">
        <w:t xml:space="preserve">                mySAMLAssertingParty.setVirtualUserEnabled(new Boolean(nextValue));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create_authorization_provider_jmx</w:t>
      </w:r>
    </w:p>
    <w:p w:rsidR="00946E98" w:rsidRDefault="00946E98" w:rsidP="00946E98">
      <w:pPr>
        <w:pStyle w:val="CodeListingSmall"/>
      </w:pPr>
      <w:r w:rsidRPr="00EE6CF4">
        <w:t xml:space="preserve">  public ObjectName createAuthorizer(String providerName, String providerType)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myAuthorizerMBean = (ObjectName)myJMXWrapper.invoke(securityRealmMBean,</w:t>
      </w:r>
    </w:p>
    <w:p w:rsidR="00946E98" w:rsidRPr="00EE6CF4" w:rsidRDefault="00946E98" w:rsidP="00946E98">
      <w:pPr>
        <w:pStyle w:val="CodeListingSmall"/>
      </w:pPr>
      <w:r w:rsidRPr="00EE6CF4">
        <w:t xml:space="preserve">                    "lookupAuthorizer",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(myAuthorizerMBean==null)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(providerType==null)</w:t>
      </w:r>
    </w:p>
    <w:p w:rsidR="00946E98" w:rsidRPr="00EE6CF4" w:rsidRDefault="00946E98" w:rsidP="00946E98">
      <w:pPr>
        <w:pStyle w:val="CodeListingSmall"/>
      </w:pPr>
      <w:r w:rsidRPr="00EE6CF4">
        <w:t xml:space="preserve">          myAuthorizerMBean = (ObjectName)myJMXWrapper.invoke(securityRealmMBean,</w:t>
      </w:r>
    </w:p>
    <w:p w:rsidR="00946E98" w:rsidRPr="00EE6CF4" w:rsidRDefault="00946E98" w:rsidP="00946E98">
      <w:pPr>
        <w:pStyle w:val="CodeListingSmall"/>
      </w:pPr>
      <w:r w:rsidRPr="00EE6CF4">
        <w:t xml:space="preserve">                          "createAuthorizer",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myAuthorizerMBean = (ObjectName)myJMXWrapper.invoke(securityRealmMBean,</w:t>
      </w:r>
    </w:p>
    <w:p w:rsidR="00946E98" w:rsidRPr="00EE6CF4" w:rsidRDefault="00946E98" w:rsidP="00946E98">
      <w:pPr>
        <w:pStyle w:val="CodeListingSmall"/>
      </w:pPr>
      <w:r w:rsidRPr="00EE6CF4">
        <w:t xml:space="preserve">                          "createAuthorizer",</w:t>
      </w:r>
    </w:p>
    <w:p w:rsidR="00946E98" w:rsidRPr="00EE6CF4" w:rsidRDefault="00946E98" w:rsidP="00946E98">
      <w:pPr>
        <w:pStyle w:val="CodeListingSmall"/>
      </w:pPr>
      <w:r w:rsidRPr="00EE6CF4">
        <w:t xml:space="preserve">                          new Object[]{providerName, providerType},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now do configuration</w:t>
      </w:r>
    </w:p>
    <w:p w:rsidR="00946E98" w:rsidRPr="00EE6CF4" w:rsidRDefault="00946E98" w:rsidP="00946E98">
      <w:pPr>
        <w:pStyle w:val="CodeListingSmall"/>
      </w:pPr>
      <w:r w:rsidRPr="00EE6CF4">
        <w:t xml:space="preserve">        // TO DO</w:t>
      </w:r>
    </w:p>
    <w:p w:rsidR="00946E98" w:rsidRPr="00EE6CF4" w:rsidRDefault="00946E98" w:rsidP="00946E98">
      <w:pPr>
        <w:pStyle w:val="CodeListingSmall"/>
      </w:pPr>
      <w:r w:rsidRPr="00EE6CF4">
        <w:t xml:space="preserve">        return myAuthorizerMBean;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WLSAutomationException("Authorizer with name "+providerName+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p>
    <w:p w:rsidR="00946E98" w:rsidRDefault="00946E98" w:rsidP="00946E98">
      <w:pPr>
        <w:pStyle w:val="BodyText"/>
      </w:pPr>
    </w:p>
    <w:p w:rsidR="00946E98" w:rsidRDefault="00946E98" w:rsidP="00946E98">
      <w:pPr>
        <w:pStyle w:val="BodyText"/>
      </w:pPr>
      <w:r>
        <w:fldChar w:fldCharType="begin"/>
      </w:r>
      <w:r>
        <w:instrText xml:space="preserve"> XE "</w:instrText>
      </w:r>
      <w:r w:rsidRPr="00D56F43">
        <w:instrText>password validator</w:instrText>
      </w:r>
      <w:r>
        <w:instrText xml:space="preserve">" </w:instrText>
      </w:r>
      <w:r>
        <w:fldChar w:fldCharType="end"/>
      </w:r>
    </w:p>
    <w:p w:rsidR="00946E98" w:rsidRPr="00EE6CF4" w:rsidRDefault="00946E98" w:rsidP="00946E98">
      <w:pPr>
        <w:pStyle w:val="CodeCallout"/>
      </w:pPr>
      <w:r>
        <w:t>create_password_validator_jmx</w:t>
      </w:r>
    </w:p>
    <w:p w:rsidR="00946E98" w:rsidRPr="00EE6CF4" w:rsidRDefault="00946E98" w:rsidP="00946E98">
      <w:pPr>
        <w:pStyle w:val="CodeListingSmall"/>
      </w:pPr>
      <w:r w:rsidRPr="00EE6CF4">
        <w:t xml:space="preserve">public ObjectName createPasswordValidator(String passwordValidatorName, String passwordValidatorType)  </w:t>
      </w:r>
    </w:p>
    <w:p w:rsidR="00946E98" w:rsidRPr="00EE6CF4" w:rsidRDefault="00946E98" w:rsidP="00946E98">
      <w:pPr>
        <w:pStyle w:val="CodeListingSmall"/>
      </w:pPr>
      <w:r w:rsidRPr="00EE6CF4">
        <w:t xml:space="preserv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myPasswordValidatorMBean = (ObjectName)myJMXWrapper.invoke(securityRealmMBean,</w:t>
      </w:r>
    </w:p>
    <w:p w:rsidR="00946E98" w:rsidRPr="00EE6CF4" w:rsidRDefault="00946E98" w:rsidP="00946E98">
      <w:pPr>
        <w:pStyle w:val="CodeListingSmall"/>
      </w:pPr>
      <w:r w:rsidRPr="00EE6CF4">
        <w:t xml:space="preserve">                    "lookupPasswordValidator",</w:t>
      </w:r>
    </w:p>
    <w:p w:rsidR="00946E98" w:rsidRPr="00EE6CF4" w:rsidRDefault="00946E98" w:rsidP="00946E98">
      <w:pPr>
        <w:pStyle w:val="CodeListingSmall"/>
      </w:pPr>
      <w:r w:rsidRPr="00EE6CF4">
        <w:lastRenderedPageBreak/>
        <w:t xml:space="preserve">                    new Object[]{new String(passwordValidatorName)},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(myPasswordValidatorMBean==null)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(passwordValidatorType==null)</w:t>
      </w:r>
    </w:p>
    <w:p w:rsidR="00946E98" w:rsidRPr="00EE6CF4" w:rsidRDefault="00946E98" w:rsidP="00946E98">
      <w:pPr>
        <w:pStyle w:val="CodeListingSmall"/>
      </w:pPr>
      <w:r w:rsidRPr="00EE6CF4">
        <w:t xml:space="preserve">          myPasswordValidatorMBean = (ObjectName)myJMXWrapper.invoke(securityRealmMBean,</w:t>
      </w:r>
    </w:p>
    <w:p w:rsidR="00946E98" w:rsidRPr="00EE6CF4" w:rsidRDefault="00946E98" w:rsidP="00946E98">
      <w:pPr>
        <w:pStyle w:val="CodeListingSmall"/>
      </w:pPr>
      <w:r w:rsidRPr="00EE6CF4">
        <w:t xml:space="preserve">                          "createPasswordValidator",</w:t>
      </w:r>
    </w:p>
    <w:p w:rsidR="00946E98" w:rsidRPr="00EE6CF4" w:rsidRDefault="00946E98" w:rsidP="00946E98">
      <w:pPr>
        <w:pStyle w:val="CodeListingSmall"/>
      </w:pPr>
      <w:r w:rsidRPr="00EE6CF4">
        <w:t xml:space="preserve">                          new Object[]{passwordValidatorName},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myPasswordValidatorMBean = (ObjectName)myJMXWrapper.invoke(securityRealmMBean,</w:t>
      </w:r>
    </w:p>
    <w:p w:rsidR="00946E98" w:rsidRPr="00EE6CF4" w:rsidRDefault="00946E98" w:rsidP="00946E98">
      <w:pPr>
        <w:pStyle w:val="CodeListingSmall"/>
      </w:pPr>
      <w:r w:rsidRPr="00EE6CF4">
        <w:t xml:space="preserve">                          "createPasswordValidator",</w:t>
      </w:r>
    </w:p>
    <w:p w:rsidR="00946E98" w:rsidRPr="00EE6CF4" w:rsidRDefault="00946E98" w:rsidP="00946E98">
      <w:pPr>
        <w:pStyle w:val="CodeListingSmall"/>
      </w:pPr>
      <w:r w:rsidRPr="00EE6CF4">
        <w:t xml:space="preserve">                          new Object[]{passwordValidatorName, passwordValidatorType},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myPasswordValidatorMBean;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throw new WLSAutomationException("PasswordValidator with name "+passwordValidatorName+</w:t>
      </w:r>
    </w:p>
    <w:p w:rsidR="00946E98" w:rsidRPr="00EE6CF4" w:rsidRDefault="00946E98" w:rsidP="00946E98">
      <w:pPr>
        <w:pStyle w:val="CodeListingSmall"/>
      </w:pPr>
      <w:r w:rsidRPr="00EE6CF4">
        <w:t xml:space="preserve">                                         "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r w:rsidRPr="00EE6CF4">
        <w:t xml:space="preserve">  </w:t>
      </w:r>
    </w:p>
    <w:p w:rsidR="00946E98" w:rsidRDefault="00946E98" w:rsidP="00946E98">
      <w:pPr>
        <w:pStyle w:val="BodyText"/>
      </w:pPr>
    </w:p>
    <w:p w:rsidR="00946E98" w:rsidRPr="00EE6CF4" w:rsidRDefault="00946E98" w:rsidP="00946E98">
      <w:pPr>
        <w:pStyle w:val="CodeCallout"/>
      </w:pPr>
      <w:r>
        <w:t>create_adjudication_provider_jmx</w:t>
      </w:r>
    </w:p>
    <w:p w:rsidR="00946E98" w:rsidRDefault="00946E98" w:rsidP="00946E98">
      <w:pPr>
        <w:pStyle w:val="CodeListingSmall"/>
      </w:pPr>
      <w:r w:rsidRPr="00EE6CF4">
        <w:t xml:space="preserve">public ObjectName createAdjudicator(String providerName, String providerType)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r w:rsidRPr="00EE6CF4">
        <w:t xml:space="preserve">      ObjectName myAdjudicatorMBean = null;</w:t>
      </w:r>
    </w:p>
    <w:p w:rsidR="00946E98" w:rsidRPr="00EE6CF4" w:rsidRDefault="00946E98" w:rsidP="00946E98">
      <w:pPr>
        <w:pStyle w:val="CodeListingSmall"/>
      </w:pP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(providerType==null)</w:t>
      </w:r>
    </w:p>
    <w:p w:rsidR="00946E98" w:rsidRPr="00EE6CF4" w:rsidRDefault="00946E98" w:rsidP="00946E98">
      <w:pPr>
        <w:pStyle w:val="CodeListingSmall"/>
      </w:pPr>
      <w:r w:rsidRPr="00EE6CF4">
        <w:t xml:space="preserve">          myAdjudicatorMBean = (ObjectName)myJMXWrapper.invoke(securityRealmMBean,</w:t>
      </w:r>
    </w:p>
    <w:p w:rsidR="00946E98" w:rsidRPr="00EE6CF4" w:rsidRDefault="00946E98" w:rsidP="00946E98">
      <w:pPr>
        <w:pStyle w:val="CodeListingSmall"/>
      </w:pPr>
      <w:r w:rsidRPr="00EE6CF4">
        <w:t xml:space="preserve">                          "createAdjudicator",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myAdjudicatorMBean = (ObjectName)myJMXWrapper.invoke(securityRealmMBean,</w:t>
      </w:r>
    </w:p>
    <w:p w:rsidR="00946E98" w:rsidRPr="00EE6CF4" w:rsidRDefault="00946E98" w:rsidP="00946E98">
      <w:pPr>
        <w:pStyle w:val="CodeListingSmall"/>
      </w:pPr>
      <w:r w:rsidRPr="00EE6CF4">
        <w:t xml:space="preserve">                          "createAdjudicator",</w:t>
      </w:r>
    </w:p>
    <w:p w:rsidR="00946E98" w:rsidRPr="00EE6CF4" w:rsidRDefault="00946E98" w:rsidP="00946E98">
      <w:pPr>
        <w:pStyle w:val="CodeListingSmall"/>
      </w:pPr>
      <w:r w:rsidRPr="00EE6CF4">
        <w:t xml:space="preserve">                          new Object[]{providerName, providerType},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myAdjudicatorMBean;</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8071E0" w:rsidRDefault="008071E0" w:rsidP="00BA4618">
      <w:pPr>
        <w:pStyle w:val="BodyText"/>
      </w:pPr>
    </w:p>
    <w:p w:rsidR="00946E98" w:rsidRPr="00EE6CF4" w:rsidRDefault="00946E98" w:rsidP="00946E98">
      <w:pPr>
        <w:pStyle w:val="CodeCallout"/>
      </w:pPr>
      <w:r>
        <w:t>create_role_mapping_provider_jmx</w:t>
      </w:r>
    </w:p>
    <w:p w:rsidR="00946E98" w:rsidRDefault="00946E98" w:rsidP="00946E98">
      <w:pPr>
        <w:pStyle w:val="CodeListingSmall"/>
      </w:pPr>
      <w:r w:rsidRPr="00EE6CF4">
        <w:t xml:space="preserve">public ObjectName createRoleMapper(String roleMapperName, String roleMapperType)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myRoleMapperMBean = (ObjectName)myJMXWrapper.invoke(securityRealmMBean,</w:t>
      </w:r>
    </w:p>
    <w:p w:rsidR="00946E98" w:rsidRPr="00EE6CF4" w:rsidRDefault="00946E98" w:rsidP="00946E98">
      <w:pPr>
        <w:pStyle w:val="CodeListingSmall"/>
      </w:pPr>
      <w:r w:rsidRPr="00EE6CF4">
        <w:t xml:space="preserve">                    "lookupRoleMapper",</w:t>
      </w:r>
    </w:p>
    <w:p w:rsidR="00946E98" w:rsidRPr="00EE6CF4" w:rsidRDefault="00946E98" w:rsidP="00946E98">
      <w:pPr>
        <w:pStyle w:val="CodeListingSmall"/>
      </w:pPr>
      <w:r w:rsidRPr="00EE6CF4">
        <w:t xml:space="preserve">                    new Object[]{new String(roleMapperName)},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(myRoleMapperMBean==null)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(roleMapperType==null)</w:t>
      </w:r>
    </w:p>
    <w:p w:rsidR="00946E98" w:rsidRPr="00EE6CF4" w:rsidRDefault="00946E98" w:rsidP="00946E98">
      <w:pPr>
        <w:pStyle w:val="CodeListingSmall"/>
      </w:pPr>
      <w:r w:rsidRPr="00EE6CF4">
        <w:lastRenderedPageBreak/>
        <w:t xml:space="preserve">          myRoleMapperMBean = (ObjectName)myJMXWrapper.invoke(securityRealmMBean,</w:t>
      </w:r>
    </w:p>
    <w:p w:rsidR="00946E98" w:rsidRPr="00EE6CF4" w:rsidRDefault="00946E98" w:rsidP="00946E98">
      <w:pPr>
        <w:pStyle w:val="CodeListingSmall"/>
      </w:pPr>
      <w:r w:rsidRPr="00EE6CF4">
        <w:t xml:space="preserve">                          "createRoleMapper",</w:t>
      </w:r>
    </w:p>
    <w:p w:rsidR="00946E98" w:rsidRPr="00EE6CF4" w:rsidRDefault="00946E98" w:rsidP="00946E98">
      <w:pPr>
        <w:pStyle w:val="CodeListingSmall"/>
      </w:pPr>
      <w:r w:rsidRPr="00EE6CF4">
        <w:t xml:space="preserve">                          new Object[]{roleMapperName},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myRoleMapperMBean = (ObjectName)myJMXWrapper.invoke(securityRealmMBean,</w:t>
      </w:r>
    </w:p>
    <w:p w:rsidR="00946E98" w:rsidRPr="00EE6CF4" w:rsidRDefault="00946E98" w:rsidP="00946E98">
      <w:pPr>
        <w:pStyle w:val="CodeListingSmall"/>
      </w:pPr>
      <w:r w:rsidRPr="00EE6CF4">
        <w:t xml:space="preserve">                          "createRoleMapper",</w:t>
      </w:r>
    </w:p>
    <w:p w:rsidR="00946E98" w:rsidRPr="00EE6CF4" w:rsidRDefault="00946E98" w:rsidP="00946E98">
      <w:pPr>
        <w:pStyle w:val="CodeListingSmall"/>
      </w:pPr>
      <w:r w:rsidRPr="00EE6CF4">
        <w:t xml:space="preserve">                          new Object[]{roleMapperName, roleMapperType},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myRoleMapperMBean;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WLSAutomationException("RoleMapper with name "+roleMapperName+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create_credential_mapper_jmx</w:t>
      </w:r>
    </w:p>
    <w:p w:rsidR="00946E98" w:rsidRDefault="00946E98" w:rsidP="00946E98">
      <w:pPr>
        <w:pStyle w:val="CodeListingSmall"/>
      </w:pPr>
      <w:r w:rsidRPr="00EE6CF4">
        <w:t xml:space="preserve">public ObjectName createCredentialMapper(String mapperName, String mapperType)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myCredentialMapperMBean = (ObjectName)myJMXWrapper.invoke(securityRealmMBean,</w:t>
      </w:r>
    </w:p>
    <w:p w:rsidR="00946E98" w:rsidRPr="00EE6CF4" w:rsidRDefault="00946E98" w:rsidP="00946E98">
      <w:pPr>
        <w:pStyle w:val="CodeListingSmall"/>
      </w:pPr>
      <w:r w:rsidRPr="00EE6CF4">
        <w:t xml:space="preserve">                    "lookupCredentialMapper",</w:t>
      </w:r>
    </w:p>
    <w:p w:rsidR="00946E98" w:rsidRPr="00EE6CF4" w:rsidRDefault="00946E98" w:rsidP="00946E98">
      <w:pPr>
        <w:pStyle w:val="CodeListingSmall"/>
      </w:pPr>
      <w:r w:rsidRPr="00EE6CF4">
        <w:t xml:space="preserve">                    new Object[]{new String(mapperName)},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(myCredentialMapperMBean==null)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(mapperType==null)</w:t>
      </w:r>
    </w:p>
    <w:p w:rsidR="00946E98" w:rsidRPr="00EE6CF4" w:rsidRDefault="00946E98" w:rsidP="00946E98">
      <w:pPr>
        <w:pStyle w:val="CodeListingSmall"/>
      </w:pPr>
      <w:r w:rsidRPr="00EE6CF4">
        <w:t xml:space="preserve">          myCredentialMapperMBean = (ObjectName)myJMXWrapper.invoke(securityRealmMBean,</w:t>
      </w:r>
    </w:p>
    <w:p w:rsidR="00946E98" w:rsidRPr="00EE6CF4" w:rsidRDefault="00946E98" w:rsidP="00946E98">
      <w:pPr>
        <w:pStyle w:val="CodeListingSmall"/>
      </w:pPr>
      <w:r w:rsidRPr="00EE6CF4">
        <w:t xml:space="preserve">                          "createCredentialMapper",</w:t>
      </w:r>
    </w:p>
    <w:p w:rsidR="00946E98" w:rsidRPr="00EE6CF4" w:rsidRDefault="00946E98" w:rsidP="00946E98">
      <w:pPr>
        <w:pStyle w:val="CodeListingSmall"/>
      </w:pPr>
      <w:r w:rsidRPr="00EE6CF4">
        <w:t xml:space="preserve">                          new Object[]{mapperName},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myCredentialMapperMBean = (ObjectName)myJMXWrapper.invoke(securityRealmMBean,</w:t>
      </w:r>
    </w:p>
    <w:p w:rsidR="00946E98" w:rsidRPr="00EE6CF4" w:rsidRDefault="00946E98" w:rsidP="00946E98">
      <w:pPr>
        <w:pStyle w:val="CodeListingSmall"/>
      </w:pPr>
      <w:r w:rsidRPr="00EE6CF4">
        <w:t xml:space="preserve">                          "createCredentialMapper",</w:t>
      </w:r>
    </w:p>
    <w:p w:rsidR="00946E98" w:rsidRPr="00EE6CF4" w:rsidRDefault="00946E98" w:rsidP="00946E98">
      <w:pPr>
        <w:pStyle w:val="CodeListingSmall"/>
      </w:pPr>
      <w:r w:rsidRPr="00EE6CF4">
        <w:t xml:space="preserve">                          new Object[]{mapperName, mapperType},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myCredentialMapperMBean;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WLSAutomationException("CredentialMapper with name "+mapperName+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create_relying_party_jmx</w:t>
      </w:r>
    </w:p>
    <w:p w:rsidR="00946E98" w:rsidRDefault="00946E98" w:rsidP="00946E98">
      <w:pPr>
        <w:pStyle w:val="CodeListingSmall"/>
      </w:pPr>
      <w:r w:rsidRPr="00EE6CF4">
        <w:t xml:space="preserve">public ObjectName createRelyingParty(String mapperName, Properties myProps)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ObjectName myCredentialMapper = (ObjectName)myJMXWrapper.invoke(securityRealmMBean,</w:t>
      </w:r>
    </w:p>
    <w:p w:rsidR="00946E98" w:rsidRPr="00EE6CF4" w:rsidRDefault="00946E98" w:rsidP="00946E98">
      <w:pPr>
        <w:pStyle w:val="CodeListingSmall"/>
      </w:pPr>
      <w:r w:rsidRPr="00EE6CF4">
        <w:t xml:space="preserve">          "lookupCredentialMapper",</w:t>
      </w:r>
    </w:p>
    <w:p w:rsidR="00946E98" w:rsidRPr="00EE6CF4" w:rsidRDefault="00946E98" w:rsidP="00946E98">
      <w:pPr>
        <w:pStyle w:val="CodeListingSmall"/>
      </w:pPr>
      <w:r w:rsidRPr="00EE6CF4">
        <w:t xml:space="preserve">          new Object[]{new String(mapperName)},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 relying party</w:t>
      </w:r>
    </w:p>
    <w:p w:rsidR="00946E98" w:rsidRDefault="00946E98" w:rsidP="00946E98">
      <w:pPr>
        <w:pStyle w:val="CodeListingSmall"/>
      </w:pPr>
      <w:r w:rsidRPr="00EE6CF4">
        <w:t xml:space="preserve">          SAMLRelyingParty mySAMLRelyingParty =  (SAMLRelyingParty)</w:t>
      </w:r>
    </w:p>
    <w:p w:rsidR="00946E98" w:rsidRPr="00EE6CF4" w:rsidRDefault="00946E98" w:rsidP="00946E98">
      <w:pPr>
        <w:pStyle w:val="CodeListingSmall"/>
      </w:pPr>
      <w:r>
        <w:t xml:space="preserve">                               </w:t>
      </w:r>
      <w:r w:rsidRPr="00EE6CF4">
        <w:t>myJMXWrapper.invoke(myCredentialMapper,</w:t>
      </w:r>
    </w:p>
    <w:p w:rsidR="00946E98" w:rsidRPr="00EE6CF4" w:rsidRDefault="00946E98" w:rsidP="00946E98">
      <w:pPr>
        <w:pStyle w:val="CodeListingSmall"/>
      </w:pPr>
      <w:r w:rsidRPr="00EE6CF4">
        <w:t xml:space="preserve">                                                    "newRelyingParty",</w:t>
      </w:r>
    </w:p>
    <w:p w:rsidR="00946E98" w:rsidRPr="00EE6CF4" w:rsidRDefault="00946E98" w:rsidP="00946E98">
      <w:pPr>
        <w:pStyle w:val="CodeListingSmall"/>
      </w:pPr>
      <w:r w:rsidRPr="00EE6CF4">
        <w:lastRenderedPageBreak/>
        <w:t xml:space="preserve">                                                    new Object[0],new String[0]);</w:t>
      </w:r>
    </w:p>
    <w:p w:rsidR="00946E98" w:rsidRPr="00EE6CF4" w:rsidRDefault="00946E98" w:rsidP="00946E98">
      <w:pPr>
        <w:pStyle w:val="CodeListingSmall"/>
      </w:pPr>
    </w:p>
    <w:p w:rsidR="00946E98" w:rsidRPr="00EE6CF4" w:rsidRDefault="00946E98" w:rsidP="00946E98">
      <w:pPr>
        <w:pStyle w:val="CodeListingSmall"/>
      </w:pPr>
      <w:r w:rsidRPr="00EE6CF4">
        <w:t xml:space="preserve">          // set the values</w:t>
      </w:r>
    </w:p>
    <w:p w:rsidR="00946E98" w:rsidRPr="00EE6CF4" w:rsidRDefault="00946E98" w:rsidP="00946E98">
      <w:pPr>
        <w:pStyle w:val="CodeListingSmall"/>
      </w:pPr>
      <w:r w:rsidRPr="00EE6CF4">
        <w:t xml:space="preserve">          setRelyingPartyValues(mySAMLRelyingParty,myProps);</w:t>
      </w:r>
    </w:p>
    <w:p w:rsidR="00946E98" w:rsidRPr="00EE6CF4" w:rsidRDefault="00946E98" w:rsidP="00946E98">
      <w:pPr>
        <w:pStyle w:val="CodeListingSmall"/>
      </w:pPr>
    </w:p>
    <w:p w:rsidR="00946E98" w:rsidRPr="00EE6CF4" w:rsidRDefault="00946E98" w:rsidP="00946E98">
      <w:pPr>
        <w:pStyle w:val="CodeListingSmall"/>
      </w:pPr>
      <w:r w:rsidRPr="00EE6CF4">
        <w:t xml:space="preserve">          // send object back to JMX Server</w:t>
      </w:r>
    </w:p>
    <w:p w:rsidR="00946E98" w:rsidRDefault="00946E98" w:rsidP="00946E98">
      <w:pPr>
        <w:pStyle w:val="CodeListingSmall"/>
      </w:pPr>
      <w:r w:rsidRPr="00EE6CF4">
        <w:t xml:space="preserve">          String[] signature = new </w:t>
      </w:r>
    </w:p>
    <w:p w:rsidR="00946E98" w:rsidRPr="00EE6CF4" w:rsidRDefault="00946E98" w:rsidP="00946E98">
      <w:pPr>
        <w:pStyle w:val="CodeListingSmall"/>
      </w:pPr>
      <w:r>
        <w:t xml:space="preserve">                              </w:t>
      </w:r>
      <w:r w:rsidRPr="00EE6CF4">
        <w:t>String[]{"weblogic.security.providers.saml.registry.SAMLRelyingParty"};</w:t>
      </w:r>
    </w:p>
    <w:p w:rsidR="00946E98" w:rsidRPr="00EE6CF4" w:rsidRDefault="00946E98" w:rsidP="00946E98">
      <w:pPr>
        <w:pStyle w:val="CodeListingSmall"/>
      </w:pPr>
      <w:r w:rsidRPr="00EE6CF4">
        <w:t xml:space="preserve">          Object[] myValues  = new Object[]{mySAMLRelyingParty};</w:t>
      </w:r>
    </w:p>
    <w:p w:rsidR="00946E98" w:rsidRPr="00EE6CF4" w:rsidRDefault="00946E98" w:rsidP="00946E98">
      <w:pPr>
        <w:pStyle w:val="CodeListingSmall"/>
      </w:pPr>
    </w:p>
    <w:p w:rsidR="00946E98" w:rsidRPr="00EE6CF4" w:rsidRDefault="00946E98" w:rsidP="00946E98">
      <w:pPr>
        <w:pStyle w:val="CodeListingSmall"/>
      </w:pPr>
      <w:r w:rsidRPr="00EE6CF4">
        <w:t xml:space="preserve">          myJMXWrapper.invoke(myCredentialMapper,"addRelyingParty",myValues,signature);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return myCredentialMapper;</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r w:rsidRPr="00EE6CF4">
        <w:t xml:space="preserve">  </w:t>
      </w:r>
    </w:p>
    <w:p w:rsidR="00946E98" w:rsidRDefault="00946E98" w:rsidP="00946E98">
      <w:pPr>
        <w:pStyle w:val="BodyText"/>
      </w:pPr>
    </w:p>
    <w:p w:rsidR="00946E98" w:rsidRPr="00EE6CF4" w:rsidRDefault="00946E98" w:rsidP="00946E98">
      <w:pPr>
        <w:pStyle w:val="CodeCallout"/>
      </w:pPr>
      <w:r>
        <w:t>create_auditor_instance_jmx</w:t>
      </w:r>
    </w:p>
    <w:p w:rsidR="00946E98" w:rsidRDefault="00946E98" w:rsidP="00946E98">
      <w:pPr>
        <w:pStyle w:val="CodeListingSmall"/>
      </w:pPr>
      <w:r w:rsidRPr="00EE6CF4">
        <w:t xml:space="preserve">public ObjectName createAuditor(String providerName, String providerType)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myAuditorMBean = (ObjectName)myJMXWrapper.invoke(securityRealmMBean,</w:t>
      </w:r>
    </w:p>
    <w:p w:rsidR="00946E98" w:rsidRPr="00EE6CF4" w:rsidRDefault="00946E98" w:rsidP="00946E98">
      <w:pPr>
        <w:pStyle w:val="CodeListingSmall"/>
      </w:pPr>
      <w:r w:rsidRPr="00EE6CF4">
        <w:t xml:space="preserve">                    "lookupAuditor",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(myAuditorMBean==null)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create</w:t>
      </w:r>
    </w:p>
    <w:p w:rsidR="00946E98" w:rsidRPr="00EE6CF4" w:rsidRDefault="00946E98" w:rsidP="00946E98">
      <w:pPr>
        <w:pStyle w:val="CodeListingSmall"/>
      </w:pPr>
      <w:r w:rsidRPr="00EE6CF4">
        <w:t xml:space="preserve">        if (providerType==null)</w:t>
      </w:r>
    </w:p>
    <w:p w:rsidR="00946E98" w:rsidRPr="00EE6CF4" w:rsidRDefault="00946E98" w:rsidP="00946E98">
      <w:pPr>
        <w:pStyle w:val="CodeListingSmall"/>
      </w:pPr>
      <w:r w:rsidRPr="00EE6CF4">
        <w:t xml:space="preserve">          myAuditorMBean = (ObjectName)myJMXWrapper.invoke(securityRealmMBean,</w:t>
      </w:r>
    </w:p>
    <w:p w:rsidR="00946E98" w:rsidRPr="00EE6CF4" w:rsidRDefault="00946E98" w:rsidP="00946E98">
      <w:pPr>
        <w:pStyle w:val="CodeListingSmall"/>
      </w:pPr>
      <w:r w:rsidRPr="00EE6CF4">
        <w:t xml:space="preserve">                          "createAuditor",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myAuditorMBean = (ObjectName)myJMXWrapper.invoke(securityRealmMBean,</w:t>
      </w:r>
    </w:p>
    <w:p w:rsidR="00946E98" w:rsidRPr="00EE6CF4" w:rsidRDefault="00946E98" w:rsidP="00946E98">
      <w:pPr>
        <w:pStyle w:val="CodeListingSmall"/>
      </w:pPr>
      <w:r w:rsidRPr="00EE6CF4">
        <w:t xml:space="preserve">                          "createAuditor",</w:t>
      </w:r>
    </w:p>
    <w:p w:rsidR="00946E98" w:rsidRPr="00EE6CF4" w:rsidRDefault="00946E98" w:rsidP="00946E98">
      <w:pPr>
        <w:pStyle w:val="CodeListingSmall"/>
      </w:pPr>
      <w:r w:rsidRPr="00EE6CF4">
        <w:t xml:space="preserve">                          new Object[]{providerName, providerType},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myAuditorMBean;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WLSAutomationException("Auditor with name "+providerName+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create_certification_path_provider_jmx</w:t>
      </w:r>
    </w:p>
    <w:p w:rsidR="00946E98" w:rsidRDefault="00946E98" w:rsidP="00946E98">
      <w:pPr>
        <w:pStyle w:val="CodeListingSmall"/>
      </w:pPr>
      <w:r w:rsidRPr="00EE6CF4">
        <w:t xml:space="preserve">public ObjectName createCertPathProvider(String providerName, String providerType)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myCertPathProviderMBean = (ObjectName)myJMXWrapper.invoke(securityRealmMBean,</w:t>
      </w:r>
    </w:p>
    <w:p w:rsidR="00946E98" w:rsidRPr="00EE6CF4" w:rsidRDefault="00946E98" w:rsidP="00946E98">
      <w:pPr>
        <w:pStyle w:val="CodeListingSmall"/>
      </w:pPr>
      <w:r w:rsidRPr="00EE6CF4">
        <w:t xml:space="preserve">                    "lookupCertPathProvider",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(myCertPathProviderMBean==null)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lastRenderedPageBreak/>
        <w:t xml:space="preserve">        // create</w:t>
      </w:r>
    </w:p>
    <w:p w:rsidR="00946E98" w:rsidRPr="00EE6CF4" w:rsidRDefault="00946E98" w:rsidP="00946E98">
      <w:pPr>
        <w:pStyle w:val="CodeListingSmall"/>
      </w:pPr>
      <w:r w:rsidRPr="00EE6CF4">
        <w:t xml:space="preserve">        if (providerType==null)</w:t>
      </w:r>
    </w:p>
    <w:p w:rsidR="00946E98" w:rsidRPr="00EE6CF4" w:rsidRDefault="00946E98" w:rsidP="00946E98">
      <w:pPr>
        <w:pStyle w:val="CodeListingSmall"/>
      </w:pPr>
      <w:r w:rsidRPr="00EE6CF4">
        <w:t xml:space="preserve">          myCertPathProviderMBean = (ObjectName)myJMXWrapper.invoke(securityRealmMBean,</w:t>
      </w:r>
    </w:p>
    <w:p w:rsidR="00946E98" w:rsidRPr="00EE6CF4" w:rsidRDefault="00946E98" w:rsidP="00946E98">
      <w:pPr>
        <w:pStyle w:val="CodeListingSmall"/>
      </w:pPr>
      <w:r w:rsidRPr="00EE6CF4">
        <w:t xml:space="preserve">                          "createCertPathProvider",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t xml:space="preserve">          myCertPathProviderMBean = (ObjectName)myJMXWrapper.invoke(securityRealmMBean,</w:t>
      </w:r>
    </w:p>
    <w:p w:rsidR="00946E98" w:rsidRPr="00EE6CF4" w:rsidRDefault="00946E98" w:rsidP="00946E98">
      <w:pPr>
        <w:pStyle w:val="CodeListingSmall"/>
      </w:pPr>
      <w:r w:rsidRPr="00EE6CF4">
        <w:t xml:space="preserve">                          "createCertPathProvider",</w:t>
      </w:r>
    </w:p>
    <w:p w:rsidR="00946E98" w:rsidRPr="00EE6CF4" w:rsidRDefault="00946E98" w:rsidP="00946E98">
      <w:pPr>
        <w:pStyle w:val="CodeListingSmall"/>
      </w:pPr>
      <w:r w:rsidRPr="00EE6CF4">
        <w:t xml:space="preserve">                          new Object[]{providerName, providerType},</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rsidRPr="00EE6CF4">
        <w:t xml:space="preserve">        return myCertPathProviderMBean;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WLSAutomationException("CertPathProvider with name "+providerName+</w:t>
      </w:r>
    </w:p>
    <w:p w:rsidR="00946E98" w:rsidRPr="00EE6CF4" w:rsidRDefault="00946E98" w:rsidP="00946E98">
      <w:pPr>
        <w:pStyle w:val="CodeListingSmall"/>
      </w:pPr>
      <w:r>
        <w:t xml:space="preserve">                  </w:t>
      </w:r>
      <w:r w:rsidRPr="00EE6CF4">
        <w:t>" already exist  -  cannot create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7741C1" w:rsidRDefault="00946E98" w:rsidP="00946E98">
      <w:pPr>
        <w:pStyle w:val="CodeListingSmall"/>
      </w:pPr>
      <w:r w:rsidRPr="00EE6CF4">
        <w:t xml:space="preserve">  }</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delete_authentication_provider_jmx</w:t>
      </w:r>
    </w:p>
    <w:p w:rsidR="00946E98" w:rsidRPr="00EE6CF4" w:rsidRDefault="00946E98" w:rsidP="00946E98">
      <w:pPr>
        <w:pStyle w:val="CodeListingSmall"/>
      </w:pPr>
      <w:r w:rsidRPr="00EE6CF4">
        <w:t>public void deleteAuthenticationProvider(String providerName)  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myAuthenticationProviderMBean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(myAuthenticationProviderMBean!=null)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myAuthenticationProviderMBean = (ObjectName)myJMXWrapper.invoke(securityRealmMBean,</w:t>
      </w:r>
    </w:p>
    <w:p w:rsidR="00946E98" w:rsidRPr="00EE6CF4" w:rsidRDefault="00946E98" w:rsidP="00946E98">
      <w:pPr>
        <w:pStyle w:val="CodeListingSmall"/>
      </w:pPr>
      <w:r w:rsidRPr="00EE6CF4">
        <w:t xml:space="preserve">                          "destroyAuthenticationProvider",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WLSAutomationException("Provider with name "+providerName+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delete_authorization_provider_jmx</w:t>
      </w:r>
    </w:p>
    <w:p w:rsidR="00946E98" w:rsidRPr="00EE6CF4" w:rsidRDefault="00946E98" w:rsidP="00946E98">
      <w:pPr>
        <w:pStyle w:val="CodeListingSmall"/>
      </w:pPr>
      <w:r w:rsidRPr="00EE6CF4">
        <w:t>public void deleteAuthorizer(String authorizerName)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myAuthorizerMBean = (ObjectName)myJMXWrapper.invoke(securityRealmMBean,</w:t>
      </w:r>
    </w:p>
    <w:p w:rsidR="00946E98" w:rsidRPr="00EE6CF4" w:rsidRDefault="00946E98" w:rsidP="00946E98">
      <w:pPr>
        <w:pStyle w:val="CodeListingSmall"/>
      </w:pPr>
      <w:r w:rsidRPr="00EE6CF4">
        <w:t xml:space="preserve">                    "lookupAuthorizer",</w:t>
      </w:r>
    </w:p>
    <w:p w:rsidR="00946E98" w:rsidRPr="00EE6CF4" w:rsidRDefault="00946E98" w:rsidP="00946E98">
      <w:pPr>
        <w:pStyle w:val="CodeListingSmall"/>
      </w:pPr>
      <w:r w:rsidRPr="00EE6CF4">
        <w:t xml:space="preserve">                    new Object[]{new String(authorizerName)},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(myAuthorizerMBean!=null)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myAuthorizerMBean = (ObjectName)myJMXWrapper.invoke(securityRealmMBean,</w:t>
      </w:r>
    </w:p>
    <w:p w:rsidR="00946E98" w:rsidRPr="00EE6CF4" w:rsidRDefault="00946E98" w:rsidP="00946E98">
      <w:pPr>
        <w:pStyle w:val="CodeListingSmall"/>
      </w:pPr>
      <w:r w:rsidRPr="00EE6CF4">
        <w:t xml:space="preserve">                          "destroyAuthorizer",</w:t>
      </w:r>
    </w:p>
    <w:p w:rsidR="00946E98" w:rsidRPr="00EE6CF4" w:rsidRDefault="00946E98" w:rsidP="00946E98">
      <w:pPr>
        <w:pStyle w:val="CodeListingSmall"/>
      </w:pPr>
      <w:r w:rsidRPr="00EE6CF4">
        <w:t xml:space="preserve">                          new Object[]{authorizerName},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WLSAutomationException("Authorizer with name "+authorizerName+</w:t>
      </w:r>
    </w:p>
    <w:p w:rsidR="00946E98" w:rsidRPr="00EE6CF4" w:rsidRDefault="00946E98" w:rsidP="00946E98">
      <w:pPr>
        <w:pStyle w:val="CodeListingSmall"/>
      </w:pPr>
      <w:r>
        <w:lastRenderedPageBreak/>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r w:rsidRPr="00EE6CF4">
        <w:t xml:space="preserve">    </w:t>
      </w:r>
    </w:p>
    <w:p w:rsidR="00946E98" w:rsidRDefault="00946E98" w:rsidP="00946E98">
      <w:pPr>
        <w:pStyle w:val="BodyText"/>
      </w:pPr>
    </w:p>
    <w:p w:rsidR="00946E98" w:rsidRPr="00EE6CF4" w:rsidRDefault="00946E98" w:rsidP="00946E98">
      <w:pPr>
        <w:pStyle w:val="CodeCallout"/>
      </w:pPr>
      <w:r>
        <w:t>delete_adjudicator_jmx</w:t>
      </w:r>
    </w:p>
    <w:p w:rsidR="00946E98" w:rsidRPr="00EE6CF4" w:rsidRDefault="00946E98" w:rsidP="00946E98">
      <w:pPr>
        <w:pStyle w:val="CodeListingSmall"/>
      </w:pPr>
      <w:r w:rsidRPr="00EE6CF4">
        <w:t>public void deleteAdjudicator(String adjudicatorName)  throws WLSAutomationException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myAdjudicatorMBean = (ObjectName)myJMXWrapper.invoke(securityRealmMBean,</w:t>
      </w:r>
    </w:p>
    <w:p w:rsidR="00946E98" w:rsidRPr="00EE6CF4" w:rsidRDefault="00946E98" w:rsidP="00946E98">
      <w:pPr>
        <w:pStyle w:val="CodeListingSmall"/>
      </w:pPr>
      <w:r w:rsidRPr="00EE6CF4">
        <w:t xml:space="preserve">                    "lookupAdjudicator",</w:t>
      </w:r>
    </w:p>
    <w:p w:rsidR="00946E98" w:rsidRPr="00EE6CF4" w:rsidRDefault="00946E98" w:rsidP="00946E98">
      <w:pPr>
        <w:pStyle w:val="CodeListingSmall"/>
      </w:pPr>
      <w:r w:rsidRPr="00EE6CF4">
        <w:t xml:space="preserve">                    new Object[]{new String(adjudicatorName)},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(myAdjudicatorMBean!=null)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myAdjudicatorMBean = (ObjectName)myJMXWrapper.invoke(securityRealmMBean,</w:t>
      </w:r>
    </w:p>
    <w:p w:rsidR="00946E98" w:rsidRPr="00EE6CF4" w:rsidRDefault="00946E98" w:rsidP="00946E98">
      <w:pPr>
        <w:pStyle w:val="CodeListingSmall"/>
      </w:pPr>
      <w:r w:rsidRPr="00EE6CF4">
        <w:t xml:space="preserve">                          "destroyAdjudicator",</w:t>
      </w:r>
    </w:p>
    <w:p w:rsidR="00946E98" w:rsidRPr="00EE6CF4" w:rsidRDefault="00946E98" w:rsidP="00946E98">
      <w:pPr>
        <w:pStyle w:val="CodeListingSmall"/>
      </w:pPr>
      <w:r w:rsidRPr="00EE6CF4">
        <w:t xml:space="preserve">                          new Object[]{adjudicatorName},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WLSAutomationException("Adjudicator with name "+adjudicatorName+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delete_auditor_jmx</w:t>
      </w:r>
    </w:p>
    <w:p w:rsidR="00946E98" w:rsidRPr="00EE6CF4" w:rsidRDefault="00946E98" w:rsidP="00946E98">
      <w:pPr>
        <w:pStyle w:val="CodeListingSmall"/>
      </w:pPr>
      <w:r w:rsidRPr="00EE6CF4">
        <w:t>public void deleteAuditor(String auditorName)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myAuditorMBean = (ObjectName)myJMXWrapper.invoke(securityRealmMBean,</w:t>
      </w:r>
    </w:p>
    <w:p w:rsidR="00946E98" w:rsidRPr="00EE6CF4" w:rsidRDefault="00946E98" w:rsidP="00946E98">
      <w:pPr>
        <w:pStyle w:val="CodeListingSmall"/>
      </w:pPr>
      <w:r w:rsidRPr="00EE6CF4">
        <w:t xml:space="preserve">                    "lookupAuditor",</w:t>
      </w:r>
    </w:p>
    <w:p w:rsidR="00946E98" w:rsidRPr="00EE6CF4" w:rsidRDefault="00946E98" w:rsidP="00946E98">
      <w:pPr>
        <w:pStyle w:val="CodeListingSmall"/>
      </w:pPr>
      <w:r w:rsidRPr="00EE6CF4">
        <w:t xml:space="preserve">                    new Object[]{new String(auditorName)},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(myAuditorMBean!=null)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myAuditorMBean = (ObjectName)myJMXWrapper.invoke(securityRealmMBean,</w:t>
      </w:r>
    </w:p>
    <w:p w:rsidR="00946E98" w:rsidRPr="00EE6CF4" w:rsidRDefault="00946E98" w:rsidP="00946E98">
      <w:pPr>
        <w:pStyle w:val="CodeListingSmall"/>
      </w:pPr>
      <w:r w:rsidRPr="00EE6CF4">
        <w:t xml:space="preserve">                          "destroyAuditor",</w:t>
      </w:r>
    </w:p>
    <w:p w:rsidR="00946E98" w:rsidRPr="00EE6CF4" w:rsidRDefault="00946E98" w:rsidP="00946E98">
      <w:pPr>
        <w:pStyle w:val="CodeListingSmall"/>
      </w:pPr>
      <w:r w:rsidRPr="00EE6CF4">
        <w:t xml:space="preserve">                          new Object[]{auditorName},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WLSAutomationException("Auditor with name "+auditorName+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delete_certificate_path_provider_jmx</w:t>
      </w:r>
    </w:p>
    <w:p w:rsidR="00946E98" w:rsidRPr="00EE6CF4" w:rsidRDefault="00946E98" w:rsidP="00946E98">
      <w:pPr>
        <w:pStyle w:val="CodeListingSmall"/>
      </w:pPr>
      <w:r w:rsidRPr="00EE6CF4">
        <w:t>public void deleteCertPathProvider(String providerName)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lastRenderedPageBreak/>
        <w:t xml:space="preserve">      ObjectName myCertPathProviderMBean = (ObjectName)myJMXWrapper.invoke(securityRealmMBean,</w:t>
      </w:r>
    </w:p>
    <w:p w:rsidR="00946E98" w:rsidRPr="00EE6CF4" w:rsidRDefault="00946E98" w:rsidP="00946E98">
      <w:pPr>
        <w:pStyle w:val="CodeListingSmall"/>
      </w:pPr>
      <w:r w:rsidRPr="00EE6CF4">
        <w:t xml:space="preserve">                    "lookupCertPathProvider",</w:t>
      </w:r>
    </w:p>
    <w:p w:rsidR="00946E98" w:rsidRPr="00EE6CF4" w:rsidRDefault="00946E98" w:rsidP="00946E98">
      <w:pPr>
        <w:pStyle w:val="CodeListingSmall"/>
      </w:pPr>
      <w:r w:rsidRPr="00EE6CF4">
        <w:t xml:space="preserve">                    new Object[]{new String(providerName)},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(myCertPathProviderMBean!=null)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myCertPathProviderMBean = (ObjectName)myJMXWrapper.invoke(securityRealmMBean,</w:t>
      </w:r>
    </w:p>
    <w:p w:rsidR="00946E98" w:rsidRPr="00EE6CF4" w:rsidRDefault="00946E98" w:rsidP="00946E98">
      <w:pPr>
        <w:pStyle w:val="CodeListingSmall"/>
      </w:pPr>
      <w:r w:rsidRPr="00EE6CF4">
        <w:t xml:space="preserve">                          "destroyCertPathProvider",</w:t>
      </w:r>
    </w:p>
    <w:p w:rsidR="00946E98" w:rsidRPr="00EE6CF4" w:rsidRDefault="00946E98" w:rsidP="00946E98">
      <w:pPr>
        <w:pStyle w:val="CodeListingSmall"/>
      </w:pPr>
      <w:r w:rsidRPr="00EE6CF4">
        <w:t xml:space="preserve">                          new Object[]{providerName},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WLSAutomationException("CertPathProvider with name "+providerName+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delete_credential_mapper_jmx</w:t>
      </w:r>
    </w:p>
    <w:p w:rsidR="00946E98" w:rsidRPr="00EE6CF4" w:rsidRDefault="00946E98" w:rsidP="00946E98">
      <w:pPr>
        <w:pStyle w:val="CodeListingSmall"/>
      </w:pPr>
      <w:r w:rsidRPr="00EE6CF4">
        <w:t>public void deleteCredentialMapper(String mapperName)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myCredentialMapperMBean = (ObjectName)myJMXWrapper.invoke(securityRealmMBean,</w:t>
      </w:r>
    </w:p>
    <w:p w:rsidR="00946E98" w:rsidRPr="00EE6CF4" w:rsidRDefault="00946E98" w:rsidP="00946E98">
      <w:pPr>
        <w:pStyle w:val="CodeListingSmall"/>
      </w:pPr>
      <w:r w:rsidRPr="00EE6CF4">
        <w:t xml:space="preserve">                    "lookupCredentialMapper",</w:t>
      </w:r>
    </w:p>
    <w:p w:rsidR="00946E98" w:rsidRPr="00EE6CF4" w:rsidRDefault="00946E98" w:rsidP="00946E98">
      <w:pPr>
        <w:pStyle w:val="CodeListingSmall"/>
      </w:pPr>
      <w:r w:rsidRPr="00EE6CF4">
        <w:t xml:space="preserve">                    new Object[]{new String(mapperName)},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(myCredentialMapperMBean!=null)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myCredentialMapperMBean = (ObjectName)myJMXWrapper.invoke(securityRealmMBean,</w:t>
      </w:r>
    </w:p>
    <w:p w:rsidR="00946E98" w:rsidRPr="00EE6CF4" w:rsidRDefault="00946E98" w:rsidP="00946E98">
      <w:pPr>
        <w:pStyle w:val="CodeListingSmall"/>
      </w:pPr>
      <w:r w:rsidRPr="00EE6CF4">
        <w:t xml:space="preserve">                          "destroyCredentialMapper",</w:t>
      </w:r>
    </w:p>
    <w:p w:rsidR="00946E98" w:rsidRPr="00EE6CF4" w:rsidRDefault="00946E98" w:rsidP="00946E98">
      <w:pPr>
        <w:pStyle w:val="CodeListingSmall"/>
      </w:pPr>
      <w:r w:rsidRPr="00EE6CF4">
        <w:t xml:space="preserve">                          new Object[]{mapperName},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WLSAutomationException("CredentialMapper with name "+mapperName+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r w:rsidRPr="00EE6CF4">
        <w:t xml:space="preserve">   </w:t>
      </w:r>
    </w:p>
    <w:p w:rsidR="00946E98" w:rsidRDefault="00946E98" w:rsidP="00946E98">
      <w:pPr>
        <w:pStyle w:val="BodyText"/>
      </w:pPr>
    </w:p>
    <w:p w:rsidR="00946E98" w:rsidRPr="00EE6CF4" w:rsidRDefault="00946E98" w:rsidP="00946E98">
      <w:pPr>
        <w:pStyle w:val="CodeCallout"/>
      </w:pPr>
      <w:r>
        <w:t>delete_password_validator_jmx</w:t>
      </w:r>
    </w:p>
    <w:p w:rsidR="00946E98" w:rsidRPr="00EE6CF4" w:rsidRDefault="00946E98" w:rsidP="00946E98">
      <w:pPr>
        <w:pStyle w:val="CodeListingSmall"/>
      </w:pPr>
      <w:r w:rsidRPr="00EE6CF4">
        <w:t>public void deletePasswordValidator(String passwordValidatorName)  throws WLSAutomationException</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myPasswordValidatorMBean = (ObjectName)myJMXWrapper.invoke(securityRealmMBean,</w:t>
      </w:r>
    </w:p>
    <w:p w:rsidR="00946E98" w:rsidRPr="00EE6CF4" w:rsidRDefault="00946E98" w:rsidP="00946E98">
      <w:pPr>
        <w:pStyle w:val="CodeListingSmall"/>
      </w:pPr>
      <w:r w:rsidRPr="00EE6CF4">
        <w:t xml:space="preserve">                    "lookupPasswordValidator",</w:t>
      </w:r>
    </w:p>
    <w:p w:rsidR="00946E98" w:rsidRPr="00EE6CF4" w:rsidRDefault="00946E98" w:rsidP="00946E98">
      <w:pPr>
        <w:pStyle w:val="CodeListingSmall"/>
      </w:pPr>
      <w:r w:rsidRPr="00EE6CF4">
        <w:t xml:space="preserve">                    new Object[]{new String(passwordValidatorName)},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(myPasswordValidatorMBean!=null)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myPasswordValidatorMBean = (ObjectName)myJMXWrapper.invoke(securityRealmMBean,</w:t>
      </w:r>
    </w:p>
    <w:p w:rsidR="00946E98" w:rsidRPr="00EE6CF4" w:rsidRDefault="00946E98" w:rsidP="00946E98">
      <w:pPr>
        <w:pStyle w:val="CodeListingSmall"/>
      </w:pPr>
      <w:r w:rsidRPr="00EE6CF4">
        <w:t xml:space="preserve">                          "destroyPasswordValidator",</w:t>
      </w:r>
    </w:p>
    <w:p w:rsidR="00946E98" w:rsidRPr="00EE6CF4" w:rsidRDefault="00946E98" w:rsidP="00946E98">
      <w:pPr>
        <w:pStyle w:val="CodeListingSmall"/>
      </w:pPr>
      <w:r w:rsidRPr="00EE6CF4">
        <w:t xml:space="preserve">                          new Object[]{passwordValidatorName},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Pr="00EE6CF4" w:rsidRDefault="00946E98" w:rsidP="00946E98">
      <w:pPr>
        <w:pStyle w:val="CodeListingSmall"/>
      </w:pPr>
      <w:r w:rsidRPr="00EE6CF4">
        <w:lastRenderedPageBreak/>
        <w:t xml:space="preserve">        throw new WLSAutomationException("PasswordValidator with name "+passwordValidatorName+</w:t>
      </w:r>
    </w:p>
    <w:p w:rsidR="00946E98" w:rsidRPr="00EE6CF4" w:rsidRDefault="00946E98" w:rsidP="00946E98">
      <w:pPr>
        <w:pStyle w:val="CodeListingSmall"/>
      </w:pPr>
      <w:r w:rsidRPr="00EE6CF4">
        <w:t xml:space="preserve">                                         " does not exist  -  cannot delete !");</w:t>
      </w:r>
    </w:p>
    <w:p w:rsidR="00946E98" w:rsidRPr="00EE6CF4" w:rsidRDefault="00946E98" w:rsidP="00946E98">
      <w:pPr>
        <w:pStyle w:val="CodeListingSmall"/>
      </w:pP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delete_role_mapper_jmx</w:t>
      </w:r>
    </w:p>
    <w:p w:rsidR="00946E98" w:rsidRPr="00EE6CF4" w:rsidRDefault="00946E98" w:rsidP="00946E98">
      <w:pPr>
        <w:pStyle w:val="CodeListingSmall"/>
      </w:pPr>
      <w:r w:rsidRPr="00EE6CF4">
        <w:t xml:space="preserve">  public void deleteRoleMapper(String roleMapperName)  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 Operation: javax.management.ObjectName  lookupMailSession(name:java.lang.String  )</w:t>
      </w:r>
    </w:p>
    <w:p w:rsidR="00946E98" w:rsidRPr="00EE6CF4" w:rsidRDefault="00946E98" w:rsidP="00946E98">
      <w:pPr>
        <w:pStyle w:val="CodeListingSmall"/>
      </w:pPr>
      <w:r w:rsidRPr="00EE6CF4">
        <w:t xml:space="preserve">      ObjectName myRoleMapperMBean = (ObjectName)myJMXWrapper.invoke(securityRealmMBean,</w:t>
      </w:r>
    </w:p>
    <w:p w:rsidR="00946E98" w:rsidRPr="00EE6CF4" w:rsidRDefault="00946E98" w:rsidP="00946E98">
      <w:pPr>
        <w:pStyle w:val="CodeListingSmall"/>
      </w:pPr>
      <w:r w:rsidRPr="00EE6CF4">
        <w:t xml:space="preserve">                    "lookupRoleMapper",</w:t>
      </w:r>
    </w:p>
    <w:p w:rsidR="00946E98" w:rsidRPr="00EE6CF4" w:rsidRDefault="00946E98" w:rsidP="00946E98">
      <w:pPr>
        <w:pStyle w:val="CodeListingSmall"/>
      </w:pPr>
      <w:r w:rsidRPr="00EE6CF4">
        <w:t xml:space="preserve">                    new Object[]{new String(roleMapperName)},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if (myRoleMapperMBean!=null)</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delete MBean</w:t>
      </w:r>
    </w:p>
    <w:p w:rsidR="00946E98" w:rsidRPr="00EE6CF4" w:rsidRDefault="00946E98" w:rsidP="00946E98">
      <w:pPr>
        <w:pStyle w:val="CodeListingSmall"/>
      </w:pPr>
      <w:r w:rsidRPr="00EE6CF4">
        <w:t xml:space="preserve">        myRoleMapperMBean = (ObjectName)myJMXWrapper.invoke(securityRealmMBean,</w:t>
      </w:r>
    </w:p>
    <w:p w:rsidR="00946E98" w:rsidRPr="00EE6CF4" w:rsidRDefault="00946E98" w:rsidP="00946E98">
      <w:pPr>
        <w:pStyle w:val="CodeListingSmall"/>
      </w:pPr>
      <w:r w:rsidRPr="00EE6CF4">
        <w:t xml:space="preserve">                          "destroyRoleMapper",</w:t>
      </w:r>
    </w:p>
    <w:p w:rsidR="00946E98" w:rsidRPr="00EE6CF4" w:rsidRDefault="00946E98" w:rsidP="00946E98">
      <w:pPr>
        <w:pStyle w:val="CodeListingSmall"/>
      </w:pPr>
      <w:r w:rsidRPr="00EE6CF4">
        <w:t xml:space="preserve">                          new Object[]{roleMapperName},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else</w:t>
      </w:r>
    </w:p>
    <w:p w:rsidR="00946E98" w:rsidRDefault="00946E98" w:rsidP="00946E98">
      <w:pPr>
        <w:pStyle w:val="CodeListingSmall"/>
      </w:pPr>
      <w:r w:rsidRPr="00EE6CF4">
        <w:t xml:space="preserve">        throw new WLSAutomationException("RoleMapper with name "+roleMapperName+</w:t>
      </w:r>
    </w:p>
    <w:p w:rsidR="00946E98" w:rsidRPr="00EE6CF4" w:rsidRDefault="00946E98" w:rsidP="00946E98">
      <w:pPr>
        <w:pStyle w:val="CodeListingSmall"/>
      </w:pPr>
      <w:r>
        <w:t xml:space="preserve">                 </w:t>
      </w:r>
      <w:r w:rsidRPr="00EE6CF4">
        <w:t>" does not exist  -  cannot delete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throw new WLSAutomationException(ex);</w:t>
      </w:r>
    </w:p>
    <w:p w:rsidR="00946E98" w:rsidRPr="00EE6CF4" w:rsidRDefault="00946E98" w:rsidP="00946E98">
      <w:pPr>
        <w:pStyle w:val="CodeListingSmall"/>
      </w:pPr>
      <w:r w:rsidRPr="00EE6CF4">
        <w:t xml:space="preserve">    }</w:t>
      </w:r>
    </w:p>
    <w:p w:rsidR="00946E98" w:rsidRPr="007741C1" w:rsidRDefault="00946E98" w:rsidP="00946E98">
      <w:pPr>
        <w:pStyle w:val="CodeListingSmall"/>
      </w:pPr>
      <w:r w:rsidRPr="00EE6CF4">
        <w:t xml:space="preserve">  }  </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export_authentication_data_jmx</w:t>
      </w:r>
    </w:p>
    <w:p w:rsidR="00946E98" w:rsidRDefault="00946E98" w:rsidP="00946E98">
      <w:pPr>
        <w:pStyle w:val="CodeListingSmall"/>
      </w:pPr>
      <w:r w:rsidRPr="00EE6CF4">
        <w:t xml:space="preserve">public void exportAuthenticatorData(String securityProviderName, String fileName)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myAuthenticationProviderMBean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String(securityProviderName)},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(myAuthenticationProviderMBean!=null)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export DefaultAtn type of data</w:t>
      </w:r>
    </w:p>
    <w:p w:rsidR="00946E98" w:rsidRPr="00EE6CF4" w:rsidRDefault="00946E98" w:rsidP="00946E98">
      <w:pPr>
        <w:pStyle w:val="CodeListingSmall"/>
      </w:pPr>
      <w:r w:rsidRPr="00EE6CF4">
        <w:t xml:space="preserve">             myJMXWrapper.invoke(myAuthenticationProviderMBean, "exportData",</w:t>
      </w:r>
    </w:p>
    <w:p w:rsidR="00946E98" w:rsidRPr="00EE6CF4" w:rsidRDefault="00946E98" w:rsidP="00946E98">
      <w:pPr>
        <w:pStyle w:val="CodeListingSmall"/>
      </w:pPr>
      <w:r w:rsidRPr="00EE6CF4">
        <w:tab/>
        <w:t xml:space="preserve">                 new Object[]{"DefaultAtn",fileName, new Properties()},</w:t>
      </w:r>
    </w:p>
    <w:p w:rsidR="00946E98" w:rsidRDefault="00946E98" w:rsidP="00946E98">
      <w:pPr>
        <w:pStyle w:val="CodeListingSmall"/>
      </w:pPr>
      <w:r w:rsidRPr="00EE6CF4">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Default="00946E98" w:rsidP="00946E98">
      <w:pPr>
        <w:pStyle w:val="CodeListingSmall"/>
      </w:pPr>
      <w:r>
        <w:t xml:space="preserve">         </w:t>
      </w:r>
      <w:r w:rsidRPr="00EE6CF4">
        <w:t>throw new WLSAutomationException("Provider with name "+securityProviderName+</w:t>
      </w:r>
    </w:p>
    <w:p w:rsidR="00946E98" w:rsidRPr="00EE6CF4" w:rsidRDefault="00946E98" w:rsidP="00946E98">
      <w:pPr>
        <w:pStyle w:val="CodeListingSmall"/>
      </w:pPr>
      <w:r>
        <w:t xml:space="preserve">                   </w:t>
      </w:r>
      <w:r w:rsidRPr="00EE6CF4">
        <w:t>"  does not exist !");</w:t>
      </w: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export_authorizer_data_jmx</w:t>
      </w:r>
    </w:p>
    <w:p w:rsidR="00946E98" w:rsidRDefault="00946E98" w:rsidP="00946E98">
      <w:pPr>
        <w:pStyle w:val="CodeListingSmall"/>
      </w:pPr>
      <w:r w:rsidRPr="00EE6CF4">
        <w:t xml:space="preserve">public void exportAuthorizerData(String securityProviderName, String fileName) </w:t>
      </w:r>
    </w:p>
    <w:p w:rsidR="00946E98" w:rsidRPr="00EE6CF4" w:rsidRDefault="00946E98" w:rsidP="00946E98">
      <w:pPr>
        <w:pStyle w:val="CodeListingSmall"/>
      </w:pPr>
      <w:r>
        <w:t xml:space="preserve">            </w:t>
      </w:r>
      <w:r w:rsidRPr="00EE6CF4">
        <w:t>throws WLSAutomationException {</w:t>
      </w:r>
    </w:p>
    <w:p w:rsidR="00946E98" w:rsidRPr="00EE6CF4" w:rsidRDefault="00946E98" w:rsidP="00946E98">
      <w:pPr>
        <w:pStyle w:val="CodeListingSmall"/>
      </w:pPr>
      <w:r w:rsidRPr="00EE6CF4">
        <w:lastRenderedPageBreak/>
        <w:t xml:space="preserve">    try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myAuthorizerMBean = (ObjectName)myJMXWrapper.invoke(securityRealmMBean,</w:t>
      </w:r>
    </w:p>
    <w:p w:rsidR="00946E98" w:rsidRPr="00EE6CF4" w:rsidRDefault="00946E98" w:rsidP="00946E98">
      <w:pPr>
        <w:pStyle w:val="CodeListingSmall"/>
      </w:pPr>
      <w:r w:rsidRPr="00EE6CF4">
        <w:t xml:space="preserve">                    "lookupAuthorizer",</w:t>
      </w:r>
    </w:p>
    <w:p w:rsidR="00946E98" w:rsidRPr="00EE6CF4" w:rsidRDefault="00946E98" w:rsidP="00946E98">
      <w:pPr>
        <w:pStyle w:val="CodeListingSmall"/>
      </w:pPr>
      <w:r w:rsidRPr="00EE6CF4">
        <w:t xml:space="preserve">                    new Object[]{new String(securityProviderName)},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(myAuthorizerMBean!=null)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export DefaultAtn type of data</w:t>
      </w:r>
    </w:p>
    <w:p w:rsidR="00946E98" w:rsidRPr="00EE6CF4" w:rsidRDefault="00946E98" w:rsidP="00946E98">
      <w:pPr>
        <w:pStyle w:val="CodeListingSmall"/>
      </w:pPr>
      <w:r w:rsidRPr="00EE6CF4">
        <w:t xml:space="preserve">             myJMXWrapper.invoke(myAuthorizerMBean, "exportData",</w:t>
      </w:r>
    </w:p>
    <w:p w:rsidR="00946E98" w:rsidRPr="00EE6CF4" w:rsidRDefault="00946E98" w:rsidP="00946E98">
      <w:pPr>
        <w:pStyle w:val="CodeListingSmall"/>
      </w:pPr>
      <w:r w:rsidRPr="00EE6CF4">
        <w:tab/>
        <w:t xml:space="preserve">                 new Object[]{"XACML",fileName, new Properties()},</w:t>
      </w:r>
    </w:p>
    <w:p w:rsidR="00946E98" w:rsidRDefault="00946E98" w:rsidP="00946E98">
      <w:pPr>
        <w:pStyle w:val="CodeListingSmall"/>
      </w:pPr>
      <w:r w:rsidRPr="00EE6CF4">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Default="00946E98" w:rsidP="00946E98">
      <w:pPr>
        <w:pStyle w:val="CodeListingSmall"/>
      </w:pPr>
      <w:r>
        <w:t xml:space="preserve">         </w:t>
      </w:r>
      <w:r w:rsidRPr="00EE6CF4">
        <w:t>throw new WLSAutomationException("Authorizer with name "+securityProviderName+</w:t>
      </w:r>
    </w:p>
    <w:p w:rsidR="00946E98" w:rsidRPr="00EE6CF4" w:rsidRDefault="00946E98" w:rsidP="00946E98">
      <w:pPr>
        <w:pStyle w:val="CodeListingSmall"/>
      </w:pPr>
      <w:r>
        <w:t xml:space="preserve">                   </w:t>
      </w:r>
      <w:r w:rsidRPr="00EE6CF4">
        <w:t>"  does not exist !");</w:t>
      </w: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export_rolemapper_data_jmx</w:t>
      </w:r>
    </w:p>
    <w:p w:rsidR="00946E98" w:rsidRDefault="00946E98" w:rsidP="00946E98">
      <w:pPr>
        <w:pStyle w:val="CodeListingSmall"/>
      </w:pPr>
      <w:r w:rsidRPr="00EE6CF4">
        <w:t xml:space="preserve">public void exportRoleMapperData(String roleMapperName, String exportFormat, String fileName)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myRoleMapperMBean = (ObjectName)myJMXWrapper.invoke(securityRealmMBean,</w:t>
      </w:r>
    </w:p>
    <w:p w:rsidR="00946E98" w:rsidRPr="00EE6CF4" w:rsidRDefault="00946E98" w:rsidP="00946E98">
      <w:pPr>
        <w:pStyle w:val="CodeListingSmall"/>
      </w:pPr>
      <w:r w:rsidRPr="00EE6CF4">
        <w:t xml:space="preserve">                "lookupRoleMapper",</w:t>
      </w:r>
    </w:p>
    <w:p w:rsidR="00946E98" w:rsidRPr="00EE6CF4" w:rsidRDefault="00946E98" w:rsidP="00946E98">
      <w:pPr>
        <w:pStyle w:val="CodeListingSmall"/>
      </w:pPr>
      <w:r w:rsidRPr="00EE6CF4">
        <w:t xml:space="preserve">                new Object[]{new String(roleMapperName)},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(myRoleMapperMBean!=null)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export &lt;exportFormat&gt; type of data</w:t>
      </w:r>
    </w:p>
    <w:p w:rsidR="00946E98" w:rsidRPr="00EE6CF4" w:rsidRDefault="00946E98" w:rsidP="00946E98">
      <w:pPr>
        <w:pStyle w:val="CodeListingSmall"/>
      </w:pPr>
      <w:r w:rsidRPr="00EE6CF4">
        <w:t xml:space="preserve">            // cmo.exportData(exportFormat,fileName,Properties())</w:t>
      </w:r>
    </w:p>
    <w:p w:rsidR="00946E98" w:rsidRPr="00EE6CF4" w:rsidRDefault="00946E98" w:rsidP="00946E98">
      <w:pPr>
        <w:pStyle w:val="CodeListingSmall"/>
      </w:pPr>
      <w:r w:rsidRPr="00EE6CF4">
        <w:t xml:space="preserve">            myJMXWrapper.invoke(myRoleMapperMBean, "exportData",</w:t>
      </w:r>
    </w:p>
    <w:p w:rsidR="00946E98" w:rsidRPr="00EE6CF4" w:rsidRDefault="00946E98" w:rsidP="00946E98">
      <w:pPr>
        <w:pStyle w:val="CodeListingSmall"/>
      </w:pPr>
      <w:r w:rsidRPr="00EE6CF4">
        <w:tab/>
        <w:t xml:space="preserve">               new Object[]{exportFormat,fileName, new Properties()},</w:t>
      </w:r>
    </w:p>
    <w:p w:rsidR="00946E98" w:rsidRDefault="00946E98" w:rsidP="00946E98">
      <w:pPr>
        <w:pStyle w:val="CodeListingSmall"/>
      </w:pPr>
      <w:r w:rsidRPr="00EE6CF4">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Pr="00EE6CF4" w:rsidRDefault="00946E98" w:rsidP="00946E98">
      <w:pPr>
        <w:pStyle w:val="CodeListingSmall"/>
      </w:pPr>
      <w:r>
        <w:t xml:space="preserve">         </w:t>
      </w:r>
      <w:r w:rsidRPr="00EE6CF4">
        <w:t xml:space="preserve">throw new WLSAutomationException("RoleMapper </w:t>
      </w:r>
      <w:r>
        <w:t>:</w:t>
      </w:r>
      <w:r w:rsidRPr="00EE6CF4">
        <w:t xml:space="preserve"> "+roleMapperName+"  does not exist !");</w:t>
      </w: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7741C1" w:rsidRDefault="00946E98" w:rsidP="00946E98">
      <w:pPr>
        <w:pStyle w:val="CodeListingSmall"/>
      </w:pPr>
      <w:r w:rsidRPr="00EE6CF4">
        <w:t>}</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import_authentication_data_jmx</w:t>
      </w:r>
    </w:p>
    <w:p w:rsidR="00946E98" w:rsidRDefault="00946E98" w:rsidP="00946E98">
      <w:pPr>
        <w:pStyle w:val="CodeListingSmall"/>
      </w:pPr>
      <w:r w:rsidRPr="00EE6CF4">
        <w:t xml:space="preserve">public void importAuthenticatorData(String securityProviderName, String fileName)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myAuthenticationProviderMBean = (ObjectName)myJMXWrapper.invoke(securityRealmMBean,</w:t>
      </w:r>
    </w:p>
    <w:p w:rsidR="00946E98" w:rsidRPr="00EE6CF4" w:rsidRDefault="00946E98" w:rsidP="00946E98">
      <w:pPr>
        <w:pStyle w:val="CodeListingSmall"/>
      </w:pPr>
      <w:r w:rsidRPr="00EE6CF4">
        <w:t xml:space="preserve">                    "lookupAuthenticationProvider",</w:t>
      </w:r>
    </w:p>
    <w:p w:rsidR="00946E98" w:rsidRPr="00EE6CF4" w:rsidRDefault="00946E98" w:rsidP="00946E98">
      <w:pPr>
        <w:pStyle w:val="CodeListingSmall"/>
      </w:pPr>
      <w:r w:rsidRPr="00EE6CF4">
        <w:t xml:space="preserve">                    new Object[]{new String(securityProviderName)},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(myAuthenticationProviderMBean!=null)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import DefaultAtn type of data</w:t>
      </w:r>
    </w:p>
    <w:p w:rsidR="00946E98" w:rsidRPr="00EE6CF4" w:rsidRDefault="00946E98" w:rsidP="00946E98">
      <w:pPr>
        <w:pStyle w:val="CodeListingSmall"/>
      </w:pPr>
      <w:r w:rsidRPr="00EE6CF4">
        <w:t xml:space="preserve">             myJMXWrapper.invoke(myAuthenticationProviderMBean,"importData",</w:t>
      </w:r>
    </w:p>
    <w:p w:rsidR="00946E98" w:rsidRPr="00EE6CF4" w:rsidRDefault="00946E98" w:rsidP="00946E98">
      <w:pPr>
        <w:pStyle w:val="CodeListingSmall"/>
      </w:pPr>
      <w:r w:rsidRPr="00EE6CF4">
        <w:tab/>
        <w:t xml:space="preserve">                new Object[]{"DefaultAtn",fileName, new Properties()},</w:t>
      </w:r>
    </w:p>
    <w:p w:rsidR="00946E98" w:rsidRDefault="00946E98" w:rsidP="00946E98">
      <w:pPr>
        <w:pStyle w:val="CodeListingSmall"/>
      </w:pPr>
      <w:r w:rsidRPr="00EE6CF4">
        <w:lastRenderedPageBreak/>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Pr="00EE6CF4" w:rsidRDefault="00946E98" w:rsidP="00946E98">
      <w:pPr>
        <w:pStyle w:val="CodeListingSmall"/>
      </w:pPr>
      <w:r w:rsidRPr="00EE6CF4">
        <w:t xml:space="preserve">            throw new W</w:t>
      </w:r>
      <w:r>
        <w:t>LSAutomationException("Provider:</w:t>
      </w:r>
      <w:r w:rsidRPr="00EE6CF4">
        <w:t xml:space="preserve"> "+securityProvid</w:t>
      </w:r>
      <w:r>
        <w:t>erName+"</w:t>
      </w:r>
      <w:r w:rsidRPr="00EE6CF4">
        <w:t xml:space="preserve"> does not exist !");</w:t>
      </w: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BodyText"/>
      </w:pPr>
    </w:p>
    <w:p w:rsidR="00946E98" w:rsidRDefault="00946E98" w:rsidP="00946E98">
      <w:pPr>
        <w:pStyle w:val="BodyText"/>
      </w:pPr>
    </w:p>
    <w:p w:rsidR="00946E98" w:rsidRPr="00EE6CF4" w:rsidRDefault="00946E98" w:rsidP="00946E98">
      <w:pPr>
        <w:pStyle w:val="CodeCallout"/>
      </w:pPr>
      <w:r>
        <w:t>import_authorizer_data_jmx</w:t>
      </w:r>
    </w:p>
    <w:p w:rsidR="00946E98" w:rsidRDefault="00946E98" w:rsidP="00946E98">
      <w:pPr>
        <w:pStyle w:val="CodeListingSmall"/>
      </w:pPr>
      <w:r w:rsidRPr="00EE6CF4">
        <w:t xml:space="preserve">public void importAuthorizerData(String securityProviderName, String fileName)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myAuthorizerMBean = (ObjectName)myJMXWrapper.invoke(securityRealmMBean,</w:t>
      </w:r>
    </w:p>
    <w:p w:rsidR="00946E98" w:rsidRPr="00EE6CF4" w:rsidRDefault="00946E98" w:rsidP="00946E98">
      <w:pPr>
        <w:pStyle w:val="CodeListingSmall"/>
      </w:pPr>
      <w:r w:rsidRPr="00EE6CF4">
        <w:t xml:space="preserve">                    "lookupAuthorizer",</w:t>
      </w:r>
    </w:p>
    <w:p w:rsidR="00946E98" w:rsidRPr="00EE6CF4" w:rsidRDefault="00946E98" w:rsidP="00946E98">
      <w:pPr>
        <w:pStyle w:val="CodeListingSmall"/>
      </w:pPr>
      <w:r w:rsidRPr="00EE6CF4">
        <w:t xml:space="preserve">                    new Object[]{new String(securityProviderName)},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(myAuthorizerMBean!=null)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 export DefaultAtn type of data</w:t>
      </w:r>
    </w:p>
    <w:p w:rsidR="00946E98" w:rsidRPr="00EE6CF4" w:rsidRDefault="00946E98" w:rsidP="00946E98">
      <w:pPr>
        <w:pStyle w:val="CodeListingSmall"/>
      </w:pPr>
      <w:r w:rsidRPr="00EE6CF4">
        <w:t xml:space="preserve">             myJMXWrapper.invoke(myAuthorizerMBean, "importData",</w:t>
      </w:r>
    </w:p>
    <w:p w:rsidR="00946E98" w:rsidRPr="00EE6CF4" w:rsidRDefault="00946E98" w:rsidP="00946E98">
      <w:pPr>
        <w:pStyle w:val="CodeListingSmall"/>
      </w:pPr>
      <w:r w:rsidRPr="00EE6CF4">
        <w:tab/>
        <w:t xml:space="preserve">                new Object[]{"XACML",fileName, new Properties()},</w:t>
      </w:r>
    </w:p>
    <w:p w:rsidR="00946E98" w:rsidRDefault="00946E98" w:rsidP="00946E98">
      <w:pPr>
        <w:pStyle w:val="CodeListingSmall"/>
      </w:pPr>
      <w:r w:rsidRPr="00EE6CF4">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Pr="00EE6CF4" w:rsidRDefault="00946E98" w:rsidP="00946E98">
      <w:pPr>
        <w:pStyle w:val="CodeListingSmall"/>
      </w:pPr>
      <w:r>
        <w:t xml:space="preserve">         </w:t>
      </w:r>
      <w:r w:rsidRPr="00EE6CF4">
        <w:t>throw new WLSAutomationEx</w:t>
      </w:r>
      <w:r>
        <w:t>ception("Authorizer:</w:t>
      </w:r>
      <w:r w:rsidRPr="00EE6CF4">
        <w:t>"+securityProviderName+"  does not exist !");</w:t>
      </w: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Default="00946E98" w:rsidP="00946E98">
      <w:pPr>
        <w:pStyle w:val="BodyText"/>
      </w:pPr>
    </w:p>
    <w:p w:rsidR="00BA4618" w:rsidRPr="00EE6CF4" w:rsidRDefault="00BA4618" w:rsidP="00946E98">
      <w:pPr>
        <w:pStyle w:val="BodyText"/>
      </w:pPr>
    </w:p>
    <w:p w:rsidR="00946E98" w:rsidRPr="00EE6CF4" w:rsidRDefault="00946E98" w:rsidP="00946E98">
      <w:pPr>
        <w:pStyle w:val="CodeCallout"/>
      </w:pPr>
      <w:r>
        <w:t>import_rolemapper_data_jmx</w:t>
      </w:r>
    </w:p>
    <w:p w:rsidR="00946E98" w:rsidRDefault="00946E98" w:rsidP="00946E98">
      <w:pPr>
        <w:pStyle w:val="CodeListingSmall"/>
      </w:pPr>
      <w:r w:rsidRPr="00EE6CF4">
        <w:t xml:space="preserve">public void importRoleMapperData(String roleMapperName, String exportFormat, String fileName) </w:t>
      </w:r>
    </w:p>
    <w:p w:rsidR="00946E98" w:rsidRPr="00EE6CF4" w:rsidRDefault="00946E98" w:rsidP="00946E98">
      <w:pPr>
        <w:pStyle w:val="CodeListingSmall"/>
      </w:pPr>
      <w:r>
        <w:t xml:space="preserve">            </w:t>
      </w:r>
      <w:r w:rsidRPr="00EE6CF4">
        <w:t>throws WLSAutomationException</w:t>
      </w:r>
    </w:p>
    <w:p w:rsidR="00946E98" w:rsidRPr="00EE6CF4" w:rsidRDefault="00946E98" w:rsidP="00946E98">
      <w:pPr>
        <w:pStyle w:val="CodeListingSmall"/>
      </w:pPr>
      <w:r w:rsidRPr="00EE6CF4">
        <w:t>{</w:t>
      </w:r>
    </w:p>
    <w:p w:rsidR="00946E98" w:rsidRPr="00EE6CF4" w:rsidRDefault="00946E98" w:rsidP="00946E98">
      <w:pPr>
        <w:pStyle w:val="CodeListingSmall"/>
      </w:pPr>
      <w:r w:rsidRPr="00EE6CF4">
        <w:t xml:space="preserve">    try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r w:rsidRPr="00EE6CF4">
        <w:tab/>
        <w:t>ObjectName securityRealmMBean =new ObjectName("Security:Name="+realmName);</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t>ObjectName myRoleMapperMBean = (ObjectName)myJMXWrapper.invoke(securityRealmMBean,</w:t>
      </w:r>
    </w:p>
    <w:p w:rsidR="00946E98" w:rsidRPr="00EE6CF4" w:rsidRDefault="00946E98" w:rsidP="00946E98">
      <w:pPr>
        <w:pStyle w:val="CodeListingSmall"/>
      </w:pPr>
      <w:r w:rsidRPr="00EE6CF4">
        <w:t xml:space="preserve">                "lookupRoleMapper",</w:t>
      </w:r>
    </w:p>
    <w:p w:rsidR="00946E98" w:rsidRPr="00EE6CF4" w:rsidRDefault="00946E98" w:rsidP="00946E98">
      <w:pPr>
        <w:pStyle w:val="CodeListingSmall"/>
      </w:pPr>
      <w:r w:rsidRPr="00EE6CF4">
        <w:t xml:space="preserve">                new Object[]{new String(roleMapperName)},</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r w:rsidRPr="00EE6CF4">
        <w:tab/>
        <w:t>if (myRoleMapperMBean!=null)</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 import &lt;exportFormat&gt; type of data</w:t>
      </w:r>
    </w:p>
    <w:p w:rsidR="00946E98" w:rsidRPr="00EE6CF4" w:rsidRDefault="00946E98" w:rsidP="00946E98">
      <w:pPr>
        <w:pStyle w:val="CodeListingSmall"/>
      </w:pPr>
      <w:r w:rsidRPr="00EE6CF4">
        <w:t xml:space="preserve">             myJMXWrapper.invoke(myRoleMapperMBean,"importData",</w:t>
      </w:r>
    </w:p>
    <w:p w:rsidR="00946E98" w:rsidRPr="00EE6CF4" w:rsidRDefault="00946E98" w:rsidP="00946E98">
      <w:pPr>
        <w:pStyle w:val="CodeListingSmall"/>
      </w:pPr>
      <w:r w:rsidRPr="00EE6CF4">
        <w:tab/>
        <w:t xml:space="preserve">                new Object[]{exportFormat,fileName, new Properties()},</w:t>
      </w:r>
    </w:p>
    <w:p w:rsidR="00946E98" w:rsidRDefault="00946E98" w:rsidP="00946E98">
      <w:pPr>
        <w:pStyle w:val="CodeListingSmall"/>
      </w:pPr>
      <w:r w:rsidRPr="00EE6CF4">
        <w:tab/>
        <w:t xml:space="preserve">                new String[]{String.class.getName(),String.class.getName(),</w:t>
      </w:r>
    </w:p>
    <w:p w:rsidR="00946E98" w:rsidRPr="00EE6CF4" w:rsidRDefault="00946E98" w:rsidP="00946E98">
      <w:pPr>
        <w:pStyle w:val="CodeListingSmall"/>
      </w:pPr>
      <w:r>
        <w:t xml:space="preserve">                                    </w:t>
      </w:r>
      <w:r w:rsidRPr="00EE6CF4">
        <w:t>Properties.class.getName()});</w:t>
      </w:r>
    </w:p>
    <w:p w:rsidR="00946E98" w:rsidRPr="00EE6CF4" w:rsidRDefault="00946E98" w:rsidP="00946E98">
      <w:pPr>
        <w:pStyle w:val="CodeListingSmall"/>
      </w:pPr>
      <w:r w:rsidRPr="00EE6CF4">
        <w:t xml:space="preserve">    </w:t>
      </w:r>
      <w:r w:rsidRPr="00EE6CF4">
        <w:tab/>
        <w:t>}</w:t>
      </w:r>
    </w:p>
    <w:p w:rsidR="00946E98" w:rsidRPr="00EE6CF4" w:rsidRDefault="00946E98" w:rsidP="00946E98">
      <w:pPr>
        <w:pStyle w:val="CodeListingSmall"/>
      </w:pPr>
      <w:r w:rsidRPr="00EE6CF4">
        <w:t xml:space="preserve">    </w:t>
      </w:r>
      <w:r w:rsidRPr="00EE6CF4">
        <w:tab/>
        <w:t>else</w:t>
      </w:r>
    </w:p>
    <w:p w:rsidR="00946E98" w:rsidRPr="00EE6CF4" w:rsidRDefault="00946E98" w:rsidP="00946E98">
      <w:pPr>
        <w:pStyle w:val="CodeListingSmall"/>
      </w:pPr>
      <w:r w:rsidRPr="00EE6CF4">
        <w:t xml:space="preserve">              throw new WLSAutomationException("RoleMapper "+roleMapperName+"  does not exist !");</w:t>
      </w:r>
    </w:p>
    <w:p w:rsidR="00946E98" w:rsidRPr="00EE6CF4" w:rsidRDefault="00946E98" w:rsidP="00946E98">
      <w:pPr>
        <w:pStyle w:val="CodeListingSmall"/>
      </w:pPr>
    </w:p>
    <w:p w:rsidR="00946E98" w:rsidRPr="00EE6CF4" w:rsidRDefault="00946E98" w:rsidP="00946E98">
      <w:pPr>
        <w:pStyle w:val="CodeListingSmall"/>
      </w:pPr>
      <w:r w:rsidRPr="00EE6CF4">
        <w:t xml:space="preserve">    }</w:t>
      </w:r>
      <w:r w:rsidRPr="00EE6CF4">
        <w:tab/>
      </w:r>
    </w:p>
    <w:p w:rsidR="00946E98" w:rsidRPr="00EE6CF4" w:rsidRDefault="00946E98" w:rsidP="00946E98">
      <w:pPr>
        <w:pStyle w:val="CodeListingSmall"/>
      </w:pPr>
      <w:r w:rsidRPr="00EE6CF4">
        <w:t xml:space="preserve">    catch(Exception ex) {</w:t>
      </w:r>
    </w:p>
    <w:p w:rsidR="00946E98" w:rsidRPr="00EE6CF4" w:rsidRDefault="00946E98" w:rsidP="00946E98">
      <w:pPr>
        <w:pStyle w:val="CodeListingSmall"/>
      </w:pPr>
      <w:r w:rsidRPr="00EE6CF4">
        <w:t xml:space="preserve">    </w:t>
      </w:r>
      <w:r w:rsidRPr="00EE6CF4">
        <w:tab/>
        <w:t>throw new WLSAutomationException(ex);</w:t>
      </w:r>
    </w:p>
    <w:p w:rsidR="00946E98" w:rsidRPr="00EE6CF4" w:rsidRDefault="00946E98" w:rsidP="00946E98">
      <w:pPr>
        <w:pStyle w:val="CodeListingSmall"/>
      </w:pPr>
      <w:r w:rsidRPr="00EE6CF4">
        <w:t xml:space="preserve">    }</w:t>
      </w:r>
    </w:p>
    <w:p w:rsidR="00946E98" w:rsidRPr="007741C1" w:rsidRDefault="00946E98" w:rsidP="00946E98">
      <w:pPr>
        <w:pStyle w:val="CodeListingSmall"/>
      </w:pPr>
      <w:r w:rsidRPr="00EE6CF4">
        <w:t>}</w:t>
      </w:r>
    </w:p>
    <w:p w:rsidR="00946E98" w:rsidRDefault="00946E98" w:rsidP="00946E98">
      <w:pPr>
        <w:pStyle w:val="BodyText"/>
      </w:pPr>
    </w:p>
    <w:p w:rsidR="00BA4618" w:rsidRDefault="00BA4618" w:rsidP="00946E98">
      <w:pPr>
        <w:pStyle w:val="BodyText"/>
      </w:pPr>
    </w:p>
    <w:p w:rsidR="00946E98" w:rsidRDefault="00946E98" w:rsidP="00946E98">
      <w:pPr>
        <w:pStyle w:val="CodeCallout"/>
      </w:pPr>
      <w:r>
        <w:lastRenderedPageBreak/>
        <w:t>install_policy_jmx</w:t>
      </w:r>
    </w:p>
    <w:p w:rsidR="00946E98" w:rsidRDefault="00946E98" w:rsidP="00946E98">
      <w:pPr>
        <w:pStyle w:val="CodeListingSmall"/>
      </w:pPr>
      <w:r>
        <w:t>// Main security realm MBean</w:t>
      </w:r>
    </w:p>
    <w:p w:rsidR="00946E98" w:rsidRDefault="00946E98" w:rsidP="00946E98">
      <w:pPr>
        <w:pStyle w:val="CodeListingSmall"/>
      </w:pPr>
      <w:r>
        <w:t>ObjectName securityRealmMBean =new ObjectName("Security:Name=myrealm");</w:t>
      </w:r>
    </w:p>
    <w:p w:rsidR="00946E98" w:rsidRDefault="00946E98" w:rsidP="00946E98">
      <w:pPr>
        <w:pStyle w:val="CodeListingSmall"/>
      </w:pPr>
    </w:p>
    <w:p w:rsidR="00946E98" w:rsidRDefault="00946E98" w:rsidP="00946E98">
      <w:pPr>
        <w:pStyle w:val="CodeListingSmall"/>
      </w:pPr>
      <w:r>
        <w:t>// get correct authorizer</w:t>
      </w:r>
    </w:p>
    <w:p w:rsidR="00946E98" w:rsidRDefault="00946E98" w:rsidP="00946E98">
      <w:pPr>
        <w:pStyle w:val="CodeListingSmall"/>
      </w:pPr>
      <w:r>
        <w:t xml:space="preserve"> myAuthorizationMBean = (ObjectName)myJMXWrapper.invoke(securityRealmMBean, "lookupAuthorizer",</w:t>
      </w:r>
    </w:p>
    <w:p w:rsidR="00946E98" w:rsidRDefault="00946E98" w:rsidP="00946E98">
      <w:pPr>
        <w:pStyle w:val="CodeListingSmall"/>
      </w:pPr>
      <w:r>
        <w:tab/>
      </w:r>
      <w:r>
        <w:tab/>
        <w:t xml:space="preserve">         new Object[]{new String(authorizationProviderName)},</w:t>
      </w:r>
    </w:p>
    <w:p w:rsidR="00946E98" w:rsidRDefault="00946E98" w:rsidP="00946E98">
      <w:pPr>
        <w:pStyle w:val="CodeListingSmall"/>
      </w:pPr>
      <w:r>
        <w:tab/>
      </w:r>
      <w:r>
        <w:tab/>
        <w:t xml:space="preserve">         new String[]{String.class.getName()});</w:t>
      </w:r>
    </w:p>
    <w:p w:rsidR="00946E98" w:rsidRDefault="00946E98" w:rsidP="00946E98">
      <w:pPr>
        <w:pStyle w:val="CodeListingSmall"/>
      </w:pPr>
      <w:r>
        <w:t xml:space="preserve">                        </w:t>
      </w:r>
    </w:p>
    <w:p w:rsidR="00946E98" w:rsidRDefault="00946E98" w:rsidP="00946E98">
      <w:pPr>
        <w:pStyle w:val="CodeListingSmall"/>
      </w:pPr>
      <w:r>
        <w:t>if (myAuthorizationMBean!=null) {</w:t>
      </w:r>
    </w:p>
    <w:p w:rsidR="00946E98" w:rsidRDefault="00946E98" w:rsidP="00946E98">
      <w:pPr>
        <w:pStyle w:val="CodeListingSmall"/>
      </w:pPr>
      <w:r>
        <w:t xml:space="preserve">   try {</w:t>
      </w:r>
    </w:p>
    <w:p w:rsidR="00946E98" w:rsidRDefault="00946E98" w:rsidP="00946E98">
      <w:pPr>
        <w:pStyle w:val="CodeListingSmall"/>
      </w:pPr>
      <w:r>
        <w:t xml:space="preserve">      myJMXWrapper.invoke(myAuthorizationMBean,</w:t>
      </w:r>
    </w:p>
    <w:p w:rsidR="00946E98" w:rsidRDefault="00946E98" w:rsidP="00946E98">
      <w:pPr>
        <w:pStyle w:val="CodeListingSmall"/>
      </w:pPr>
      <w:r>
        <w:t xml:space="preserve">         "addPolicy",</w:t>
      </w:r>
    </w:p>
    <w:p w:rsidR="00946E98" w:rsidRDefault="00946E98" w:rsidP="00946E98">
      <w:pPr>
        <w:pStyle w:val="CodeListingSmall"/>
      </w:pPr>
      <w:r>
        <w:t xml:space="preserve">         new Object[]{myPolicy},</w:t>
      </w:r>
    </w:p>
    <w:p w:rsidR="00946E98" w:rsidRDefault="00946E98" w:rsidP="00946E98">
      <w:pPr>
        <w:pStyle w:val="CodeListingSmall"/>
      </w:pPr>
      <w:r>
        <w:t xml:space="preserve">         new String[]{String.class.getName()});</w:t>
      </w:r>
    </w:p>
    <w:p w:rsidR="00946E98" w:rsidRDefault="00946E98" w:rsidP="00946E98">
      <w:pPr>
        <w:pStyle w:val="CodeListingSmall"/>
      </w:pPr>
      <w:r>
        <w:t xml:space="preserve">   }</w:t>
      </w:r>
    </w:p>
    <w:p w:rsidR="00946E98" w:rsidRDefault="00946E98" w:rsidP="00946E98">
      <w:pPr>
        <w:pStyle w:val="CodeListingSmall"/>
      </w:pPr>
      <w:r>
        <w:t xml:space="preserve">   catch( Exception ex) {</w:t>
      </w:r>
    </w:p>
    <w:p w:rsidR="00946E98" w:rsidRDefault="00946E98" w:rsidP="00946E98">
      <w:pPr>
        <w:pStyle w:val="CodeListingSmall"/>
      </w:pPr>
      <w:r>
        <w:t xml:space="preserve">      System.out.println("Policy already exists - will modify it !");</w:t>
      </w:r>
    </w:p>
    <w:p w:rsidR="00946E98" w:rsidRDefault="00946E98" w:rsidP="00946E98">
      <w:pPr>
        <w:pStyle w:val="CodeListingSmall"/>
      </w:pPr>
      <w:r>
        <w:t xml:space="preserve">      myJMXWrapper.invoke(myAuthorizationMBean,</w:t>
      </w:r>
    </w:p>
    <w:p w:rsidR="00946E98" w:rsidRDefault="00946E98" w:rsidP="00946E98">
      <w:pPr>
        <w:pStyle w:val="CodeListingSmall"/>
      </w:pPr>
      <w:r>
        <w:t xml:space="preserve">         "modifyPolicy",</w:t>
      </w:r>
    </w:p>
    <w:p w:rsidR="00946E98" w:rsidRDefault="00946E98" w:rsidP="00946E98">
      <w:pPr>
        <w:pStyle w:val="CodeListingSmall"/>
      </w:pPr>
      <w:r>
        <w:t xml:space="preserve">         new Object[]{myPolicy},</w:t>
      </w:r>
    </w:p>
    <w:p w:rsidR="00946E98" w:rsidRDefault="00946E98" w:rsidP="00946E98">
      <w:pPr>
        <w:pStyle w:val="CodeListingSmall"/>
      </w:pPr>
      <w:r>
        <w:t xml:space="preserve">         new String[]{String.class.getName()});</w:t>
      </w:r>
    </w:p>
    <w:p w:rsidR="00946E98" w:rsidRDefault="00946E98" w:rsidP="00946E98">
      <w:pPr>
        <w:pStyle w:val="CodeListingSmall"/>
      </w:pPr>
      <w:r>
        <w:t xml:space="preserve">   }</w:t>
      </w:r>
    </w:p>
    <w:p w:rsidR="00946E98" w:rsidRDefault="00946E98" w:rsidP="00946E98">
      <w:pPr>
        <w:pStyle w:val="CodeListingSmall"/>
      </w:pPr>
      <w:r>
        <w:t>}</w:t>
      </w:r>
    </w:p>
    <w:p w:rsidR="00946E98" w:rsidRDefault="00946E98" w:rsidP="00946E98">
      <w:pPr>
        <w:pStyle w:val="CodeListingSmall"/>
      </w:pPr>
      <w:r>
        <w:t>else</w:t>
      </w:r>
    </w:p>
    <w:p w:rsidR="00946E98" w:rsidRDefault="00946E98" w:rsidP="00946E98">
      <w:pPr>
        <w:pStyle w:val="CodeListingSmall"/>
      </w:pPr>
      <w:r>
        <w:t xml:space="preserve">   System.out.println("AuthorizationProvider: "+authorizationProviderName+"  does not exist !");</w:t>
      </w:r>
    </w:p>
    <w:p w:rsidR="00946E98" w:rsidRDefault="00946E98" w:rsidP="00946E98">
      <w:pPr>
        <w:pStyle w:val="BodyText"/>
      </w:pPr>
    </w:p>
    <w:p w:rsidR="00BA4618" w:rsidRDefault="00BA4618" w:rsidP="00946E98">
      <w:pPr>
        <w:pStyle w:val="BodyText"/>
      </w:pPr>
    </w:p>
    <w:p w:rsidR="00946E98" w:rsidRDefault="00946E98" w:rsidP="00946E98">
      <w:pPr>
        <w:pStyle w:val="CodeCallout"/>
      </w:pPr>
      <w:r>
        <w:t>XACML_policy</w:t>
      </w:r>
    </w:p>
    <w:p w:rsidR="00946E98" w:rsidRPr="003C11EC" w:rsidRDefault="00946E98" w:rsidP="00946E98">
      <w:pPr>
        <w:pStyle w:val="CodeListing"/>
        <w:rPr>
          <w:sz w:val="10"/>
        </w:rPr>
      </w:pPr>
      <w:r w:rsidRPr="003C11EC">
        <w:rPr>
          <w:sz w:val="10"/>
        </w:rPr>
        <w:t>&lt;Policy PolicyId="urn:bea:xacml:2.0:entitlement:resource:type@E@Fjmx@G@M@Ooperation@Einvoke@M@Oapplication@E</w:t>
      </w:r>
      <w:r w:rsidRPr="00AE49A0">
        <w:rPr>
          <w:b/>
          <w:sz w:val="12"/>
          <w:u w:val="single"/>
        </w:rPr>
        <w:t>TestDatasource</w:t>
      </w:r>
      <w:r w:rsidRPr="003C11EC">
        <w:rPr>
          <w:sz w:val="10"/>
        </w:rPr>
        <w:t>@M@OmbeanType@Eweblogic.management.runtime.JDBCDataSourceRuntimeMBean" RuleCombiningAlgId="urn:oasis:names:tc:xacml:1.0:rule-combining-algorithm:first-applicable"&gt;</w:t>
      </w:r>
    </w:p>
    <w:p w:rsidR="00946E98" w:rsidRPr="003C11EC" w:rsidRDefault="00946E98" w:rsidP="00946E98">
      <w:pPr>
        <w:pStyle w:val="CodeListing"/>
        <w:rPr>
          <w:sz w:val="10"/>
        </w:rPr>
      </w:pPr>
      <w:r w:rsidRPr="003C11EC">
        <w:rPr>
          <w:sz w:val="10"/>
        </w:rPr>
        <w:t xml:space="preserve">  &lt;Description&gt;{?weblogic.entitlement.rules.TimePredicate(21:0:0,5:0:0,GMT+01:00)&amp;amp;Usr(</w:t>
      </w:r>
      <w:r w:rsidRPr="00696A6E">
        <w:rPr>
          <w:b/>
          <w:sz w:val="12"/>
          <w:u w:val="single"/>
        </w:rPr>
        <w:t>SpecialTestUser</w:t>
      </w:r>
      <w:r w:rsidRPr="003C11EC">
        <w:rPr>
          <w:sz w:val="10"/>
        </w:rPr>
        <w:t>)}|Rol(Admin)&lt;/Description&gt;</w:t>
      </w:r>
    </w:p>
    <w:p w:rsidR="00946E98" w:rsidRPr="003C11EC" w:rsidRDefault="00946E98" w:rsidP="00946E98">
      <w:pPr>
        <w:pStyle w:val="CodeListing"/>
        <w:rPr>
          <w:sz w:val="10"/>
        </w:rPr>
      </w:pPr>
      <w:r w:rsidRPr="003C11EC">
        <w:rPr>
          <w:sz w:val="10"/>
        </w:rPr>
        <w:t xml:space="preserve">  &lt;Target&gt;</w:t>
      </w:r>
    </w:p>
    <w:p w:rsidR="00946E98" w:rsidRPr="003C11EC" w:rsidRDefault="00946E98" w:rsidP="00946E98">
      <w:pPr>
        <w:pStyle w:val="CodeListing"/>
        <w:rPr>
          <w:sz w:val="10"/>
        </w:rPr>
      </w:pPr>
      <w:r w:rsidRPr="003C11EC">
        <w:rPr>
          <w:sz w:val="10"/>
        </w:rPr>
        <w:t xml:space="preserve">    &lt;Resources&gt;</w:t>
      </w:r>
    </w:p>
    <w:p w:rsidR="00946E98" w:rsidRPr="003C11EC" w:rsidRDefault="00946E98" w:rsidP="00946E98">
      <w:pPr>
        <w:pStyle w:val="CodeListing"/>
        <w:rPr>
          <w:sz w:val="10"/>
        </w:rPr>
      </w:pPr>
      <w:r w:rsidRPr="003C11EC">
        <w:rPr>
          <w:sz w:val="10"/>
        </w:rPr>
        <w:t xml:space="preserve">      &lt;Resource&gt;</w:t>
      </w:r>
    </w:p>
    <w:p w:rsidR="00946E98" w:rsidRPr="003C11EC" w:rsidRDefault="00946E98" w:rsidP="00946E98">
      <w:pPr>
        <w:pStyle w:val="CodeListing"/>
        <w:rPr>
          <w:sz w:val="10"/>
        </w:rPr>
      </w:pPr>
      <w:r w:rsidRPr="003C11EC">
        <w:rPr>
          <w:sz w:val="10"/>
        </w:rPr>
        <w:t xml:space="preserve">        &lt;ResourceMatch MatchId="urn:oasis:names:tc:xacml:1.0:function:string-equal"&gt;</w:t>
      </w:r>
    </w:p>
    <w:p w:rsidR="00946E98" w:rsidRPr="003C11EC" w:rsidRDefault="00946E98" w:rsidP="00946E98">
      <w:pPr>
        <w:pStyle w:val="CodeListing"/>
        <w:rPr>
          <w:sz w:val="10"/>
        </w:rPr>
      </w:pPr>
      <w:r w:rsidRPr="003C11EC">
        <w:rPr>
          <w:sz w:val="10"/>
        </w:rPr>
        <w:t xml:space="preserve">          &lt;AttributeValue DataType="http://www.w3.org/2001/XMLSchema#string"&gt;</w:t>
      </w:r>
    </w:p>
    <w:p w:rsidR="00946E98" w:rsidRPr="003C11EC" w:rsidRDefault="00946E98" w:rsidP="00946E98">
      <w:pPr>
        <w:pStyle w:val="CodeListing"/>
        <w:rPr>
          <w:sz w:val="10"/>
        </w:rPr>
      </w:pPr>
      <w:r w:rsidRPr="003C11EC">
        <w:rPr>
          <w:sz w:val="10"/>
        </w:rPr>
        <w:t xml:space="preserve">             type=&amp;lt;jmx&amp;gt;, operation=invoke, application=</w:t>
      </w:r>
      <w:r w:rsidRPr="00AE49A0">
        <w:rPr>
          <w:b/>
          <w:sz w:val="12"/>
          <w:u w:val="single"/>
        </w:rPr>
        <w:t>TestDatasource</w:t>
      </w:r>
      <w:r w:rsidRPr="003C11EC">
        <w:rPr>
          <w:sz w:val="10"/>
        </w:rPr>
        <w:t>, mbeanType=weblogic.management.runtime.JDBCDataSourceRuntimeMBean</w:t>
      </w:r>
    </w:p>
    <w:p w:rsidR="00946E98" w:rsidRPr="003C11EC" w:rsidRDefault="00946E98" w:rsidP="00946E98">
      <w:pPr>
        <w:pStyle w:val="CodeListing"/>
        <w:rPr>
          <w:sz w:val="10"/>
        </w:rPr>
      </w:pPr>
      <w:r w:rsidRPr="003C11EC">
        <w:rPr>
          <w:sz w:val="10"/>
        </w:rPr>
        <w:t xml:space="preserve">          &lt;/AttributeValue&gt;</w:t>
      </w:r>
    </w:p>
    <w:p w:rsidR="00946E98" w:rsidRPr="003C11EC" w:rsidRDefault="00946E98" w:rsidP="00946E98">
      <w:pPr>
        <w:pStyle w:val="CodeListing"/>
        <w:rPr>
          <w:sz w:val="10"/>
        </w:rPr>
      </w:pPr>
      <w:r w:rsidRPr="003C11EC">
        <w:rPr>
          <w:sz w:val="10"/>
        </w:rPr>
        <w:t xml:space="preserve">          &lt;ResourceAttributeDesignator AttributeId="urn:oasis:names:tc:xacml:2.0:resource:resource-ancestor-or-self" DataType="http://www.w3.org/2001/XMLSchema#string" MustBePresent="true"/&gt;</w:t>
      </w:r>
    </w:p>
    <w:p w:rsidR="00946E98" w:rsidRPr="003C11EC" w:rsidRDefault="00946E98" w:rsidP="00946E98">
      <w:pPr>
        <w:pStyle w:val="CodeListing"/>
        <w:rPr>
          <w:sz w:val="10"/>
        </w:rPr>
      </w:pPr>
      <w:r w:rsidRPr="003C11EC">
        <w:rPr>
          <w:sz w:val="10"/>
        </w:rPr>
        <w:t xml:space="preserve">        &lt;/ResourceMatch&gt;</w:t>
      </w:r>
    </w:p>
    <w:p w:rsidR="00946E98" w:rsidRPr="003C11EC" w:rsidRDefault="00946E98" w:rsidP="00946E98">
      <w:pPr>
        <w:pStyle w:val="CodeListing"/>
        <w:rPr>
          <w:sz w:val="10"/>
        </w:rPr>
      </w:pPr>
      <w:r w:rsidRPr="003C11EC">
        <w:rPr>
          <w:sz w:val="10"/>
        </w:rPr>
        <w:t xml:space="preserve">      &lt;/Resource&gt;</w:t>
      </w:r>
    </w:p>
    <w:p w:rsidR="00946E98" w:rsidRPr="003C11EC" w:rsidRDefault="00946E98" w:rsidP="00946E98">
      <w:pPr>
        <w:pStyle w:val="CodeListing"/>
        <w:rPr>
          <w:sz w:val="10"/>
        </w:rPr>
      </w:pPr>
      <w:r w:rsidRPr="003C11EC">
        <w:rPr>
          <w:sz w:val="10"/>
        </w:rPr>
        <w:t xml:space="preserve">    &lt;/Resources&gt;</w:t>
      </w:r>
    </w:p>
    <w:p w:rsidR="00946E98" w:rsidRPr="003C11EC" w:rsidRDefault="00946E98" w:rsidP="00946E98">
      <w:pPr>
        <w:pStyle w:val="CodeListing"/>
        <w:rPr>
          <w:sz w:val="10"/>
        </w:rPr>
      </w:pPr>
      <w:r w:rsidRPr="003C11EC">
        <w:rPr>
          <w:sz w:val="10"/>
        </w:rPr>
        <w:t xml:space="preserve">  &lt;/Target&gt;</w:t>
      </w:r>
    </w:p>
    <w:p w:rsidR="00946E98" w:rsidRPr="003C11EC" w:rsidRDefault="00946E98" w:rsidP="00946E98">
      <w:pPr>
        <w:pStyle w:val="CodeListing"/>
        <w:rPr>
          <w:sz w:val="10"/>
        </w:rPr>
      </w:pPr>
      <w:r w:rsidRPr="003C11EC">
        <w:rPr>
          <w:sz w:val="10"/>
        </w:rPr>
        <w:t xml:space="preserve">  &lt;Rule RuleId="primary-rule" Effect="Permit"&gt;</w:t>
      </w:r>
    </w:p>
    <w:p w:rsidR="00946E98" w:rsidRPr="003C11EC" w:rsidRDefault="00946E98" w:rsidP="00946E98">
      <w:pPr>
        <w:pStyle w:val="CodeListing"/>
        <w:rPr>
          <w:sz w:val="10"/>
        </w:rPr>
      </w:pPr>
      <w:r w:rsidRPr="003C11EC">
        <w:rPr>
          <w:sz w:val="10"/>
        </w:rPr>
        <w:t xml:space="preserve">    &lt;Condition&gt;</w:t>
      </w:r>
    </w:p>
    <w:p w:rsidR="00946E98" w:rsidRPr="003C11EC" w:rsidRDefault="00946E98" w:rsidP="00946E98">
      <w:pPr>
        <w:pStyle w:val="CodeListing"/>
        <w:rPr>
          <w:sz w:val="10"/>
        </w:rPr>
      </w:pPr>
      <w:r w:rsidRPr="003C11EC">
        <w:rPr>
          <w:sz w:val="10"/>
        </w:rPr>
        <w:t xml:space="preserve">      &lt;Apply FunctionId="urn:oasis:names:tc:xacml:1.0:function:or"&gt;</w:t>
      </w:r>
    </w:p>
    <w:p w:rsidR="00946E98" w:rsidRPr="003C11EC" w:rsidRDefault="00946E98" w:rsidP="00946E98">
      <w:pPr>
        <w:pStyle w:val="CodeListing"/>
        <w:rPr>
          <w:sz w:val="10"/>
        </w:rPr>
      </w:pPr>
      <w:r w:rsidRPr="003C11EC">
        <w:rPr>
          <w:sz w:val="10"/>
        </w:rPr>
        <w:t xml:space="preserve">        &lt;Apply FunctionId="urn:oasis:names:tc:xacml:1.0:function:and"&gt;</w:t>
      </w:r>
    </w:p>
    <w:p w:rsidR="00946E98" w:rsidRPr="003C11EC" w:rsidRDefault="00946E98" w:rsidP="00946E98">
      <w:pPr>
        <w:pStyle w:val="CodeListing"/>
        <w:rPr>
          <w:sz w:val="10"/>
        </w:rPr>
      </w:pPr>
      <w:r w:rsidRPr="003C11EC">
        <w:rPr>
          <w:sz w:val="10"/>
        </w:rPr>
        <w:t xml:space="preserve">          &lt;Apply FunctionId="urn:oasis:names:tc:xacml:1.0:function:or"&gt;</w:t>
      </w:r>
    </w:p>
    <w:p w:rsidR="00946E98" w:rsidRPr="003C11EC" w:rsidRDefault="00946E98" w:rsidP="00946E98">
      <w:pPr>
        <w:pStyle w:val="CodeListing"/>
        <w:rPr>
          <w:sz w:val="10"/>
        </w:rPr>
      </w:pPr>
      <w:r w:rsidRPr="003C11EC">
        <w:rPr>
          <w:sz w:val="10"/>
        </w:rPr>
        <w:t xml:space="preserve">            &lt;Apply FunctionId="urn:oasis:names:tc:xacml:1.0:function:integer-greater-than-or-equal"&gt;</w:t>
      </w:r>
    </w:p>
    <w:p w:rsidR="00946E98" w:rsidRPr="003C11EC" w:rsidRDefault="00946E98" w:rsidP="00946E98">
      <w:pPr>
        <w:pStyle w:val="CodeListing"/>
        <w:rPr>
          <w:sz w:val="10"/>
        </w:rPr>
      </w:pPr>
      <w:r w:rsidRPr="003C11EC">
        <w:rPr>
          <w:sz w:val="10"/>
        </w:rPr>
        <w:t xml:space="preserve">              &lt;Apply FunctionId="urn:bea:xacml:2.0:function:dateTime-secondsOfDay"&gt;</w:t>
      </w:r>
    </w:p>
    <w:p w:rsidR="00946E98" w:rsidRPr="003C11EC" w:rsidRDefault="00946E98" w:rsidP="00946E98">
      <w:pPr>
        <w:pStyle w:val="CodeListing"/>
        <w:rPr>
          <w:sz w:val="10"/>
        </w:rPr>
      </w:pPr>
      <w:r w:rsidRPr="003C11EC">
        <w:rPr>
          <w:sz w:val="10"/>
        </w:rPr>
        <w:t xml:space="preserve">                &lt;Apply FunctionId="urn:oasis:names:tc:xacml:1.0:function:dateTime-subtract-dayTimeDuration"&gt;</w:t>
      </w:r>
    </w:p>
    <w:p w:rsidR="00946E98" w:rsidRPr="003C11EC" w:rsidRDefault="00946E98" w:rsidP="00946E98">
      <w:pPr>
        <w:pStyle w:val="CodeListing"/>
        <w:rPr>
          <w:sz w:val="10"/>
        </w:rPr>
      </w:pPr>
      <w:r w:rsidRPr="003C11EC">
        <w:rPr>
          <w:sz w:val="10"/>
        </w:rPr>
        <w:t xml:space="preserve">                  &lt;Apply FunctionId="urn:oasis:names:tc:xacml:1.0:function:dateTime-add-dayTimeDuration"&gt;</w:t>
      </w:r>
    </w:p>
    <w:p w:rsidR="00946E98" w:rsidRPr="003C11EC" w:rsidRDefault="00946E98" w:rsidP="00946E98">
      <w:pPr>
        <w:pStyle w:val="CodeListing"/>
        <w:rPr>
          <w:sz w:val="10"/>
        </w:rPr>
      </w:pPr>
      <w:r w:rsidRPr="003C11EC">
        <w:rPr>
          <w:sz w:val="10"/>
        </w:rPr>
        <w:t xml:space="preserve">                    &lt;Apply FunctionId="urn:oasis:names:tc:xacml:1.0:function:dateTime-one-and-only"&gt;</w:t>
      </w:r>
    </w:p>
    <w:p w:rsidR="00946E98" w:rsidRPr="003C11EC" w:rsidRDefault="00946E98" w:rsidP="00946E98">
      <w:pPr>
        <w:pStyle w:val="CodeListing"/>
        <w:rPr>
          <w:sz w:val="10"/>
        </w:rPr>
      </w:pPr>
      <w:r w:rsidRPr="003C11EC">
        <w:rPr>
          <w:sz w:val="10"/>
        </w:rPr>
        <w:t xml:space="preserve">                      &lt;EnvironmentAttributeDesignator AttributeId="urn:oasis:names:tc:xacml:1.0:environment:current-dateTime" DataType="http://www.w3.org/2001/XMLSchema#dateTime" MustBePresent="true"/&gt;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&lt;AttributeValue DataType="http://www.w3.org/TR/2002/WD-xquery-operators-20020816#dayTimeDuration"&gt;PT1H&lt;/AttributeValue&gt;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 FunctionId="urn:bea:xacml:2.0:function:dayTimeDuration-timeZoneOffset"&gt;&lt;/Apply&gt;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&lt;AttributeValue DataType="http://www.w3.org/2001/XMLSchema#integer"&gt;75600&lt;/AttributeValue&gt;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 FunctionId="urn:oasis:names:tc:xacml:1.0:function:integer-less-than"&gt;</w:t>
      </w:r>
    </w:p>
    <w:p w:rsidR="00946E98" w:rsidRPr="003C11EC" w:rsidRDefault="00946E98" w:rsidP="00946E98">
      <w:pPr>
        <w:pStyle w:val="CodeListing"/>
        <w:rPr>
          <w:sz w:val="10"/>
        </w:rPr>
      </w:pPr>
      <w:r w:rsidRPr="003C11EC">
        <w:rPr>
          <w:sz w:val="10"/>
        </w:rPr>
        <w:t xml:space="preserve">            &lt;Apply FunctionId="urn:bea:xacml:2.0:function:dateTime-secondsOfDay"&gt;</w:t>
      </w:r>
    </w:p>
    <w:p w:rsidR="00946E98" w:rsidRPr="003C11EC" w:rsidRDefault="00946E98" w:rsidP="00946E98">
      <w:pPr>
        <w:pStyle w:val="CodeListing"/>
        <w:rPr>
          <w:sz w:val="10"/>
        </w:rPr>
      </w:pPr>
      <w:r w:rsidRPr="003C11EC">
        <w:rPr>
          <w:sz w:val="10"/>
        </w:rPr>
        <w:t xml:space="preserve">              &lt;Apply FunctionId="urn:oasis:names:tc:xacml:1.0:function:dateTime-subtract-dayTimeDuration"&gt;</w:t>
      </w:r>
    </w:p>
    <w:p w:rsidR="00946E98" w:rsidRPr="003C11EC" w:rsidRDefault="00946E98" w:rsidP="00946E98">
      <w:pPr>
        <w:pStyle w:val="CodeListing"/>
        <w:rPr>
          <w:sz w:val="10"/>
        </w:rPr>
      </w:pPr>
      <w:r w:rsidRPr="003C11EC">
        <w:rPr>
          <w:sz w:val="10"/>
        </w:rPr>
        <w:t xml:space="preserve">                &lt;Apply FunctionId="urn:oasis:names:tc:xacml:1.0:function:dateTime-add-dayTimeDuration"&gt;</w:t>
      </w:r>
    </w:p>
    <w:p w:rsidR="00946E98" w:rsidRPr="003C11EC" w:rsidRDefault="00946E98" w:rsidP="00946E98">
      <w:pPr>
        <w:pStyle w:val="CodeListing"/>
        <w:rPr>
          <w:sz w:val="10"/>
        </w:rPr>
      </w:pPr>
      <w:r w:rsidRPr="003C11EC">
        <w:rPr>
          <w:sz w:val="10"/>
        </w:rPr>
        <w:t xml:space="preserve">                  &lt;Apply FunctionId="urn:oasis:names:tc:xacml:1.0:function:dateTime-one-and-only"&gt;</w:t>
      </w:r>
    </w:p>
    <w:p w:rsidR="00946E98" w:rsidRPr="003C11EC" w:rsidRDefault="00946E98" w:rsidP="00946E98">
      <w:pPr>
        <w:pStyle w:val="CodeListing"/>
        <w:rPr>
          <w:sz w:val="10"/>
        </w:rPr>
      </w:pPr>
      <w:r w:rsidRPr="003C11EC">
        <w:rPr>
          <w:sz w:val="10"/>
        </w:rPr>
        <w:t xml:space="preserve">                    &lt;EnvironmentAttributeDesignator AttributeId="urn:oasis:names:tc:xacml:1.0:environment:current-dateTime" DataType="http://www.w3.org/2001/XMLSchema#dateTime" MustBePresent="true"/&gt;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&lt;AttributeValue DataType="http://www.w3.org/TR/2002/WD-xquery-operators-20020816#dayTimeDuration"&gt;PT1H&lt;/AttributeValue&gt;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lastRenderedPageBreak/>
        <w:t xml:space="preserve">                &lt;Apply FunctionId="urn:bea:xacml:2.0:function:dayTimeDuration-timeZoneOffset"&gt;&lt;/Apply&gt;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&lt;AttributeValue DataType="http://www.w3.org/2001/XMLSchema#integer"&gt;18000&lt;/AttributeValue&gt;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 FunctionId="urn:oasis:names:tc:xacml:1.0:function:string-is-in"&gt;</w:t>
      </w:r>
    </w:p>
    <w:p w:rsidR="00946E98" w:rsidRPr="003C11EC" w:rsidRDefault="00946E98" w:rsidP="00946E98">
      <w:pPr>
        <w:pStyle w:val="CodeListing"/>
        <w:rPr>
          <w:sz w:val="10"/>
        </w:rPr>
      </w:pPr>
      <w:r w:rsidRPr="003C11EC">
        <w:rPr>
          <w:sz w:val="10"/>
        </w:rPr>
        <w:t xml:space="preserve">          &lt;AttributeValue DataType="http://www.w3.org/2001/XMLSchema#string"&gt;</w:t>
      </w:r>
    </w:p>
    <w:p w:rsidR="00946E98" w:rsidRPr="00696A6E" w:rsidRDefault="00946E98" w:rsidP="00946E98">
      <w:pPr>
        <w:pStyle w:val="CodeListing"/>
        <w:rPr>
          <w:b/>
          <w:sz w:val="10"/>
          <w:u w:val="single"/>
        </w:rPr>
      </w:pPr>
      <w:r w:rsidRPr="003C11EC">
        <w:rPr>
          <w:sz w:val="10"/>
        </w:rPr>
        <w:t xml:space="preserve">             </w:t>
      </w:r>
      <w:r w:rsidRPr="00696A6E">
        <w:rPr>
          <w:b/>
          <w:sz w:val="12"/>
          <w:u w:val="single"/>
        </w:rPr>
        <w:t>SpecialTestUser</w:t>
      </w:r>
    </w:p>
    <w:p w:rsidR="00946E98" w:rsidRPr="003C11EC" w:rsidRDefault="00946E98" w:rsidP="00946E98">
      <w:pPr>
        <w:pStyle w:val="CodeListing"/>
        <w:rPr>
          <w:sz w:val="10"/>
        </w:rPr>
      </w:pPr>
      <w:r w:rsidRPr="003C11EC">
        <w:rPr>
          <w:sz w:val="10"/>
        </w:rPr>
        <w:t xml:space="preserve">          &lt;/AttributeValue&gt;</w:t>
      </w:r>
    </w:p>
    <w:p w:rsidR="00946E98" w:rsidRPr="003C11EC" w:rsidRDefault="00946E98" w:rsidP="00946E98">
      <w:pPr>
        <w:pStyle w:val="CodeListing"/>
        <w:rPr>
          <w:sz w:val="10"/>
        </w:rPr>
      </w:pPr>
      <w:r w:rsidRPr="003C11EC">
        <w:rPr>
          <w:sz w:val="10"/>
        </w:rPr>
        <w:t xml:space="preserve">          &lt;SubjectAttributeDesignator AttributeId="urn:oasis:names:tc:xacml:1.0:subject:subject-id" DataType="http://www.w3.org/2001/XMLSchema#string"/&gt;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 FunctionId="urn:oasis:names:tc:xacml:1.0:function:string-is-in"&gt;</w:t>
      </w:r>
    </w:p>
    <w:p w:rsidR="00946E98" w:rsidRPr="003C11EC" w:rsidRDefault="00946E98" w:rsidP="00946E98">
      <w:pPr>
        <w:pStyle w:val="CodeListing"/>
        <w:rPr>
          <w:sz w:val="10"/>
        </w:rPr>
      </w:pPr>
      <w:r w:rsidRPr="003C11EC">
        <w:rPr>
          <w:sz w:val="10"/>
        </w:rPr>
        <w:t xml:space="preserve">        &lt;AttributeValue DataType="http://www.w3.org/2001/XMLSchema#string"&gt;Admin&lt;/AttributeValue&gt;</w:t>
      </w:r>
    </w:p>
    <w:p w:rsidR="00946E98" w:rsidRPr="003C11EC" w:rsidRDefault="00946E98" w:rsidP="00946E98">
      <w:pPr>
        <w:pStyle w:val="CodeListing"/>
        <w:rPr>
          <w:sz w:val="10"/>
        </w:rPr>
      </w:pPr>
      <w:r w:rsidRPr="003C11EC">
        <w:rPr>
          <w:sz w:val="10"/>
        </w:rPr>
        <w:t xml:space="preserve">        &lt;SubjectAttributeDesignator AttributeId="urn:oasis:names:tc:xacml:2.0:subject:role" DataType="http://www.w3.org/2001/XMLSchema#string"/&gt;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&lt;/Apply&gt;</w:t>
      </w:r>
    </w:p>
    <w:p w:rsidR="00946E98" w:rsidRPr="003C11EC" w:rsidRDefault="00946E98" w:rsidP="00946E98">
      <w:pPr>
        <w:pStyle w:val="CodeListing"/>
        <w:rPr>
          <w:sz w:val="10"/>
        </w:rPr>
      </w:pPr>
      <w:r w:rsidRPr="003C11EC">
        <w:rPr>
          <w:sz w:val="10"/>
        </w:rPr>
        <w:t xml:space="preserve">    &lt;/Condition&gt;</w:t>
      </w:r>
    </w:p>
    <w:p w:rsidR="00946E98" w:rsidRPr="003C11EC" w:rsidRDefault="00946E98" w:rsidP="00946E98">
      <w:pPr>
        <w:pStyle w:val="CodeListing"/>
        <w:rPr>
          <w:sz w:val="10"/>
        </w:rPr>
      </w:pPr>
      <w:r w:rsidRPr="003C11EC">
        <w:rPr>
          <w:sz w:val="10"/>
        </w:rPr>
        <w:t xml:space="preserve">  &lt;/Rule&gt;</w:t>
      </w:r>
    </w:p>
    <w:p w:rsidR="00946E98" w:rsidRPr="003C11EC" w:rsidRDefault="00946E98" w:rsidP="00946E98">
      <w:pPr>
        <w:pStyle w:val="CodeListing"/>
        <w:rPr>
          <w:sz w:val="10"/>
        </w:rPr>
      </w:pPr>
      <w:r w:rsidRPr="003C11EC">
        <w:rPr>
          <w:sz w:val="10"/>
        </w:rPr>
        <w:t xml:space="preserve">  &lt;Rule RuleId="deny-rule" Effect="Deny"&gt;&lt;/Rule&gt;</w:t>
      </w:r>
    </w:p>
    <w:p w:rsidR="00946E98" w:rsidRPr="004C4B53" w:rsidRDefault="00946E98" w:rsidP="00946E98">
      <w:pPr>
        <w:pStyle w:val="CodeListing"/>
        <w:rPr>
          <w:sz w:val="10"/>
        </w:rPr>
      </w:pPr>
      <w:r w:rsidRPr="003C11EC">
        <w:rPr>
          <w:sz w:val="10"/>
        </w:rPr>
        <w:t>&lt;/Policy&gt;</w:t>
      </w:r>
    </w:p>
    <w:p w:rsidR="00946E98" w:rsidRDefault="00946E98" w:rsidP="00946E98">
      <w:pPr>
        <w:pStyle w:val="BodyText"/>
      </w:pPr>
    </w:p>
    <w:p w:rsidR="00BA4618" w:rsidRDefault="00BA4618" w:rsidP="00946E98">
      <w:pPr>
        <w:pStyle w:val="BodyText"/>
      </w:pPr>
    </w:p>
    <w:p w:rsidR="00946E98" w:rsidRPr="00EE6CF4" w:rsidRDefault="00946E98" w:rsidP="00946E98">
      <w:pPr>
        <w:pStyle w:val="CodeCallout"/>
      </w:pPr>
      <w:r>
        <w:t>startup_class_jmx</w:t>
      </w:r>
    </w:p>
    <w:p w:rsidR="00946E98" w:rsidRPr="00EE6CF4" w:rsidRDefault="00946E98" w:rsidP="00946E98">
      <w:pPr>
        <w:pStyle w:val="CodeListingSmall"/>
      </w:pPr>
      <w:r w:rsidRPr="00EE6CF4">
        <w:t>public class StartSpecialTest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public static void main(String[] args)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 get access to the MBean server for root directory and server-name</w:t>
      </w:r>
    </w:p>
    <w:p w:rsidR="00946E98" w:rsidRPr="00EE6CF4" w:rsidRDefault="00946E98" w:rsidP="00946E98">
      <w:pPr>
        <w:pStyle w:val="CodeListingSmall"/>
      </w:pPr>
      <w:r w:rsidRPr="00EE6CF4">
        <w:t xml:space="preserve">         MBeanServer server = (MBeanServer) </w:t>
      </w:r>
    </w:p>
    <w:p w:rsidR="00946E98" w:rsidRPr="00EE6CF4" w:rsidRDefault="00946E98" w:rsidP="00946E98">
      <w:pPr>
        <w:pStyle w:val="CodeListingSmall"/>
      </w:pPr>
      <w:r w:rsidRPr="00EE6CF4">
        <w:t xml:space="preserve">                    (new InitialContext()).lookup(</w:t>
      </w:r>
      <w:r>
        <w:t>“</w:t>
      </w:r>
      <w:r w:rsidRPr="00EE6CF4">
        <w:t>java:comp/jmx/runtime");</w:t>
      </w:r>
    </w:p>
    <w:p w:rsidR="00946E98" w:rsidRDefault="00946E98" w:rsidP="00946E98">
      <w:pPr>
        <w:pStyle w:val="CodeListingSmall"/>
      </w:pPr>
      <w:r w:rsidRPr="00EE6CF4">
        <w:t xml:space="preserve">         ObjectName service = new ObjectName("com.bea:Name=RuntimeService,</w:t>
      </w:r>
      <w:r>
        <w:t>”+</w:t>
      </w:r>
    </w:p>
    <w:p w:rsidR="00946E98" w:rsidRPr="00EE6CF4" w:rsidRDefault="00946E98" w:rsidP="00946E98">
      <w:pPr>
        <w:pStyle w:val="CodeListingSmall"/>
      </w:pPr>
      <w:r>
        <w:t xml:space="preserve">                             ”</w:t>
      </w:r>
      <w:r w:rsidRPr="00EE6CF4">
        <w:t>Type=weblogic.management.mbeanservers.runtime.RuntimeServiceMBean");</w:t>
      </w:r>
    </w:p>
    <w:p w:rsidR="00946E98" w:rsidRPr="00EE6CF4" w:rsidRDefault="00946E98" w:rsidP="00946E98">
      <w:pPr>
        <w:pStyle w:val="CodeListingSmall"/>
      </w:pPr>
      <w:r w:rsidRPr="00EE6CF4">
        <w:t xml:space="preserve">         ObjectName domainMBean =(ObjectName) server.getAttribute(service,"DomainConfiguration");</w:t>
      </w:r>
    </w:p>
    <w:p w:rsidR="00946E98" w:rsidRPr="00EE6CF4" w:rsidRDefault="00946E98" w:rsidP="00946E98">
      <w:pPr>
        <w:pStyle w:val="CodeListingSmall"/>
      </w:pPr>
      <w:r w:rsidRPr="00EE6CF4">
        <w:t xml:space="preserve">         String serverName = (String) server.getAttribute(service,"ServerName");</w:t>
      </w:r>
    </w:p>
    <w:p w:rsidR="00946E98" w:rsidRPr="00EE6CF4" w:rsidRDefault="00946E98" w:rsidP="00946E98">
      <w:pPr>
        <w:pStyle w:val="CodeListingSmall"/>
      </w:pPr>
      <w:r w:rsidRPr="00EE6CF4">
        <w:t xml:space="preserve">         String domainRoot = (String) server.getAttribute(domainMBean,"RootDirectory");</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test if boot id file has been changed (e.g. when starting via nodemanager)</w:t>
      </w:r>
    </w:p>
    <w:p w:rsidR="00946E98" w:rsidRPr="00EE6CF4" w:rsidRDefault="00946E98" w:rsidP="00946E98">
      <w:pPr>
        <w:pStyle w:val="CodeListingSmall"/>
      </w:pPr>
      <w:r w:rsidRPr="00EE6CF4">
        <w:t xml:space="preserve">         String bootIdentityFile = System.getProperty("weblogic.system.BootIdentityFile");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if not set, construct default one with the values from the mbean tree</w:t>
      </w:r>
    </w:p>
    <w:p w:rsidR="00946E98" w:rsidRPr="00EE6CF4" w:rsidRDefault="00946E98" w:rsidP="00946E98">
      <w:pPr>
        <w:pStyle w:val="CodeListingSmall"/>
      </w:pPr>
      <w:r w:rsidRPr="00EE6CF4">
        <w:t xml:space="preserve">         if (bootIdentityFile==null)  // create filename from mbean information</w:t>
      </w:r>
    </w:p>
    <w:p w:rsidR="00946E98" w:rsidRPr="00EE6CF4" w:rsidRDefault="00946E98" w:rsidP="00946E98">
      <w:pPr>
        <w:pStyle w:val="CodeListingSmall"/>
      </w:pPr>
      <w:r w:rsidRPr="00EE6CF4">
        <w:t xml:space="preserve">            bootIdentityFile = domainRoot + "/servers/"+serverName+"/security/boot.properties";</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load boot properties file</w:t>
      </w:r>
    </w:p>
    <w:p w:rsidR="00946E98" w:rsidRPr="00EE6CF4" w:rsidRDefault="00946E98" w:rsidP="00946E98">
      <w:pPr>
        <w:pStyle w:val="CodeListingSmall"/>
      </w:pPr>
      <w:r w:rsidRPr="00EE6CF4">
        <w:t xml:space="preserve">         Properties bootProperties = new Properties();</w:t>
      </w:r>
    </w:p>
    <w:p w:rsidR="00946E98" w:rsidRPr="00EE6CF4" w:rsidRDefault="00946E98" w:rsidP="00946E98">
      <w:pPr>
        <w:pStyle w:val="CodeListingSmall"/>
      </w:pPr>
      <w:r w:rsidRPr="00EE6CF4">
        <w:t xml:space="preserve">         bootProperties.load(new FileInputStream(bootIdentityFile));</w:t>
      </w:r>
    </w:p>
    <w:p w:rsidR="00946E98" w:rsidRPr="00EE6CF4" w:rsidRDefault="00946E98" w:rsidP="00946E98">
      <w:pPr>
        <w:pStyle w:val="CodeListingSmall"/>
      </w:pPr>
      <w:r w:rsidRPr="00EE6CF4">
        <w:t xml:space="preserve"> </w:t>
      </w:r>
    </w:p>
    <w:p w:rsidR="00946E98" w:rsidRDefault="00946E98" w:rsidP="00946E98">
      <w:pPr>
        <w:pStyle w:val="CodeListingSmall"/>
      </w:pPr>
      <w:r w:rsidRPr="00EE6CF4">
        <w:t xml:space="preserve">         ClearOrEncryptedService ces = new ClearOrEncryptedService(</w:t>
      </w:r>
    </w:p>
    <w:p w:rsidR="00946E98" w:rsidRPr="00EE6CF4" w:rsidRDefault="00946E98" w:rsidP="00946E98">
      <w:pPr>
        <w:pStyle w:val="CodeListingSmall"/>
      </w:pPr>
      <w:r>
        <w:t xml:space="preserve">                                       </w:t>
      </w:r>
      <w:r w:rsidRPr="00EE6CF4">
        <w:t>SerializedSystemIni.getEncryptionService(domainRoot));</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decrypt user</w:t>
      </w:r>
    </w:p>
    <w:p w:rsidR="00946E98" w:rsidRPr="00EE6CF4" w:rsidRDefault="00946E98" w:rsidP="00946E98">
      <w:pPr>
        <w:pStyle w:val="CodeListingSmall"/>
      </w:pPr>
      <w:r w:rsidRPr="00EE6CF4">
        <w:t xml:space="preserve">         System.out.println("SPECIAL: User="+ces.decrypt(bootProperties.getProperty("username")));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decrypt password</w:t>
      </w:r>
    </w:p>
    <w:p w:rsidR="00946E98" w:rsidRPr="00EE6CF4" w:rsidRDefault="00946E98" w:rsidP="00946E98">
      <w:pPr>
        <w:pStyle w:val="CodeListingSmall"/>
      </w:pPr>
      <w:r w:rsidRPr="00EE6CF4">
        <w:t xml:space="preserve">         System.out.println("SPECIAL: PW  ="+ces.decrypt(bootProperties.getProperty("password")));</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 (Exception e) {</w:t>
      </w:r>
    </w:p>
    <w:p w:rsidR="00946E98" w:rsidRPr="00EE6CF4" w:rsidRDefault="00946E98" w:rsidP="00946E98">
      <w:pPr>
        <w:pStyle w:val="CodeListingSmall"/>
      </w:pPr>
      <w:r w:rsidRPr="00EE6CF4">
        <w:t xml:space="preserve">          // ignore exceptions to avoid traces in the logs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CodeListingSmall"/>
      </w:pPr>
    </w:p>
    <w:p w:rsidR="00946E98" w:rsidRDefault="00946E98" w:rsidP="00946E98">
      <w:pPr>
        <w:pStyle w:val="BodyText"/>
      </w:pPr>
    </w:p>
    <w:p w:rsidR="00946E98" w:rsidRDefault="00946E98" w:rsidP="00946E98">
      <w:pPr>
        <w:pStyle w:val="BodyText"/>
      </w:pPr>
    </w:p>
    <w:p w:rsidR="00946E98" w:rsidRPr="00EE6CF4" w:rsidRDefault="00946E98" w:rsidP="00946E98">
      <w:pPr>
        <w:pStyle w:val="CodeCallout"/>
      </w:pPr>
      <w:r>
        <w:t>startup_class_example_jmx</w:t>
      </w:r>
    </w:p>
    <w:p w:rsidR="00946E98" w:rsidRPr="00EE6CF4" w:rsidRDefault="00946E98" w:rsidP="00946E98">
      <w:pPr>
        <w:pStyle w:val="CodeListingSmall"/>
      </w:pPr>
      <w:r w:rsidRPr="00EE6CF4">
        <w:t>public class StartLogMonitor {</w:t>
      </w:r>
    </w:p>
    <w:p w:rsidR="00946E98" w:rsidRPr="00EE6CF4" w:rsidRDefault="00946E98" w:rsidP="00946E98">
      <w:pPr>
        <w:pStyle w:val="CodeListingSmall"/>
      </w:pPr>
      <w:r w:rsidRPr="00EE6CF4">
        <w:tab/>
      </w:r>
    </w:p>
    <w:p w:rsidR="00946E98" w:rsidRPr="00EE6CF4" w:rsidRDefault="00946E98" w:rsidP="00946E98">
      <w:pPr>
        <w:pStyle w:val="CodeListingSmall"/>
      </w:pPr>
      <w:r w:rsidRPr="00EE6CF4">
        <w:t xml:space="preserve">  // create own admin user when server starts</w:t>
      </w:r>
    </w:p>
    <w:p w:rsidR="00946E98" w:rsidRPr="00EE6CF4" w:rsidRDefault="00946E98" w:rsidP="00946E98">
      <w:pPr>
        <w:pStyle w:val="CodeListingSmall"/>
      </w:pPr>
      <w:r w:rsidRPr="00EE6CF4">
        <w:t xml:space="preserve">  public static void main(String[] args)</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try {</w:t>
      </w:r>
      <w:r w:rsidRPr="00EE6CF4">
        <w:tab/>
        <w:t xml:space="preserve">   </w:t>
      </w:r>
    </w:p>
    <w:p w:rsidR="00946E98" w:rsidRPr="00EE6CF4" w:rsidRDefault="00946E98" w:rsidP="00946E98">
      <w:pPr>
        <w:pStyle w:val="CodeListingSmall"/>
      </w:pPr>
      <w:r w:rsidRPr="00EE6CF4">
        <w:tab/>
      </w:r>
    </w:p>
    <w:p w:rsidR="00946E98" w:rsidRPr="00EE6CF4" w:rsidRDefault="00946E98" w:rsidP="00946E98">
      <w:pPr>
        <w:pStyle w:val="CodeListingSmall"/>
      </w:pPr>
      <w:r w:rsidRPr="00EE6CF4">
        <w:lastRenderedPageBreak/>
        <w:t xml:space="preserve">        // check if whatever condition you have defined exists in order to wake up this code</w:t>
      </w:r>
      <w:r w:rsidRPr="00EE6CF4">
        <w:tab/>
        <w:t xml:space="preserve">    </w:t>
      </w:r>
    </w:p>
    <w:p w:rsidR="00946E98" w:rsidRPr="00EE6CF4" w:rsidRDefault="00946E98" w:rsidP="00946E98">
      <w:pPr>
        <w:pStyle w:val="CodeListingSmall"/>
      </w:pPr>
      <w:r w:rsidRPr="00EE6CF4">
        <w:t xml:space="preserve">        if (  ---  some condition of your Choice --- ) {</w:t>
      </w:r>
    </w:p>
    <w:p w:rsidR="00946E98" w:rsidRPr="00EE6CF4" w:rsidRDefault="00946E98" w:rsidP="00946E98">
      <w:pPr>
        <w:pStyle w:val="CodeListingSmall"/>
      </w:pPr>
      <w:r w:rsidRPr="00EE6CF4">
        <w:tab/>
        <w:t xml:space="preserve">  InitialContext ctx = new InitialContext();</w:t>
      </w:r>
    </w:p>
    <w:p w:rsidR="00946E98" w:rsidRPr="00EE6CF4" w:rsidRDefault="00946E98" w:rsidP="00946E98">
      <w:pPr>
        <w:pStyle w:val="CodeListingSmall"/>
      </w:pPr>
      <w:r w:rsidRPr="00EE6CF4">
        <w:tab/>
        <w:t xml:space="preserve">  MBeanServer server = (MBeanServer) ctx.lookup("java:comp/jmx/runtime");</w:t>
      </w:r>
    </w:p>
    <w:p w:rsidR="00946E98" w:rsidRDefault="00946E98" w:rsidP="00946E98">
      <w:pPr>
        <w:pStyle w:val="CodeListingSmall"/>
      </w:pPr>
      <w:r w:rsidRPr="00EE6CF4">
        <w:tab/>
        <w:t xml:space="preserve">  ObjectName myDefaultAuthenticator = new ObjectName(</w:t>
      </w:r>
    </w:p>
    <w:p w:rsidR="00946E98" w:rsidRPr="00EE6CF4" w:rsidRDefault="00946E98" w:rsidP="00946E98">
      <w:pPr>
        <w:pStyle w:val="CodeListingSmall"/>
      </w:pPr>
      <w:r>
        <w:t xml:space="preserve">                                            </w:t>
      </w:r>
      <w:r w:rsidRPr="00EE6CF4">
        <w:t>"Security:Name=myrealmDefaultAuthenticator");</w:t>
      </w:r>
    </w:p>
    <w:p w:rsidR="00946E98" w:rsidRPr="00EE6CF4" w:rsidRDefault="00946E98" w:rsidP="00946E98">
      <w:pPr>
        <w:pStyle w:val="CodeListingSmall"/>
      </w:pPr>
      <w:r w:rsidRPr="00EE6CF4">
        <w:tab/>
        <w:t xml:space="preserve">  </w:t>
      </w:r>
    </w:p>
    <w:p w:rsidR="00946E98" w:rsidRPr="00EE6CF4" w:rsidRDefault="00946E98" w:rsidP="00946E98">
      <w:pPr>
        <w:pStyle w:val="CodeListingSmall"/>
      </w:pPr>
      <w:r w:rsidRPr="00EE6CF4">
        <w:t xml:space="preserve">            // check if user exists</w:t>
      </w:r>
      <w:r w:rsidRPr="00EE6CF4">
        <w:tab/>
      </w:r>
      <w:r w:rsidRPr="00EE6CF4">
        <w:tab/>
      </w:r>
    </w:p>
    <w:p w:rsidR="00946E98" w:rsidRPr="00EE6CF4" w:rsidRDefault="00946E98" w:rsidP="00946E98">
      <w:pPr>
        <w:pStyle w:val="CodeListingSmall"/>
      </w:pPr>
      <w:r w:rsidRPr="00EE6CF4">
        <w:tab/>
        <w:t xml:space="preserve">  if (! (java.lang.Boolean)server.invoke(myDefaultAuthenticator,</w:t>
      </w:r>
    </w:p>
    <w:p w:rsidR="00946E98" w:rsidRPr="00EE6CF4" w:rsidRDefault="00946E98" w:rsidP="00946E98">
      <w:pPr>
        <w:pStyle w:val="CodeListingSmall"/>
      </w:pPr>
      <w:r w:rsidRPr="00EE6CF4">
        <w:t xml:space="preserve">                    "userExists",</w:t>
      </w:r>
    </w:p>
    <w:p w:rsidR="00946E98" w:rsidRPr="00EE6CF4" w:rsidRDefault="00946E98" w:rsidP="00946E98">
      <w:pPr>
        <w:pStyle w:val="CodeListingSmall"/>
      </w:pPr>
      <w:r w:rsidRPr="00EE6CF4">
        <w:t xml:space="preserve">                    new Object[]{"specialuser"},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ab/>
        <w:t xml:space="preserve">  {</w:t>
      </w:r>
    </w:p>
    <w:p w:rsidR="00946E98" w:rsidRPr="00EE6CF4" w:rsidRDefault="00946E98" w:rsidP="00946E98">
      <w:pPr>
        <w:pStyle w:val="CodeListingSmall"/>
      </w:pPr>
      <w:r w:rsidRPr="00EE6CF4">
        <w:tab/>
        <w:t xml:space="preserve">     // create user</w:t>
      </w:r>
    </w:p>
    <w:p w:rsidR="00946E98" w:rsidRPr="00EE6CF4" w:rsidRDefault="00946E98" w:rsidP="00946E98">
      <w:pPr>
        <w:pStyle w:val="CodeListingSmall"/>
      </w:pPr>
      <w:r w:rsidRPr="00EE6CF4">
        <w:t xml:space="preserve">   </w:t>
      </w:r>
      <w:r w:rsidRPr="00EE6CF4">
        <w:tab/>
        <w:t xml:space="preserve">     server.invoke(myDefaultAuthenticator,"createUser",</w:t>
      </w:r>
    </w:p>
    <w:p w:rsidR="00946E98" w:rsidRPr="00EE6CF4" w:rsidRDefault="00946E98" w:rsidP="00946E98">
      <w:pPr>
        <w:pStyle w:val="CodeListingSmall"/>
      </w:pPr>
      <w:r w:rsidRPr="00EE6CF4">
        <w:t xml:space="preserve">                   new Object[]{"specialuser","specialuser0815","specialuser"},</w:t>
      </w:r>
    </w:p>
    <w:p w:rsidR="00946E98"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r>
        <w:t xml:space="preserve">                                </w:t>
      </w:r>
      <w:r w:rsidRPr="00EE6CF4">
        <w:t>String.class.getName()});</w:t>
      </w:r>
    </w:p>
    <w:p w:rsidR="00946E98" w:rsidRPr="00EE6CF4" w:rsidRDefault="00946E98" w:rsidP="00946E98">
      <w:pPr>
        <w:pStyle w:val="CodeListingSmall"/>
      </w:pPr>
      <w:r w:rsidRPr="00EE6CF4">
        <w:tab/>
      </w:r>
      <w:r w:rsidRPr="00EE6CF4">
        <w:tab/>
      </w:r>
      <w:r w:rsidRPr="00EE6CF4">
        <w:tab/>
      </w:r>
      <w:r w:rsidRPr="00EE6CF4">
        <w:tab/>
      </w:r>
    </w:p>
    <w:p w:rsidR="00946E98" w:rsidRPr="00EE6CF4" w:rsidRDefault="00946E98" w:rsidP="00946E98">
      <w:pPr>
        <w:pStyle w:val="CodeListingSmall"/>
      </w:pPr>
      <w:r w:rsidRPr="00EE6CF4">
        <w:tab/>
        <w:t xml:space="preserve">     // # finally :-) add user to group</w:t>
      </w:r>
    </w:p>
    <w:p w:rsidR="00946E98" w:rsidRPr="00EE6CF4" w:rsidRDefault="00946E98" w:rsidP="00946E98">
      <w:pPr>
        <w:pStyle w:val="CodeListingSmall"/>
      </w:pPr>
      <w:r w:rsidRPr="00EE6CF4">
        <w:tab/>
        <w:t xml:space="preserve">     server.invoke(myDefaultAuthenticator,"addMemberToGroup",</w:t>
      </w:r>
    </w:p>
    <w:p w:rsidR="00946E98" w:rsidRPr="00EE6CF4" w:rsidRDefault="00946E98" w:rsidP="00946E98">
      <w:pPr>
        <w:pStyle w:val="CodeListingSmall"/>
      </w:pPr>
      <w:r w:rsidRPr="00EE6CF4">
        <w:tab/>
        <w:t xml:space="preserve">         new Object[]{"Administrators","specialuser"},</w:t>
      </w:r>
    </w:p>
    <w:p w:rsidR="00946E98" w:rsidRPr="00EE6CF4" w:rsidRDefault="00946E98" w:rsidP="00946E98">
      <w:pPr>
        <w:pStyle w:val="CodeListingSmall"/>
      </w:pPr>
      <w:r w:rsidRPr="00EE6CF4">
        <w:t xml:space="preserve">   </w:t>
      </w:r>
      <w:r w:rsidRPr="00EE6CF4">
        <w:tab/>
        <w:t xml:space="preserve">         new String[]{String.class.getName(),String.class.getName()});</w:t>
      </w:r>
    </w:p>
    <w:p w:rsidR="00946E98" w:rsidRPr="00EE6CF4" w:rsidRDefault="00946E98" w:rsidP="00946E98">
      <w:pPr>
        <w:pStyle w:val="CodeListingSmall"/>
      </w:pPr>
      <w:r w:rsidRPr="00EE6CF4">
        <w:tab/>
      </w:r>
      <w:r w:rsidRPr="00EE6CF4">
        <w:tab/>
      </w:r>
      <w:r w:rsidRPr="00EE6CF4">
        <w:tab/>
      </w:r>
      <w:r w:rsidRPr="00EE6CF4">
        <w:tab/>
      </w:r>
    </w:p>
    <w:p w:rsidR="00946E98" w:rsidRPr="00EE6CF4" w:rsidRDefault="00946E98" w:rsidP="00946E98">
      <w:pPr>
        <w:pStyle w:val="CodeListingSmall"/>
      </w:pPr>
      <w:r w:rsidRPr="00EE6CF4">
        <w:tab/>
        <w:t xml:space="preserve">     System.out.println("LOG: Test log initialized !");</w:t>
      </w:r>
    </w:p>
    <w:p w:rsidR="00946E98" w:rsidRPr="00EE6CF4" w:rsidRDefault="00946E98" w:rsidP="00946E98">
      <w:pPr>
        <w:pStyle w:val="CodeListingSmall"/>
      </w:pPr>
      <w:r w:rsidRPr="00EE6CF4">
        <w:tab/>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 (Exception e)  {</w:t>
      </w:r>
    </w:p>
    <w:p w:rsidR="00946E98" w:rsidRPr="00EE6CF4" w:rsidRDefault="00946E98" w:rsidP="00946E98">
      <w:pPr>
        <w:pStyle w:val="CodeListingSmall"/>
      </w:pPr>
      <w:r w:rsidRPr="00EE6CF4">
        <w:tab/>
        <w:t>// ignore in order avoid traces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Default="00946E98" w:rsidP="00946E98">
      <w:pPr>
        <w:pStyle w:val="BodyText"/>
      </w:pPr>
    </w:p>
    <w:p w:rsidR="00BA4618" w:rsidRPr="00EE6CF4" w:rsidRDefault="00BA4618" w:rsidP="00946E98">
      <w:pPr>
        <w:pStyle w:val="BodyText"/>
      </w:pPr>
    </w:p>
    <w:p w:rsidR="00946E98" w:rsidRPr="00EE6CF4" w:rsidRDefault="00946E98" w:rsidP="00946E98">
      <w:pPr>
        <w:pStyle w:val="CodeCallout"/>
      </w:pPr>
      <w:r>
        <w:t>shutdown_class_example_jmx</w:t>
      </w:r>
    </w:p>
    <w:p w:rsidR="00946E98" w:rsidRPr="00EE6CF4" w:rsidRDefault="00946E98" w:rsidP="00946E98">
      <w:pPr>
        <w:pStyle w:val="CodeListingSmall"/>
      </w:pPr>
      <w:r w:rsidRPr="00EE6CF4">
        <w:t>public class StopLogMonitor</w:t>
      </w:r>
    </w:p>
    <w:p w:rsidR="00946E98" w:rsidRPr="00EE6CF4" w:rsidRDefault="00946E98" w:rsidP="00946E98">
      <w:pPr>
        <w:pStyle w:val="CodeListingSmall"/>
      </w:pPr>
      <w:r w:rsidRPr="00EE6CF4">
        <w:t>{</w:t>
      </w:r>
      <w:r w:rsidRPr="00EE6CF4">
        <w:tab/>
      </w:r>
    </w:p>
    <w:p w:rsidR="00946E98" w:rsidRPr="00EE6CF4" w:rsidRDefault="00946E98" w:rsidP="00946E98">
      <w:pPr>
        <w:pStyle w:val="CodeListingSmall"/>
      </w:pPr>
      <w:r w:rsidRPr="00EE6CF4">
        <w:t xml:space="preserve">  // delete own admin user when server </w:t>
      </w:r>
      <w:r>
        <w:t>shuts down</w:t>
      </w:r>
    </w:p>
    <w:p w:rsidR="00946E98" w:rsidRPr="00EE6CF4" w:rsidRDefault="00946E98" w:rsidP="00946E98">
      <w:pPr>
        <w:pStyle w:val="CodeListingSmall"/>
      </w:pPr>
      <w:r w:rsidRPr="00EE6CF4">
        <w:t xml:space="preserve">  public static void main(String[] args)</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try {</w:t>
      </w:r>
    </w:p>
    <w:p w:rsidR="00946E98" w:rsidRPr="00EE6CF4" w:rsidRDefault="00946E98" w:rsidP="00946E98">
      <w:pPr>
        <w:pStyle w:val="CodeListingSmall"/>
      </w:pPr>
      <w:r w:rsidRPr="00EE6CF4">
        <w:t xml:space="preserve">        InitialContext ctx = new InitialContext();</w:t>
      </w:r>
    </w:p>
    <w:p w:rsidR="00946E98" w:rsidRPr="00EE6CF4" w:rsidRDefault="00946E98" w:rsidP="00946E98">
      <w:pPr>
        <w:pStyle w:val="CodeListingSmall"/>
      </w:pPr>
      <w:r w:rsidRPr="00EE6CF4">
        <w:t xml:space="preserve">        MBeanServer server = (MBeanServer) ctx.lookup("java:comp/jmx/runtime");</w:t>
      </w:r>
    </w:p>
    <w:p w:rsidR="00946E98" w:rsidRDefault="00946E98" w:rsidP="00946E98">
      <w:pPr>
        <w:pStyle w:val="CodeListingSmall"/>
      </w:pPr>
      <w:r w:rsidRPr="00EE6CF4">
        <w:t xml:space="preserve">        ObjectName myDefaultAuthenticator = new ObjectName(</w:t>
      </w:r>
    </w:p>
    <w:p w:rsidR="00946E98" w:rsidRPr="00EE6CF4" w:rsidRDefault="00946E98" w:rsidP="00946E98">
      <w:pPr>
        <w:pStyle w:val="CodeListingSmall"/>
      </w:pPr>
      <w:r>
        <w:t xml:space="preserve">                                            </w:t>
      </w:r>
      <w:r w:rsidRPr="00EE6CF4">
        <w:t>"Security:Name=myrealmDefaultAuthenticator");</w:t>
      </w:r>
    </w:p>
    <w:p w:rsidR="00946E98" w:rsidRPr="00EE6CF4" w:rsidRDefault="00946E98" w:rsidP="00946E98">
      <w:pPr>
        <w:pStyle w:val="CodeListingSmall"/>
      </w:pPr>
      <w:r w:rsidRPr="00EE6CF4">
        <w:tab/>
      </w:r>
      <w:r w:rsidRPr="00EE6CF4">
        <w:tab/>
      </w:r>
      <w:r w:rsidRPr="00EE6CF4">
        <w:tab/>
      </w:r>
    </w:p>
    <w:p w:rsidR="00946E98" w:rsidRPr="00EE6CF4" w:rsidRDefault="00946E98" w:rsidP="00946E98">
      <w:pPr>
        <w:pStyle w:val="CodeListingSmall"/>
      </w:pPr>
      <w:r w:rsidRPr="00EE6CF4">
        <w:t xml:space="preserve">        if ( (java.lang.Boolean)server.invoke(myDefaultAuthenticator,</w:t>
      </w:r>
    </w:p>
    <w:p w:rsidR="00946E98" w:rsidRPr="00EE6CF4" w:rsidRDefault="00946E98" w:rsidP="00946E98">
      <w:pPr>
        <w:pStyle w:val="CodeListingSmall"/>
      </w:pPr>
      <w:r w:rsidRPr="00EE6CF4">
        <w:t xml:space="preserve">             "userExists",</w:t>
      </w:r>
    </w:p>
    <w:p w:rsidR="00946E98" w:rsidRPr="00EE6CF4" w:rsidRDefault="00946E98" w:rsidP="00946E98">
      <w:pPr>
        <w:pStyle w:val="CodeListingSmall"/>
      </w:pPr>
      <w:r w:rsidRPr="00EE6CF4">
        <w:t xml:space="preserve">             new Object[]{"specialuser"},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remove user from group</w:t>
      </w:r>
    </w:p>
    <w:p w:rsidR="00946E98" w:rsidRPr="00EE6CF4" w:rsidRDefault="00946E98" w:rsidP="00946E98">
      <w:pPr>
        <w:pStyle w:val="CodeListingSmall"/>
      </w:pPr>
      <w:r w:rsidRPr="00EE6CF4">
        <w:t xml:space="preserve">           server.invoke(myDefaultAuthenticator,"removeMemberFromGroup",</w:t>
      </w:r>
    </w:p>
    <w:p w:rsidR="00946E98" w:rsidRPr="00EE6CF4" w:rsidRDefault="00946E98" w:rsidP="00946E98">
      <w:pPr>
        <w:pStyle w:val="CodeListingSmall"/>
      </w:pPr>
      <w:r w:rsidRPr="00EE6CF4">
        <w:t xml:space="preserve">                new Object[]{"Administrators","specialuser"},</w:t>
      </w:r>
    </w:p>
    <w:p w:rsidR="00946E98" w:rsidRPr="00EE6CF4" w:rsidRDefault="00946E98" w:rsidP="00946E98">
      <w:pPr>
        <w:pStyle w:val="CodeListingSmall"/>
      </w:pPr>
      <w:r w:rsidRPr="00EE6CF4">
        <w:t xml:space="preserve">                new String[]{String.class.getName(),String.class.getName()});</w:t>
      </w:r>
    </w:p>
    <w:p w:rsidR="00946E98" w:rsidRPr="00EE6CF4" w:rsidRDefault="00946E98" w:rsidP="00946E98">
      <w:pPr>
        <w:pStyle w:val="CodeListingSmall"/>
      </w:pPr>
    </w:p>
    <w:p w:rsidR="00946E98" w:rsidRPr="00EE6CF4" w:rsidRDefault="00946E98" w:rsidP="00946E98">
      <w:pPr>
        <w:pStyle w:val="CodeListingSmall"/>
      </w:pPr>
      <w:r w:rsidRPr="00EE6CF4">
        <w:t xml:space="preserve">           // finally remove user</w:t>
      </w:r>
    </w:p>
    <w:p w:rsidR="00946E98" w:rsidRPr="00EE6CF4" w:rsidRDefault="00946E98" w:rsidP="00946E98">
      <w:pPr>
        <w:pStyle w:val="CodeListingSmall"/>
      </w:pPr>
      <w:r w:rsidRPr="00EE6CF4">
        <w:t xml:space="preserve">           server.invoke(myDefaultAuthenticator,"removeUser",</w:t>
      </w:r>
    </w:p>
    <w:p w:rsidR="00946E98" w:rsidRPr="00EE6CF4" w:rsidRDefault="00946E98" w:rsidP="00946E98">
      <w:pPr>
        <w:pStyle w:val="CodeListingSmall"/>
      </w:pPr>
      <w:r w:rsidRPr="00EE6CF4">
        <w:t xml:space="preserve">                 new Object[]{"specialuser"},</w:t>
      </w:r>
    </w:p>
    <w:p w:rsidR="00946E98" w:rsidRPr="00EE6CF4" w:rsidRDefault="00946E98" w:rsidP="00946E98">
      <w:pPr>
        <w:pStyle w:val="CodeListingSmall"/>
      </w:pPr>
      <w:r w:rsidRPr="00EE6CF4">
        <w:t xml:space="preserve">                 new String[]{String.class.getName()});</w:t>
      </w:r>
    </w:p>
    <w:p w:rsidR="00946E98" w:rsidRPr="00EE6CF4" w:rsidRDefault="00946E98" w:rsidP="00946E98">
      <w:pPr>
        <w:pStyle w:val="CodeListingSmall"/>
      </w:pPr>
      <w:r w:rsidRPr="00EE6CF4">
        <w:tab/>
      </w:r>
      <w:r w:rsidRPr="00EE6CF4">
        <w:tab/>
      </w:r>
      <w:r w:rsidRPr="00EE6CF4">
        <w:tab/>
      </w:r>
      <w:r w:rsidRPr="00EE6CF4">
        <w:tab/>
      </w:r>
    </w:p>
    <w:p w:rsidR="00946E98" w:rsidRPr="00EE6CF4" w:rsidRDefault="00946E98" w:rsidP="00946E98">
      <w:pPr>
        <w:pStyle w:val="CodeListingSmall"/>
      </w:pPr>
      <w:r w:rsidRPr="00EE6CF4">
        <w:t xml:space="preserve">           System.out.println("LOG: Test log terminated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 </w:t>
      </w:r>
    </w:p>
    <w:p w:rsidR="00946E98" w:rsidRPr="00EE6CF4" w:rsidRDefault="00946E98" w:rsidP="00946E98">
      <w:pPr>
        <w:pStyle w:val="CodeListingSmall"/>
      </w:pPr>
      <w:r w:rsidRPr="00EE6CF4">
        <w:t xml:space="preserve">    catch (Exception e)  {</w:t>
      </w:r>
    </w:p>
    <w:p w:rsidR="00946E98" w:rsidRPr="00EE6CF4" w:rsidRDefault="00946E98" w:rsidP="00946E98">
      <w:pPr>
        <w:pStyle w:val="CodeListingSmall"/>
      </w:pPr>
      <w:r w:rsidRPr="00EE6CF4">
        <w:tab/>
        <w:t>// ignore in order avoid traces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 xml:space="preserve">  }</w:t>
      </w:r>
    </w:p>
    <w:p w:rsidR="00946E98" w:rsidRPr="00EE6CF4" w:rsidRDefault="00946E98" w:rsidP="00946E98">
      <w:pPr>
        <w:pStyle w:val="CodeListingSmall"/>
      </w:pPr>
      <w:r w:rsidRPr="00EE6CF4">
        <w:t>}</w:t>
      </w:r>
    </w:p>
    <w:p w:rsidR="00946E98" w:rsidRPr="00EE6CF4" w:rsidRDefault="00946E98" w:rsidP="00946E98">
      <w:pPr>
        <w:pStyle w:val="BodyText"/>
      </w:pPr>
    </w:p>
    <w:p w:rsidR="00004127" w:rsidRDefault="00004127" w:rsidP="00BA4618">
      <w:pPr>
        <w:pStyle w:val="BodyText"/>
      </w:pPr>
      <w:r>
        <w:br w:type="page"/>
      </w:r>
    </w:p>
    <w:p w:rsidR="00946E98" w:rsidRPr="00096639" w:rsidRDefault="00946E98" w:rsidP="00946E98">
      <w:pPr>
        <w:pStyle w:val="CodeCallout"/>
      </w:pPr>
      <w:r>
        <w:lastRenderedPageBreak/>
        <w:t>start_managed-server_jmx</w:t>
      </w:r>
    </w:p>
    <w:p w:rsidR="00946E98" w:rsidRPr="00096639" w:rsidRDefault="00946E98" w:rsidP="00946E98">
      <w:pPr>
        <w:pStyle w:val="CodeListingSmall"/>
      </w:pPr>
      <w:r w:rsidRPr="00096639">
        <w:t>public void startManagedServer(String serverName)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String state = getServerState(serverName);</w:t>
      </w:r>
    </w:p>
    <w:p w:rsidR="00946E98" w:rsidRPr="00096639" w:rsidRDefault="00946E98" w:rsidP="00946E98">
      <w:pPr>
        <w:pStyle w:val="CodeListingSmall"/>
      </w:pPr>
      <w:r w:rsidRPr="00096639">
        <w:t xml:space="preserve">         if (state.equalsIgnoreCase("RUNNING")) {</w:t>
      </w:r>
    </w:p>
    <w:p w:rsidR="00946E98" w:rsidRPr="00096639" w:rsidRDefault="00946E98" w:rsidP="00946E98">
      <w:pPr>
        <w:pStyle w:val="CodeListingSmall"/>
      </w:pPr>
      <w:r w:rsidRPr="00096639">
        <w:t xml:space="preserve">            System.out.println("   Server "+serverName+" is already running !");</w:t>
      </w:r>
    </w:p>
    <w:p w:rsidR="00946E98" w:rsidRPr="00096639" w:rsidRDefault="00946E98" w:rsidP="00946E98">
      <w:pPr>
        <w:pStyle w:val="CodeListingSmall"/>
      </w:pPr>
      <w:r w:rsidRPr="00096639">
        <w:t xml:space="preserve">            return; // Nothing to do or ERROR</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 (Exception ex) {</w:t>
      </w:r>
    </w:p>
    <w:p w:rsidR="00946E98" w:rsidRPr="00096639" w:rsidRDefault="00946E98" w:rsidP="00946E98">
      <w:pPr>
        <w:pStyle w:val="CodeListingSmall"/>
      </w:pPr>
      <w:r w:rsidRPr="00096639">
        <w:t xml:space="preserve">         System.out.println("startManagedServer - asume managed server is down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p>
    <w:p w:rsidR="00946E98" w:rsidRPr="00096639" w:rsidRDefault="00946E98" w:rsidP="00946E98">
      <w:pPr>
        <w:pStyle w:val="CodeListingSmall"/>
      </w:pPr>
      <w:r w:rsidRPr="00096639">
        <w:t xml:space="preserve">      System.out.println("   Try to start server "+serverName+" !");</w:t>
      </w:r>
    </w:p>
    <w:p w:rsidR="00946E98" w:rsidRPr="00096639" w:rsidRDefault="00946E98" w:rsidP="00946E98">
      <w:pPr>
        <w:pStyle w:val="CodeListingSmall"/>
      </w:pPr>
      <w:r w:rsidRPr="00096639">
        <w:t xml:space="preserve">      ObjectName serverRuntimeObjectName = new ObjectName("com.bea:Location=" +serverName + </w:t>
      </w:r>
    </w:p>
    <w:p w:rsidR="00946E98" w:rsidRPr="00096639" w:rsidRDefault="00946E98" w:rsidP="00946E98">
      <w:pPr>
        <w:pStyle w:val="CodeListingSmall"/>
      </w:pPr>
      <w:r w:rsidRPr="00096639">
        <w:t xml:space="preserve">                                               ",Name=" + serverName + ",Type=ServerRuntime");</w:t>
      </w:r>
    </w:p>
    <w:p w:rsidR="00946E98" w:rsidRPr="00096639" w:rsidRDefault="00946E98" w:rsidP="00946E98">
      <w:pPr>
        <w:pStyle w:val="CodeListingSmall"/>
      </w:pPr>
    </w:p>
    <w:p w:rsidR="00946E98" w:rsidRPr="00096639" w:rsidRDefault="00946E98" w:rsidP="00946E98">
      <w:pPr>
        <w:pStyle w:val="CodeListingSmall"/>
      </w:pPr>
      <w:r w:rsidRPr="00096639">
        <w:t xml:space="preserve">      invoke(serverRuntimeObjectName, "start", null, null);</w:t>
      </w:r>
    </w:p>
    <w:p w:rsidR="00946E98" w:rsidRPr="00096639" w:rsidRDefault="00946E98" w:rsidP="00946E98">
      <w:pPr>
        <w:pStyle w:val="CodeListingSmall"/>
      </w:pPr>
    </w:p>
    <w:p w:rsidR="00946E98" w:rsidRPr="00096639" w:rsidRDefault="00946E98" w:rsidP="00946E98">
      <w:pPr>
        <w:pStyle w:val="CodeListingSmall"/>
      </w:pPr>
      <w:r w:rsidRPr="00096639">
        <w:t xml:space="preserve">      System.out.println("   Server "+serverName+" started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 (Exception ex) {</w:t>
      </w:r>
    </w:p>
    <w:p w:rsidR="00946E98" w:rsidRPr="00096639" w:rsidRDefault="00946E98" w:rsidP="00946E98">
      <w:pPr>
        <w:pStyle w:val="CodeListingSmall"/>
      </w:pPr>
      <w:r w:rsidRPr="00096639">
        <w:t xml:space="preserve">      System.out.println("startManagedServer: " + ex.getMessage(), ex);</w:t>
      </w:r>
    </w:p>
    <w:p w:rsidR="00946E98" w:rsidRPr="00096639" w:rsidRDefault="00946E98" w:rsidP="00946E98">
      <w:pPr>
        <w:pStyle w:val="CodeListingSmall"/>
      </w:pPr>
      <w:r w:rsidRPr="00096639">
        <w:t xml:space="preserve">      throw new WLSAutomationException("PROBLEM with startManagedServer: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suspend_server_jmx</w:t>
      </w:r>
    </w:p>
    <w:p w:rsidR="00946E98" w:rsidRPr="00096639" w:rsidRDefault="00946E98" w:rsidP="00946E98">
      <w:pPr>
        <w:pStyle w:val="CodeListingSmall"/>
      </w:pPr>
      <w:r w:rsidRPr="00096639">
        <w:t>public void suspendServer(String serverName)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System.out.println("suspendServer called !");</w:t>
      </w:r>
    </w:p>
    <w:p w:rsidR="00946E98" w:rsidRPr="00096639" w:rsidRDefault="00946E98" w:rsidP="00946E98">
      <w:pPr>
        <w:pStyle w:val="CodeListingSmall"/>
      </w:pPr>
      <w:r w:rsidRPr="00096639">
        <w:t xml:space="preserve">      String state = myJMXWrapper.getServerState(serverName);</w:t>
      </w:r>
    </w:p>
    <w:p w:rsidR="00946E98" w:rsidRPr="00096639" w:rsidRDefault="00946E98" w:rsidP="00946E98">
      <w:pPr>
        <w:pStyle w:val="CodeListingSmall"/>
      </w:pPr>
    </w:p>
    <w:p w:rsidR="00946E98" w:rsidRPr="00096639" w:rsidRDefault="00946E98" w:rsidP="00946E98">
      <w:pPr>
        <w:pStyle w:val="CodeListingSmall"/>
      </w:pPr>
      <w:r w:rsidRPr="00096639">
        <w:t xml:space="preserve">      if (!state.equalsIgnoreCase("SHUTDOWN"))</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ObjectName serverRuntimeObjectName = new ObjectName("com.bea:Location=" +serverName + </w:t>
      </w:r>
    </w:p>
    <w:p w:rsidR="00946E98" w:rsidRPr="00096639" w:rsidRDefault="00946E98" w:rsidP="00946E98">
      <w:pPr>
        <w:pStyle w:val="CodeListingSmall"/>
      </w:pPr>
      <w:r w:rsidRPr="00096639">
        <w:t xml:space="preserve">                                                  ",Name=" + serverName + ",Type=ServerRuntime");</w:t>
      </w:r>
    </w:p>
    <w:p w:rsidR="00946E98" w:rsidRPr="00096639" w:rsidRDefault="00946E98" w:rsidP="00946E98">
      <w:pPr>
        <w:pStyle w:val="CodeListingSmall"/>
      </w:pPr>
    </w:p>
    <w:p w:rsidR="00946E98" w:rsidRPr="00096639" w:rsidRDefault="00946E98" w:rsidP="00946E98">
      <w:pPr>
        <w:pStyle w:val="CodeListingSmall"/>
      </w:pPr>
      <w:r w:rsidRPr="00096639">
        <w:t xml:space="preserve">         myJMXWrapper.invoke(serverRuntimeObjectName, "suspend", null, null);</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 (Exception ex) {</w:t>
      </w:r>
    </w:p>
    <w:p w:rsidR="00946E98" w:rsidRPr="00096639" w:rsidRDefault="00946E98" w:rsidP="00946E98">
      <w:pPr>
        <w:pStyle w:val="CodeListingSmall"/>
      </w:pPr>
      <w:r w:rsidRPr="00096639">
        <w:t xml:space="preserve">      System.out.println("PROBLEM with suspendServer: " + ex.getMessage());</w:t>
      </w:r>
    </w:p>
    <w:p w:rsidR="00946E98" w:rsidRPr="00096639" w:rsidRDefault="00946E98" w:rsidP="00946E98">
      <w:pPr>
        <w:pStyle w:val="CodeListingSmall"/>
      </w:pPr>
      <w:r w:rsidRPr="00096639">
        <w:t xml:space="preserve">      throw new WLSAutomationException("PROBLEM with suspendServer: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BodyText"/>
      </w:pPr>
    </w:p>
    <w:p w:rsidR="00946E98" w:rsidRDefault="00946E98" w:rsidP="00946E98">
      <w:pPr>
        <w:pStyle w:val="BodyText"/>
      </w:pPr>
    </w:p>
    <w:p w:rsidR="00946E98" w:rsidRPr="00096639" w:rsidRDefault="00946E98" w:rsidP="00946E98">
      <w:pPr>
        <w:pStyle w:val="CodeCallout"/>
      </w:pPr>
      <w:r>
        <w:t>resume_server_jmx</w:t>
      </w:r>
    </w:p>
    <w:p w:rsidR="00946E98" w:rsidRPr="00096639" w:rsidRDefault="00946E98" w:rsidP="00946E98">
      <w:pPr>
        <w:pStyle w:val="CodeListingSmall"/>
      </w:pPr>
      <w:r w:rsidRPr="00096639">
        <w:t>public void resumeServer(String serverName)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System.out.println("resumeServer called !");</w:t>
      </w:r>
    </w:p>
    <w:p w:rsidR="00946E98" w:rsidRPr="00096639" w:rsidRDefault="00946E98" w:rsidP="00946E98">
      <w:pPr>
        <w:pStyle w:val="CodeListingSmall"/>
      </w:pPr>
      <w:r w:rsidRPr="00096639">
        <w:t xml:space="preserve">      String state = myJMXWrapper.getServerState(serverName);</w:t>
      </w:r>
    </w:p>
    <w:p w:rsidR="00946E98" w:rsidRPr="00096639" w:rsidRDefault="00946E98" w:rsidP="00946E98">
      <w:pPr>
        <w:pStyle w:val="CodeListingSmall"/>
      </w:pPr>
    </w:p>
    <w:p w:rsidR="00946E98" w:rsidRPr="00096639" w:rsidRDefault="00946E98" w:rsidP="00946E98">
      <w:pPr>
        <w:pStyle w:val="CodeListingSmall"/>
      </w:pPr>
      <w:r w:rsidRPr="00096639">
        <w:t xml:space="preserve">      if (!state.equalsIgnoreCase("SHUTDOWN") &amp;&amp; !state.equalsIgnoreCase("RUNNING"))</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ObjectName serverRuntimeObjectName = new ObjectName("com.bea:Location=" +serverName + </w:t>
      </w:r>
    </w:p>
    <w:p w:rsidR="00946E98" w:rsidRPr="00096639" w:rsidRDefault="00946E98" w:rsidP="00946E98">
      <w:pPr>
        <w:pStyle w:val="CodeListingSmall"/>
      </w:pPr>
      <w:r w:rsidRPr="00096639">
        <w:t xml:space="preserve">                                                  ",Name=" + serverName + ",Type=ServerRuntime");</w:t>
      </w:r>
    </w:p>
    <w:p w:rsidR="00946E98" w:rsidRPr="00096639" w:rsidRDefault="00946E98" w:rsidP="00946E98">
      <w:pPr>
        <w:pStyle w:val="CodeListingSmall"/>
      </w:pPr>
    </w:p>
    <w:p w:rsidR="00946E98" w:rsidRPr="00096639" w:rsidRDefault="00946E98" w:rsidP="00946E98">
      <w:pPr>
        <w:pStyle w:val="CodeListingSmall"/>
      </w:pPr>
      <w:r w:rsidRPr="00096639">
        <w:t xml:space="preserve">         myJMXWrapper.invoke(serverRuntimeObjectName, "resume", null, null);</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 (Exception ex){</w:t>
      </w:r>
    </w:p>
    <w:p w:rsidR="00946E98" w:rsidRPr="00096639" w:rsidRDefault="00946E98" w:rsidP="00946E98">
      <w:pPr>
        <w:pStyle w:val="CodeListingSmall"/>
      </w:pPr>
      <w:r w:rsidRPr="00096639">
        <w:t xml:space="preserve">      System.out.println("PROBLEM with resumeServer: " + ex.getMessage());</w:t>
      </w:r>
    </w:p>
    <w:p w:rsidR="00946E98" w:rsidRPr="00096639" w:rsidRDefault="00946E98" w:rsidP="00946E98">
      <w:pPr>
        <w:pStyle w:val="CodeListingSmall"/>
      </w:pPr>
      <w:r w:rsidRPr="00096639">
        <w:t xml:space="preserve">      throw new WLSAutomationException("PROBLEM with resumeServer: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BodyText"/>
      </w:pPr>
    </w:p>
    <w:p w:rsidR="00946E98" w:rsidRDefault="00946E98" w:rsidP="00946E98">
      <w:pPr>
        <w:pStyle w:val="BodyText"/>
      </w:pPr>
    </w:p>
    <w:p w:rsidR="00946E98" w:rsidRPr="00096639" w:rsidRDefault="00946E98" w:rsidP="00946E98">
      <w:pPr>
        <w:pStyle w:val="CodeCallout"/>
      </w:pPr>
      <w:r>
        <w:t>start_cluster_jmx</w:t>
      </w:r>
    </w:p>
    <w:p w:rsidR="00946E98" w:rsidRPr="00096639" w:rsidRDefault="00946E98" w:rsidP="00946E98">
      <w:pPr>
        <w:pStyle w:val="CodeListingSmall"/>
      </w:pPr>
      <w:r w:rsidRPr="00096639">
        <w:t>public void startCluster(String clustername)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 e.g.: com.bea:Name=TestDomain,Type=Domain</w:t>
      </w:r>
    </w:p>
    <w:p w:rsidR="00946E98" w:rsidRPr="00096639" w:rsidRDefault="00946E98" w:rsidP="00946E98">
      <w:pPr>
        <w:pStyle w:val="CodeListingSmall"/>
      </w:pPr>
      <w:r w:rsidRPr="00096639">
        <w:t xml:space="preserve">      ObjectName myDomainMBean = myJMXWrapper.getDomainConfigRoot();</w:t>
      </w:r>
    </w:p>
    <w:p w:rsidR="00946E98" w:rsidRPr="00096639" w:rsidRDefault="00946E98" w:rsidP="00946E98">
      <w:pPr>
        <w:pStyle w:val="CodeListingSmall"/>
      </w:pPr>
    </w:p>
    <w:p w:rsidR="00946E98" w:rsidRPr="00096639" w:rsidRDefault="00946E98" w:rsidP="00946E98">
      <w:pPr>
        <w:pStyle w:val="CodeListingSmall"/>
      </w:pPr>
      <w:r w:rsidRPr="00096639">
        <w:t xml:space="preserve">      // Operation: javax.management.ObjectName  lookupJDBCSystemResource(name:java.lang.String)         </w:t>
      </w:r>
    </w:p>
    <w:p w:rsidR="00946E98" w:rsidRPr="00096639" w:rsidRDefault="00946E98" w:rsidP="00946E98">
      <w:pPr>
        <w:pStyle w:val="CodeListingSmall"/>
      </w:pPr>
      <w:r w:rsidRPr="00096639">
        <w:t xml:space="preserve">      ObjectName myClusterMBean = (ObjectName)myJMXWrapper.invoke(myDomainMBean,</w:t>
      </w:r>
    </w:p>
    <w:p w:rsidR="00946E98" w:rsidRPr="00096639" w:rsidRDefault="00946E98" w:rsidP="00946E98">
      <w:pPr>
        <w:pStyle w:val="CodeListingSmall"/>
      </w:pPr>
      <w:r w:rsidRPr="00096639">
        <w:t xml:space="preserve">                                              "lookupCluster",</w:t>
      </w:r>
    </w:p>
    <w:p w:rsidR="00946E98" w:rsidRPr="00096639" w:rsidRDefault="00946E98" w:rsidP="00946E98">
      <w:pPr>
        <w:pStyle w:val="CodeListingSmall"/>
      </w:pPr>
      <w:r w:rsidRPr="00096639">
        <w:t xml:space="preserve">                                              new Object[]{new String(clustername)},</w:t>
      </w:r>
    </w:p>
    <w:p w:rsidR="00946E98" w:rsidRPr="00096639" w:rsidRDefault="00946E98" w:rsidP="00946E98">
      <w:pPr>
        <w:pStyle w:val="CodeListingSmall"/>
      </w:pPr>
      <w:r w:rsidRPr="00096639">
        <w:t xml:space="preserve">                                              new String[]{String.class.getName()});</w:t>
      </w:r>
    </w:p>
    <w:p w:rsidR="00946E98" w:rsidRPr="00096639" w:rsidRDefault="00946E98" w:rsidP="00946E98">
      <w:pPr>
        <w:pStyle w:val="CodeListingSmall"/>
      </w:pPr>
      <w:r w:rsidRPr="00096639">
        <w:t xml:space="preserve">      if (myClusterMBean!=null) {</w:t>
      </w:r>
    </w:p>
    <w:p w:rsidR="00946E98" w:rsidRPr="00096639" w:rsidRDefault="00946E98" w:rsidP="00946E98">
      <w:pPr>
        <w:pStyle w:val="CodeListingSmall"/>
      </w:pPr>
      <w:r w:rsidRPr="00096639">
        <w:t xml:space="preserve">         // start</w:t>
      </w:r>
    </w:p>
    <w:p w:rsidR="00946E98" w:rsidRPr="00096639" w:rsidRDefault="00946E98" w:rsidP="00946E98">
      <w:pPr>
        <w:pStyle w:val="CodeListingSmall"/>
      </w:pPr>
      <w:r w:rsidRPr="00096639">
        <w:t xml:space="preserve">         myJMXWrapper.invoke(myClusterMBean,"start",new Object[]{},new String[]{});</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WLSAutomationException("Cluster "+clustername+" does not exist");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WLSAutomationException(ex);</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BodyText"/>
      </w:pPr>
    </w:p>
    <w:p w:rsidR="00946E98" w:rsidRDefault="00946E98" w:rsidP="00946E98">
      <w:pPr>
        <w:pStyle w:val="BodyText"/>
      </w:pPr>
    </w:p>
    <w:p w:rsidR="00946E98" w:rsidRPr="00096639" w:rsidRDefault="00946E98" w:rsidP="00946E98">
      <w:pPr>
        <w:pStyle w:val="CodeCallout"/>
      </w:pPr>
      <w:r>
        <w:t>stop_cluster_jmx</w:t>
      </w:r>
    </w:p>
    <w:p w:rsidR="00946E98" w:rsidRPr="00096639" w:rsidRDefault="00946E98" w:rsidP="00946E98">
      <w:pPr>
        <w:pStyle w:val="CodeListingSmall"/>
      </w:pPr>
      <w:r w:rsidRPr="00096639">
        <w:t>public void stopCluster(String clustername)  throws WLSAutomationException {</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 e.g.: com.bea:Name=TestDomain,Type=Domain</w:t>
      </w:r>
    </w:p>
    <w:p w:rsidR="00946E98" w:rsidRPr="00096639" w:rsidRDefault="00946E98" w:rsidP="00946E98">
      <w:pPr>
        <w:pStyle w:val="CodeListingSmall"/>
      </w:pPr>
      <w:r w:rsidRPr="00096639">
        <w:t xml:space="preserve">      ObjectName myDomainMBean = myJMXWrapper.getDomainConfigRoot();</w:t>
      </w:r>
    </w:p>
    <w:p w:rsidR="00946E98" w:rsidRPr="00096639" w:rsidRDefault="00946E98" w:rsidP="00946E98">
      <w:pPr>
        <w:pStyle w:val="CodeListingSmall"/>
      </w:pPr>
    </w:p>
    <w:p w:rsidR="00946E98" w:rsidRPr="00096639" w:rsidRDefault="00946E98" w:rsidP="00946E98">
      <w:pPr>
        <w:pStyle w:val="CodeListingSmall"/>
      </w:pPr>
      <w:r w:rsidRPr="00096639">
        <w:t xml:space="preserve">      // Operation: javax.management.ObjectName  lookupJDBCSystemResource(name:java.lang.String  )</w:t>
      </w:r>
    </w:p>
    <w:p w:rsidR="00946E98" w:rsidRPr="00096639" w:rsidRDefault="00946E98" w:rsidP="00946E98">
      <w:pPr>
        <w:pStyle w:val="CodeListingSmall"/>
      </w:pPr>
      <w:r w:rsidRPr="00096639">
        <w:t xml:space="preserve">      ObjectName myClusterMBean = (ObjectName)myJMXWrapper.invoke(myDomainMBean,</w:t>
      </w:r>
    </w:p>
    <w:p w:rsidR="00946E98" w:rsidRPr="00096639" w:rsidRDefault="00946E98" w:rsidP="00946E98">
      <w:pPr>
        <w:pStyle w:val="CodeListingSmall"/>
      </w:pPr>
      <w:r w:rsidRPr="00096639">
        <w:t xml:space="preserve">                                              "lookupCluster",</w:t>
      </w:r>
    </w:p>
    <w:p w:rsidR="00946E98" w:rsidRPr="00096639" w:rsidRDefault="00946E98" w:rsidP="00946E98">
      <w:pPr>
        <w:pStyle w:val="CodeListingSmall"/>
      </w:pPr>
      <w:r w:rsidRPr="00096639">
        <w:t xml:space="preserve">                                              new Object[]{new String(clustername)},</w:t>
      </w:r>
    </w:p>
    <w:p w:rsidR="00946E98" w:rsidRPr="00096639" w:rsidRDefault="00946E98" w:rsidP="00946E98">
      <w:pPr>
        <w:pStyle w:val="CodeListingSmall"/>
      </w:pPr>
      <w:r w:rsidRPr="00096639">
        <w:t xml:space="preserve">                                              new String[]{String.class.getName()});</w:t>
      </w:r>
    </w:p>
    <w:p w:rsidR="00946E98" w:rsidRPr="00096639" w:rsidRDefault="00946E98" w:rsidP="00946E98">
      <w:pPr>
        <w:pStyle w:val="CodeListingSmall"/>
      </w:pPr>
      <w:r w:rsidRPr="00096639">
        <w:t xml:space="preserve">      if (myClusterMBean!=null) {</w:t>
      </w:r>
    </w:p>
    <w:p w:rsidR="00946E98" w:rsidRPr="00096639" w:rsidRDefault="00946E98" w:rsidP="00946E98">
      <w:pPr>
        <w:pStyle w:val="CodeListingSmall"/>
      </w:pPr>
      <w:r w:rsidRPr="00096639">
        <w:t xml:space="preserve">         // stop</w:t>
      </w:r>
    </w:p>
    <w:p w:rsidR="00946E98" w:rsidRPr="00096639" w:rsidRDefault="00946E98" w:rsidP="00946E98">
      <w:pPr>
        <w:pStyle w:val="CodeListingSmall"/>
      </w:pPr>
      <w:r w:rsidRPr="00096639">
        <w:t xml:space="preserve">          myJMXWrapper.invoke(myClusterMBean,"kill",new Object[]{},new String[]{});</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WLSAutomationException("Cluster "+clustername+" does not exist");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w:t>
      </w:r>
      <w:r w:rsidRPr="00096639">
        <w:tab/>
        <w:t>throw new WLSAutomationException(ex);</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datasource_admin_jmx</w:t>
      </w:r>
    </w:p>
    <w:p w:rsidR="00946E98" w:rsidRPr="00096639" w:rsidRDefault="00946E98" w:rsidP="00946E98">
      <w:pPr>
        <w:pStyle w:val="CodeListingSmall"/>
      </w:pPr>
      <w:r w:rsidRPr="00096639">
        <w:t xml:space="preserve">private void doDataSourceOperation(String datasourcename, String operationName)  </w:t>
      </w:r>
    </w:p>
    <w:p w:rsidR="00946E98" w:rsidRPr="00096639" w:rsidRDefault="00946E98" w:rsidP="00946E98">
      <w:pPr>
        <w:pStyle w:val="CodeListingSmall"/>
      </w:pPr>
      <w:r w:rsidRPr="00096639">
        <w:t xml:space="preserv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e.g.: com.bea:Name=TestDomain,Type=Domain</w:t>
      </w:r>
    </w:p>
    <w:p w:rsidR="00946E98" w:rsidRPr="00096639" w:rsidRDefault="00946E98" w:rsidP="00946E98">
      <w:pPr>
        <w:pStyle w:val="CodeListingSmall"/>
      </w:pPr>
      <w:r w:rsidRPr="00096639">
        <w:t xml:space="preserve">      ObjectName myDomainMBean = myJMXWrapper.getDomainConfigRoot();</w:t>
      </w:r>
    </w:p>
    <w:p w:rsidR="00946E98" w:rsidRPr="00096639" w:rsidRDefault="00946E98" w:rsidP="00946E98">
      <w:pPr>
        <w:pStyle w:val="CodeListingSmall"/>
      </w:pPr>
    </w:p>
    <w:p w:rsidR="00946E98" w:rsidRPr="00096639" w:rsidRDefault="00946E98" w:rsidP="00946E98">
      <w:pPr>
        <w:pStyle w:val="CodeListingSmall"/>
      </w:pPr>
      <w:r w:rsidRPr="00096639">
        <w:t xml:space="preserve">      // Operation: javax.management.ObjectName  lookupJDBCSystemResource(name:java.lang.String  )</w:t>
      </w:r>
      <w:r w:rsidRPr="00096639">
        <w:tab/>
      </w:r>
    </w:p>
    <w:p w:rsidR="00946E98" w:rsidRPr="00096639" w:rsidRDefault="00946E98" w:rsidP="00946E98">
      <w:pPr>
        <w:pStyle w:val="CodeListingSmall"/>
      </w:pPr>
      <w:r w:rsidRPr="00096639">
        <w:t xml:space="preserve">      ObjectName mySystemResourceMBean = (ObjectName)myJMXWrapper.invoke(myDomainMBean,</w:t>
      </w:r>
    </w:p>
    <w:p w:rsidR="00946E98" w:rsidRPr="00096639" w:rsidRDefault="00946E98" w:rsidP="00946E98">
      <w:pPr>
        <w:pStyle w:val="CodeListingSmall"/>
      </w:pPr>
      <w:r w:rsidRPr="00096639">
        <w:t xml:space="preserve">                  "lookupJDBCSystemResource",</w:t>
      </w:r>
    </w:p>
    <w:p w:rsidR="00946E98" w:rsidRPr="00096639" w:rsidRDefault="00946E98" w:rsidP="00946E98">
      <w:pPr>
        <w:pStyle w:val="CodeListingSmall"/>
      </w:pPr>
      <w:r w:rsidRPr="00096639">
        <w:t xml:space="preserve">                  new Object[]{new String(datasourcename)},</w:t>
      </w:r>
    </w:p>
    <w:p w:rsidR="00946E98" w:rsidRPr="00096639" w:rsidRDefault="00946E98" w:rsidP="00946E98">
      <w:pPr>
        <w:pStyle w:val="CodeListingSmall"/>
      </w:pPr>
      <w:r w:rsidRPr="00096639">
        <w:t xml:space="preserve">                  new String[]{String.class.getName()});</w:t>
      </w:r>
    </w:p>
    <w:p w:rsidR="00946E98" w:rsidRPr="00096639" w:rsidRDefault="00946E98" w:rsidP="00946E98">
      <w:pPr>
        <w:pStyle w:val="CodeListingSmall"/>
      </w:pPr>
      <w:r w:rsidRPr="00096639">
        <w:t xml:space="preserve">      if (mySystemResourceMBean!=null) {</w:t>
      </w:r>
    </w:p>
    <w:p w:rsidR="00946E98" w:rsidRPr="00096639" w:rsidRDefault="00946E98" w:rsidP="00946E98">
      <w:pPr>
        <w:pStyle w:val="CodeListingSmall"/>
      </w:pPr>
      <w:r w:rsidRPr="00096639">
        <w:t xml:space="preserve">            // get datasource</w:t>
      </w:r>
    </w:p>
    <w:p w:rsidR="00946E98" w:rsidRPr="00096639" w:rsidRDefault="00946E98" w:rsidP="00946E98">
      <w:pPr>
        <w:pStyle w:val="CodeListingSmall"/>
      </w:pPr>
      <w:r w:rsidRPr="00096639">
        <w:lastRenderedPageBreak/>
        <w:t xml:space="preserve">            ObjectName myDataResourceMBean = (ObjectName)myJMXWrapper.getAttribute(</w:t>
      </w:r>
    </w:p>
    <w:p w:rsidR="00946E98" w:rsidRPr="00096639" w:rsidRDefault="00946E98" w:rsidP="00946E98">
      <w:pPr>
        <w:pStyle w:val="CodeListingSmall"/>
      </w:pPr>
      <w:r w:rsidRPr="00096639">
        <w:t xml:space="preserve">                                mySystemResourceMBean, "JDBCResource");</w:t>
      </w:r>
    </w:p>
    <w:p w:rsidR="00946E98" w:rsidRPr="00096639" w:rsidRDefault="00946E98" w:rsidP="00946E98">
      <w:pPr>
        <w:pStyle w:val="CodeListingSmall"/>
      </w:pPr>
      <w:r w:rsidRPr="00096639">
        <w:t xml:space="preserve">    </w:t>
      </w:r>
      <w:r w:rsidRPr="00096639">
        <w:tab/>
        <w:t xml:space="preserve">  myJMXWrapper.invoke(myDataResourceMBean,operationName,new Object[]{},new String[]{});</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WLSAutomationException("Datasource "+datasourcename+" does not exist");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WLSAutomationException(ex);</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test_datasource_jmx</w:t>
      </w:r>
    </w:p>
    <w:p w:rsidR="00946E98" w:rsidRPr="00096639" w:rsidRDefault="00946E98" w:rsidP="00946E98">
      <w:pPr>
        <w:pStyle w:val="CodeListingSmall"/>
      </w:pPr>
      <w:r w:rsidRPr="00096639">
        <w:t>public String testDataSource(String datasourcename)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 e.g.: com.bea:Name=TestDomain,Type=Domain</w:t>
      </w:r>
    </w:p>
    <w:p w:rsidR="00946E98" w:rsidRPr="00096639" w:rsidRDefault="00946E98" w:rsidP="00946E98">
      <w:pPr>
        <w:pStyle w:val="CodeListingSmall"/>
      </w:pPr>
      <w:r w:rsidRPr="00096639">
        <w:t xml:space="preserve">      ObjectName myDomainMBean = myJMXWrapper.getDomainConfigRoot();</w:t>
      </w:r>
    </w:p>
    <w:p w:rsidR="00946E98" w:rsidRPr="00096639" w:rsidRDefault="00946E98" w:rsidP="00946E98">
      <w:pPr>
        <w:pStyle w:val="CodeListingSmall"/>
      </w:pPr>
    </w:p>
    <w:p w:rsidR="00946E98" w:rsidRPr="00096639" w:rsidRDefault="00946E98" w:rsidP="00946E98">
      <w:pPr>
        <w:pStyle w:val="CodeListingSmall"/>
      </w:pPr>
      <w:r w:rsidRPr="00096639">
        <w:t xml:space="preserve">      // Operation: javax.management.ObjectName  lookupJDBCSystemResource(name:java.lang.String  )   </w:t>
      </w:r>
    </w:p>
    <w:p w:rsidR="00946E98" w:rsidRPr="00096639" w:rsidRDefault="00946E98" w:rsidP="00946E98">
      <w:pPr>
        <w:pStyle w:val="CodeListingSmall"/>
      </w:pPr>
      <w:r w:rsidRPr="00096639">
        <w:t xml:space="preserve">      ObjectName mySystemResourceMBean = (ObjectName)myJMXWrapper.invoke(myDomainMBean,</w:t>
      </w:r>
    </w:p>
    <w:p w:rsidR="00946E98" w:rsidRPr="00096639" w:rsidRDefault="00946E98" w:rsidP="00946E98">
      <w:pPr>
        <w:pStyle w:val="CodeListingSmall"/>
      </w:pPr>
      <w:r w:rsidRPr="00096639">
        <w:t xml:space="preserve">                  "lookupJDBCSystemResource",</w:t>
      </w:r>
    </w:p>
    <w:p w:rsidR="00946E98" w:rsidRPr="00096639" w:rsidRDefault="00946E98" w:rsidP="00946E98">
      <w:pPr>
        <w:pStyle w:val="CodeListingSmall"/>
      </w:pPr>
      <w:r w:rsidRPr="00096639">
        <w:t xml:space="preserve">                  new Object[]{new String(datasourcename)},</w:t>
      </w:r>
    </w:p>
    <w:p w:rsidR="00946E98" w:rsidRPr="00096639" w:rsidRDefault="00946E98" w:rsidP="00946E98">
      <w:pPr>
        <w:pStyle w:val="CodeListingSmall"/>
      </w:pPr>
      <w:r w:rsidRPr="00096639">
        <w:t xml:space="preserve">                  new String[]{String.class.getName()});</w:t>
      </w:r>
    </w:p>
    <w:p w:rsidR="00946E98" w:rsidRPr="00096639" w:rsidRDefault="00946E98" w:rsidP="00946E98">
      <w:pPr>
        <w:pStyle w:val="CodeListingSmall"/>
      </w:pPr>
      <w:r w:rsidRPr="00096639">
        <w:t xml:space="preserve">    if (mySystemResourceMBean!=null) {</w:t>
      </w:r>
    </w:p>
    <w:p w:rsidR="00946E98" w:rsidRPr="00096639" w:rsidRDefault="00946E98" w:rsidP="00946E98">
      <w:pPr>
        <w:pStyle w:val="CodeListingSmall"/>
      </w:pPr>
      <w:r w:rsidRPr="00096639">
        <w:t xml:space="preserve">       // get datasource</w:t>
      </w:r>
    </w:p>
    <w:p w:rsidR="00946E98" w:rsidRPr="00096639" w:rsidRDefault="00946E98" w:rsidP="00946E98">
      <w:pPr>
        <w:pStyle w:val="CodeListingSmall"/>
      </w:pPr>
      <w:r w:rsidRPr="00096639">
        <w:t xml:space="preserve">       ObjectName myDataResourceMBean = (ObjectName)myJMXWrapper.getAttribute(</w:t>
      </w:r>
    </w:p>
    <w:p w:rsidR="00946E98" w:rsidRPr="00096639" w:rsidRDefault="00946E98" w:rsidP="00946E98">
      <w:pPr>
        <w:pStyle w:val="CodeListingSmall"/>
      </w:pPr>
      <w:r w:rsidRPr="00096639">
        <w:t xml:space="preserve">                  mySystemResourceMBean, "JDBCResource");</w:t>
      </w:r>
    </w:p>
    <w:p w:rsidR="00946E98" w:rsidRPr="00096639" w:rsidRDefault="00946E98" w:rsidP="00946E98">
      <w:pPr>
        <w:pStyle w:val="CodeListingSmall"/>
      </w:pPr>
      <w:r w:rsidRPr="00096639">
        <w:t xml:space="preserve">       return (String)myJMXWrapper.invoke(myDataResourceMBean,</w:t>
      </w:r>
    </w:p>
    <w:p w:rsidR="00946E98" w:rsidRPr="00096639" w:rsidRDefault="00946E98" w:rsidP="00946E98">
      <w:pPr>
        <w:pStyle w:val="CodeListingSmall"/>
      </w:pPr>
      <w:r w:rsidRPr="00096639">
        <w:t xml:space="preserve">                                          "testPool",new Object[]{},new String[]{});</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WLSAutomationException("Datasource "+datasourcename+" does not exist");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WLSAutomationException(ex);</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find_JMS_resource_jmx</w:t>
      </w:r>
    </w:p>
    <w:p w:rsidR="00946E98" w:rsidRPr="00096639" w:rsidRDefault="00946E98" w:rsidP="00946E98">
      <w:pPr>
        <w:pStyle w:val="CodeListingSmall"/>
      </w:pPr>
      <w:r w:rsidRPr="00096639">
        <w:t xml:space="preserve">public ObjectName getJMSServerRuntime(String jmsServerName, String wlsServerName) </w:t>
      </w:r>
    </w:p>
    <w:p w:rsidR="00946E98" w:rsidRPr="00096639" w:rsidRDefault="00946E98" w:rsidP="00946E98">
      <w:pPr>
        <w:pStyle w:val="CodeListingSmall"/>
      </w:pPr>
      <w:r w:rsidRPr="00096639">
        <w:t xml:space="preserv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 </w:t>
      </w:r>
    </w:p>
    <w:p w:rsidR="00946E98" w:rsidRPr="00096639" w:rsidRDefault="00946E98" w:rsidP="00946E98">
      <w:pPr>
        <w:pStyle w:val="CodeListingSmall"/>
      </w:pPr>
      <w:r w:rsidRPr="00096639">
        <w:t xml:space="preserve">      // get the runtime of the server</w:t>
      </w:r>
    </w:p>
    <w:p w:rsidR="00946E98" w:rsidRPr="00096639" w:rsidRDefault="00946E98" w:rsidP="00946E98">
      <w:pPr>
        <w:pStyle w:val="CodeListingSmall"/>
      </w:pPr>
      <w:r w:rsidRPr="00096639">
        <w:t xml:space="preserve">      ObjectName serverRuntime = myJMXWrapper.getServerRuntime(wlsServerName);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the the jms runtime</w:t>
      </w:r>
    </w:p>
    <w:p w:rsidR="00946E98" w:rsidRPr="00096639" w:rsidRDefault="00946E98" w:rsidP="00946E98">
      <w:pPr>
        <w:pStyle w:val="CodeListingSmall"/>
      </w:pPr>
      <w:r w:rsidRPr="00096639">
        <w:t xml:space="preserve">      ObjectName jmsRuntime = (ObjectName) myJMXWrapper.getAttribute(serverRuntime, "JMSRuntime");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if (jmsRuntime!=null)</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ObjectName[] jmsServerRuntimes = (ObjectName[]) </w:t>
      </w:r>
    </w:p>
    <w:p w:rsidR="00946E98" w:rsidRPr="00096639" w:rsidRDefault="00946E98" w:rsidP="00946E98">
      <w:pPr>
        <w:pStyle w:val="CodeListingSmall"/>
      </w:pPr>
      <w:r w:rsidRPr="00096639">
        <w:t xml:space="preserve">                  myJMXWrapper.getAttribute(jmsRuntime, "JMSServers");</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for (int i=0;i&lt;jmsServerRuntimes.length;i++) </w:t>
      </w:r>
    </w:p>
    <w:p w:rsidR="00946E98" w:rsidRPr="00096639" w:rsidRDefault="00946E98" w:rsidP="00946E98">
      <w:pPr>
        <w:pStyle w:val="CodeListingSmall"/>
      </w:pPr>
      <w:r w:rsidRPr="00096639">
        <w:t xml:space="preserve">            if (jmsServerName.equals((String)</w:t>
      </w:r>
    </w:p>
    <w:p w:rsidR="00946E98" w:rsidRPr="00096639" w:rsidRDefault="00946E98" w:rsidP="00946E98">
      <w:pPr>
        <w:pStyle w:val="CodeListingSmall"/>
      </w:pPr>
      <w:r w:rsidRPr="00096639">
        <w:t xml:space="preserve">                myJMXWrapper.getAttribute(jmsServerRuntimes[i], "Name")))</w:t>
      </w:r>
    </w:p>
    <w:p w:rsidR="00946E98" w:rsidRPr="00096639" w:rsidRDefault="00946E98" w:rsidP="00946E98">
      <w:pPr>
        <w:pStyle w:val="CodeListingSmall"/>
      </w:pPr>
      <w:r w:rsidRPr="00096639">
        <w:t xml:space="preserve">                     return jmsServerRuntimes[i];</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throw new WLSAutomationException("JMSServer "+jmsServerName+</w:t>
      </w:r>
    </w:p>
    <w:p w:rsidR="00946E98" w:rsidRPr="00096639" w:rsidRDefault="00946E98" w:rsidP="00946E98">
      <w:pPr>
        <w:pStyle w:val="CodeListingSmall"/>
      </w:pPr>
      <w:r w:rsidRPr="00096639">
        <w:t xml:space="preserve">               " not found on server "+wlsServerName+" !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WLSAutomationException("No JMSRuntime found on server "+wlsServerName+" !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WLSAutomationException("Error in getJMSServerRuntime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Default="00946E98" w:rsidP="00946E98">
      <w:pPr>
        <w:pStyle w:val="BodyText"/>
      </w:pPr>
      <w:r w:rsidRPr="00096639">
        <w:lastRenderedPageBreak/>
        <w:t xml:space="preserve"> </w:t>
      </w:r>
    </w:p>
    <w:p w:rsidR="00BA4618" w:rsidRPr="00096639" w:rsidRDefault="00BA4618" w:rsidP="00946E98">
      <w:pPr>
        <w:pStyle w:val="BodyText"/>
      </w:pPr>
    </w:p>
    <w:p w:rsidR="00946E98" w:rsidRPr="00096639" w:rsidRDefault="00946E98" w:rsidP="00946E98">
      <w:pPr>
        <w:pStyle w:val="CodeCallout"/>
      </w:pPr>
      <w:r>
        <w:t>search_destination_jmx</w:t>
      </w:r>
    </w:p>
    <w:p w:rsidR="00946E98" w:rsidRPr="00096639" w:rsidRDefault="00946E98" w:rsidP="00946E98">
      <w:pPr>
        <w:pStyle w:val="CodeListingSmall"/>
      </w:pPr>
      <w:r w:rsidRPr="00096639">
        <w:t xml:space="preserve">public ObjectName getJMSDestinationRuntime(String destinationName, String jmsServerName, </w:t>
      </w:r>
    </w:p>
    <w:p w:rsidR="00946E98" w:rsidRPr="00096639" w:rsidRDefault="00946E98" w:rsidP="00946E98">
      <w:pPr>
        <w:pStyle w:val="CodeListingSmall"/>
      </w:pPr>
      <w:r w:rsidRPr="00096639">
        <w:t xml:space="preserve">                                            String wlsServerName)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 </w:t>
      </w:r>
    </w:p>
    <w:p w:rsidR="00946E98" w:rsidRPr="00096639" w:rsidRDefault="00946E98" w:rsidP="00946E98">
      <w:pPr>
        <w:pStyle w:val="CodeListingSmall"/>
      </w:pPr>
      <w:r w:rsidRPr="00096639">
        <w:t xml:space="preserve">      // get the runtime of the server</w:t>
      </w:r>
    </w:p>
    <w:p w:rsidR="00946E98" w:rsidRPr="00096639" w:rsidRDefault="00946E98" w:rsidP="00946E98">
      <w:pPr>
        <w:pStyle w:val="CodeListingSmall"/>
      </w:pPr>
      <w:r w:rsidRPr="00096639">
        <w:t xml:space="preserve">      ObjectName serverRuntime = myJMXWrapper.getServerRuntime(wlsServerName);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the the jms runtime</w:t>
      </w:r>
    </w:p>
    <w:p w:rsidR="00946E98" w:rsidRPr="00096639" w:rsidRDefault="00946E98" w:rsidP="00946E98">
      <w:pPr>
        <w:pStyle w:val="CodeListingSmall"/>
      </w:pPr>
      <w:r w:rsidRPr="00096639">
        <w:t xml:space="preserve">      ObjectName jmsRuntime = (ObjectName) myJMXWrapper.getAttribute(serverRuntime, "JMSRuntime");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if (jmsRuntime!=null)</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ObjectName[] jmsServerRuntimes = (ObjectName[]) </w:t>
      </w:r>
    </w:p>
    <w:p w:rsidR="00946E98" w:rsidRPr="00096639" w:rsidRDefault="00946E98" w:rsidP="00946E98">
      <w:pPr>
        <w:pStyle w:val="CodeListingSmall"/>
      </w:pPr>
      <w:r w:rsidRPr="00096639">
        <w:t xml:space="preserve">                      myJMXWrapper.getAttribute(jmsRuntime, "JMSServers");</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for (int i=0;i&lt;jmsServerRuntimes.length;i++) </w:t>
      </w:r>
    </w:p>
    <w:p w:rsidR="00946E98" w:rsidRPr="00096639" w:rsidRDefault="00946E98" w:rsidP="00946E98">
      <w:pPr>
        <w:pStyle w:val="CodeListingSmall"/>
      </w:pPr>
      <w:r w:rsidRPr="00096639">
        <w:t xml:space="preserve">            if (jmsServerName.equals((String)myJMXWrapper.getAttribute(</w:t>
      </w:r>
    </w:p>
    <w:p w:rsidR="00946E98" w:rsidRPr="00096639" w:rsidRDefault="00946E98" w:rsidP="00946E98">
      <w:pPr>
        <w:pStyle w:val="CodeListingSmall"/>
      </w:pPr>
      <w:r w:rsidRPr="00096639">
        <w:t xml:space="preserve">                jmsServerRuntimes[i], "Name")))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found jms server</w:t>
      </w:r>
    </w:p>
    <w:p w:rsidR="00946E98" w:rsidRPr="00096639" w:rsidRDefault="00946E98" w:rsidP="00946E98">
      <w:pPr>
        <w:pStyle w:val="CodeListingSmall"/>
      </w:pPr>
      <w:r w:rsidRPr="00096639">
        <w:t xml:space="preserve">            ObjectName[] destinationRuntimes = (ObjectName[])         </w:t>
      </w:r>
    </w:p>
    <w:p w:rsidR="00946E98" w:rsidRPr="00096639" w:rsidRDefault="00946E98" w:rsidP="00946E98">
      <w:pPr>
        <w:pStyle w:val="CodeListingSmall"/>
      </w:pPr>
      <w:r w:rsidRPr="00096639">
        <w:t xml:space="preserve">                            myJMXWrapper.getAttribute(jmsServerRuntimes[i], "Destinations");</w:t>
      </w:r>
    </w:p>
    <w:p w:rsidR="00946E98" w:rsidRPr="00096639" w:rsidRDefault="00946E98" w:rsidP="00946E98">
      <w:pPr>
        <w:pStyle w:val="CodeListingSmall"/>
      </w:pPr>
      <w:r w:rsidRPr="00096639">
        <w:t xml:space="preserve">            for (int d=0;d&lt;destinationRuntimes.length;d++) </w:t>
      </w:r>
    </w:p>
    <w:p w:rsidR="00946E98" w:rsidRPr="00096639" w:rsidRDefault="00946E98" w:rsidP="00946E98">
      <w:pPr>
        <w:pStyle w:val="CodeListingSmall"/>
      </w:pPr>
      <w:r w:rsidRPr="00096639">
        <w:t xml:space="preserve">               if (destinationName.equals((String)</w:t>
      </w:r>
    </w:p>
    <w:p w:rsidR="00946E98" w:rsidRPr="00096639" w:rsidRDefault="00946E98" w:rsidP="00946E98">
      <w:pPr>
        <w:pStyle w:val="CodeListingSmall"/>
      </w:pPr>
      <w:r w:rsidRPr="00096639">
        <w:t xml:space="preserve">                   myJMXWrapper.getAttribute(destinationRuntimes[d], "Name")))</w:t>
      </w:r>
    </w:p>
    <w:p w:rsidR="00946E98" w:rsidRPr="00096639" w:rsidRDefault="00946E98" w:rsidP="00946E98">
      <w:pPr>
        <w:pStyle w:val="CodeListingSmall"/>
      </w:pPr>
      <w:r w:rsidRPr="00096639">
        <w:t xml:space="preserve">                  return destinationRuntimes[d];</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throw new WLSAutomationException("JMSServer "+jmsServerName+</w:t>
      </w:r>
    </w:p>
    <w:p w:rsidR="00946E98" w:rsidRPr="00096639" w:rsidRDefault="00946E98" w:rsidP="00946E98">
      <w:pPr>
        <w:pStyle w:val="CodeListingSmall"/>
      </w:pPr>
      <w:r w:rsidRPr="00096639">
        <w:t xml:space="preserve">                   " or destination "+destinationName+" not found on "+wlsServerName+" !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WLSAutomationException("No JMSRuntime found on server "+wlsServerName+" !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throw new WLSAutomationException("Error in getJMSDestinationRuntime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B14650" w:rsidRDefault="00B14650" w:rsidP="00BA4618">
      <w:pPr>
        <w:pStyle w:val="BodyText"/>
      </w:pPr>
    </w:p>
    <w:p w:rsidR="00BA4618" w:rsidRDefault="00BA4618" w:rsidP="00BA4618">
      <w:pPr>
        <w:pStyle w:val="BodyText"/>
      </w:pPr>
    </w:p>
    <w:p w:rsidR="00946E98" w:rsidRPr="00096639" w:rsidRDefault="00946E98" w:rsidP="00946E98">
      <w:pPr>
        <w:pStyle w:val="CodeCallout"/>
      </w:pPr>
      <w:r>
        <w:t>browse_messages_jmx</w:t>
      </w:r>
    </w:p>
    <w:p w:rsidR="00946E98" w:rsidRPr="00096639" w:rsidRDefault="00946E98" w:rsidP="00946E98">
      <w:pPr>
        <w:pStyle w:val="CodeListingSmall"/>
      </w:pPr>
      <w:r w:rsidRPr="00096639">
        <w:t>// messageState must be null to get all messages</w:t>
      </w:r>
    </w:p>
    <w:p w:rsidR="00946E98" w:rsidRPr="00096639" w:rsidRDefault="00946E98" w:rsidP="00946E98">
      <w:pPr>
        <w:pStyle w:val="CodeListingSmall"/>
      </w:pPr>
      <w:r w:rsidRPr="00096639">
        <w:t xml:space="preserve">public void printMessagesFromJmsDestination(ObjectName jmsDestinationRuntime, String selector, </w:t>
      </w:r>
    </w:p>
    <w:p w:rsidR="00946E98" w:rsidRPr="00096639" w:rsidRDefault="00946E98" w:rsidP="00946E98">
      <w:pPr>
        <w:pStyle w:val="CodeListingSmall"/>
      </w:pPr>
      <w:r w:rsidRPr="00096639">
        <w:t xml:space="preserve">            Integer messageState) throws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try { </w:t>
      </w:r>
    </w:p>
    <w:p w:rsidR="00946E98" w:rsidRPr="00096639" w:rsidRDefault="00946E98" w:rsidP="00946E98">
      <w:pPr>
        <w:pStyle w:val="CodeListingSmall"/>
      </w:pPr>
      <w:r w:rsidRPr="00096639">
        <w:t xml:space="preserve">      if (selector==null) selector="true";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if (jmsDestinationRuntime!=null) {</w:t>
      </w:r>
    </w:p>
    <w:p w:rsidR="00946E98" w:rsidRPr="00096639" w:rsidRDefault="00946E98" w:rsidP="00946E98">
      <w:pPr>
        <w:pStyle w:val="CodeListingSmall"/>
      </w:pPr>
    </w:p>
    <w:p w:rsidR="00946E98" w:rsidRPr="00096639" w:rsidRDefault="00946E98" w:rsidP="00946E98">
      <w:pPr>
        <w:pStyle w:val="CodeListingSmall"/>
      </w:pPr>
      <w:r w:rsidRPr="00096639">
        <w:t xml:space="preserve">      // create a cursor</w:t>
      </w:r>
    </w:p>
    <w:p w:rsidR="00946E98" w:rsidRPr="00096639" w:rsidRDefault="00946E98" w:rsidP="00946E98">
      <w:pPr>
        <w:pStyle w:val="CodeListingSmall"/>
      </w:pPr>
      <w:r w:rsidRPr="00096639">
        <w:t xml:space="preserve">      String myMessageCursor = null;</w:t>
      </w:r>
    </w:p>
    <w:p w:rsidR="00946E98" w:rsidRPr="00096639" w:rsidRDefault="00946E98" w:rsidP="00946E98">
      <w:pPr>
        <w:pStyle w:val="CodeListingSmall"/>
      </w:pPr>
      <w:r w:rsidRPr="00096639">
        <w:t xml:space="preserve">      if (messageState==null)</w:t>
      </w:r>
    </w:p>
    <w:p w:rsidR="00946E98" w:rsidRPr="00096639" w:rsidRDefault="00946E98" w:rsidP="00946E98">
      <w:pPr>
        <w:pStyle w:val="CodeListingSmall"/>
      </w:pPr>
      <w:r w:rsidRPr="00096639">
        <w:t xml:space="preserve">         myMessageCursor = (String)myJMXWrapper.invoke(jmsDestinationRuntime,</w:t>
      </w:r>
    </w:p>
    <w:p w:rsidR="00946E98" w:rsidRPr="00096639" w:rsidRDefault="00946E98" w:rsidP="00946E98">
      <w:pPr>
        <w:pStyle w:val="CodeListingSmall"/>
      </w:pPr>
      <w:r w:rsidRPr="00096639">
        <w:t xml:space="preserve">            "getMessages",</w:t>
      </w:r>
    </w:p>
    <w:p w:rsidR="00946E98" w:rsidRPr="00096639" w:rsidRDefault="00946E98" w:rsidP="00946E98">
      <w:pPr>
        <w:pStyle w:val="CodeListingSmall"/>
      </w:pPr>
      <w:r w:rsidRPr="00096639">
        <w:t xml:space="preserve">            new Object[] {selector, new Integer(9999999)}, </w:t>
      </w:r>
    </w:p>
    <w:p w:rsidR="00946E98" w:rsidRPr="00096639" w:rsidRDefault="00946E98" w:rsidP="00946E98">
      <w:pPr>
        <w:pStyle w:val="CodeListingSmall"/>
      </w:pPr>
      <w:r w:rsidRPr="00096639">
        <w:t xml:space="preserve">            new String[] {String.class.getName(), Integer.class.getName()});</w:t>
      </w:r>
    </w:p>
    <w:p w:rsidR="00946E98" w:rsidRPr="00096639" w:rsidRDefault="00946E98" w:rsidP="00946E98">
      <w:pPr>
        <w:pStyle w:val="CodeListingSmall"/>
      </w:pPr>
      <w:r w:rsidRPr="00096639">
        <w:t xml:space="preserve">      else // state provided</w:t>
      </w:r>
    </w:p>
    <w:p w:rsidR="00946E98" w:rsidRPr="00096639" w:rsidRDefault="00946E98" w:rsidP="00946E98">
      <w:pPr>
        <w:pStyle w:val="CodeListingSmall"/>
      </w:pPr>
      <w:r w:rsidRPr="00096639">
        <w:t xml:space="preserve">         myMessageCursor = (String)myJMXWrapper.invoke(jmsDestinationRuntime,</w:t>
      </w:r>
    </w:p>
    <w:p w:rsidR="00946E98" w:rsidRPr="00096639" w:rsidRDefault="00946E98" w:rsidP="00946E98">
      <w:pPr>
        <w:pStyle w:val="CodeListingSmall"/>
      </w:pPr>
      <w:r w:rsidRPr="00096639">
        <w:t xml:space="preserve">            "getMessages",</w:t>
      </w:r>
    </w:p>
    <w:p w:rsidR="00946E98" w:rsidRPr="00096639" w:rsidRDefault="00946E98" w:rsidP="00946E98">
      <w:pPr>
        <w:pStyle w:val="CodeListingSmall"/>
      </w:pPr>
      <w:r w:rsidRPr="00096639">
        <w:t xml:space="preserve">            new Object[] {selector, new Integer(9999999), messageState}, </w:t>
      </w:r>
    </w:p>
    <w:p w:rsidR="00946E98" w:rsidRPr="00096639" w:rsidRDefault="00946E98" w:rsidP="00946E98">
      <w:pPr>
        <w:pStyle w:val="CodeListingSmall"/>
      </w:pPr>
      <w:r w:rsidRPr="00096639">
        <w:t xml:space="preserve">            new String[] {String.class.getName(), Integer.class.getName(), Integer.class.getName()});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how many messages are available in the destination (queue or topic)</w:t>
      </w:r>
    </w:p>
    <w:p w:rsidR="00946E98" w:rsidRPr="00096639" w:rsidRDefault="00946E98" w:rsidP="00946E98">
      <w:pPr>
        <w:pStyle w:val="CodeListingSmall"/>
      </w:pPr>
      <w:r w:rsidRPr="00096639">
        <w:t xml:space="preserve">      Long totalAmountOfMessages=(Long)myJMXWrapper.invoke(jmsDestinationRuntime,</w:t>
      </w:r>
    </w:p>
    <w:p w:rsidR="00946E98" w:rsidRPr="00096639" w:rsidRDefault="00946E98" w:rsidP="00946E98">
      <w:pPr>
        <w:pStyle w:val="CodeListingSmall"/>
      </w:pPr>
      <w:r w:rsidRPr="00096639">
        <w:t xml:space="preserve">               "getCursorSize",new Object[] {myMessageCursor},new String[] {String.class.getName()});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get all messages from the cursor starting from the beginning</w:t>
      </w:r>
    </w:p>
    <w:p w:rsidR="00946E98" w:rsidRPr="00096639" w:rsidRDefault="00946E98" w:rsidP="00946E98">
      <w:pPr>
        <w:pStyle w:val="CodeListingSmall"/>
      </w:pPr>
      <w:r w:rsidRPr="00096639">
        <w:t xml:space="preserve">      // Operation: [LCompositeData;  getItems(…)</w:t>
      </w:r>
    </w:p>
    <w:p w:rsidR="00946E98" w:rsidRPr="00096639" w:rsidRDefault="00946E98" w:rsidP="00946E98">
      <w:pPr>
        <w:pStyle w:val="CodeListingSmall"/>
      </w:pPr>
      <w:r w:rsidRPr="00096639">
        <w:lastRenderedPageBreak/>
        <w:t xml:space="preserve">      javax.management.openmbean.CompositeData[] allDestinationMessages=</w:t>
      </w:r>
    </w:p>
    <w:p w:rsidR="00946E98" w:rsidRPr="00096639" w:rsidRDefault="00946E98" w:rsidP="00946E98">
      <w:pPr>
        <w:pStyle w:val="CodeListingSmall"/>
      </w:pPr>
      <w:r w:rsidRPr="00096639">
        <w:t xml:space="preserve">          (javax.management.openmbean.CompositeData[])</w:t>
      </w:r>
    </w:p>
    <w:p w:rsidR="00946E98" w:rsidRPr="00096639" w:rsidRDefault="00946E98" w:rsidP="00946E98">
      <w:pPr>
        <w:pStyle w:val="CodeListingSmall"/>
      </w:pPr>
      <w:r w:rsidRPr="00096639">
        <w:t xml:space="preserve">          myJMXWrapper.invoke(jmsDestinationRuntime,</w:t>
      </w:r>
    </w:p>
    <w:p w:rsidR="00946E98" w:rsidRPr="00096639" w:rsidRDefault="00946E98" w:rsidP="00946E98">
      <w:pPr>
        <w:pStyle w:val="CodeListingSmall"/>
      </w:pPr>
      <w:r w:rsidRPr="00096639">
        <w:t xml:space="preserve">               "getItems",</w:t>
      </w:r>
    </w:p>
    <w:p w:rsidR="00946E98" w:rsidRPr="00096639" w:rsidRDefault="00946E98" w:rsidP="00946E98">
      <w:pPr>
        <w:pStyle w:val="CodeListingSmall"/>
        <w:jc w:val="both"/>
      </w:pPr>
      <w:r w:rsidRPr="00096639">
        <w:t xml:space="preserve">               new Object[] {myMessageCursor, new Integer(1), totalAmountOfMessages}, </w:t>
      </w:r>
    </w:p>
    <w:p w:rsidR="00946E98" w:rsidRPr="00096639" w:rsidRDefault="00946E98" w:rsidP="00946E98">
      <w:pPr>
        <w:pStyle w:val="CodeListingSmall"/>
      </w:pPr>
      <w:r w:rsidRPr="00096639">
        <w:t xml:space="preserve">               new String[] {String.class.getName(), Integer.class.getName(), Long.class.getName()});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print all the messages' contents</w:t>
      </w:r>
    </w:p>
    <w:p w:rsidR="00946E98" w:rsidRPr="00096639" w:rsidRDefault="00946E98" w:rsidP="00946E98">
      <w:pPr>
        <w:pStyle w:val="CodeListingSmall"/>
      </w:pPr>
      <w:r w:rsidRPr="00096639">
        <w:t xml:space="preserve">      System.out.println(allDestinationMessages);</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else</w:t>
      </w:r>
    </w:p>
    <w:p w:rsidR="00946E98" w:rsidRPr="00096639" w:rsidRDefault="00946E98" w:rsidP="00946E98">
      <w:pPr>
        <w:pStyle w:val="CodeListingSmall"/>
      </w:pPr>
      <w:r w:rsidRPr="00096639">
        <w:t xml:space="preserve">      throw new WLSAutomationException("Undefined destination runtime (null)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WLSAutomationException("Error in printMessages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rPr>
          <w:sz w:val="22"/>
        </w:rPr>
      </w:pPr>
      <w:r w:rsidRPr="00096639">
        <w:t>}</w:t>
      </w:r>
    </w:p>
    <w:p w:rsidR="00946E98" w:rsidRDefault="00946E98" w:rsidP="00946E98">
      <w:pPr>
        <w:pStyle w:val="BodyText"/>
      </w:pPr>
    </w:p>
    <w:p w:rsidR="00946E98" w:rsidRPr="00096639" w:rsidRDefault="00946E98" w:rsidP="00946E98">
      <w:pPr>
        <w:pStyle w:val="BodyText"/>
      </w:pPr>
    </w:p>
    <w:p w:rsidR="00946E98" w:rsidRPr="00096639" w:rsidRDefault="00946E98" w:rsidP="00946E98">
      <w:pPr>
        <w:pStyle w:val="CodeCallout"/>
      </w:pPr>
      <w:r>
        <w:t>get_app_names_jmx</w:t>
      </w:r>
    </w:p>
    <w:p w:rsidR="00946E98" w:rsidRPr="00096639" w:rsidRDefault="00946E98" w:rsidP="00946E98">
      <w:pPr>
        <w:pStyle w:val="CodeListingSmall"/>
      </w:pPr>
      <w:r w:rsidRPr="00096639">
        <w:rPr>
          <w:bCs/>
        </w:rPr>
        <w:t>public</w:t>
      </w:r>
      <w:r w:rsidRPr="00096639">
        <w:t xml:space="preserve"> ArrayList&lt;String&gt; getApplicationNames() </w:t>
      </w:r>
      <w:r w:rsidRPr="00096639">
        <w:rPr>
          <w:bCs/>
        </w:rPr>
        <w:t>throws</w:t>
      </w:r>
      <w:r w:rsidRPr="00096639">
        <w:t xml:space="preserve"> WLSAutomationException</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ArrayList&lt;String&gt; result = </w:t>
      </w:r>
      <w:r w:rsidRPr="00096639">
        <w:rPr>
          <w:bCs/>
        </w:rPr>
        <w:t>new</w:t>
      </w:r>
      <w:r w:rsidRPr="00096639">
        <w:t xml:space="preserve"> ArrayList&lt;String&gt;();</w:t>
      </w:r>
    </w:p>
    <w:p w:rsidR="00946E98" w:rsidRPr="00096639" w:rsidRDefault="00946E98" w:rsidP="00946E98">
      <w:pPr>
        <w:pStyle w:val="CodeListingSmall"/>
      </w:pPr>
      <w:r w:rsidRPr="00096639">
        <w:t xml:space="preserve">   </w:t>
      </w:r>
      <w:r w:rsidRPr="00096639">
        <w:rPr>
          <w:bCs/>
        </w:rPr>
        <w:t>try</w:t>
      </w:r>
      <w:r w:rsidRPr="00096639">
        <w:t xml:space="preserve"> {</w:t>
      </w:r>
    </w:p>
    <w:p w:rsidR="00946E98" w:rsidRPr="00096639" w:rsidRDefault="00946E98" w:rsidP="00946E98">
      <w:pPr>
        <w:pStyle w:val="CodeListingSmall"/>
      </w:pPr>
      <w:r w:rsidRPr="00096639">
        <w:t xml:space="preserve">      // get the domain config root</w:t>
      </w:r>
    </w:p>
    <w:p w:rsidR="00946E98" w:rsidRPr="00096639" w:rsidRDefault="00946E98" w:rsidP="00946E98">
      <w:pPr>
        <w:pStyle w:val="CodeListingSmall"/>
      </w:pPr>
      <w:r w:rsidRPr="00096639">
        <w:t xml:space="preserve">      ObjectName domainConfigRoot = myJMXWrapper.getDomainConfigRoot();</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get all appdeployments</w:t>
      </w:r>
    </w:p>
    <w:p w:rsidR="00946E98" w:rsidRPr="00096639" w:rsidRDefault="00946E98" w:rsidP="00946E98">
      <w:pPr>
        <w:pStyle w:val="CodeListingSmall"/>
      </w:pPr>
      <w:r w:rsidRPr="00096639">
        <w:t xml:space="preserve">      ObjectName[] appdeployments = (ObjectName[]) </w:t>
      </w:r>
    </w:p>
    <w:p w:rsidR="00946E98" w:rsidRPr="00096639" w:rsidRDefault="00946E98" w:rsidP="00946E98">
      <w:pPr>
        <w:pStyle w:val="CodeListingSmall"/>
      </w:pPr>
      <w:r w:rsidRPr="00096639">
        <w:t xml:space="preserve">                   myJMXWrapper.getAttribute(domainConfigRoot, "AppDeployments");</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w:t>
      </w:r>
      <w:r w:rsidRPr="00096639">
        <w:rPr>
          <w:bCs/>
        </w:rPr>
        <w:t>for</w:t>
      </w:r>
      <w:r w:rsidRPr="00096639">
        <w:t xml:space="preserve"> (</w:t>
      </w:r>
      <w:r w:rsidRPr="00096639">
        <w:rPr>
          <w:bCs/>
        </w:rPr>
        <w:t>int</w:t>
      </w:r>
      <w:r w:rsidRPr="00096639">
        <w:t xml:space="preserve"> i=0;i&lt;appdeployments.length;i++) {</w:t>
      </w:r>
    </w:p>
    <w:p w:rsidR="00946E98" w:rsidRPr="00096639" w:rsidRDefault="00946E98" w:rsidP="00946E98">
      <w:pPr>
        <w:pStyle w:val="CodeListingSmall"/>
      </w:pPr>
      <w:r w:rsidRPr="00096639">
        <w:t xml:space="preserve">          String name = (String) myJMXWrapper.getAttribute(appdeployments[i], "Name");</w:t>
      </w:r>
    </w:p>
    <w:p w:rsidR="00946E98" w:rsidRPr="00096639" w:rsidRDefault="00946E98" w:rsidP="00946E98">
      <w:pPr>
        <w:pStyle w:val="CodeListingSmall"/>
      </w:pPr>
      <w:r w:rsidRPr="00096639">
        <w:t xml:space="preserve">          result.add(name);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p>
    <w:p w:rsidR="00946E98" w:rsidRPr="00096639" w:rsidRDefault="00946E98" w:rsidP="00946E98">
      <w:pPr>
        <w:pStyle w:val="CodeListingSmall"/>
      </w:pPr>
      <w:r w:rsidRPr="00096639">
        <w:t xml:space="preserve">      </w:t>
      </w:r>
      <w:r w:rsidRPr="00096639">
        <w:rPr>
          <w:bCs/>
        </w:rPr>
        <w:t>return</w:t>
      </w:r>
      <w:r w:rsidRPr="00096639">
        <w:t xml:space="preserve"> result;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rPr>
          <w:bCs/>
        </w:rPr>
        <w:t>catch</w:t>
      </w:r>
      <w:r w:rsidRPr="00096639">
        <w:t>(Exception ex) {</w:t>
      </w:r>
    </w:p>
    <w:p w:rsidR="00946E98" w:rsidRPr="00096639" w:rsidRDefault="00946E98" w:rsidP="00946E98">
      <w:pPr>
        <w:pStyle w:val="CodeListingSmall"/>
      </w:pPr>
      <w:r w:rsidRPr="00096639">
        <w:t xml:space="preserve">         </w:t>
      </w:r>
      <w:r w:rsidRPr="00096639">
        <w:rPr>
          <w:bCs/>
        </w:rPr>
        <w:t>throw</w:t>
      </w:r>
      <w:r w:rsidRPr="00096639">
        <w:t xml:space="preserve"> </w:t>
      </w:r>
      <w:r w:rsidRPr="00096639">
        <w:rPr>
          <w:bCs/>
        </w:rPr>
        <w:t>new</w:t>
      </w:r>
      <w:r w:rsidRPr="00096639">
        <w:t xml:space="preserve"> WLSAutomationException("Error in getApplicationNames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get_app_components_jmx</w:t>
      </w:r>
    </w:p>
    <w:p w:rsidR="00946E98" w:rsidRPr="00096639" w:rsidRDefault="00946E98" w:rsidP="00946E98">
      <w:pPr>
        <w:pStyle w:val="CodeListingSmall"/>
      </w:pPr>
      <w:r w:rsidRPr="00096639">
        <w:rPr>
          <w:bCs/>
        </w:rPr>
        <w:t>private</w:t>
      </w:r>
      <w:r w:rsidRPr="00096639">
        <w:t xml:space="preserve"> </w:t>
      </w:r>
      <w:r w:rsidRPr="00096639">
        <w:rPr>
          <w:bCs/>
        </w:rPr>
        <w:t>static</w:t>
      </w:r>
      <w:r w:rsidRPr="00096639">
        <w:t xml:space="preserve"> ArrayList&lt;String&gt; getModuleNames(String application) {</w:t>
      </w:r>
    </w:p>
    <w:p w:rsidR="00946E98" w:rsidRPr="00096639" w:rsidRDefault="00946E98" w:rsidP="00946E98">
      <w:pPr>
        <w:pStyle w:val="CodeListingSmall"/>
      </w:pPr>
      <w:r w:rsidRPr="00096639">
        <w:t xml:space="preserve">   </w:t>
      </w:r>
      <w:r w:rsidRPr="00096639">
        <w:rPr>
          <w:bCs/>
        </w:rPr>
        <w:t>try</w:t>
      </w:r>
      <w:r w:rsidRPr="00096639">
        <w:t xml:space="preserve"> {</w:t>
      </w:r>
    </w:p>
    <w:p w:rsidR="00946E98" w:rsidRPr="00096639" w:rsidRDefault="00946E98" w:rsidP="00946E98">
      <w:pPr>
        <w:pStyle w:val="CodeListingSmall"/>
      </w:pPr>
      <w:r w:rsidRPr="00096639">
        <w:t xml:space="preserve">      ArrayList&lt;String&gt; result = </w:t>
      </w:r>
      <w:r w:rsidRPr="00096639">
        <w:rPr>
          <w:bCs/>
        </w:rPr>
        <w:t>new</w:t>
      </w:r>
      <w:r w:rsidRPr="00096639">
        <w:t xml:space="preserve"> ArrayList&lt;String&gt;();</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Application state runtime</w:t>
      </w:r>
    </w:p>
    <w:p w:rsidR="00946E98" w:rsidRPr="00096639" w:rsidRDefault="00946E98" w:rsidP="00946E98">
      <w:pPr>
        <w:pStyle w:val="CodeListingSmall"/>
      </w:pPr>
      <w:r w:rsidRPr="00096639">
        <w:t xml:space="preserve">      ObjectName myAppStateRuntime = </w:t>
      </w:r>
      <w:r w:rsidRPr="00096639">
        <w:rPr>
          <w:bCs/>
        </w:rPr>
        <w:t>new</w:t>
      </w:r>
      <w:r w:rsidRPr="00096639">
        <w:t xml:space="preserve"> ObjectName(</w:t>
      </w:r>
      <w:r w:rsidRPr="00096639">
        <w:rPr>
          <w:i/>
          <w:iCs/>
        </w:rPr>
        <w:t>APPSTATERUNTIME</w:t>
      </w:r>
      <w:r w:rsidRPr="00096639">
        <w:t>);</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get all the module IDs from the given application    </w:t>
      </w:r>
      <w:r w:rsidRPr="00096639">
        <w:tab/>
      </w:r>
      <w:r w:rsidRPr="00096639">
        <w:tab/>
      </w:r>
    </w:p>
    <w:p w:rsidR="00946E98" w:rsidRPr="00096639" w:rsidRDefault="00946E98" w:rsidP="00946E98">
      <w:pPr>
        <w:pStyle w:val="CodeListingSmall"/>
      </w:pPr>
      <w:r w:rsidRPr="00096639">
        <w:t xml:space="preserve">      String[] moduleIDs = (String[])</w:t>
      </w:r>
      <w:r w:rsidRPr="00096639">
        <w:rPr>
          <w:i/>
          <w:iCs/>
        </w:rPr>
        <w:t>myJMXWrapper</w:t>
      </w:r>
      <w:r w:rsidRPr="00096639">
        <w:t>.invoke(</w:t>
      </w:r>
    </w:p>
    <w:p w:rsidR="00946E98" w:rsidRPr="00096639" w:rsidRDefault="00946E98" w:rsidP="00946E98">
      <w:pPr>
        <w:pStyle w:val="CodeListingSmall"/>
      </w:pPr>
      <w:r w:rsidRPr="00096639">
        <w:t xml:space="preserve">               myAppStateRuntime,"getModuleIds",</w:t>
      </w:r>
    </w:p>
    <w:p w:rsidR="00946E98" w:rsidRPr="00096639" w:rsidRDefault="00946E98" w:rsidP="00946E98">
      <w:pPr>
        <w:pStyle w:val="CodeListingSmall"/>
      </w:pPr>
      <w:r w:rsidRPr="00096639">
        <w:t xml:space="preserve">               </w:t>
      </w:r>
      <w:r w:rsidRPr="00096639">
        <w:rPr>
          <w:bCs/>
        </w:rPr>
        <w:t>new</w:t>
      </w:r>
      <w:r w:rsidRPr="00096639">
        <w:t xml:space="preserve"> Object[]{application},</w:t>
      </w:r>
      <w:r w:rsidRPr="00096639">
        <w:tab/>
      </w:r>
    </w:p>
    <w:p w:rsidR="00946E98" w:rsidRPr="00096639" w:rsidRDefault="00946E98" w:rsidP="00946E98">
      <w:pPr>
        <w:pStyle w:val="CodeListingSmall"/>
      </w:pPr>
      <w:r w:rsidRPr="00096639">
        <w:t xml:space="preserve">               </w:t>
      </w:r>
      <w:r w:rsidRPr="00096639">
        <w:rPr>
          <w:bCs/>
        </w:rPr>
        <w:t>new</w:t>
      </w:r>
      <w:r w:rsidRPr="00096639">
        <w:t xml:space="preserve"> String[]{String.</w:t>
      </w:r>
      <w:r w:rsidRPr="00096639">
        <w:rPr>
          <w:bCs/>
        </w:rPr>
        <w:t>class</w:t>
      </w:r>
      <w:r w:rsidRPr="00096639">
        <w:t>.getName()});</w:t>
      </w:r>
    </w:p>
    <w:p w:rsidR="00946E98" w:rsidRPr="00096639" w:rsidRDefault="00946E98" w:rsidP="00946E98">
      <w:pPr>
        <w:pStyle w:val="CodeListingSmall"/>
      </w:pPr>
      <w:r w:rsidRPr="00096639">
        <w:t xml:space="preserve">      </w:t>
      </w:r>
      <w:r w:rsidRPr="00096639">
        <w:rPr>
          <w:bCs/>
        </w:rPr>
        <w:t>if</w:t>
      </w:r>
      <w:r w:rsidRPr="00096639">
        <w:t xml:space="preserve"> (moduleIDs ==  </w:t>
      </w:r>
      <w:r w:rsidRPr="00096639">
        <w:rPr>
          <w:bCs/>
        </w:rPr>
        <w:t>null</w:t>
      </w:r>
      <w:r w:rsidRPr="00096639">
        <w:t>)</w:t>
      </w:r>
    </w:p>
    <w:p w:rsidR="00946E98" w:rsidRPr="00096639" w:rsidRDefault="00946E98" w:rsidP="00946E98">
      <w:pPr>
        <w:pStyle w:val="CodeListingSmall"/>
      </w:pPr>
      <w:r w:rsidRPr="00096639">
        <w:t xml:space="preserve">         moduleIDs = </w:t>
      </w:r>
      <w:r w:rsidRPr="00096639">
        <w:rPr>
          <w:bCs/>
        </w:rPr>
        <w:t>new</w:t>
      </w:r>
      <w:r w:rsidRPr="00096639">
        <w:t xml:space="preserve"> String[0];</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w:t>
      </w:r>
      <w:r w:rsidRPr="00096639">
        <w:rPr>
          <w:bCs/>
        </w:rPr>
        <w:t>for</w:t>
      </w:r>
      <w:r w:rsidRPr="00096639">
        <w:t xml:space="preserve"> (</w:t>
      </w:r>
      <w:r w:rsidRPr="00096639">
        <w:rPr>
          <w:bCs/>
        </w:rPr>
        <w:t>int</w:t>
      </w:r>
      <w:r w:rsidRPr="00096639">
        <w:t xml:space="preserve"> i=0;i&lt;moduleIDs.length;i++)</w:t>
      </w:r>
    </w:p>
    <w:p w:rsidR="00946E98" w:rsidRPr="00096639" w:rsidRDefault="00946E98" w:rsidP="00946E98">
      <w:pPr>
        <w:pStyle w:val="CodeListingSmall"/>
      </w:pPr>
      <w:r w:rsidRPr="00096639">
        <w:t xml:space="preserve">             result.add(moduleIDs[i]);</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w:t>
      </w:r>
      <w:r w:rsidRPr="00096639">
        <w:rPr>
          <w:bCs/>
        </w:rPr>
        <w:t>return</w:t>
      </w:r>
      <w:r w:rsidRPr="00096639">
        <w:t xml:space="preserve"> result;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rPr>
          <w:bCs/>
        </w:rPr>
        <w:t>catch</w:t>
      </w:r>
      <w:r w:rsidRPr="00096639">
        <w:t>(Exception ex) {</w:t>
      </w:r>
    </w:p>
    <w:p w:rsidR="00946E98" w:rsidRPr="00096639" w:rsidRDefault="00946E98" w:rsidP="00946E98">
      <w:pPr>
        <w:pStyle w:val="CodeListingSmall"/>
      </w:pPr>
      <w:r w:rsidRPr="00096639">
        <w:t xml:space="preserve">      ex.printStackTrace();</w:t>
      </w:r>
    </w:p>
    <w:p w:rsidR="00946E98" w:rsidRPr="00096639" w:rsidRDefault="00946E98" w:rsidP="00946E98">
      <w:pPr>
        <w:pStyle w:val="CodeListingSmall"/>
      </w:pPr>
      <w:r w:rsidRPr="00096639">
        <w:t xml:space="preserve">      // return emtpy list</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new</w:t>
      </w:r>
      <w:r w:rsidRPr="00096639">
        <w:t xml:space="preserve"> ArrayList&lt;String&gt;();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BodyText"/>
      </w:pPr>
    </w:p>
    <w:p w:rsidR="00BA4618" w:rsidRDefault="00BA4618" w:rsidP="00BA4618">
      <w:pPr>
        <w:pStyle w:val="BodyText"/>
      </w:pPr>
    </w:p>
    <w:p w:rsidR="00946E98" w:rsidRPr="00096639" w:rsidRDefault="00946E98" w:rsidP="00946E98">
      <w:pPr>
        <w:pStyle w:val="CodeCallout"/>
      </w:pPr>
      <w:r>
        <w:t>list_app_names_jmx</w:t>
      </w:r>
    </w:p>
    <w:p w:rsidR="00946E98" w:rsidRPr="00096639" w:rsidRDefault="00946E98" w:rsidP="00946E98">
      <w:pPr>
        <w:pStyle w:val="CodeListingSmall"/>
      </w:pPr>
      <w:r w:rsidRPr="00096639">
        <w:t xml:space="preserve">public ArrayList&lt;TargetModuleID&gt; getListOfDeployments()  throws WLSAutomationException { </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ArrayList&lt;TargetModuleID&gt; result = new ArrayList&lt;TargetModuleID&gt;();</w:t>
      </w:r>
    </w:p>
    <w:p w:rsidR="00946E98" w:rsidRPr="00096639" w:rsidRDefault="00946E98" w:rsidP="00946E98">
      <w:pPr>
        <w:pStyle w:val="CodeListingSmall"/>
      </w:pPr>
    </w:p>
    <w:p w:rsidR="00946E98" w:rsidRPr="00096639" w:rsidRDefault="00946E98" w:rsidP="00946E98">
      <w:pPr>
        <w:pStyle w:val="CodeListingSmall"/>
      </w:pPr>
      <w:r w:rsidRPr="00096639">
        <w:t xml:space="preserve">      // get all targets</w:t>
      </w:r>
    </w:p>
    <w:p w:rsidR="00946E98" w:rsidRPr="00096639" w:rsidRDefault="00946E98" w:rsidP="00946E98">
      <w:pPr>
        <w:pStyle w:val="CodeListingSmall"/>
      </w:pPr>
      <w:r w:rsidRPr="00096639">
        <w:t xml:space="preserve">      Target allTargets[] = getListOfTargets();</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 EAR</w:t>
      </w:r>
    </w:p>
    <w:p w:rsidR="00946E98" w:rsidRPr="00096639" w:rsidRDefault="00946E98" w:rsidP="00946E98">
      <w:pPr>
        <w:pStyle w:val="CodeListingSmall"/>
      </w:pPr>
      <w:r w:rsidRPr="00096639">
        <w:t xml:space="preserve">      TargetModuleID targetModuleID[] = </w:t>
      </w:r>
    </w:p>
    <w:p w:rsidR="00946E98" w:rsidRPr="00096639" w:rsidRDefault="00946E98" w:rsidP="00946E98">
      <w:pPr>
        <w:pStyle w:val="CodeListingSmall"/>
      </w:pPr>
      <w:r w:rsidRPr="00096639">
        <w:t xml:space="preserve">                     appDeploymentManager.getAvailableModules(ModuleType.EAR, allTargets);</w:t>
      </w:r>
    </w:p>
    <w:p w:rsidR="00946E98" w:rsidRPr="00096639" w:rsidRDefault="00946E98" w:rsidP="00946E98">
      <w:pPr>
        <w:pStyle w:val="CodeListingSmall"/>
      </w:pPr>
      <w:r w:rsidRPr="00096639">
        <w:t xml:space="preserve">      if (targetModuleID!=null)</w:t>
      </w:r>
    </w:p>
    <w:p w:rsidR="00946E98" w:rsidRPr="00096639" w:rsidRDefault="00946E98" w:rsidP="00946E98">
      <w:pPr>
        <w:pStyle w:val="CodeListingSmall"/>
      </w:pPr>
      <w:r w:rsidRPr="00096639">
        <w:t xml:space="preserve">         for (int i=0;i&lt;targetModuleID.length;i++) result.add(targetModuleID[i]);</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 WAR</w:t>
      </w:r>
    </w:p>
    <w:p w:rsidR="00946E98" w:rsidRPr="00096639" w:rsidRDefault="00946E98" w:rsidP="00946E98">
      <w:pPr>
        <w:pStyle w:val="CodeListingSmall"/>
      </w:pPr>
      <w:r w:rsidRPr="00096639">
        <w:t xml:space="preserve">      targetModuleID = appDeploymentManager.getAvailableModules(ModuleType.WAR, allTargets);</w:t>
      </w:r>
    </w:p>
    <w:p w:rsidR="00946E98" w:rsidRPr="00096639" w:rsidRDefault="00946E98" w:rsidP="00946E98">
      <w:pPr>
        <w:pStyle w:val="CodeListingSmall"/>
      </w:pPr>
      <w:r w:rsidRPr="00096639">
        <w:t xml:space="preserve">      if (targetModuleID!=null)</w:t>
      </w:r>
    </w:p>
    <w:p w:rsidR="00946E98" w:rsidRPr="00096639" w:rsidRDefault="00946E98" w:rsidP="00946E98">
      <w:pPr>
        <w:pStyle w:val="CodeListingSmall"/>
      </w:pPr>
      <w:r w:rsidRPr="00096639">
        <w:t xml:space="preserve">         for (int i=0;i&lt;targetModuleID.length;i++) result.add(targetModuleID[i]);</w:t>
      </w:r>
    </w:p>
    <w:p w:rsidR="00946E98" w:rsidRPr="00096639" w:rsidRDefault="00946E98" w:rsidP="00946E98">
      <w:pPr>
        <w:pStyle w:val="CodeListingSmall"/>
      </w:pPr>
    </w:p>
    <w:p w:rsidR="00946E98" w:rsidRPr="00096639" w:rsidRDefault="00946E98" w:rsidP="00946E98">
      <w:pPr>
        <w:pStyle w:val="CodeListingSmall"/>
      </w:pPr>
      <w:r w:rsidRPr="00096639">
        <w:t xml:space="preserve">      // EJB</w:t>
      </w:r>
    </w:p>
    <w:p w:rsidR="00946E98" w:rsidRPr="00096639" w:rsidRDefault="00946E98" w:rsidP="00946E98">
      <w:pPr>
        <w:pStyle w:val="CodeListingSmall"/>
      </w:pPr>
      <w:r w:rsidRPr="00096639">
        <w:t xml:space="preserve">      targetModuleID = appDeploymentManager.getAvailableModules(ModuleType.EJB, allTargets);</w:t>
      </w:r>
    </w:p>
    <w:p w:rsidR="00946E98" w:rsidRPr="00096639" w:rsidRDefault="00946E98" w:rsidP="00946E98">
      <w:pPr>
        <w:pStyle w:val="CodeListingSmall"/>
      </w:pPr>
      <w:r w:rsidRPr="00096639">
        <w:t xml:space="preserve">      if (targetModuleID!=null)</w:t>
      </w:r>
    </w:p>
    <w:p w:rsidR="00946E98" w:rsidRPr="00096639" w:rsidRDefault="00946E98" w:rsidP="00946E98">
      <w:pPr>
        <w:pStyle w:val="CodeListingSmall"/>
      </w:pPr>
      <w:r w:rsidRPr="00096639">
        <w:t xml:space="preserve">         for (int i=0;i&lt;targetModuleID.length;i++) result.add(targetModuleID[i]);</w:t>
      </w:r>
    </w:p>
    <w:p w:rsidR="00946E98" w:rsidRPr="00096639" w:rsidRDefault="00946E98" w:rsidP="00946E98">
      <w:pPr>
        <w:pStyle w:val="CodeListingSmall"/>
      </w:pPr>
    </w:p>
    <w:p w:rsidR="00946E98" w:rsidRPr="00096639" w:rsidRDefault="00946E98" w:rsidP="00946E98">
      <w:pPr>
        <w:pStyle w:val="CodeListingSmall"/>
      </w:pPr>
      <w:r w:rsidRPr="00096639">
        <w:t xml:space="preserve">      // RAR</w:t>
      </w:r>
    </w:p>
    <w:p w:rsidR="00946E98" w:rsidRPr="00096639" w:rsidRDefault="00946E98" w:rsidP="00946E98">
      <w:pPr>
        <w:pStyle w:val="CodeListingSmall"/>
      </w:pPr>
      <w:r w:rsidRPr="00096639">
        <w:t xml:space="preserve">      targetModuleID = appDeploymentManager.getAvailableModules(ModuleType.RAR, allTargets);</w:t>
      </w:r>
    </w:p>
    <w:p w:rsidR="00946E98" w:rsidRPr="00096639" w:rsidRDefault="00946E98" w:rsidP="00946E98">
      <w:pPr>
        <w:pStyle w:val="CodeListingSmall"/>
      </w:pPr>
      <w:r w:rsidRPr="00096639">
        <w:t xml:space="preserve">      if (targetModuleID!=null)</w:t>
      </w:r>
    </w:p>
    <w:p w:rsidR="00946E98" w:rsidRPr="00096639" w:rsidRDefault="00946E98" w:rsidP="00946E98">
      <w:pPr>
        <w:pStyle w:val="CodeListingSmall"/>
      </w:pPr>
      <w:r w:rsidRPr="00096639">
        <w:t xml:space="preserve">         for (int i=0;i&lt;targetModuleID.length;i++) result.add(targetModuleID[i]);</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return result;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ex.printStackTrace();</w:t>
      </w:r>
    </w:p>
    <w:p w:rsidR="00946E98" w:rsidRPr="00096639" w:rsidRDefault="00946E98" w:rsidP="00946E98">
      <w:pPr>
        <w:pStyle w:val="CodeListingSmall"/>
      </w:pPr>
      <w:r w:rsidRPr="00096639">
        <w:t xml:space="preserve">      throw new WLSAutomationException("Error in getListOfDeployments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BodyText"/>
      </w:pPr>
    </w:p>
    <w:p w:rsidR="00946E98" w:rsidRDefault="00946E98" w:rsidP="00946E98">
      <w:pPr>
        <w:pStyle w:val="BodyText"/>
      </w:pPr>
    </w:p>
    <w:p w:rsidR="00946E98" w:rsidRPr="00096639" w:rsidRDefault="00946E98" w:rsidP="00946E98">
      <w:pPr>
        <w:pStyle w:val="CodeCallout"/>
      </w:pPr>
      <w:r>
        <w:t>deploy_application_jmx</w:t>
      </w:r>
    </w:p>
    <w:p w:rsidR="00946E98" w:rsidRPr="00096639" w:rsidRDefault="00946E98" w:rsidP="00946E98">
      <w:pPr>
        <w:pStyle w:val="CodeListingSmall"/>
      </w:pPr>
      <w:r w:rsidRPr="00096639">
        <w:t xml:space="preserve">public void deployApplication(String applicationName, String appFileName) </w:t>
      </w:r>
    </w:p>
    <w:p w:rsidR="00946E98" w:rsidRPr="00096639" w:rsidRDefault="00946E98" w:rsidP="00946E98">
      <w:pPr>
        <w:pStyle w:val="CodeListingSmall"/>
      </w:pPr>
      <w:r w:rsidRPr="00096639">
        <w:t xml:space="preserve">            throws WLSAutomationException {</w:t>
      </w:r>
    </w:p>
    <w:p w:rsidR="00946E98" w:rsidRPr="00096639" w:rsidRDefault="00946E98" w:rsidP="00946E98">
      <w:pPr>
        <w:pStyle w:val="CodeListingSmall"/>
      </w:pPr>
      <w:r w:rsidRPr="00096639">
        <w:t xml:space="preserve">   try {</w:t>
      </w:r>
    </w:p>
    <w:p w:rsidR="00946E98" w:rsidRPr="00096639" w:rsidRDefault="00946E98" w:rsidP="00946E98">
      <w:pPr>
        <w:pStyle w:val="CodeListingSmall"/>
      </w:pPr>
      <w:r w:rsidRPr="00096639">
        <w:t xml:space="preserve">      System.out.println("Using remote webLogic deployment manager: "+appDeploymentManager);</w:t>
      </w:r>
    </w:p>
    <w:p w:rsidR="00946E98" w:rsidRPr="00096639" w:rsidRDefault="00946E98" w:rsidP="00946E98">
      <w:pPr>
        <w:pStyle w:val="CodeListingSmall"/>
      </w:pPr>
      <w:r w:rsidRPr="00096639">
        <w:t xml:space="preserve">        </w:t>
      </w:r>
      <w:r w:rsidRPr="00096639">
        <w:tab/>
      </w:r>
    </w:p>
    <w:p w:rsidR="00946E98" w:rsidRPr="00096639" w:rsidRDefault="00946E98" w:rsidP="00946E98">
      <w:pPr>
        <w:pStyle w:val="CodeListingSmall"/>
      </w:pPr>
      <w:r w:rsidRPr="00096639">
        <w:t xml:space="preserve">      // create deployment options and set application name</w:t>
      </w:r>
    </w:p>
    <w:p w:rsidR="00946E98" w:rsidRPr="00096639" w:rsidRDefault="00946E98" w:rsidP="00946E98">
      <w:pPr>
        <w:pStyle w:val="CodeListingSmall"/>
      </w:pPr>
      <w:r w:rsidRPr="00096639">
        <w:t xml:space="preserve">      DeploymentOptions deploymentOptions = new DeploymentOptions();</w:t>
      </w:r>
    </w:p>
    <w:p w:rsidR="00946E98" w:rsidRPr="00096639" w:rsidRDefault="00946E98" w:rsidP="00946E98">
      <w:pPr>
        <w:pStyle w:val="CodeListingSmall"/>
      </w:pPr>
      <w:r w:rsidRPr="00096639">
        <w:t xml:space="preserve">      deploymentOptions.setName(applicationName);</w:t>
      </w:r>
    </w:p>
    <w:p w:rsidR="00946E98" w:rsidRPr="00096639" w:rsidRDefault="00946E98" w:rsidP="00946E98">
      <w:pPr>
        <w:pStyle w:val="CodeListingSmall"/>
      </w:pPr>
      <w:r w:rsidRPr="00096639">
        <w:t xml:space="preserve">        </w:t>
      </w:r>
      <w:r w:rsidRPr="00096639">
        <w:tab/>
      </w:r>
    </w:p>
    <w:p w:rsidR="00946E98" w:rsidRPr="00096639" w:rsidRDefault="00946E98" w:rsidP="00946E98">
      <w:pPr>
        <w:pStyle w:val="CodeListingSmall"/>
      </w:pPr>
      <w:r w:rsidRPr="00096639">
        <w:t xml:space="preserve">      // get and print the targets</w:t>
      </w:r>
    </w:p>
    <w:p w:rsidR="00946E98" w:rsidRPr="00096639" w:rsidRDefault="00946E98" w:rsidP="00946E98">
      <w:pPr>
        <w:pStyle w:val="CodeListingSmall"/>
      </w:pPr>
      <w:r w:rsidRPr="00096639">
        <w:t xml:space="preserve">      Target deploymentTargets[]=appDeploymentManager.getTargets();</w:t>
      </w:r>
    </w:p>
    <w:p w:rsidR="00946E98" w:rsidRPr="00096639" w:rsidRDefault="00946E98" w:rsidP="00946E98">
      <w:pPr>
        <w:pStyle w:val="CodeListingSmall"/>
      </w:pPr>
      <w:r w:rsidRPr="00096639">
        <w:t xml:space="preserve">      for (int i=0;i&lt;deploymentTargets.length;i++) {</w:t>
      </w:r>
    </w:p>
    <w:p w:rsidR="00946E98" w:rsidRPr="00096639" w:rsidRDefault="00946E98" w:rsidP="00946E98">
      <w:pPr>
        <w:pStyle w:val="CodeListingSmall"/>
      </w:pPr>
      <w:r w:rsidRPr="00096639">
        <w:t xml:space="preserve">         System.out.println("   Target: "+deploymentTargets[i]);</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p>
    <w:p w:rsidR="00946E98" w:rsidRPr="00096639" w:rsidRDefault="00946E98" w:rsidP="00946E98">
      <w:pPr>
        <w:pStyle w:val="CodeListingSmall"/>
      </w:pPr>
      <w:r w:rsidRPr="00096639">
        <w:t xml:space="preserve">      // deploy and get the progress object for a status message</w:t>
      </w:r>
    </w:p>
    <w:p w:rsidR="00946E98" w:rsidRPr="00096639" w:rsidRDefault="00946E98" w:rsidP="00946E98">
      <w:pPr>
        <w:pStyle w:val="CodeListingSmall"/>
      </w:pPr>
      <w:r w:rsidRPr="00096639">
        <w:t xml:space="preserve">      ProgressObject myProcStatus=appDeploymentManager.distribute(deploymentTargets, </w:t>
      </w:r>
    </w:p>
    <w:p w:rsidR="00946E98" w:rsidRPr="00096639" w:rsidRDefault="00946E98" w:rsidP="00946E98">
      <w:pPr>
        <w:pStyle w:val="CodeListingSmall"/>
      </w:pPr>
      <w:r w:rsidRPr="00096639">
        <w:t xml:space="preserve">                     new File(appFileName), null,deploymentOptions);</w:t>
      </w:r>
    </w:p>
    <w:p w:rsidR="00946E98" w:rsidRPr="00096639" w:rsidRDefault="00946E98" w:rsidP="00946E98">
      <w:pPr>
        <w:pStyle w:val="CodeListingSmall"/>
      </w:pPr>
      <w:r w:rsidRPr="00096639">
        <w:t xml:space="preserve">      // get and print the deplyoment status</w:t>
      </w:r>
    </w:p>
    <w:p w:rsidR="00946E98" w:rsidRPr="00096639" w:rsidRDefault="00946E98" w:rsidP="00946E98">
      <w:pPr>
        <w:pStyle w:val="CodeListingSmall"/>
      </w:pPr>
      <w:r w:rsidRPr="00096639">
        <w:t xml:space="preserve">      DeploymentStatus myStatus=myProcStatus.getDeploymentStatus() ;</w:t>
      </w:r>
    </w:p>
    <w:p w:rsidR="00946E98" w:rsidRPr="00096639" w:rsidRDefault="00946E98" w:rsidP="00946E98">
      <w:pPr>
        <w:pStyle w:val="CodeListingSmall"/>
      </w:pPr>
      <w:r w:rsidRPr="00096639">
        <w:t xml:space="preserve">      System.out.println("Actual state of this deployment: "+myStatus.getMessage()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catch(Exception ex) {</w:t>
      </w:r>
    </w:p>
    <w:p w:rsidR="00946E98" w:rsidRPr="00096639" w:rsidRDefault="00946E98" w:rsidP="00946E98">
      <w:pPr>
        <w:pStyle w:val="CodeListingSmall"/>
      </w:pPr>
      <w:r w:rsidRPr="00096639">
        <w:t xml:space="preserve">      throw new WLSAutomationException("Error in deployApplication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undeploy_application_jmx</w:t>
      </w:r>
    </w:p>
    <w:p w:rsidR="00946E98" w:rsidRPr="00096639" w:rsidRDefault="00946E98" w:rsidP="00946E98">
      <w:pPr>
        <w:pStyle w:val="CodeListingSmall"/>
      </w:pPr>
      <w:r w:rsidRPr="00096639">
        <w:rPr>
          <w:bCs/>
        </w:rPr>
        <w:t>public</w:t>
      </w:r>
      <w:r w:rsidRPr="00096639">
        <w:t xml:space="preserve"> </w:t>
      </w:r>
      <w:r w:rsidRPr="00096639">
        <w:rPr>
          <w:bCs/>
        </w:rPr>
        <w:t>void</w:t>
      </w:r>
      <w:r w:rsidRPr="00096639">
        <w:t xml:space="preserve"> undeployAllApplication() </w:t>
      </w:r>
      <w:r w:rsidRPr="00096639">
        <w:rPr>
          <w:bCs/>
        </w:rPr>
        <w:t>throws</w:t>
      </w:r>
      <w:r w:rsidRPr="00096639">
        <w:t xml:space="preserve"> WLSAutomationException</w:t>
      </w:r>
    </w:p>
    <w:p w:rsidR="00946E98" w:rsidRPr="00096639" w:rsidRDefault="00946E98" w:rsidP="00946E98">
      <w:pPr>
        <w:pStyle w:val="CodeListingSmall"/>
      </w:pPr>
      <w:r w:rsidRPr="00096639">
        <w:lastRenderedPageBreak/>
        <w:t>{</w:t>
      </w:r>
    </w:p>
    <w:p w:rsidR="00946E98" w:rsidRPr="00096639" w:rsidRDefault="00946E98" w:rsidP="00946E98">
      <w:pPr>
        <w:pStyle w:val="CodeListingSmall"/>
      </w:pPr>
      <w:r w:rsidRPr="00096639">
        <w:t xml:space="preserve">   </w:t>
      </w:r>
      <w:r w:rsidRPr="00096639">
        <w:rPr>
          <w:bCs/>
        </w:rPr>
        <w:t>try</w:t>
      </w:r>
      <w:r w:rsidRPr="00096639">
        <w:t xml:space="preserve">   {</w:t>
      </w:r>
    </w:p>
    <w:p w:rsidR="00946E98" w:rsidRPr="00096639" w:rsidRDefault="00946E98" w:rsidP="00946E98">
      <w:pPr>
        <w:pStyle w:val="CodeListingSmall"/>
      </w:pPr>
      <w:r w:rsidRPr="00096639">
        <w:t xml:space="preserve">      System.</w:t>
      </w:r>
      <w:r w:rsidRPr="00096639">
        <w:rPr>
          <w:i/>
          <w:iCs/>
        </w:rPr>
        <w:t>out</w:t>
      </w:r>
      <w:r w:rsidRPr="00096639">
        <w:t>.println("Using remote webLogic deployment manager: "+appDeploymentManager);</w:t>
      </w:r>
    </w:p>
    <w:p w:rsidR="00946E98" w:rsidRPr="00096639" w:rsidRDefault="00946E98" w:rsidP="00946E98">
      <w:pPr>
        <w:pStyle w:val="CodeListingSmall"/>
      </w:pPr>
    </w:p>
    <w:p w:rsidR="00946E98" w:rsidRPr="00096639" w:rsidRDefault="00946E98" w:rsidP="00946E98">
      <w:pPr>
        <w:pStyle w:val="CodeListingSmall"/>
      </w:pPr>
      <w:r w:rsidRPr="00096639">
        <w:t xml:space="preserve">      TargetModuleID[] deployedApplicationIDs=</w:t>
      </w:r>
    </w:p>
    <w:p w:rsidR="00946E98" w:rsidRPr="00096639" w:rsidRDefault="00946E98" w:rsidP="00946E98">
      <w:pPr>
        <w:pStyle w:val="CodeListingSmall"/>
      </w:pPr>
      <w:r w:rsidRPr="00096639">
        <w:t xml:space="preserve">         appDeploymentManager.getAvailableModules(ModuleType.</w:t>
      </w:r>
      <w:r w:rsidRPr="00096639">
        <w:rPr>
          <w:i/>
          <w:iCs/>
        </w:rPr>
        <w:t>EAR</w:t>
      </w:r>
      <w:r w:rsidRPr="00096639">
        <w:t>, appDeploymentManager.getTargets());</w:t>
      </w:r>
    </w:p>
    <w:p w:rsidR="00946E98" w:rsidRPr="00096639" w:rsidRDefault="00946E98" w:rsidP="00946E98">
      <w:pPr>
        <w:pStyle w:val="CodeListingSmall"/>
      </w:pPr>
    </w:p>
    <w:p w:rsidR="00946E98" w:rsidRPr="00096639" w:rsidRDefault="00946E98" w:rsidP="00946E98">
      <w:pPr>
        <w:pStyle w:val="CodeListingSmall"/>
      </w:pPr>
      <w:r w:rsidRPr="00096639">
        <w:t xml:space="preserve">      </w:t>
      </w:r>
      <w:r w:rsidRPr="00096639">
        <w:rPr>
          <w:bCs/>
        </w:rPr>
        <w:t>if</w:t>
      </w:r>
      <w:r w:rsidRPr="00096639">
        <w:t xml:space="preserve">(deployedApplicationIDs != </w:t>
      </w:r>
      <w:r w:rsidRPr="00096639">
        <w:rPr>
          <w:bCs/>
        </w:rPr>
        <w:t>null</w:t>
      </w:r>
      <w:r w:rsidRPr="00096639">
        <w:t>) {</w:t>
      </w:r>
    </w:p>
    <w:p w:rsidR="00946E98" w:rsidRPr="00096639" w:rsidRDefault="00946E98" w:rsidP="00946E98">
      <w:pPr>
        <w:pStyle w:val="CodeListingSmall"/>
      </w:pPr>
      <w:r w:rsidRPr="00096639">
        <w:t xml:space="preserve">         </w:t>
      </w:r>
      <w:r w:rsidRPr="00096639">
        <w:rPr>
          <w:bCs/>
        </w:rPr>
        <w:t>for</w:t>
      </w:r>
      <w:r w:rsidRPr="00096639">
        <w:t>(</w:t>
      </w:r>
      <w:r w:rsidRPr="00096639">
        <w:rPr>
          <w:bCs/>
        </w:rPr>
        <w:t>int</w:t>
      </w:r>
      <w:r w:rsidRPr="00096639">
        <w:t xml:space="preserve"> i=0;i&lt;deployedApplicationIDs.length;i++) {</w:t>
      </w:r>
    </w:p>
    <w:p w:rsidR="00946E98" w:rsidRPr="00096639" w:rsidRDefault="00946E98" w:rsidP="00946E98">
      <w:pPr>
        <w:pStyle w:val="CodeListingSmall"/>
      </w:pPr>
      <w:r w:rsidRPr="00096639">
        <w:t xml:space="preserve">            System.</w:t>
      </w:r>
      <w:r w:rsidRPr="00096639">
        <w:rPr>
          <w:i/>
          <w:iCs/>
        </w:rPr>
        <w:t>out</w:t>
      </w:r>
      <w:r w:rsidRPr="00096639">
        <w:t>.println("Will now undeploy application: "+deployedApplicationIDs[i]);</w:t>
      </w:r>
    </w:p>
    <w:p w:rsidR="00946E98" w:rsidRPr="00096639" w:rsidRDefault="00946E98" w:rsidP="00946E98">
      <w:pPr>
        <w:pStyle w:val="CodeListingSmall"/>
      </w:pPr>
      <w:r w:rsidRPr="00096639">
        <w:t xml:space="preserve">        </w:t>
      </w:r>
      <w:r w:rsidRPr="00096639">
        <w:tab/>
      </w:r>
      <w:r w:rsidRPr="00096639">
        <w:tab/>
      </w:r>
      <w:r w:rsidRPr="00096639">
        <w:tab/>
      </w:r>
    </w:p>
    <w:p w:rsidR="00946E98" w:rsidRPr="00096639" w:rsidRDefault="00946E98" w:rsidP="00946E98">
      <w:pPr>
        <w:pStyle w:val="CodeListingSmall"/>
      </w:pPr>
      <w:r w:rsidRPr="00096639">
        <w:t xml:space="preserve">            // get the progress object for this action</w:t>
      </w:r>
    </w:p>
    <w:p w:rsidR="00946E98" w:rsidRPr="00096639" w:rsidRDefault="00946E98" w:rsidP="00946E98">
      <w:pPr>
        <w:pStyle w:val="CodeListingSmall"/>
      </w:pPr>
      <w:r w:rsidRPr="00096639">
        <w:t xml:space="preserve">            ProgressObject myProcStatus=appDeploymentManager.undeploy(</w:t>
      </w:r>
    </w:p>
    <w:p w:rsidR="00946E98" w:rsidRPr="00096639" w:rsidRDefault="00946E98" w:rsidP="00946E98">
      <w:pPr>
        <w:pStyle w:val="CodeListingSmall"/>
      </w:pPr>
      <w:r w:rsidRPr="00096639">
        <w:t xml:space="preserve">                           </w:t>
      </w:r>
      <w:r w:rsidRPr="00096639">
        <w:rPr>
          <w:bCs/>
        </w:rPr>
        <w:t>new</w:t>
      </w:r>
      <w:r w:rsidRPr="00096639">
        <w:t xml:space="preserve"> TargetModuleID[]{deployedApplicationIDs[i]});</w:t>
      </w:r>
    </w:p>
    <w:p w:rsidR="00946E98" w:rsidRPr="00096639" w:rsidRDefault="00946E98" w:rsidP="00946E98">
      <w:pPr>
        <w:pStyle w:val="CodeListingSmall"/>
      </w:pPr>
      <w:r w:rsidRPr="00096639">
        <w:t xml:space="preserve">        </w:t>
      </w:r>
      <w:r w:rsidRPr="00096639">
        <w:tab/>
      </w:r>
      <w:r w:rsidRPr="00096639">
        <w:tab/>
      </w:r>
      <w:r w:rsidRPr="00096639">
        <w:tab/>
      </w:r>
    </w:p>
    <w:p w:rsidR="00946E98" w:rsidRPr="00096639" w:rsidRDefault="00946E98" w:rsidP="00946E98">
      <w:pPr>
        <w:pStyle w:val="CodeListingSmall"/>
      </w:pPr>
      <w:r w:rsidRPr="00096639">
        <w:t xml:space="preserve">            // get the status</w:t>
      </w:r>
    </w:p>
    <w:p w:rsidR="00946E98" w:rsidRPr="00096639" w:rsidRDefault="00946E98" w:rsidP="00946E98">
      <w:pPr>
        <w:pStyle w:val="CodeListingSmall"/>
      </w:pPr>
      <w:r w:rsidRPr="00096639">
        <w:t xml:space="preserve">            DeploymentStatus undeployStatus=myProcStatus.getDeploymentStatus() ;</w:t>
      </w:r>
    </w:p>
    <w:p w:rsidR="00946E98" w:rsidRPr="00096639" w:rsidRDefault="00946E98" w:rsidP="00946E98">
      <w:pPr>
        <w:pStyle w:val="CodeListingSmall"/>
      </w:pPr>
      <w:r w:rsidRPr="00096639">
        <w:t xml:space="preserve">            System.</w:t>
      </w:r>
      <w:r w:rsidRPr="00096639">
        <w:rPr>
          <w:i/>
          <w:iCs/>
        </w:rPr>
        <w:t>out</w:t>
      </w:r>
      <w:r w:rsidRPr="00096639">
        <w:t>.println("Actual state of task is:  "+undeployStatus.getMessage()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rPr>
          <w:bCs/>
        </w:rPr>
        <w:t>catch</w:t>
      </w:r>
      <w:r w:rsidRPr="00096639">
        <w:t>(Exception ex) {</w:t>
      </w:r>
    </w:p>
    <w:p w:rsidR="00946E98" w:rsidRPr="00096639" w:rsidRDefault="00946E98" w:rsidP="00946E98">
      <w:pPr>
        <w:pStyle w:val="CodeListingSmall"/>
      </w:pPr>
      <w:r w:rsidRPr="00096639">
        <w:t xml:space="preserve">         </w:t>
      </w:r>
      <w:r w:rsidRPr="00096639">
        <w:rPr>
          <w:bCs/>
        </w:rPr>
        <w:t>throw</w:t>
      </w:r>
      <w:r w:rsidRPr="00096639">
        <w:t xml:space="preserve"> </w:t>
      </w:r>
      <w:r w:rsidRPr="00096639">
        <w:rPr>
          <w:bCs/>
        </w:rPr>
        <w:t>new</w:t>
      </w:r>
      <w:r w:rsidRPr="00096639">
        <w:t xml:space="preserve"> WLSAutomationException("Error in undeployAllApplication : "+ ex.getMessage());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096639" w:rsidRDefault="00946E98" w:rsidP="00946E98">
      <w:pPr>
        <w:pStyle w:val="CodeCallout"/>
      </w:pPr>
      <w:r>
        <w:t>check_retargeting_jmx</w:t>
      </w:r>
    </w:p>
    <w:p w:rsidR="00946E98" w:rsidRPr="00096639" w:rsidRDefault="00946E98" w:rsidP="00946E98">
      <w:pPr>
        <w:pStyle w:val="CodeListingSmall"/>
      </w:pPr>
      <w:r w:rsidRPr="00096639">
        <w:rPr>
          <w:bCs/>
        </w:rPr>
        <w:t>public</w:t>
      </w:r>
      <w:r w:rsidRPr="00096639">
        <w:t xml:space="preserve"> </w:t>
      </w:r>
      <w:r w:rsidRPr="00096639">
        <w:rPr>
          <w:bCs/>
        </w:rPr>
        <w:t>static</w:t>
      </w:r>
      <w:r w:rsidRPr="00096639">
        <w:t xml:space="preserve"> </w:t>
      </w:r>
      <w:r w:rsidRPr="00096639">
        <w:rPr>
          <w:bCs/>
        </w:rPr>
        <w:t>boolean</w:t>
      </w:r>
      <w:r w:rsidRPr="00096639">
        <w:t xml:space="preserve"> retargetNeeded(JMXWrapperRemote domainRuntime, String appName, </w:t>
      </w:r>
    </w:p>
    <w:p w:rsidR="00946E98" w:rsidRPr="00096639" w:rsidRDefault="00946E98" w:rsidP="00946E98">
      <w:pPr>
        <w:pStyle w:val="CodeListingSmall"/>
      </w:pPr>
      <w:r w:rsidRPr="00096639">
        <w:t xml:space="preserve">              String moduleName, String[] newTargetNames, String[] newTargetTypes) {</w:t>
      </w:r>
    </w:p>
    <w:p w:rsidR="00946E98" w:rsidRPr="00096639" w:rsidRDefault="00946E98" w:rsidP="00946E98">
      <w:pPr>
        <w:pStyle w:val="CodeListingSmall"/>
      </w:pPr>
      <w:r w:rsidRPr="00096639">
        <w:t xml:space="preserve">   </w:t>
      </w:r>
      <w:r w:rsidRPr="00096639">
        <w:rPr>
          <w:bCs/>
        </w:rPr>
        <w:t>try</w:t>
      </w:r>
      <w:r w:rsidRPr="00096639">
        <w:t xml:space="preserve"> {</w:t>
      </w:r>
    </w:p>
    <w:p w:rsidR="00946E98" w:rsidRPr="00096639" w:rsidRDefault="00946E98" w:rsidP="00946E98">
      <w:pPr>
        <w:pStyle w:val="CodeListingSmall"/>
      </w:pPr>
      <w:r w:rsidRPr="00096639">
        <w:t xml:space="preserve">      // Application state runtime</w:t>
      </w:r>
    </w:p>
    <w:p w:rsidR="00946E98" w:rsidRPr="00096639" w:rsidRDefault="00946E98" w:rsidP="00946E98">
      <w:pPr>
        <w:pStyle w:val="CodeListingSmall"/>
      </w:pPr>
      <w:r w:rsidRPr="00096639">
        <w:t xml:space="preserve">      ObjectName myAppStateRuntime = </w:t>
      </w:r>
      <w:r w:rsidRPr="00096639">
        <w:rPr>
          <w:bCs/>
        </w:rPr>
        <w:t>new</w:t>
      </w:r>
      <w:r w:rsidRPr="00096639">
        <w:t xml:space="preserve"> ObjectName(</w:t>
      </w:r>
      <w:r w:rsidRPr="00096639">
        <w:rPr>
          <w:iCs/>
        </w:rPr>
        <w:t>APPSTATERUNTIME</w:t>
      </w:r>
      <w:r w:rsidRPr="00096639">
        <w:t>);</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get application Names</w:t>
      </w:r>
    </w:p>
    <w:p w:rsidR="00946E98" w:rsidRPr="00096639" w:rsidRDefault="00946E98" w:rsidP="00946E98">
      <w:pPr>
        <w:pStyle w:val="CodeListingSmall"/>
      </w:pPr>
      <w:r w:rsidRPr="00096639">
        <w:t xml:space="preserve">      ArrayList&lt;String&gt; allApplicationNames = </w:t>
      </w:r>
      <w:r w:rsidRPr="00096639">
        <w:rPr>
          <w:iCs/>
        </w:rPr>
        <w:t>getApplicationNames</w:t>
      </w:r>
      <w:r w:rsidRPr="00096639">
        <w:t>(domainRuntime);</w:t>
      </w:r>
    </w:p>
    <w:p w:rsidR="00946E98" w:rsidRPr="00096639" w:rsidRDefault="00946E98" w:rsidP="00946E98">
      <w:pPr>
        <w:pStyle w:val="CodeListingSmall"/>
      </w:pPr>
      <w:r w:rsidRPr="00096639">
        <w:t xml:space="preserve">      </w:t>
      </w:r>
      <w:r w:rsidRPr="00096639">
        <w:rPr>
          <w:bCs/>
        </w:rPr>
        <w:t>if</w:t>
      </w:r>
      <w:r w:rsidRPr="00096639">
        <w:t xml:space="preserve"> (! allApplicationNames.contains(appName))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System.</w:t>
      </w:r>
      <w:r w:rsidRPr="00096639">
        <w:rPr>
          <w:iCs/>
        </w:rPr>
        <w:t>out</w:t>
      </w:r>
      <w:r w:rsidRPr="00096639">
        <w:t>.println("[ERR: Retarget]: Application "+appName+" does not exist ?!");</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false</w:t>
      </w:r>
      <w:r w:rsidRPr="00096639">
        <w: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ok get module list</w:t>
      </w:r>
    </w:p>
    <w:p w:rsidR="00946E98" w:rsidRPr="00096639" w:rsidRDefault="00946E98" w:rsidP="00946E98">
      <w:pPr>
        <w:pStyle w:val="CodeListingSmall"/>
      </w:pPr>
      <w:r w:rsidRPr="00096639">
        <w:t xml:space="preserve">      ArrayList&lt;String&gt; allApplicationModuleNames = </w:t>
      </w:r>
      <w:r w:rsidRPr="00096639">
        <w:rPr>
          <w:iCs/>
        </w:rPr>
        <w:t>getModuleNames</w:t>
      </w:r>
      <w:r w:rsidRPr="00096639">
        <w:t>(domainRuntime,appName);</w:t>
      </w:r>
    </w:p>
    <w:p w:rsidR="00946E98" w:rsidRPr="00096639" w:rsidRDefault="00946E98" w:rsidP="00946E98">
      <w:pPr>
        <w:pStyle w:val="CodeListingSmall"/>
      </w:pPr>
      <w:r w:rsidRPr="00096639">
        <w:t xml:space="preserve">      </w:t>
      </w:r>
      <w:r w:rsidRPr="00096639">
        <w:rPr>
          <w:bCs/>
        </w:rPr>
        <w:t>if</w:t>
      </w:r>
      <w:r w:rsidRPr="00096639">
        <w:t xml:space="preserve"> (! allApplicationModuleNames.contains(moduleName)) {</w:t>
      </w:r>
    </w:p>
    <w:p w:rsidR="00946E98" w:rsidRPr="00096639" w:rsidRDefault="00946E98" w:rsidP="00946E98">
      <w:pPr>
        <w:pStyle w:val="CodeListingSmall"/>
      </w:pPr>
      <w:r w:rsidRPr="00096639">
        <w:t xml:space="preserve">         System.</w:t>
      </w:r>
      <w:r w:rsidRPr="00096639">
        <w:rPr>
          <w:iCs/>
        </w:rPr>
        <w:t>out</w:t>
      </w:r>
      <w:r w:rsidRPr="00096639">
        <w:t>.println("[ERR: Retarget]: Module "+moduleName+" of application "+appName+</w:t>
      </w:r>
    </w:p>
    <w:p w:rsidR="00946E98" w:rsidRPr="00096639" w:rsidRDefault="00946E98" w:rsidP="00946E98">
      <w:pPr>
        <w:pStyle w:val="CodeListingSmall"/>
      </w:pPr>
      <w:r w:rsidRPr="00096639">
        <w:t xml:space="preserve">                            " does not exist ?!");</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false</w:t>
      </w:r>
      <w:r w:rsidRPr="00096639">
        <w: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p>
    <w:p w:rsidR="00946E98" w:rsidRPr="00096639" w:rsidRDefault="00946E98" w:rsidP="00946E98">
      <w:pPr>
        <w:pStyle w:val="CodeListingSmall"/>
      </w:pPr>
      <w:r w:rsidRPr="00096639">
        <w:t xml:space="preserve">   </w:t>
      </w:r>
      <w:r w:rsidRPr="00096639">
        <w:tab/>
        <w:t>String[] myCurrentModuleTargets = (String[])</w:t>
      </w:r>
    </w:p>
    <w:p w:rsidR="00946E98" w:rsidRPr="00096639" w:rsidRDefault="00946E98" w:rsidP="00946E98">
      <w:pPr>
        <w:pStyle w:val="CodeListingSmall"/>
      </w:pPr>
      <w:r w:rsidRPr="00096639">
        <w:t xml:space="preserve">               </w:t>
      </w:r>
      <w:r w:rsidRPr="00096639">
        <w:rPr>
          <w:iCs/>
        </w:rPr>
        <w:t>myJMXWrapper</w:t>
      </w:r>
      <w:r w:rsidRPr="00096639">
        <w:t>.invoke(myAppStateRuntime,"getModuleTargets",</w:t>
      </w:r>
    </w:p>
    <w:p w:rsidR="00946E98" w:rsidRPr="00096639" w:rsidRDefault="00946E98" w:rsidP="00946E98">
      <w:pPr>
        <w:pStyle w:val="CodeListingSmall"/>
      </w:pPr>
      <w:r w:rsidRPr="00096639">
        <w:t xml:space="preserve">                            </w:t>
      </w:r>
      <w:r w:rsidRPr="00096639">
        <w:rPr>
          <w:bCs/>
        </w:rPr>
        <w:t>new</w:t>
      </w:r>
      <w:r w:rsidRPr="00096639">
        <w:t xml:space="preserve"> Object[]{appName, moduleName},</w:t>
      </w:r>
      <w:r w:rsidRPr="00096639">
        <w:tab/>
      </w:r>
    </w:p>
    <w:p w:rsidR="00946E98" w:rsidRPr="00096639" w:rsidRDefault="00946E98" w:rsidP="00946E98">
      <w:pPr>
        <w:pStyle w:val="CodeListingSmall"/>
      </w:pPr>
      <w:r w:rsidRPr="00096639">
        <w:t xml:space="preserve">                            </w:t>
      </w:r>
      <w:r w:rsidRPr="00096639">
        <w:rPr>
          <w:bCs/>
        </w:rPr>
        <w:t>new</w:t>
      </w:r>
      <w:r w:rsidRPr="00096639">
        <w:t xml:space="preserve"> String[]{String.</w:t>
      </w:r>
      <w:r w:rsidRPr="00096639">
        <w:rPr>
          <w:bCs/>
        </w:rPr>
        <w:t>class</w:t>
      </w:r>
      <w:r w:rsidRPr="00096639">
        <w:t>.getName(),String.</w:t>
      </w:r>
      <w:r w:rsidRPr="00096639">
        <w:rPr>
          <w:bCs/>
        </w:rPr>
        <w:t>class</w:t>
      </w:r>
      <w:r w:rsidRPr="00096639">
        <w:t>.getName()});</w:t>
      </w:r>
    </w:p>
    <w:p w:rsidR="00946E98" w:rsidRPr="00096639" w:rsidRDefault="00946E98" w:rsidP="00946E98">
      <w:pPr>
        <w:pStyle w:val="CodeListingSmall"/>
      </w:pPr>
      <w:r w:rsidRPr="00096639">
        <w:t xml:space="preserve">      </w:t>
      </w:r>
      <w:r w:rsidRPr="00096639">
        <w:rPr>
          <w:bCs/>
        </w:rPr>
        <w:t>if</w:t>
      </w:r>
      <w:r w:rsidRPr="00096639">
        <w:t xml:space="preserve"> (myCurrentModuleTargets ==  </w:t>
      </w:r>
      <w:r w:rsidRPr="00096639">
        <w:rPr>
          <w:bCs/>
        </w:rPr>
        <w:t>null</w:t>
      </w:r>
      <w:r w:rsidRPr="00096639">
        <w:t>)</w:t>
      </w:r>
    </w:p>
    <w:p w:rsidR="00946E98" w:rsidRPr="00096639" w:rsidRDefault="00946E98" w:rsidP="00946E98">
      <w:pPr>
        <w:pStyle w:val="CodeListingSmall"/>
      </w:pPr>
      <w:r w:rsidRPr="00096639">
        <w:t xml:space="preserve">         myCurrentModuleTargets = </w:t>
      </w:r>
      <w:r w:rsidRPr="00096639">
        <w:rPr>
          <w:bCs/>
        </w:rPr>
        <w:t>new</w:t>
      </w:r>
      <w:r w:rsidRPr="00096639">
        <w:t xml:space="preserve"> String[0];</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ArrayList&lt;String&gt; myCurrentModuleTargetsList = </w:t>
      </w:r>
    </w:p>
    <w:p w:rsidR="00946E98" w:rsidRPr="00096639" w:rsidRDefault="00946E98" w:rsidP="00946E98">
      <w:pPr>
        <w:pStyle w:val="CodeListingSmall"/>
      </w:pPr>
      <w:r w:rsidRPr="00096639">
        <w:t xml:space="preserve">                        </w:t>
      </w:r>
      <w:r w:rsidRPr="00096639">
        <w:rPr>
          <w:bCs/>
        </w:rPr>
        <w:t>new</w:t>
      </w:r>
      <w:r w:rsidRPr="00096639">
        <w:t xml:space="preserve"> ArrayList&lt;String&gt;(Arrays.</w:t>
      </w:r>
      <w:r w:rsidRPr="00096639">
        <w:rPr>
          <w:iCs/>
        </w:rPr>
        <w:t>asList</w:t>
      </w:r>
      <w:r w:rsidRPr="00096639">
        <w:t>(myCurrentModuleTargets));</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ArrayList&lt;String&gt; newTargetNamesList = </w:t>
      </w:r>
      <w:r w:rsidRPr="00096639">
        <w:rPr>
          <w:bCs/>
        </w:rPr>
        <w:t>new</w:t>
      </w:r>
      <w:r w:rsidRPr="00096639">
        <w:t xml:space="preserve"> ArrayList&lt;String&gt;(Arrays.</w:t>
      </w:r>
      <w:r w:rsidRPr="00096639">
        <w:rPr>
          <w:iCs/>
        </w:rPr>
        <w:t>asList</w:t>
      </w:r>
      <w:r w:rsidRPr="00096639">
        <w:t>(newTargetNames));</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 test if exactly all targets are already configured</w:t>
      </w:r>
    </w:p>
    <w:p w:rsidR="00946E98" w:rsidRPr="00096639" w:rsidRDefault="00946E98" w:rsidP="00946E98">
      <w:pPr>
        <w:pStyle w:val="CodeListingSmall"/>
      </w:pPr>
      <w:r w:rsidRPr="00096639">
        <w:t xml:space="preserve">      </w:t>
      </w:r>
      <w:r w:rsidRPr="00096639">
        <w:rPr>
          <w:bCs/>
        </w:rPr>
        <w:t>if</w:t>
      </w:r>
      <w:r w:rsidRPr="00096639">
        <w:t xml:space="preserve"> (myCurrentModuleTargetsList.containsAll(newTargetNamesList) &amp;&amp; </w:t>
      </w:r>
    </w:p>
    <w:p w:rsidR="00946E98" w:rsidRPr="00096639" w:rsidRDefault="00946E98" w:rsidP="00946E98">
      <w:pPr>
        <w:pStyle w:val="CodeListingSmall"/>
      </w:pPr>
      <w:r w:rsidRPr="00096639">
        <w:t xml:space="preserve">         (myCurrentModuleTargetsList.size()==newTargetNamesList.size())) {</w:t>
      </w:r>
    </w:p>
    <w:p w:rsidR="00946E98" w:rsidRPr="00096639" w:rsidRDefault="00946E98" w:rsidP="00946E98">
      <w:pPr>
        <w:pStyle w:val="CodeListingSmall"/>
      </w:pPr>
      <w:r w:rsidRPr="00096639">
        <w:t xml:space="preserve">         System.</w:t>
      </w:r>
      <w:r w:rsidRPr="00096639">
        <w:rPr>
          <w:iCs/>
        </w:rPr>
        <w:t>out</w:t>
      </w:r>
      <w:r w:rsidRPr="00096639">
        <w:t>.println("Module "+moduleName+" of application "+appName+</w:t>
      </w:r>
    </w:p>
    <w:p w:rsidR="00946E98" w:rsidRPr="00096639" w:rsidRDefault="00946E98" w:rsidP="00946E98">
      <w:pPr>
        <w:pStyle w:val="CodeListingSmall"/>
      </w:pPr>
      <w:r w:rsidRPr="00096639">
        <w:t xml:space="preserve">                            " already targeted correctly and does not need to be retargeted !");</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false</w:t>
      </w:r>
      <w:r w:rsidRPr="00096639">
        <w:t>;</w:t>
      </w:r>
    </w:p>
    <w:p w:rsidR="00946E98" w:rsidRPr="00096639" w:rsidRDefault="00946E98" w:rsidP="00946E98">
      <w:pPr>
        <w:pStyle w:val="CodeListingSmall"/>
      </w:pPr>
      <w:r w:rsidRPr="00096639">
        <w:t xml:space="preserve">      }</w:t>
      </w:r>
      <w:r w:rsidRPr="00096639">
        <w:tab/>
      </w:r>
    </w:p>
    <w:p w:rsidR="00946E98" w:rsidRPr="00096639" w:rsidRDefault="00946E98" w:rsidP="00946E98">
      <w:pPr>
        <w:pStyle w:val="CodeListingSmall"/>
      </w:pPr>
      <w:r w:rsidRPr="00096639">
        <w:t xml:space="preserve">      </w:t>
      </w:r>
      <w:r w:rsidRPr="00096639">
        <w:rPr>
          <w:bCs/>
        </w:rPr>
        <w:t>else</w:t>
      </w:r>
      <w:r w:rsidRPr="00096639">
        <w:t xml:space="preserve"> {</w:t>
      </w:r>
    </w:p>
    <w:p w:rsidR="00946E98" w:rsidRPr="00096639" w:rsidRDefault="00946E98" w:rsidP="00946E98">
      <w:pPr>
        <w:pStyle w:val="CodeListingSmall"/>
      </w:pPr>
      <w:r w:rsidRPr="00096639">
        <w:t xml:space="preserve">         System.</w:t>
      </w:r>
      <w:r w:rsidRPr="00096639">
        <w:rPr>
          <w:iCs/>
        </w:rPr>
        <w:t>out</w:t>
      </w:r>
      <w:r w:rsidRPr="00096639">
        <w:t>.println("Module "+moduleName+" of "+appName+" needs to be retarget :-( !");</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true</w:t>
      </w:r>
      <w:r w:rsidRPr="00096639">
        <w: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rPr>
          <w:bCs/>
        </w:rPr>
        <w:t>catch</w:t>
      </w:r>
      <w:r w:rsidRPr="00096639">
        <w:t>(Exception ex) {</w:t>
      </w:r>
    </w:p>
    <w:p w:rsidR="00946E98" w:rsidRPr="00096639" w:rsidRDefault="00946E98" w:rsidP="00946E98">
      <w:pPr>
        <w:pStyle w:val="CodeListingSmall"/>
      </w:pPr>
      <w:r w:rsidRPr="00096639">
        <w:lastRenderedPageBreak/>
        <w:t xml:space="preserve">         ex.printStackTrace();</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do not do retarget</w:t>
      </w:r>
    </w:p>
    <w:p w:rsidR="00946E98" w:rsidRPr="00096639" w:rsidRDefault="00946E98" w:rsidP="00946E98">
      <w:pPr>
        <w:pStyle w:val="CodeListingSmall"/>
      </w:pPr>
      <w:r w:rsidRPr="00096639">
        <w:t xml:space="preserve">         </w:t>
      </w:r>
      <w:r w:rsidRPr="00096639">
        <w:rPr>
          <w:bCs/>
        </w:rPr>
        <w:t>return</w:t>
      </w:r>
      <w:r w:rsidRPr="00096639">
        <w:t xml:space="preserve"> </w:t>
      </w:r>
      <w:r w:rsidRPr="00096639">
        <w:rPr>
          <w:bCs/>
        </w:rPr>
        <w:t>false</w:t>
      </w:r>
      <w:r w:rsidRPr="00096639">
        <w:t>;</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Pr="00096639" w:rsidRDefault="00946E98" w:rsidP="00946E98">
      <w:pPr>
        <w:pStyle w:val="CodeListingSmall"/>
      </w:pPr>
      <w:r w:rsidRPr="00096639">
        <w:t xml:space="preserve">    </w:t>
      </w:r>
    </w:p>
    <w:p w:rsidR="00946E98" w:rsidRPr="00096639" w:rsidRDefault="00946E98" w:rsidP="00946E98">
      <w:pPr>
        <w:pStyle w:val="BodyText"/>
      </w:pPr>
      <w:r w:rsidRPr="00096639">
        <w:t xml:space="preserve">    </w:t>
      </w:r>
    </w:p>
    <w:p w:rsidR="00946E98" w:rsidRDefault="00946E98" w:rsidP="00946E98">
      <w:pPr>
        <w:pStyle w:val="BodyText"/>
      </w:pPr>
    </w:p>
    <w:p w:rsidR="00946E98" w:rsidRPr="00096639" w:rsidRDefault="00946E98" w:rsidP="00946E98">
      <w:pPr>
        <w:pStyle w:val="CodeCallout"/>
      </w:pPr>
      <w:r>
        <w:t>retargeting_jmx</w:t>
      </w:r>
    </w:p>
    <w:p w:rsidR="00946E98" w:rsidRPr="00096639" w:rsidRDefault="00946E98" w:rsidP="00946E98">
      <w:pPr>
        <w:pStyle w:val="CodeListingSmall"/>
      </w:pPr>
      <w:r w:rsidRPr="00096639">
        <w:rPr>
          <w:bCs/>
        </w:rPr>
        <w:t>public</w:t>
      </w:r>
      <w:r w:rsidRPr="00096639">
        <w:t xml:space="preserve"> </w:t>
      </w:r>
      <w:r w:rsidRPr="00096639">
        <w:rPr>
          <w:bCs/>
        </w:rPr>
        <w:t>static</w:t>
      </w:r>
      <w:r w:rsidRPr="00096639">
        <w:t xml:space="preserve"> </w:t>
      </w:r>
      <w:r w:rsidRPr="00096639">
        <w:rPr>
          <w:bCs/>
        </w:rPr>
        <w:t>void</w:t>
      </w:r>
      <w:r w:rsidRPr="00096639">
        <w:t xml:space="preserve"> dotargetOperation(JMXWrapperRemote editMBeanReference, </w:t>
      </w:r>
    </w:p>
    <w:p w:rsidR="00946E98" w:rsidRPr="00096639" w:rsidRDefault="00946E98" w:rsidP="00946E98">
      <w:pPr>
        <w:pStyle w:val="CodeListingSmall"/>
      </w:pPr>
      <w:r w:rsidRPr="00096639">
        <w:t xml:space="preserve">       String appName, String moduleName, String[] newTargetNames, String[] newTargetTypes)</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 MUST BE CALLED WITH EDIT MbeanServer</w:t>
      </w:r>
    </w:p>
    <w:p w:rsidR="00946E98" w:rsidRPr="00096639" w:rsidRDefault="00946E98" w:rsidP="00946E98">
      <w:pPr>
        <w:pStyle w:val="CodeListingSmall"/>
      </w:pPr>
      <w:r w:rsidRPr="00096639">
        <w:t xml:space="preserve">   </w:t>
      </w:r>
      <w:r w:rsidRPr="00096639">
        <w:rPr>
          <w:bCs/>
        </w:rPr>
        <w:t>try</w:t>
      </w:r>
      <w:r w:rsidRPr="00096639">
        <w:t xml:space="preserve"> {</w:t>
      </w:r>
    </w:p>
    <w:p w:rsidR="00946E98" w:rsidRPr="00096639" w:rsidRDefault="00946E98" w:rsidP="00946E98">
      <w:pPr>
        <w:pStyle w:val="CodeListingSmall"/>
      </w:pPr>
      <w:r w:rsidRPr="00096639">
        <w:t xml:space="preserve">      // Application deployment MBean</w:t>
      </w:r>
    </w:p>
    <w:p w:rsidR="00946E98" w:rsidRPr="00096639" w:rsidRDefault="00946E98" w:rsidP="00946E98">
      <w:pPr>
        <w:pStyle w:val="CodeListingSmall"/>
      </w:pPr>
      <w:r w:rsidRPr="00096639">
        <w:t xml:space="preserve">      ObjectName appDeploymentName = </w:t>
      </w:r>
      <w:r w:rsidRPr="00096639">
        <w:rPr>
          <w:bCs/>
        </w:rPr>
        <w:t>new</w:t>
      </w:r>
      <w:r w:rsidRPr="00096639">
        <w:t xml:space="preserve"> ObjectName("com.bea:Name="+appName+",Type=AppDeployment");</w:t>
      </w:r>
    </w:p>
    <w:p w:rsidR="00946E98" w:rsidRPr="00096639" w:rsidRDefault="00946E98" w:rsidP="00946E98">
      <w:pPr>
        <w:pStyle w:val="CodeListingSmall"/>
      </w:pPr>
      <w:r w:rsidRPr="00096639">
        <w:t xml:space="preserve">    </w:t>
      </w:r>
      <w:r w:rsidRPr="00096639">
        <w:tab/>
      </w:r>
      <w:r w:rsidRPr="00096639">
        <w:tab/>
      </w:r>
    </w:p>
    <w:p w:rsidR="00946E98" w:rsidRPr="00096639" w:rsidRDefault="00946E98" w:rsidP="00946E98">
      <w:pPr>
        <w:pStyle w:val="CodeListingSmall"/>
      </w:pPr>
      <w:r w:rsidRPr="00096639">
        <w:t xml:space="preserve">      // create subdeployment for module and ignore exception if already exist</w:t>
      </w:r>
    </w:p>
    <w:p w:rsidR="00946E98" w:rsidRPr="00096639" w:rsidRDefault="00946E98" w:rsidP="00946E98">
      <w:pPr>
        <w:pStyle w:val="CodeListingSmall"/>
      </w:pPr>
      <w:r w:rsidRPr="00096639">
        <w:t xml:space="preserve">      ObjectName subDeployment = (ObjectName)editMBeanReference.invoke(</w:t>
      </w:r>
    </w:p>
    <w:p w:rsidR="00946E98" w:rsidRPr="00096639" w:rsidRDefault="00946E98" w:rsidP="00946E98">
      <w:pPr>
        <w:pStyle w:val="CodeListingSmall"/>
      </w:pPr>
      <w:r w:rsidRPr="00096639">
        <w:t xml:space="preserve">                           appDeploymentName,</w:t>
      </w:r>
    </w:p>
    <w:p w:rsidR="00946E98" w:rsidRPr="00096639" w:rsidRDefault="00946E98" w:rsidP="00946E98">
      <w:pPr>
        <w:pStyle w:val="CodeListingSmall"/>
      </w:pPr>
      <w:r w:rsidRPr="00096639">
        <w:t xml:space="preserve">                           "lookupSubDeployment",</w:t>
      </w:r>
    </w:p>
    <w:p w:rsidR="00946E98" w:rsidRPr="00096639" w:rsidRDefault="00946E98" w:rsidP="00946E98">
      <w:pPr>
        <w:pStyle w:val="CodeListingSmall"/>
      </w:pPr>
      <w:r w:rsidRPr="00096639">
        <w:t xml:space="preserve">                           </w:t>
      </w:r>
      <w:r w:rsidRPr="00096639">
        <w:rPr>
          <w:bCs/>
        </w:rPr>
        <w:t>new</w:t>
      </w:r>
      <w:r w:rsidRPr="00096639">
        <w:t xml:space="preserve"> Object[]{moduleName},</w:t>
      </w:r>
    </w:p>
    <w:p w:rsidR="00946E98" w:rsidRPr="00096639" w:rsidRDefault="00946E98" w:rsidP="00946E98">
      <w:pPr>
        <w:pStyle w:val="CodeListingSmall"/>
      </w:pPr>
      <w:r w:rsidRPr="00096639">
        <w:t xml:space="preserve">                           </w:t>
      </w:r>
      <w:r w:rsidRPr="00096639">
        <w:rPr>
          <w:bCs/>
        </w:rPr>
        <w:t>new</w:t>
      </w:r>
      <w:r w:rsidRPr="00096639">
        <w:t xml:space="preserve"> String[]{String.</w:t>
      </w:r>
      <w:r w:rsidRPr="00096639">
        <w:rPr>
          <w:bCs/>
        </w:rPr>
        <w:t>class</w:t>
      </w:r>
      <w:r w:rsidRPr="00096639">
        <w:t>.getName()});</w:t>
      </w:r>
    </w:p>
    <w:p w:rsidR="00946E98" w:rsidRPr="00096639" w:rsidRDefault="00946E98" w:rsidP="00946E98">
      <w:pPr>
        <w:pStyle w:val="CodeListingSmall"/>
      </w:pPr>
      <w:r w:rsidRPr="00096639">
        <w:t xml:space="preserve">    </w:t>
      </w:r>
      <w:r w:rsidRPr="00096639">
        <w:tab/>
        <w:t>// if subdeployment does not exist – create it in order to do the targeting</w:t>
      </w:r>
      <w:r w:rsidRPr="00096639">
        <w:tab/>
      </w:r>
    </w:p>
    <w:p w:rsidR="00946E98" w:rsidRPr="00096639" w:rsidRDefault="00946E98" w:rsidP="00946E98">
      <w:pPr>
        <w:pStyle w:val="CodeListingSmall"/>
      </w:pPr>
      <w:r w:rsidRPr="00096639">
        <w:t xml:space="preserve">      </w:t>
      </w:r>
      <w:r w:rsidRPr="00096639">
        <w:rPr>
          <w:bCs/>
        </w:rPr>
        <w:t>if</w:t>
      </w:r>
      <w:r w:rsidRPr="00096639">
        <w:t xml:space="preserve"> (subDeployment == </w:t>
      </w:r>
      <w:r w:rsidRPr="00096639">
        <w:rPr>
          <w:bCs/>
        </w:rPr>
        <w:t>null</w:t>
      </w:r>
      <w:r w:rsidRPr="00096639">
        <w:t>) {</w:t>
      </w:r>
    </w:p>
    <w:p w:rsidR="00946E98" w:rsidRPr="00096639" w:rsidRDefault="00946E98" w:rsidP="00946E98">
      <w:pPr>
        <w:pStyle w:val="CodeListingSmall"/>
      </w:pPr>
      <w:r w:rsidRPr="00096639">
        <w:t xml:space="preserve">         subDeployment = (ObjectName)editMBeanReference.invoke(appDeploymentName,</w:t>
      </w:r>
    </w:p>
    <w:p w:rsidR="00946E98" w:rsidRPr="00096639" w:rsidRDefault="00946E98" w:rsidP="00946E98">
      <w:pPr>
        <w:pStyle w:val="CodeListingSmall"/>
      </w:pPr>
      <w:r w:rsidRPr="00096639">
        <w:t xml:space="preserve">                         "createSubDeployment",</w:t>
      </w:r>
    </w:p>
    <w:p w:rsidR="00946E98" w:rsidRPr="00096639" w:rsidRDefault="00946E98" w:rsidP="00946E98">
      <w:pPr>
        <w:pStyle w:val="CodeListingSmall"/>
      </w:pPr>
      <w:r w:rsidRPr="00096639">
        <w:t xml:space="preserve">                         </w:t>
      </w:r>
      <w:r w:rsidRPr="00096639">
        <w:rPr>
          <w:bCs/>
        </w:rPr>
        <w:t>new</w:t>
      </w:r>
      <w:r w:rsidRPr="00096639">
        <w:t xml:space="preserve"> Object[]{moduleName},</w:t>
      </w:r>
    </w:p>
    <w:p w:rsidR="00946E98" w:rsidRPr="00096639" w:rsidRDefault="00946E98" w:rsidP="00946E98">
      <w:pPr>
        <w:pStyle w:val="CodeListingSmall"/>
      </w:pPr>
      <w:r w:rsidRPr="00096639">
        <w:t xml:space="preserve">                         </w:t>
      </w:r>
      <w:r w:rsidRPr="00096639">
        <w:rPr>
          <w:bCs/>
        </w:rPr>
        <w:t>new</w:t>
      </w:r>
      <w:r w:rsidRPr="00096639">
        <w:t xml:space="preserve"> String[]{String.</w:t>
      </w:r>
      <w:r w:rsidRPr="00096639">
        <w:rPr>
          <w:bCs/>
        </w:rPr>
        <w:t>class</w:t>
      </w:r>
      <w:r w:rsidRPr="00096639">
        <w:t>.getName()});</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p>
    <w:p w:rsidR="00946E98" w:rsidRPr="00096639" w:rsidRDefault="00946E98" w:rsidP="00946E98">
      <w:pPr>
        <w:pStyle w:val="CodeListingSmall"/>
      </w:pPr>
      <w:r w:rsidRPr="00096639">
        <w:t xml:space="preserve">      // create new array with target ObjectNames    </w:t>
      </w:r>
    </w:p>
    <w:p w:rsidR="00946E98" w:rsidRPr="00096639" w:rsidRDefault="00946E98" w:rsidP="00946E98">
      <w:pPr>
        <w:pStyle w:val="CodeListingSmall"/>
      </w:pPr>
      <w:r w:rsidRPr="00096639">
        <w:t xml:space="preserve">      ObjectName[] targetsForDeployment = </w:t>
      </w:r>
      <w:r w:rsidRPr="00096639">
        <w:rPr>
          <w:bCs/>
        </w:rPr>
        <w:t>new</w:t>
      </w:r>
      <w:r w:rsidRPr="00096639">
        <w:t xml:space="preserve"> ObjectName[newTargetNames.length];</w:t>
      </w:r>
    </w:p>
    <w:p w:rsidR="00946E98" w:rsidRPr="00096639" w:rsidRDefault="00946E98" w:rsidP="00946E98">
      <w:pPr>
        <w:pStyle w:val="CodeListingSmall"/>
      </w:pPr>
    </w:p>
    <w:p w:rsidR="00946E98" w:rsidRPr="00096639" w:rsidRDefault="00946E98" w:rsidP="00946E98">
      <w:pPr>
        <w:pStyle w:val="CodeListingSmall"/>
      </w:pPr>
      <w:r w:rsidRPr="00096639">
        <w:t xml:space="preserve">      // convert the argument lists into a ObjectName array</w:t>
      </w:r>
    </w:p>
    <w:p w:rsidR="00946E98" w:rsidRPr="00096639" w:rsidRDefault="00946E98" w:rsidP="00946E98">
      <w:pPr>
        <w:pStyle w:val="CodeListingSmall"/>
      </w:pPr>
      <w:r w:rsidRPr="00096639">
        <w:t xml:space="preserve">      </w:t>
      </w:r>
      <w:r w:rsidRPr="00096639">
        <w:rPr>
          <w:bCs/>
        </w:rPr>
        <w:t>for</w:t>
      </w:r>
      <w:r w:rsidRPr="00096639">
        <w:t xml:space="preserve"> (</w:t>
      </w:r>
      <w:r w:rsidRPr="00096639">
        <w:rPr>
          <w:bCs/>
        </w:rPr>
        <w:t>int</w:t>
      </w:r>
      <w:r w:rsidRPr="00096639">
        <w:t xml:space="preserve"> i=0;i&lt;newTargetNames.length;i++)</w:t>
      </w:r>
    </w:p>
    <w:p w:rsidR="00946E98" w:rsidRPr="00096639" w:rsidRDefault="00946E98" w:rsidP="00946E98">
      <w:pPr>
        <w:pStyle w:val="CodeListingSmall"/>
      </w:pPr>
      <w:r w:rsidRPr="00096639">
        <w:t xml:space="preserve">         targetsForDeployment[i] = </w:t>
      </w:r>
      <w:r w:rsidRPr="00096639">
        <w:rPr>
          <w:bCs/>
        </w:rPr>
        <w:t>new</w:t>
      </w:r>
      <w:r w:rsidRPr="00096639">
        <w:t xml:space="preserve"> </w:t>
      </w:r>
    </w:p>
    <w:p w:rsidR="00946E98" w:rsidRPr="00096639" w:rsidRDefault="00946E98" w:rsidP="00946E98">
      <w:pPr>
        <w:pStyle w:val="CodeListingSmall"/>
      </w:pPr>
      <w:r w:rsidRPr="00096639">
        <w:t xml:space="preserve">                   ObjectName("com.bea:Name="+newTargetNames[i]+",Type="+newTargetTypes[i]);</w:t>
      </w:r>
    </w:p>
    <w:p w:rsidR="00946E98" w:rsidRPr="00096639" w:rsidRDefault="00946E98" w:rsidP="00946E98">
      <w:pPr>
        <w:pStyle w:val="CodeListingSmall"/>
      </w:pPr>
    </w:p>
    <w:p w:rsidR="00946E98" w:rsidRPr="00096639" w:rsidRDefault="00946E98" w:rsidP="00946E98">
      <w:pPr>
        <w:pStyle w:val="CodeListingSmall"/>
      </w:pPr>
      <w:r w:rsidRPr="00096639">
        <w:t xml:space="preserve">      // finally set the targets</w:t>
      </w:r>
    </w:p>
    <w:p w:rsidR="00946E98" w:rsidRPr="00096639" w:rsidRDefault="00946E98" w:rsidP="00946E98">
      <w:pPr>
        <w:pStyle w:val="CodeListingSmall"/>
      </w:pPr>
      <w:r w:rsidRPr="00096639">
        <w:t xml:space="preserve">      </w:t>
      </w:r>
      <w:r w:rsidRPr="00096639">
        <w:rPr>
          <w:iCs/>
        </w:rPr>
        <w:t>myJMXWrapper</w:t>
      </w:r>
      <w:r w:rsidRPr="00096639">
        <w:t>.setAttribute(subDeployment,</w:t>
      </w:r>
      <w:r w:rsidRPr="00096639">
        <w:rPr>
          <w:bCs/>
        </w:rPr>
        <w:t>new</w:t>
      </w:r>
      <w:r w:rsidRPr="00096639">
        <w:t xml:space="preserve"> Attribute("Targets",targetsForDeployment));</w:t>
      </w:r>
    </w:p>
    <w:p w:rsidR="00946E98" w:rsidRPr="00096639" w:rsidRDefault="00946E98" w:rsidP="00946E98">
      <w:pPr>
        <w:pStyle w:val="CodeListingSmall"/>
      </w:pPr>
      <w:r w:rsidRPr="00096639">
        <w:t xml:space="preserve">    </w:t>
      </w:r>
      <w:r w:rsidRPr="00096639">
        <w:tab/>
        <w:t xml:space="preserve">    </w:t>
      </w:r>
    </w:p>
    <w:p w:rsidR="00946E98" w:rsidRPr="00096639" w:rsidRDefault="00946E98" w:rsidP="00946E98">
      <w:pPr>
        <w:pStyle w:val="CodeListingSmall"/>
      </w:pPr>
      <w:r w:rsidRPr="00096639">
        <w:t xml:space="preserve">      System.</w:t>
      </w:r>
      <w:r w:rsidRPr="00096639">
        <w:rPr>
          <w:iCs/>
        </w:rPr>
        <w:t>out</w:t>
      </w:r>
      <w:r w:rsidRPr="00096639">
        <w:t>.println("Module "+moduleName+" of application "+appName+" has been retargeted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 xml:space="preserve">   </w:t>
      </w:r>
      <w:r w:rsidRPr="00096639">
        <w:rPr>
          <w:bCs/>
        </w:rPr>
        <w:t>catch</w:t>
      </w:r>
      <w:r w:rsidRPr="00096639">
        <w:t>(Exception ex) {</w:t>
      </w:r>
    </w:p>
    <w:p w:rsidR="00946E98" w:rsidRPr="00096639" w:rsidRDefault="00946E98" w:rsidP="00946E98">
      <w:pPr>
        <w:pStyle w:val="CodeListingSmall"/>
      </w:pPr>
      <w:r w:rsidRPr="00096639">
        <w:t xml:space="preserve">      ex.printStackTrace();</w:t>
      </w:r>
    </w:p>
    <w:p w:rsidR="00946E98" w:rsidRPr="00096639" w:rsidRDefault="00946E98" w:rsidP="00946E98">
      <w:pPr>
        <w:pStyle w:val="CodeListingSmall"/>
      </w:pPr>
      <w:r w:rsidRPr="00096639">
        <w:t xml:space="preserve">      System.</w:t>
      </w:r>
      <w:r w:rsidRPr="00096639">
        <w:rPr>
          <w:i/>
          <w:iCs/>
        </w:rPr>
        <w:t>out</w:t>
      </w:r>
      <w:r w:rsidRPr="00096639">
        <w:t>.println("Retarget module "+moduleName+" of application "+appName+" has failed  !");</w:t>
      </w:r>
    </w:p>
    <w:p w:rsidR="00946E98" w:rsidRPr="00096639" w:rsidRDefault="00946E98" w:rsidP="00946E98">
      <w:pPr>
        <w:pStyle w:val="CodeListingSmall"/>
      </w:pPr>
      <w:r w:rsidRPr="00096639">
        <w:t xml:space="preserve">   }</w:t>
      </w:r>
    </w:p>
    <w:p w:rsidR="00946E98" w:rsidRPr="00096639" w:rsidRDefault="00946E98" w:rsidP="00946E98">
      <w:pPr>
        <w:pStyle w:val="CodeListingSmall"/>
      </w:pPr>
      <w:r w:rsidRPr="00096639">
        <w:t>}</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summary_server_values_jmx</w:t>
      </w:r>
    </w:p>
    <w:p w:rsidR="00946E98" w:rsidRPr="0017768A" w:rsidRDefault="00946E98" w:rsidP="00946E98">
      <w:pPr>
        <w:pStyle w:val="CodeListingSmall"/>
      </w:pPr>
      <w:r w:rsidRPr="0017768A">
        <w:t xml:space="preserve">    public void printSummaryOfServer(String serverName)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serverRuntime = myJMXWrapper.getServerRuntime(serverName);</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Name</w:t>
      </w:r>
    </w:p>
    <w:p w:rsidR="00946E98" w:rsidRPr="0017768A" w:rsidRDefault="00946E98" w:rsidP="00946E98">
      <w:pPr>
        <w:pStyle w:val="CodeListingSmall"/>
      </w:pPr>
      <w:r w:rsidRPr="0017768A">
        <w:t xml:space="preserve">        System.out.println("Server - Name="+ serverName);</w:t>
      </w:r>
    </w:p>
    <w:p w:rsidR="00946E98" w:rsidRPr="0017768A" w:rsidRDefault="00946E98" w:rsidP="00946E98">
      <w:pPr>
        <w:pStyle w:val="CodeListingSmall"/>
      </w:pPr>
      <w:r w:rsidRPr="0017768A">
        <w:t xml:space="preserve">        // print state</w:t>
      </w:r>
    </w:p>
    <w:p w:rsidR="00946E98" w:rsidRPr="0017768A" w:rsidRDefault="00946E98" w:rsidP="00946E98">
      <w:pPr>
        <w:pStyle w:val="CodeListingSmall"/>
      </w:pPr>
      <w:r w:rsidRPr="0017768A">
        <w:t xml:space="preserve">        System.out.println("Server - State="+myJMXWrapper.getAttribute(serverRuntime,"State"));</w:t>
      </w:r>
    </w:p>
    <w:p w:rsidR="00946E98" w:rsidRPr="0017768A" w:rsidRDefault="00946E98" w:rsidP="00946E98">
      <w:pPr>
        <w:pStyle w:val="CodeListingSmall"/>
      </w:pPr>
      <w:r w:rsidRPr="0017768A">
        <w:t xml:space="preserve">        // HealthState</w:t>
      </w:r>
    </w:p>
    <w:p w:rsidR="00946E98" w:rsidRPr="0017768A" w:rsidRDefault="00946E98" w:rsidP="00946E98">
      <w:pPr>
        <w:pStyle w:val="CodeListingSmall"/>
      </w:pPr>
      <w:r w:rsidRPr="0017768A">
        <w:t xml:space="preserve">        System.out.println("Server - HealthState="+ </w:t>
      </w:r>
    </w:p>
    <w:p w:rsidR="00946E98" w:rsidRPr="0017768A" w:rsidRDefault="00946E98" w:rsidP="00946E98">
      <w:pPr>
        <w:pStyle w:val="CodeListingSmall"/>
      </w:pPr>
      <w:r w:rsidRPr="0017768A">
        <w:t xml:space="preserve">               getHealthStateInformation((HealthState)</w:t>
      </w:r>
    </w:p>
    <w:p w:rsidR="00946E98" w:rsidRPr="0017768A" w:rsidRDefault="00946E98" w:rsidP="00946E98">
      <w:pPr>
        <w:pStyle w:val="CodeListingSmall"/>
      </w:pPr>
      <w:r w:rsidRPr="0017768A">
        <w:t xml:space="preserve">                           myJMXWrapper.getAttribute(serverRuntime, "HealthState")));</w:t>
      </w: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jvmRuntime = (ObjectName) myJMXWrapper.getAttribute(serverRuntime, "JVMRuntime");</w:t>
      </w:r>
    </w:p>
    <w:p w:rsidR="00946E98" w:rsidRPr="0017768A" w:rsidRDefault="00946E98" w:rsidP="00946E98">
      <w:pPr>
        <w:pStyle w:val="CodeListingSmall"/>
      </w:pPr>
      <w:r w:rsidRPr="0017768A">
        <w:t xml:space="preserve">        // print HeapFreeCurrent</w:t>
      </w:r>
    </w:p>
    <w:p w:rsidR="00946E98" w:rsidRPr="0017768A" w:rsidRDefault="00946E98" w:rsidP="00946E98">
      <w:pPr>
        <w:pStyle w:val="CodeListingSmall"/>
      </w:pPr>
      <w:r w:rsidRPr="0017768A">
        <w:t xml:space="preserve">        System.out.println("JVM - HeapFreeCurrent="+</w:t>
      </w:r>
    </w:p>
    <w:p w:rsidR="00946E98" w:rsidRPr="0017768A" w:rsidRDefault="00946E98" w:rsidP="00946E98">
      <w:pPr>
        <w:pStyle w:val="CodeListingSmall"/>
      </w:pPr>
      <w:r w:rsidRPr="0017768A">
        <w:t xml:space="preserve">                           myJMXWrapper.getAttribute(jvmRuntime,"HeapFreeCurrent"));</w:t>
      </w:r>
    </w:p>
    <w:p w:rsidR="00946E98" w:rsidRPr="0017768A" w:rsidRDefault="00946E98" w:rsidP="00946E98">
      <w:pPr>
        <w:pStyle w:val="CodeListingSmall"/>
      </w:pPr>
    </w:p>
    <w:p w:rsidR="00946E98" w:rsidRPr="0017768A" w:rsidRDefault="00946E98" w:rsidP="00946E98">
      <w:pPr>
        <w:pStyle w:val="CodeListingSmall"/>
      </w:pPr>
    </w:p>
    <w:p w:rsidR="00946E98" w:rsidRPr="0017768A" w:rsidRDefault="00946E98" w:rsidP="00946E98">
      <w:pPr>
        <w:pStyle w:val="CodeListingSmall"/>
      </w:pPr>
      <w:r w:rsidRPr="0017768A">
        <w:lastRenderedPageBreak/>
        <w:t xml:space="preserve">        ObjectName jtaRuntime = (ObjectName) myJMXWrapper.getAttribute(serverRuntime, "JTARuntime");</w:t>
      </w:r>
    </w:p>
    <w:p w:rsidR="00946E98" w:rsidRPr="0017768A" w:rsidRDefault="00946E98" w:rsidP="00946E98">
      <w:pPr>
        <w:pStyle w:val="CodeListingSmall"/>
      </w:pPr>
      <w:r w:rsidRPr="0017768A">
        <w:t xml:space="preserve">        // HealthState</w:t>
      </w:r>
    </w:p>
    <w:p w:rsidR="00946E98" w:rsidRPr="0017768A" w:rsidRDefault="00946E98" w:rsidP="00946E98">
      <w:pPr>
        <w:pStyle w:val="CodeListingSmall"/>
      </w:pPr>
      <w:r w:rsidRPr="0017768A">
        <w:t xml:space="preserve">        System.out.println("JTA - HealthState="+ getHealthStateInformation((HealthState)</w:t>
      </w:r>
    </w:p>
    <w:p w:rsidR="00946E98" w:rsidRPr="0017768A" w:rsidRDefault="00946E98" w:rsidP="00946E98">
      <w:pPr>
        <w:pStyle w:val="CodeListingSmall"/>
      </w:pPr>
      <w:r w:rsidRPr="0017768A">
        <w:t xml:space="preserve">                           myJMXWrapper.getAttribute(jtaRuntime, "HealthState")));</w:t>
      </w:r>
    </w:p>
    <w:p w:rsidR="00946E98" w:rsidRPr="0017768A" w:rsidRDefault="00946E98" w:rsidP="00946E98">
      <w:pPr>
        <w:pStyle w:val="CodeListingSmall"/>
      </w:pPr>
      <w:r w:rsidRPr="0017768A">
        <w:t xml:space="preserve">        // print TransactionTotalCount</w:t>
      </w:r>
    </w:p>
    <w:p w:rsidR="00946E98" w:rsidRPr="0017768A" w:rsidRDefault="00946E98" w:rsidP="00946E98">
      <w:pPr>
        <w:pStyle w:val="CodeListingSmall"/>
      </w:pPr>
      <w:r w:rsidRPr="0017768A">
        <w:t xml:space="preserve">        System.out.println("JTA - TransactionTotalCount="+</w:t>
      </w:r>
    </w:p>
    <w:p w:rsidR="00946E98" w:rsidRPr="0017768A" w:rsidRDefault="00946E98" w:rsidP="00946E98">
      <w:pPr>
        <w:pStyle w:val="CodeListingSmall"/>
      </w:pPr>
      <w:r w:rsidRPr="0017768A">
        <w:t xml:space="preserve">                           myJMXWrapper.getAttribute(jtaRuntime,"TransactionTotalCount"));</w:t>
      </w:r>
    </w:p>
    <w:p w:rsidR="00946E98" w:rsidRPr="0017768A" w:rsidRDefault="00946E98" w:rsidP="00946E98">
      <w:pPr>
        <w:pStyle w:val="CodeListingSmall"/>
      </w:pP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threadPoolRuntime = (ObjectName) </w:t>
      </w:r>
    </w:p>
    <w:p w:rsidR="00946E98" w:rsidRPr="0017768A" w:rsidRDefault="00946E98" w:rsidP="00946E98">
      <w:pPr>
        <w:pStyle w:val="CodeListingSmall"/>
      </w:pPr>
      <w:r w:rsidRPr="0017768A">
        <w:t xml:space="preserve">                           myJMXWrapper.getAttribute(serverRuntime, "ThreadPoolRuntime");</w:t>
      </w:r>
    </w:p>
    <w:p w:rsidR="00946E98" w:rsidRPr="0017768A" w:rsidRDefault="00946E98" w:rsidP="00946E98">
      <w:pPr>
        <w:pStyle w:val="CodeListingSmall"/>
      </w:pPr>
      <w:r w:rsidRPr="0017768A">
        <w:t xml:space="preserve">        // HealthState</w:t>
      </w:r>
    </w:p>
    <w:p w:rsidR="00946E98" w:rsidRPr="0017768A" w:rsidRDefault="00946E98" w:rsidP="00946E98">
      <w:pPr>
        <w:pStyle w:val="CodeListingSmall"/>
      </w:pPr>
      <w:r w:rsidRPr="0017768A">
        <w:t xml:space="preserve">        System.out.println("Threadpool - HealthState="+ getHealthStateInformation((HealthState)</w:t>
      </w:r>
    </w:p>
    <w:p w:rsidR="00946E98" w:rsidRPr="0017768A" w:rsidRDefault="00946E98" w:rsidP="00946E98">
      <w:pPr>
        <w:pStyle w:val="CodeListingSmall"/>
      </w:pPr>
      <w:r w:rsidRPr="0017768A">
        <w:t xml:space="preserve">                           myJMXWrapper.getAttribute(threadPoolRuntime, "HealthState")));</w:t>
      </w:r>
    </w:p>
    <w:p w:rsidR="00946E98" w:rsidRPr="0017768A" w:rsidRDefault="00946E98" w:rsidP="00946E98">
      <w:pPr>
        <w:pStyle w:val="CodeListingSmall"/>
      </w:pPr>
      <w:r w:rsidRPr="0017768A">
        <w:t xml:space="preserve">        // print CompletedRequestCount</w:t>
      </w:r>
    </w:p>
    <w:p w:rsidR="00946E98" w:rsidRPr="0017768A" w:rsidRDefault="00946E98" w:rsidP="00946E98">
      <w:pPr>
        <w:pStyle w:val="CodeListingSmall"/>
      </w:pPr>
      <w:r w:rsidRPr="0017768A">
        <w:t xml:space="preserve">        System.out.println("Threadpool - CompletedRequestCount="+ </w:t>
      </w:r>
    </w:p>
    <w:p w:rsidR="00946E98" w:rsidRPr="0017768A" w:rsidRDefault="00946E98" w:rsidP="00946E98">
      <w:pPr>
        <w:pStyle w:val="CodeListingSmall"/>
      </w:pPr>
      <w:r w:rsidRPr="0017768A">
        <w:t xml:space="preserve">                           myJMXWrapper.getAttribute(threadPoolRuntime,"CompletedRequestCount"));</w:t>
      </w:r>
    </w:p>
    <w:p w:rsidR="00946E98" w:rsidRPr="0017768A" w:rsidRDefault="00946E98" w:rsidP="00946E98">
      <w:pPr>
        <w:pStyle w:val="CodeListingSmall"/>
      </w:pPr>
    </w:p>
    <w:p w:rsidR="00946E98" w:rsidRPr="0017768A" w:rsidRDefault="00946E98" w:rsidP="00946E98">
      <w:pPr>
        <w:pStyle w:val="CodeListingSmall"/>
      </w:pPr>
      <w:r w:rsidRPr="0017768A">
        <w:t xml:space="preserve">        // datasources</w:t>
      </w:r>
    </w:p>
    <w:p w:rsidR="00946E98" w:rsidRPr="0017768A" w:rsidRDefault="00946E98" w:rsidP="00946E98">
      <w:pPr>
        <w:pStyle w:val="CodeListingSmall"/>
      </w:pPr>
      <w:r w:rsidRPr="0017768A">
        <w:t xml:space="preserve">        String nextName = null;</w:t>
      </w:r>
    </w:p>
    <w:p w:rsidR="00946E98" w:rsidRPr="0017768A" w:rsidRDefault="00946E98" w:rsidP="00946E98">
      <w:pPr>
        <w:pStyle w:val="CodeListingSmall"/>
      </w:pPr>
      <w:r w:rsidRPr="0017768A">
        <w:t xml:space="preserve">        ObjectName nextOName = null;</w:t>
      </w:r>
    </w:p>
    <w:p w:rsidR="00946E98" w:rsidRPr="0017768A" w:rsidRDefault="00946E98" w:rsidP="00946E98">
      <w:pPr>
        <w:pStyle w:val="CodeListingSmall"/>
      </w:pPr>
      <w:r w:rsidRPr="0017768A">
        <w:t xml:space="preserve">        HashMap&lt;String, ObjectName&gt; dsList = getDatasourceNames(serverName);</w:t>
      </w:r>
    </w:p>
    <w:p w:rsidR="00946E98" w:rsidRPr="0017768A" w:rsidRDefault="00946E98" w:rsidP="00946E98">
      <w:pPr>
        <w:pStyle w:val="CodeListingSmall"/>
      </w:pPr>
      <w:r w:rsidRPr="0017768A">
        <w:t xml:space="preserve">        Iterator it = dsList.keySet().iterator();</w:t>
      </w:r>
    </w:p>
    <w:p w:rsidR="00946E98" w:rsidRPr="0017768A" w:rsidRDefault="00946E98" w:rsidP="00946E98">
      <w:pPr>
        <w:pStyle w:val="CodeListingSmall"/>
      </w:pPr>
      <w:r w:rsidRPr="0017768A">
        <w:t xml:space="preserve">        while (it.hasNext())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nextName = (String)it.next();</w:t>
      </w:r>
    </w:p>
    <w:p w:rsidR="00946E98" w:rsidRPr="0017768A" w:rsidRDefault="00946E98" w:rsidP="00946E98">
      <w:pPr>
        <w:pStyle w:val="CodeListingSmall"/>
      </w:pPr>
      <w:r w:rsidRPr="0017768A">
        <w:t xml:space="preserve">           nextOName = dsList.get(nextName);</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Enabled</w:t>
      </w:r>
    </w:p>
    <w:p w:rsidR="00946E98" w:rsidRPr="0017768A" w:rsidRDefault="00946E98" w:rsidP="00946E98">
      <w:pPr>
        <w:pStyle w:val="CodeListingSmall"/>
      </w:pPr>
      <w:r w:rsidRPr="0017768A">
        <w:t xml:space="preserve">           System.out.println("Datasource:"+nextName+" Enabled",</w:t>
      </w:r>
    </w:p>
    <w:p w:rsidR="00946E98" w:rsidRPr="0017768A" w:rsidRDefault="00946E98" w:rsidP="00946E98">
      <w:pPr>
        <w:pStyle w:val="CodeListingSmall"/>
      </w:pPr>
      <w:r w:rsidRPr="0017768A">
        <w:t xml:space="preserve">                              myJMXWrapper.getAttribute(nextOName,"Enabled"));</w:t>
      </w:r>
    </w:p>
    <w:p w:rsidR="00946E98" w:rsidRPr="0017768A" w:rsidRDefault="00946E98" w:rsidP="00946E98">
      <w:pPr>
        <w:pStyle w:val="CodeListingSmall"/>
      </w:pPr>
      <w:r w:rsidRPr="0017768A">
        <w:t xml:space="preserve">           // print State</w:t>
      </w:r>
    </w:p>
    <w:p w:rsidR="00946E98" w:rsidRPr="0017768A" w:rsidRDefault="00946E98" w:rsidP="00946E98">
      <w:pPr>
        <w:pStyle w:val="CodeListingSmall"/>
      </w:pPr>
      <w:r w:rsidRPr="0017768A">
        <w:t xml:space="preserve">           System.out.println("Datasource:"+nextName+" State",</w:t>
      </w:r>
    </w:p>
    <w:p w:rsidR="00946E98" w:rsidRPr="0017768A" w:rsidRDefault="00946E98" w:rsidP="00946E98">
      <w:pPr>
        <w:pStyle w:val="CodeListingSmall"/>
      </w:pPr>
      <w:r w:rsidRPr="0017768A">
        <w:t xml:space="preserve">                              myJMXWrapper.getAttribute(nextOName,"State"));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 applications</w:t>
      </w:r>
    </w:p>
    <w:p w:rsidR="00946E98" w:rsidRPr="0017768A" w:rsidRDefault="00946E98" w:rsidP="00946E98">
      <w:pPr>
        <w:pStyle w:val="CodeListingSmall"/>
      </w:pPr>
      <w:r w:rsidRPr="0017768A">
        <w:t xml:space="preserve">        HashMap&lt;String, ObjectName&gt; appList = getApplicationNames(serverName,true);</w:t>
      </w:r>
    </w:p>
    <w:p w:rsidR="00946E98" w:rsidRPr="0017768A" w:rsidRDefault="00946E98" w:rsidP="00946E98">
      <w:pPr>
        <w:pStyle w:val="CodeListingSmall"/>
      </w:pPr>
      <w:r w:rsidRPr="0017768A">
        <w:t xml:space="preserve">        it = appList.keySet().iterator();</w:t>
      </w:r>
    </w:p>
    <w:p w:rsidR="00946E98" w:rsidRPr="0017768A" w:rsidRDefault="00946E98" w:rsidP="00946E98">
      <w:pPr>
        <w:pStyle w:val="CodeListingSmall"/>
      </w:pPr>
      <w:r w:rsidRPr="0017768A">
        <w:t xml:space="preserve">        while (it.hasNext())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nextName = (String)it.next();</w:t>
      </w:r>
    </w:p>
    <w:p w:rsidR="00946E98" w:rsidRPr="0017768A" w:rsidRDefault="00946E98" w:rsidP="00946E98">
      <w:pPr>
        <w:pStyle w:val="CodeListingSmall"/>
      </w:pPr>
      <w:r w:rsidRPr="0017768A">
        <w:t xml:space="preserve">          System.out.println("Application "+nextName+" State ",</w:t>
      </w:r>
    </w:p>
    <w:p w:rsidR="00946E98" w:rsidRPr="0017768A" w:rsidRDefault="00946E98" w:rsidP="00946E98">
      <w:pPr>
        <w:pStyle w:val="CodeListingSmall"/>
      </w:pPr>
      <w:r w:rsidRPr="0017768A">
        <w:t xml:space="preserve">                             myWLSMonitoringUtils.getHealthStateInformation((HealthState)</w:t>
      </w:r>
    </w:p>
    <w:p w:rsidR="00946E98" w:rsidRPr="0017768A" w:rsidRDefault="00946E98" w:rsidP="00946E98">
      <w:pPr>
        <w:pStyle w:val="CodeListingSmall"/>
      </w:pPr>
      <w:r w:rsidRPr="0017768A">
        <w:t xml:space="preserve">                             myJMXWrapper.getAttribute(appList.get(nextName), "HealthState")));</w:t>
      </w:r>
    </w:p>
    <w:p w:rsidR="00946E98" w:rsidRPr="0017768A" w:rsidRDefault="00946E98" w:rsidP="00946E98">
      <w:pPr>
        <w:pStyle w:val="CodeListingSmall"/>
      </w:pPr>
      <w:r w:rsidRPr="0017768A">
        <w:t xml:space="preserve">        }</w:t>
      </w:r>
    </w:p>
    <w:p w:rsidR="00946E98" w:rsidRPr="0047480D" w:rsidRDefault="00946E98" w:rsidP="00946E98">
      <w:pPr>
        <w:pStyle w:val="CodeListingSmall"/>
      </w:pPr>
      <w:r w:rsidRPr="0017768A">
        <w:t xml:space="preserve">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monitor_thread_pool_jmx</w:t>
      </w:r>
    </w:p>
    <w:p w:rsidR="00946E98" w:rsidRPr="0017768A" w:rsidRDefault="00946E98" w:rsidP="00946E98">
      <w:pPr>
        <w:pStyle w:val="CodeListingSmall"/>
      </w:pPr>
      <w:r w:rsidRPr="0017768A">
        <w:t xml:space="preserve">    public void printServerThreadPoolInformation(String serverName)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serverRuntime = myJMXWrapper.getServerRuntime(serverName);</w:t>
      </w:r>
    </w:p>
    <w:p w:rsidR="00946E98" w:rsidRPr="0017768A" w:rsidRDefault="00946E98" w:rsidP="00946E98">
      <w:pPr>
        <w:pStyle w:val="CodeListingSmall"/>
      </w:pPr>
      <w:r w:rsidRPr="0017768A">
        <w:t xml:space="preserve">        ObjectName threadPoolRuntime = (ObjectName) </w:t>
      </w:r>
    </w:p>
    <w:p w:rsidR="00946E98" w:rsidRPr="0017768A" w:rsidRDefault="00946E98" w:rsidP="00946E98">
      <w:pPr>
        <w:pStyle w:val="CodeListingSmall"/>
      </w:pPr>
      <w:r w:rsidRPr="0017768A">
        <w:t xml:space="preserve">                           myJMXWrapper.getAttribute(serverRuntime, "ThreadPoolRuntime");</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CompletedRequestCount</w:t>
      </w:r>
    </w:p>
    <w:p w:rsidR="00946E98" w:rsidRPr="0017768A" w:rsidRDefault="00946E98" w:rsidP="00946E98">
      <w:pPr>
        <w:pStyle w:val="CodeListingSmall"/>
      </w:pPr>
      <w:r w:rsidRPr="0017768A">
        <w:t xml:space="preserve">        System.out.println("   CompletedRequestCount=" + </w:t>
      </w:r>
    </w:p>
    <w:p w:rsidR="00946E98" w:rsidRPr="0017768A" w:rsidRDefault="00946E98" w:rsidP="00946E98">
      <w:pPr>
        <w:pStyle w:val="CodeListingSmall"/>
      </w:pPr>
      <w:r w:rsidRPr="0017768A">
        <w:t xml:space="preserve">                           myJMXWrapper.getAttribute(threadPoolRuntime, "CompletedRequestCount"));</w:t>
      </w:r>
    </w:p>
    <w:p w:rsidR="00946E98" w:rsidRPr="0017768A" w:rsidRDefault="00946E98" w:rsidP="00946E98">
      <w:pPr>
        <w:pStyle w:val="CodeListingSmall"/>
      </w:pPr>
      <w:r w:rsidRPr="0017768A">
        <w:t xml:space="preserve">        // print ExecuteThreadTotalCount</w:t>
      </w:r>
    </w:p>
    <w:p w:rsidR="00946E98" w:rsidRPr="0017768A" w:rsidRDefault="00946E98" w:rsidP="00946E98">
      <w:pPr>
        <w:pStyle w:val="CodeListingSmall"/>
      </w:pPr>
      <w:r w:rsidRPr="0017768A">
        <w:t xml:space="preserve">        System.out.println("   ExecuteThreadTotalCount=" + </w:t>
      </w:r>
    </w:p>
    <w:p w:rsidR="00946E98" w:rsidRPr="0017768A" w:rsidRDefault="00946E98" w:rsidP="00946E98">
      <w:pPr>
        <w:pStyle w:val="CodeListingSmall"/>
      </w:pPr>
      <w:r w:rsidRPr="0017768A">
        <w:t xml:space="preserve">                           myJMXWrapper.getAttribute(threadPoolRuntime, "ExecuteThreadTotalCount"));</w:t>
      </w:r>
    </w:p>
    <w:p w:rsidR="00946E98" w:rsidRPr="0017768A" w:rsidRDefault="00946E98" w:rsidP="00946E98">
      <w:pPr>
        <w:pStyle w:val="CodeListingSmall"/>
      </w:pPr>
      <w:r w:rsidRPr="0017768A">
        <w:t xml:space="preserve">        // print ExecuteThreadIdleCount</w:t>
      </w:r>
    </w:p>
    <w:p w:rsidR="00946E98" w:rsidRPr="0017768A" w:rsidRDefault="00946E98" w:rsidP="00946E98">
      <w:pPr>
        <w:pStyle w:val="CodeListingSmall"/>
      </w:pPr>
      <w:r w:rsidRPr="0017768A">
        <w:t xml:space="preserve">        System.out.println("   ExecuteThreadIdleCount=" + </w:t>
      </w:r>
    </w:p>
    <w:p w:rsidR="00946E98" w:rsidRPr="0017768A" w:rsidRDefault="00946E98" w:rsidP="00946E98">
      <w:pPr>
        <w:pStyle w:val="CodeListingSmall"/>
      </w:pPr>
      <w:r w:rsidRPr="0017768A">
        <w:t xml:space="preserve">                           myJMXWrapper.getAttribute(threadPoolRuntime, "ExecuteThreadIdleCount"));</w:t>
      </w:r>
    </w:p>
    <w:p w:rsidR="00946E98" w:rsidRPr="0017768A" w:rsidRDefault="00946E98" w:rsidP="00946E98">
      <w:pPr>
        <w:pStyle w:val="CodeListingSmall"/>
      </w:pPr>
      <w:r w:rsidRPr="0017768A">
        <w:t xml:space="preserve">        // HealthState</w:t>
      </w:r>
    </w:p>
    <w:p w:rsidR="00946E98" w:rsidRPr="0017768A" w:rsidRDefault="00946E98" w:rsidP="00946E98">
      <w:pPr>
        <w:pStyle w:val="CodeListingSmall"/>
      </w:pPr>
      <w:r w:rsidRPr="0017768A">
        <w:t xml:space="preserve">        System.out.println("   HealthState="+ myWLSMonitoringUtils.getHealthStateInformation(</w:t>
      </w:r>
    </w:p>
    <w:p w:rsidR="00946E98" w:rsidRPr="0017768A" w:rsidRDefault="00946E98" w:rsidP="00946E98">
      <w:pPr>
        <w:pStyle w:val="CodeListingSmall"/>
      </w:pPr>
      <w:r w:rsidRPr="0017768A">
        <w:t xml:space="preserve">                           (HealthState)myJMXWrapper.getAttribute(threadPoolRuntime,"HealthState")));</w:t>
      </w:r>
    </w:p>
    <w:p w:rsidR="00946E98" w:rsidRPr="0017768A" w:rsidRDefault="00946E98" w:rsidP="00946E98">
      <w:pPr>
        <w:pStyle w:val="CodeListingSmall"/>
      </w:pPr>
      <w:r w:rsidRPr="0017768A">
        <w:t xml:space="preserve">        // print HoggingThreadCount</w:t>
      </w:r>
    </w:p>
    <w:p w:rsidR="00946E98" w:rsidRPr="0017768A" w:rsidRDefault="00946E98" w:rsidP="00946E98">
      <w:pPr>
        <w:pStyle w:val="CodeListingSmall"/>
      </w:pPr>
      <w:r w:rsidRPr="0017768A">
        <w:t xml:space="preserve">        System.out.println("   HoggingThreadCount=" + </w:t>
      </w:r>
    </w:p>
    <w:p w:rsidR="00946E98" w:rsidRPr="0017768A" w:rsidRDefault="00946E98" w:rsidP="00946E98">
      <w:pPr>
        <w:pStyle w:val="CodeListingSmall"/>
      </w:pPr>
      <w:r w:rsidRPr="0017768A">
        <w:t xml:space="preserve">                           myJMXWrapper.getAttribute(threadPoolRuntime, "HoggingThreadCount"));</w:t>
      </w:r>
    </w:p>
    <w:p w:rsidR="00946E98" w:rsidRPr="0017768A" w:rsidRDefault="00946E98" w:rsidP="00946E98">
      <w:pPr>
        <w:pStyle w:val="CodeListingSmall"/>
      </w:pPr>
      <w:r w:rsidRPr="0017768A">
        <w:t xml:space="preserve">        // print PendingUserRequestCount</w:t>
      </w:r>
    </w:p>
    <w:p w:rsidR="00946E98" w:rsidRPr="0017768A" w:rsidRDefault="00946E98" w:rsidP="00946E98">
      <w:pPr>
        <w:pStyle w:val="CodeListingSmall"/>
      </w:pPr>
      <w:r w:rsidRPr="0017768A">
        <w:t xml:space="preserve">        System.out.println("   PendingUserRequestCount=" + </w:t>
      </w:r>
    </w:p>
    <w:p w:rsidR="00946E98" w:rsidRPr="0017768A" w:rsidRDefault="00946E98" w:rsidP="00946E98">
      <w:pPr>
        <w:pStyle w:val="CodeListingSmall"/>
      </w:pPr>
      <w:r w:rsidRPr="0017768A">
        <w:t xml:space="preserve">                           myJMXWrapper.getAttribute(threadPoolRuntime, "PendingUserRequestCount"));</w:t>
      </w:r>
    </w:p>
    <w:p w:rsidR="00946E98" w:rsidRPr="0017768A" w:rsidRDefault="00946E98" w:rsidP="00946E98">
      <w:pPr>
        <w:pStyle w:val="CodeListingSmall"/>
      </w:pPr>
      <w:r w:rsidRPr="0017768A">
        <w:t xml:space="preserve">        // print QueueLength</w:t>
      </w:r>
    </w:p>
    <w:p w:rsidR="00946E98" w:rsidRPr="0017768A" w:rsidRDefault="00946E98" w:rsidP="00946E98">
      <w:pPr>
        <w:pStyle w:val="CodeListingSmall"/>
      </w:pPr>
      <w:r w:rsidRPr="0017768A">
        <w:lastRenderedPageBreak/>
        <w:t xml:space="preserve">        System.out.println("   QueueLength=" + </w:t>
      </w:r>
    </w:p>
    <w:p w:rsidR="00946E98" w:rsidRPr="0017768A" w:rsidRDefault="00946E98" w:rsidP="00946E98">
      <w:pPr>
        <w:pStyle w:val="CodeListingSmall"/>
      </w:pPr>
      <w:r w:rsidRPr="0017768A">
        <w:t xml:space="preserve">                           myJMXWrapper.getAttribute(threadPoolRuntime, "QueueLength"));</w:t>
      </w:r>
    </w:p>
    <w:p w:rsidR="00946E98" w:rsidRPr="0017768A" w:rsidRDefault="00946E98" w:rsidP="00946E98">
      <w:pPr>
        <w:pStyle w:val="CodeListingSmall"/>
      </w:pPr>
      <w:r w:rsidRPr="0017768A">
        <w:t xml:space="preserve">        // print SharedCapacityForWorkManagers</w:t>
      </w:r>
    </w:p>
    <w:p w:rsidR="00946E98" w:rsidRPr="0017768A" w:rsidRDefault="00946E98" w:rsidP="00946E98">
      <w:pPr>
        <w:pStyle w:val="CodeListingSmall"/>
      </w:pPr>
      <w:r w:rsidRPr="0017768A">
        <w:t xml:space="preserve">        System.out.println("   SharedCapacityForWorkManagers=" + </w:t>
      </w:r>
    </w:p>
    <w:p w:rsidR="00946E98" w:rsidRPr="0017768A" w:rsidRDefault="00946E98" w:rsidP="00946E98">
      <w:pPr>
        <w:pStyle w:val="CodeListingSmall"/>
      </w:pPr>
      <w:r w:rsidRPr="0017768A">
        <w:t xml:space="preserve">                      myJMXWrapper.getAttribute(threadPoolRuntime, "SharedCapacityForWorkManagers"));</w:t>
      </w:r>
    </w:p>
    <w:p w:rsidR="00946E98" w:rsidRPr="0017768A" w:rsidRDefault="00946E98" w:rsidP="00946E98">
      <w:pPr>
        <w:pStyle w:val="CodeListingSmall"/>
      </w:pPr>
      <w:r w:rsidRPr="0017768A">
        <w:t xml:space="preserve">        // print StandbyThreadCount</w:t>
      </w:r>
    </w:p>
    <w:p w:rsidR="00946E98" w:rsidRPr="0017768A" w:rsidRDefault="00946E98" w:rsidP="00946E98">
      <w:pPr>
        <w:pStyle w:val="CodeListingSmall"/>
      </w:pPr>
      <w:r w:rsidRPr="0017768A">
        <w:t xml:space="preserve">        System.out.println("   StandbyThreadCount=" + </w:t>
      </w:r>
    </w:p>
    <w:p w:rsidR="00946E98" w:rsidRPr="0017768A" w:rsidRDefault="00946E98" w:rsidP="00946E98">
      <w:pPr>
        <w:pStyle w:val="CodeListingSmall"/>
      </w:pPr>
      <w:r w:rsidRPr="0017768A">
        <w:t xml:space="preserve">                           myJMXWrapper.getAttribute(threadPoolRuntime, "StandbyThreadCount"));</w:t>
      </w:r>
    </w:p>
    <w:p w:rsidR="00946E98" w:rsidRPr="0017768A" w:rsidRDefault="00946E98" w:rsidP="00946E98">
      <w:pPr>
        <w:pStyle w:val="CodeListingSmall"/>
      </w:pPr>
      <w:r w:rsidRPr="0017768A">
        <w:t xml:space="preserve">        // print Suspended</w:t>
      </w:r>
    </w:p>
    <w:p w:rsidR="00946E98" w:rsidRPr="0017768A" w:rsidRDefault="00946E98" w:rsidP="00946E98">
      <w:pPr>
        <w:pStyle w:val="CodeListingSmall"/>
      </w:pPr>
      <w:r w:rsidRPr="0017768A">
        <w:t xml:space="preserve">        System.out.println("   Suspended=" + </w:t>
      </w:r>
    </w:p>
    <w:p w:rsidR="00946E98" w:rsidRPr="0017768A" w:rsidRDefault="00946E98" w:rsidP="00946E98">
      <w:pPr>
        <w:pStyle w:val="CodeListingSmall"/>
      </w:pPr>
      <w:r w:rsidRPr="0017768A">
        <w:t xml:space="preserve">                           myJMXWrapper.getAttribute(threadPoolRuntime, "Suspended"));</w:t>
      </w:r>
    </w:p>
    <w:p w:rsidR="00946E98" w:rsidRPr="0017768A" w:rsidRDefault="00946E98" w:rsidP="00946E98">
      <w:pPr>
        <w:pStyle w:val="CodeListingSmall"/>
      </w:pPr>
      <w:r w:rsidRPr="0017768A">
        <w:t xml:space="preserve">        // print Throughput</w:t>
      </w:r>
    </w:p>
    <w:p w:rsidR="00946E98" w:rsidRPr="0017768A" w:rsidRDefault="00946E98" w:rsidP="00946E98">
      <w:pPr>
        <w:pStyle w:val="CodeListingSmall"/>
      </w:pPr>
      <w:r w:rsidRPr="0017768A">
        <w:t xml:space="preserve">        System.out.println("   Throughput=" + </w:t>
      </w:r>
    </w:p>
    <w:p w:rsidR="00946E98" w:rsidRPr="0017768A" w:rsidRDefault="00946E98" w:rsidP="00946E98">
      <w:pPr>
        <w:pStyle w:val="CodeListingSmall"/>
      </w:pPr>
      <w:r w:rsidRPr="0017768A">
        <w:t xml:space="preserve">                           myJMXWrapper.getAttribute(threadPoolRuntime, "Throughput"));</w:t>
      </w:r>
    </w:p>
    <w:p w:rsidR="00946E98" w:rsidRPr="0017768A" w:rsidRDefault="00946E98" w:rsidP="00946E98">
      <w:pPr>
        <w:pStyle w:val="CodeListingSmall"/>
      </w:pPr>
      <w:r w:rsidRPr="0017768A">
        <w:t xml:space="preserve">    }</w:t>
      </w:r>
    </w:p>
    <w:p w:rsidR="00946E98" w:rsidRPr="0017768A" w:rsidRDefault="00946E98" w:rsidP="00946E98">
      <w:pPr>
        <w:pStyle w:val="BodyText"/>
      </w:pPr>
    </w:p>
    <w:p w:rsidR="00946E98" w:rsidRPr="0017768A" w:rsidRDefault="00946E98" w:rsidP="00946E98">
      <w:pPr>
        <w:pStyle w:val="BodyText"/>
      </w:pPr>
    </w:p>
    <w:p w:rsidR="00946E98" w:rsidRPr="000C1B4E" w:rsidRDefault="00946E98" w:rsidP="00946E98">
      <w:pPr>
        <w:pStyle w:val="CodeCallout"/>
      </w:pPr>
      <w:r>
        <w:t>monitor_transactional_values_jmx</w:t>
      </w:r>
    </w:p>
    <w:p w:rsidR="00946E98" w:rsidRPr="0017768A" w:rsidRDefault="00946E98" w:rsidP="00946E98">
      <w:pPr>
        <w:pStyle w:val="CodeListingSmall"/>
      </w:pPr>
      <w:r w:rsidRPr="0017768A">
        <w:t xml:space="preserve">    public void printServerJTAInformation(String serverName)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serverRuntime = myJMXWrapper.getServerRuntime(serverName);</w:t>
      </w:r>
    </w:p>
    <w:p w:rsidR="00946E98" w:rsidRPr="0017768A" w:rsidRDefault="00946E98" w:rsidP="00946E98">
      <w:pPr>
        <w:pStyle w:val="CodeListingSmall"/>
      </w:pPr>
      <w:r w:rsidRPr="0017768A">
        <w:t xml:space="preserve">        ObjectName jtaRuntime = (ObjectName) myJMXWrapper.getAttribute(serverRuntime, "JTARuntime");</w:t>
      </w:r>
    </w:p>
    <w:p w:rsidR="00946E98" w:rsidRPr="0017768A" w:rsidRDefault="00946E98" w:rsidP="00946E98">
      <w:pPr>
        <w:pStyle w:val="CodeListingSmall"/>
      </w:pPr>
    </w:p>
    <w:p w:rsidR="00946E98" w:rsidRPr="0017768A" w:rsidRDefault="00946E98" w:rsidP="00946E98">
      <w:pPr>
        <w:pStyle w:val="CodeListingSmall"/>
      </w:pPr>
      <w:r w:rsidRPr="0017768A">
        <w:t xml:space="preserve">        // HealthState</w:t>
      </w:r>
    </w:p>
    <w:p w:rsidR="00946E98" w:rsidRPr="0017768A" w:rsidRDefault="00946E98" w:rsidP="00946E98">
      <w:pPr>
        <w:pStyle w:val="CodeListingSmall"/>
      </w:pPr>
      <w:r w:rsidRPr="0017768A">
        <w:t xml:space="preserve">        System.out.println("   HealthState="+ getHealthStateInformation((HealthState)</w:t>
      </w:r>
    </w:p>
    <w:p w:rsidR="00946E98" w:rsidRPr="0017768A" w:rsidRDefault="00946E98" w:rsidP="00946E98">
      <w:pPr>
        <w:pStyle w:val="CodeListingSmall"/>
      </w:pPr>
      <w:r w:rsidRPr="0017768A">
        <w:t xml:space="preserve">                           myJMXWrapper.getAttribute(jtaRuntime,"HealthState")));</w:t>
      </w:r>
    </w:p>
    <w:p w:rsidR="00946E98" w:rsidRPr="0017768A" w:rsidRDefault="00946E98" w:rsidP="00946E98">
      <w:pPr>
        <w:pStyle w:val="CodeListingSmall"/>
      </w:pPr>
      <w:r w:rsidRPr="0017768A">
        <w:t xml:space="preserve">        // print TransactionTotalCount</w:t>
      </w:r>
    </w:p>
    <w:p w:rsidR="00946E98" w:rsidRPr="0017768A" w:rsidRDefault="00946E98" w:rsidP="00946E98">
      <w:pPr>
        <w:pStyle w:val="CodeListingSmall"/>
      </w:pPr>
      <w:r w:rsidRPr="0017768A">
        <w:t xml:space="preserve">        System.out.println("   TransactionTotalCount=" + </w:t>
      </w:r>
    </w:p>
    <w:p w:rsidR="00946E98" w:rsidRPr="0017768A" w:rsidRDefault="00946E98" w:rsidP="00946E98">
      <w:pPr>
        <w:pStyle w:val="CodeListingSmall"/>
      </w:pPr>
      <w:r w:rsidRPr="0017768A">
        <w:t xml:space="preserve">                           myJMXWrapper.getAttribute(jtaRuntime, "TransactionTotalCount"));</w:t>
      </w:r>
    </w:p>
    <w:p w:rsidR="00946E98" w:rsidRPr="0017768A" w:rsidRDefault="00946E98" w:rsidP="00946E98">
      <w:pPr>
        <w:pStyle w:val="CodeListingSmall"/>
      </w:pPr>
      <w:r w:rsidRPr="0017768A">
        <w:t xml:space="preserve">        // print TransactionCommittedTotalCount</w:t>
      </w:r>
    </w:p>
    <w:p w:rsidR="00946E98" w:rsidRPr="0017768A" w:rsidRDefault="00946E98" w:rsidP="00946E98">
      <w:pPr>
        <w:pStyle w:val="CodeListingSmall"/>
      </w:pPr>
      <w:r w:rsidRPr="0017768A">
        <w:t xml:space="preserve">        System.out.println("   TransactionCommittedTotalCount=" + </w:t>
      </w:r>
    </w:p>
    <w:p w:rsidR="00946E98" w:rsidRPr="0017768A" w:rsidRDefault="00946E98" w:rsidP="00946E98">
      <w:pPr>
        <w:pStyle w:val="CodeListingSmall"/>
      </w:pPr>
      <w:r w:rsidRPr="0017768A">
        <w:t xml:space="preserve">                           myJMXWrapper.getAttribute(jtaRuntime, "TransactionCommittedTotalCount"));</w:t>
      </w:r>
    </w:p>
    <w:p w:rsidR="00946E98" w:rsidRPr="0017768A" w:rsidRDefault="00946E98" w:rsidP="00946E98">
      <w:pPr>
        <w:pStyle w:val="CodeListingSmall"/>
      </w:pPr>
      <w:r w:rsidRPr="0017768A">
        <w:t xml:space="preserve">        // print ActiveTransactionsTotalCount</w:t>
      </w:r>
    </w:p>
    <w:p w:rsidR="00946E98" w:rsidRPr="0017768A" w:rsidRDefault="00946E98" w:rsidP="00946E98">
      <w:pPr>
        <w:pStyle w:val="CodeListingSmall"/>
      </w:pPr>
      <w:r w:rsidRPr="0017768A">
        <w:t xml:space="preserve">        System.out.println("   ActiveTransactionsTotalCount=" + </w:t>
      </w:r>
    </w:p>
    <w:p w:rsidR="00946E98" w:rsidRPr="0017768A" w:rsidRDefault="00946E98" w:rsidP="00946E98">
      <w:pPr>
        <w:pStyle w:val="CodeListingSmall"/>
      </w:pPr>
      <w:r w:rsidRPr="0017768A">
        <w:t xml:space="preserve">                           myJMXWrapper.getAttribute(jtaRuntime, "ActiveTransactionsTotalCount"));</w:t>
      </w:r>
    </w:p>
    <w:p w:rsidR="00946E98" w:rsidRPr="0017768A" w:rsidRDefault="00946E98" w:rsidP="00946E98">
      <w:pPr>
        <w:pStyle w:val="CodeListingSmall"/>
      </w:pPr>
      <w:r w:rsidRPr="0017768A">
        <w:t xml:space="preserve">        // print TransactionRolledBackTotalCount</w:t>
      </w:r>
    </w:p>
    <w:p w:rsidR="00946E98" w:rsidRPr="0017768A" w:rsidRDefault="00946E98" w:rsidP="00946E98">
      <w:pPr>
        <w:pStyle w:val="CodeListingSmall"/>
      </w:pPr>
      <w:r w:rsidRPr="0017768A">
        <w:t xml:space="preserve">        System.out.println("   TransactionRolledBackTotalCount=" + </w:t>
      </w:r>
    </w:p>
    <w:p w:rsidR="00946E98" w:rsidRPr="0017768A" w:rsidRDefault="00946E98" w:rsidP="00946E98">
      <w:pPr>
        <w:pStyle w:val="CodeListingSmall"/>
      </w:pPr>
      <w:r w:rsidRPr="0017768A">
        <w:t xml:space="preserve">                           myJMXWrapper.getAttribute(jtaRuntime, "TransactionRolledBackTotalCount"));</w:t>
      </w:r>
    </w:p>
    <w:p w:rsidR="00946E98" w:rsidRPr="0017768A" w:rsidRDefault="00946E98" w:rsidP="00946E98">
      <w:pPr>
        <w:pStyle w:val="CodeListingSmall"/>
      </w:pPr>
      <w:r w:rsidRPr="0017768A">
        <w:t xml:space="preserve">        // print TransactionRolledBackTimeoutTotalCount</w:t>
      </w:r>
    </w:p>
    <w:p w:rsidR="00946E98" w:rsidRPr="0017768A" w:rsidRDefault="00946E98" w:rsidP="00946E98">
      <w:pPr>
        <w:pStyle w:val="CodeListingSmall"/>
      </w:pPr>
      <w:r w:rsidRPr="0017768A">
        <w:t xml:space="preserve">        System.out.println("   TransactionRolledBackTimeoutTotalCount=" + </w:t>
      </w:r>
    </w:p>
    <w:p w:rsidR="00946E98" w:rsidRPr="0017768A" w:rsidRDefault="00946E98" w:rsidP="00946E98">
      <w:pPr>
        <w:pStyle w:val="CodeListingSmall"/>
      </w:pPr>
      <w:r w:rsidRPr="0017768A">
        <w:t xml:space="preserve">                   myJMXWrapper.getAttribute(jtaRuntime,"TransactionRolledBackTimeoutTotalCount"));</w:t>
      </w:r>
    </w:p>
    <w:p w:rsidR="00946E98" w:rsidRPr="0017768A" w:rsidRDefault="00946E98" w:rsidP="00946E98">
      <w:pPr>
        <w:pStyle w:val="CodeListingSmall"/>
      </w:pPr>
      <w:r w:rsidRPr="0017768A">
        <w:t xml:space="preserve">        // print TransactionRolledBackResourceTotalCount</w:t>
      </w:r>
    </w:p>
    <w:p w:rsidR="00946E98" w:rsidRPr="0017768A" w:rsidRDefault="00946E98" w:rsidP="00946E98">
      <w:pPr>
        <w:pStyle w:val="CodeListingSmall"/>
      </w:pPr>
      <w:r w:rsidRPr="0017768A">
        <w:t xml:space="preserve">        System.out.println("   TransactionRolledBackResourceTotalCount=" + </w:t>
      </w:r>
    </w:p>
    <w:p w:rsidR="00946E98" w:rsidRPr="0017768A" w:rsidRDefault="00946E98" w:rsidP="00946E98">
      <w:pPr>
        <w:pStyle w:val="CodeListingSmall"/>
      </w:pPr>
      <w:r w:rsidRPr="0017768A">
        <w:t xml:space="preserve">                   myJMXWrapper.getAttribute(jtaRuntime, "TransactionRolledBackResourceTotalCount"));</w:t>
      </w:r>
    </w:p>
    <w:p w:rsidR="00946E98" w:rsidRPr="0017768A" w:rsidRDefault="00946E98" w:rsidP="00946E98">
      <w:pPr>
        <w:pStyle w:val="CodeListingSmall"/>
      </w:pPr>
      <w:r w:rsidRPr="0017768A">
        <w:t xml:space="preserve">        // print TransactionAbandonedTotalCount</w:t>
      </w:r>
    </w:p>
    <w:p w:rsidR="00946E98" w:rsidRPr="0017768A" w:rsidRDefault="00946E98" w:rsidP="00946E98">
      <w:pPr>
        <w:pStyle w:val="CodeListingSmall"/>
      </w:pPr>
      <w:r w:rsidRPr="0017768A">
        <w:t xml:space="preserve">        System.out.println("   TransactionAbandonedTotalCount=" + </w:t>
      </w:r>
    </w:p>
    <w:p w:rsidR="00946E98" w:rsidRPr="0017768A" w:rsidRDefault="00946E98" w:rsidP="00946E98">
      <w:pPr>
        <w:pStyle w:val="CodeListingSmall"/>
      </w:pPr>
      <w:r w:rsidRPr="0017768A">
        <w:t xml:space="preserve">                   myJMXWrapper.getAttribute(jtaRuntime, "TransactionAbandonedTotalCount"));</w:t>
      </w:r>
    </w:p>
    <w:p w:rsidR="00946E98" w:rsidRPr="0017768A" w:rsidRDefault="00946E98" w:rsidP="00946E98">
      <w:pPr>
        <w:pStyle w:val="CodeListingSmall"/>
      </w:pPr>
      <w:r w:rsidRPr="0017768A">
        <w:t xml:space="preserve">        // print TransactionHeuristicsTotalCount</w:t>
      </w:r>
    </w:p>
    <w:p w:rsidR="00946E98" w:rsidRPr="0017768A" w:rsidRDefault="00946E98" w:rsidP="00946E98">
      <w:pPr>
        <w:pStyle w:val="CodeListingSmall"/>
      </w:pPr>
      <w:r w:rsidRPr="0017768A">
        <w:t xml:space="preserve">        System.out.println("   TransactionHeuristicsTotalCount=" + </w:t>
      </w:r>
    </w:p>
    <w:p w:rsidR="00946E98" w:rsidRPr="0017768A" w:rsidRDefault="00946E98" w:rsidP="00946E98">
      <w:pPr>
        <w:pStyle w:val="CodeListingSmall"/>
      </w:pPr>
      <w:r w:rsidRPr="0017768A">
        <w:t xml:space="preserve">                   myJMXWrapper.getAttribute(jtaRuntime, "TransactionHeuristicsTotalCount"));</w:t>
      </w:r>
    </w:p>
    <w:p w:rsidR="00946E98" w:rsidRPr="0017768A" w:rsidRDefault="00946E98" w:rsidP="00946E98">
      <w:pPr>
        <w:pStyle w:val="CodeListingSmall"/>
      </w:pPr>
      <w:r w:rsidRPr="0017768A">
        <w:t xml:space="preserve">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monitor_cluster_state_jmx</w:t>
      </w:r>
    </w:p>
    <w:p w:rsidR="00946E98" w:rsidRPr="0017768A" w:rsidRDefault="00946E98" w:rsidP="00946E98">
      <w:pPr>
        <w:pStyle w:val="CodeListingSmall"/>
      </w:pPr>
      <w:r w:rsidRPr="0017768A">
        <w:t>public void printClusterStates() throws 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ObjectName myDomainMBean = myJMXWrapper.getDomainConfigRoot();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System.out.println("Cluster state information:");</w:t>
      </w:r>
    </w:p>
    <w:p w:rsidR="00946E98" w:rsidRPr="0017768A" w:rsidRDefault="00946E98" w:rsidP="00946E98">
      <w:pPr>
        <w:pStyle w:val="CodeListingSmall"/>
      </w:pPr>
      <w:r w:rsidRPr="0017768A">
        <w:t xml:space="preserve">    ObjectName[] allClusters = (ObjectName[])myJMXWrapper.getAttribute(myDomainMBean,"Clusters");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for (int c=0;c&lt;allClusters.length;c++)</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use 1st cluster !!!</w:t>
      </w:r>
    </w:p>
    <w:p w:rsidR="00946E98" w:rsidRPr="0017768A" w:rsidRDefault="00946E98" w:rsidP="00946E98">
      <w:pPr>
        <w:pStyle w:val="CodeListingSmall"/>
      </w:pPr>
      <w:r w:rsidRPr="0017768A">
        <w:t xml:space="preserve">      // get cluster member</w:t>
      </w:r>
    </w:p>
    <w:p w:rsidR="00946E98" w:rsidRPr="0017768A" w:rsidRDefault="00946E98" w:rsidP="00946E98">
      <w:pPr>
        <w:pStyle w:val="CodeListingSmall"/>
      </w:pPr>
      <w:r w:rsidRPr="0017768A">
        <w:t xml:space="preserve">      ObjectName[] clusterServer = (ObjectName[])myJMXWrapper.getAttribute(allClusters[c],"Servers");</w:t>
      </w:r>
    </w:p>
    <w:p w:rsidR="00946E98" w:rsidRPr="0017768A" w:rsidRDefault="00946E98" w:rsidP="00946E98">
      <w:pPr>
        <w:pStyle w:val="CodeListingSmall"/>
      </w:pPr>
      <w:r w:rsidRPr="0017768A">
        <w:t xml:space="preserve">      String nextName = (String)myJMXWrapper.getAttribute(allClusters[c],"Name");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int amountClusterServerRunning = 0;</w:t>
      </w:r>
    </w:p>
    <w:p w:rsidR="00946E98" w:rsidRPr="0017768A" w:rsidRDefault="00946E98" w:rsidP="00946E98">
      <w:pPr>
        <w:pStyle w:val="CodeListingSmall"/>
      </w:pPr>
      <w:r w:rsidRPr="0017768A">
        <w:t xml:space="preserve">      int amountClusterServerShutdown = 0;</w:t>
      </w:r>
    </w:p>
    <w:p w:rsidR="00946E98" w:rsidRPr="0017768A" w:rsidRDefault="00946E98" w:rsidP="00946E98">
      <w:pPr>
        <w:pStyle w:val="CodeListingSmall"/>
      </w:pPr>
      <w:r w:rsidRPr="0017768A">
        <w:t xml:space="preserve">      int amountClusterServerNotWorkingOrFailed = 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lastRenderedPageBreak/>
        <w:t xml:space="preserve">      // iterate over cluster member</w:t>
      </w:r>
    </w:p>
    <w:p w:rsidR="00946E98" w:rsidRPr="0017768A" w:rsidRDefault="00946E98" w:rsidP="00946E98">
      <w:pPr>
        <w:pStyle w:val="CodeListingSmall"/>
      </w:pPr>
      <w:r w:rsidRPr="0017768A">
        <w:t xml:space="preserve">      for (int i=0; i&lt;clusterServer.length;i++)</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nextState =  myJMXWrapper.getServerState((String)</w:t>
      </w:r>
    </w:p>
    <w:p w:rsidR="00946E98" w:rsidRPr="0017768A" w:rsidRDefault="00946E98" w:rsidP="00946E98">
      <w:pPr>
        <w:pStyle w:val="CodeListingSmall"/>
      </w:pPr>
      <w:r w:rsidRPr="0017768A">
        <w:t xml:space="preserve">                                          myJMXWrapper.getAttribute(clusterServer[i],"Name"));</w:t>
      </w:r>
    </w:p>
    <w:p w:rsidR="00946E98" w:rsidRPr="0017768A" w:rsidRDefault="00946E98" w:rsidP="00946E98">
      <w:pPr>
        <w:pStyle w:val="CodeListingSmall"/>
      </w:pPr>
    </w:p>
    <w:p w:rsidR="00946E98" w:rsidRPr="0017768A" w:rsidRDefault="00946E98" w:rsidP="00946E98">
      <w:pPr>
        <w:pStyle w:val="CodeListingSmall"/>
      </w:pPr>
      <w:r w:rsidRPr="0017768A">
        <w:t xml:space="preserve">        if ("RUNNING".equalsIgnoreCase(nextState))</w:t>
      </w:r>
    </w:p>
    <w:p w:rsidR="00946E98" w:rsidRPr="0017768A" w:rsidRDefault="00946E98" w:rsidP="00946E98">
      <w:pPr>
        <w:pStyle w:val="CodeListingSmall"/>
      </w:pPr>
      <w:r w:rsidRPr="0017768A">
        <w:t xml:space="preserve">            amountClusterServerRunning++;</w:t>
      </w:r>
    </w:p>
    <w:p w:rsidR="00946E98" w:rsidRPr="0017768A" w:rsidRDefault="00946E98" w:rsidP="00946E98">
      <w:pPr>
        <w:pStyle w:val="CodeListingSmall"/>
      </w:pPr>
      <w:r w:rsidRPr="0017768A">
        <w:t xml:space="preserve">        else if ("SHUTDOWN".equalsIgnoreCase(nextState))</w:t>
      </w:r>
    </w:p>
    <w:p w:rsidR="00946E98" w:rsidRPr="0017768A" w:rsidRDefault="00946E98" w:rsidP="00946E98">
      <w:pPr>
        <w:pStyle w:val="CodeListingSmall"/>
      </w:pPr>
      <w:r w:rsidRPr="0017768A">
        <w:t xml:space="preserve">            amountClusterServerShutdown++;</w:t>
      </w:r>
    </w:p>
    <w:p w:rsidR="00946E98" w:rsidRPr="0017768A" w:rsidRDefault="00946E98" w:rsidP="00946E98">
      <w:pPr>
        <w:pStyle w:val="CodeListingSmall"/>
      </w:pPr>
      <w:r w:rsidRPr="0017768A">
        <w:t xml:space="preserve">        else // all other states</w:t>
      </w:r>
    </w:p>
    <w:p w:rsidR="00946E98" w:rsidRPr="0017768A" w:rsidRDefault="00946E98" w:rsidP="00946E98">
      <w:pPr>
        <w:pStyle w:val="CodeListingSmall"/>
      </w:pPr>
      <w:r w:rsidRPr="0017768A">
        <w:t xml:space="preserve">            amountClusterServerNotWorkingOrFailed++;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(clusterServer.length == amountClusterServerRunning)  // all running</w:t>
      </w:r>
    </w:p>
    <w:p w:rsidR="00946E98" w:rsidRPr="0017768A" w:rsidRDefault="00946E98" w:rsidP="00946E98">
      <w:pPr>
        <w:pStyle w:val="CodeListingSmall"/>
      </w:pPr>
      <w:r w:rsidRPr="0017768A">
        <w:t xml:space="preserve">        System.out.println("  Cluster "+nextName+" has the state: RUNNING" );</w:t>
      </w:r>
    </w:p>
    <w:p w:rsidR="00946E98" w:rsidRPr="0017768A" w:rsidRDefault="00946E98" w:rsidP="00946E98">
      <w:pPr>
        <w:pStyle w:val="CodeListingSmall"/>
      </w:pPr>
      <w:r w:rsidRPr="0017768A">
        <w:t xml:space="preserve">      else if (clusterServer.length == amountClusterServerShutdown)  // all shutdown or failed :-((</w:t>
      </w:r>
    </w:p>
    <w:p w:rsidR="00946E98" w:rsidRPr="0017768A" w:rsidRDefault="00946E98" w:rsidP="00946E98">
      <w:pPr>
        <w:pStyle w:val="CodeListingSmall"/>
      </w:pPr>
      <w:r w:rsidRPr="0017768A">
        <w:t xml:space="preserve">        System.out.println("  Cluster "+nextName+" has the state: SHUTDOW" );</w:t>
      </w:r>
    </w:p>
    <w:p w:rsidR="00946E98" w:rsidRPr="0017768A" w:rsidRDefault="00946E98" w:rsidP="00946E98">
      <w:pPr>
        <w:pStyle w:val="CodeListingSmall"/>
      </w:pPr>
      <w:r w:rsidRPr="0017768A">
        <w:t xml:space="preserve">      else if (clusterServer.length == amountClusterServerNotWorkingOrFailed) // shutdown or failed</w:t>
      </w:r>
    </w:p>
    <w:p w:rsidR="00946E98" w:rsidRPr="0017768A" w:rsidRDefault="00946E98" w:rsidP="00946E98">
      <w:pPr>
        <w:pStyle w:val="CodeListingSmall"/>
      </w:pPr>
      <w:r w:rsidRPr="0017768A">
        <w:t xml:space="preserve">        System.out.println("  Cluster "+nextName+" has the state: NOT WORKING OR FAILED");</w:t>
      </w:r>
    </w:p>
    <w:p w:rsidR="00946E98" w:rsidRPr="0017768A" w:rsidRDefault="00946E98" w:rsidP="00946E98">
      <w:pPr>
        <w:pStyle w:val="CodeListingSmall"/>
      </w:pPr>
      <w:r w:rsidRPr="0017768A">
        <w:t xml:space="preserve">      else  if (amountClusterServerRunning&gt;0) // partly running</w:t>
      </w:r>
    </w:p>
    <w:p w:rsidR="00946E98" w:rsidRPr="0017768A" w:rsidRDefault="00946E98" w:rsidP="00946E98">
      <w:pPr>
        <w:pStyle w:val="CodeListingSmall"/>
      </w:pPr>
      <w:r w:rsidRPr="0017768A">
        <w:t xml:space="preserve">        System.out.println("  Cluster "+nextName+" has the state: PARTLY RUNNING"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System.out.println("  Cluster "+nextName+" has the state: NOT WORKING OR FAILED"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if cluster list is empty</w:t>
      </w:r>
    </w:p>
    <w:p w:rsidR="00946E98" w:rsidRPr="0017768A" w:rsidRDefault="00946E98" w:rsidP="00946E98">
      <w:pPr>
        <w:pStyle w:val="CodeListingSmall"/>
      </w:pPr>
      <w:r w:rsidRPr="0017768A">
        <w:t xml:space="preserve">    if (allClusters.length==0)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no cluster ?!?!?!</w:t>
      </w:r>
    </w:p>
    <w:p w:rsidR="00946E98" w:rsidRPr="0017768A" w:rsidRDefault="00946E98" w:rsidP="00946E98">
      <w:pPr>
        <w:pStyle w:val="CodeListingSmall"/>
      </w:pPr>
      <w:r w:rsidRPr="0017768A">
        <w:t xml:space="preserve">      System.out.println("NO Cluster configured" );</w:t>
      </w:r>
    </w:p>
    <w:p w:rsidR="00946E98" w:rsidRPr="0017768A" w:rsidRDefault="00946E98" w:rsidP="00946E98">
      <w:pPr>
        <w:pStyle w:val="CodeListingSmall"/>
      </w:pPr>
      <w:r w:rsidRPr="0017768A">
        <w:t xml:space="preserve">    }    </w:t>
      </w:r>
    </w:p>
    <w:p w:rsidR="00946E98" w:rsidRPr="0047480D" w:rsidRDefault="00946E98" w:rsidP="00946E98">
      <w:pPr>
        <w:pStyle w:val="CodeListingSmall"/>
      </w:pPr>
      <w:r w:rsidRPr="0017768A">
        <w:t>}</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WorkManager_runtime_MBeans_jmx</w:t>
      </w:r>
    </w:p>
    <w:p w:rsidR="00946E98" w:rsidRPr="0017768A" w:rsidRDefault="00946E98" w:rsidP="00946E98">
      <w:pPr>
        <w:pStyle w:val="CodeListingSmall"/>
      </w:pPr>
      <w:r w:rsidRPr="0017768A">
        <w:t>public void printOneWorkManagerInfo(ObjectName wmRuntime) throws Exception  {</w:t>
      </w:r>
    </w:p>
    <w:p w:rsidR="00946E98" w:rsidRPr="0017768A" w:rsidRDefault="00946E98" w:rsidP="00946E98">
      <w:pPr>
        <w:pStyle w:val="CodeListingSmall"/>
      </w:pPr>
      <w:r w:rsidRPr="0017768A">
        <w:t xml:space="preserve">   System.out.println("\nWorkmanager : "+wmRuntime.toString());</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String name   =  (String) myJMXWrapper.getAttribute(wmRuntime, "Name");</w:t>
      </w:r>
    </w:p>
    <w:p w:rsidR="00946E98" w:rsidRPr="0017768A" w:rsidRDefault="00946E98" w:rsidP="00946E98">
      <w:pPr>
        <w:pStyle w:val="CodeListingSmall"/>
      </w:pPr>
      <w:r w:rsidRPr="0017768A">
        <w:t xml:space="preserve">   String health = getHealthStateInformation((HealthState)</w:t>
      </w:r>
    </w:p>
    <w:p w:rsidR="00946E98" w:rsidRPr="0017768A" w:rsidRDefault="00946E98" w:rsidP="00946E98">
      <w:pPr>
        <w:pStyle w:val="CodeListingSmall"/>
      </w:pPr>
      <w:r w:rsidRPr="0017768A">
        <w:t xml:space="preserve">                   myJMXWrapper.getAttribute(wmRuntime,"HealthState"));        </w:t>
      </w:r>
      <w:r w:rsidRPr="0017768A">
        <w:tab/>
      </w:r>
    </w:p>
    <w:p w:rsidR="00946E98" w:rsidRPr="0017768A" w:rsidRDefault="00946E98" w:rsidP="00946E98">
      <w:pPr>
        <w:pStyle w:val="CodeListingSmall"/>
      </w:pPr>
      <w:r w:rsidRPr="0017768A">
        <w:t xml:space="preserve">   long completedRequests = (Long)myJMXWrapper.getAttribute(wmRuntime, "CompletedRequests");</w:t>
      </w:r>
    </w:p>
    <w:p w:rsidR="00946E98" w:rsidRPr="0017768A" w:rsidRDefault="00946E98" w:rsidP="00946E98">
      <w:pPr>
        <w:pStyle w:val="CodeListingSmall"/>
      </w:pPr>
      <w:r w:rsidRPr="0017768A">
        <w:t xml:space="preserve">   int pendingRequests = (Integer)myJMXWrapper.getAttribute(wmRuntime, "PendingRequests");</w:t>
      </w:r>
    </w:p>
    <w:p w:rsidR="00946E98" w:rsidRPr="0017768A" w:rsidRDefault="00946E98" w:rsidP="00946E98">
      <w:pPr>
        <w:pStyle w:val="CodeListingSmall"/>
      </w:pPr>
      <w:r w:rsidRPr="0017768A">
        <w:t xml:space="preserve">   int stuckThreadCount = (Integer)myJMXWrapper.getAttribute(wmRuntime, "StuckThreadCount");</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System.out.println("    Name: "+ name);</w:t>
      </w:r>
    </w:p>
    <w:p w:rsidR="00946E98" w:rsidRPr="0017768A" w:rsidRDefault="00946E98" w:rsidP="00946E98">
      <w:pPr>
        <w:pStyle w:val="CodeListingSmall"/>
      </w:pPr>
      <w:r w:rsidRPr="0017768A">
        <w:t xml:space="preserve">   System.out.println("    Healthstate: "+ health);</w:t>
      </w:r>
    </w:p>
    <w:p w:rsidR="00946E98" w:rsidRPr="0017768A" w:rsidRDefault="00946E98" w:rsidP="00946E98">
      <w:pPr>
        <w:pStyle w:val="CodeListingSmall"/>
      </w:pPr>
      <w:r w:rsidRPr="0017768A">
        <w:t xml:space="preserve">   System.out.println("    CompletedRequests: "+ completedRequests);</w:t>
      </w:r>
    </w:p>
    <w:p w:rsidR="00946E98" w:rsidRPr="0017768A" w:rsidRDefault="00946E98" w:rsidP="00946E98">
      <w:pPr>
        <w:pStyle w:val="CodeListingSmall"/>
      </w:pPr>
      <w:r w:rsidRPr="0017768A">
        <w:t xml:space="preserve">   System.out.println("    PendingRequests: "+ pendingRequests);</w:t>
      </w:r>
    </w:p>
    <w:p w:rsidR="00946E98" w:rsidRPr="0017768A" w:rsidRDefault="00946E98" w:rsidP="00946E98">
      <w:pPr>
        <w:pStyle w:val="CodeListingSmall"/>
      </w:pPr>
      <w:r w:rsidRPr="0017768A">
        <w:t xml:space="preserve">   System.out.println("    StuckThreadCount: "+ stuckThreadCount);</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 get the different subcomponent</w:t>
      </w:r>
    </w:p>
    <w:p w:rsidR="00946E98" w:rsidRPr="0017768A" w:rsidRDefault="00946E98" w:rsidP="00946E98">
      <w:pPr>
        <w:pStyle w:val="CodeListingSmall"/>
      </w:pPr>
      <w:r w:rsidRPr="0017768A">
        <w:t xml:space="preserve">   ObjectName myMaxThreadsConstraintRuntime = </w:t>
      </w:r>
    </w:p>
    <w:p w:rsidR="00946E98" w:rsidRPr="0017768A" w:rsidRDefault="00946E98" w:rsidP="00946E98">
      <w:pPr>
        <w:pStyle w:val="CodeListingSmall"/>
      </w:pPr>
      <w:r w:rsidRPr="0017768A">
        <w:t xml:space="preserve">              (ObjectName)myJMXWrapper.getAttribute(wmRuntime, "MaxThreadsConstraintRuntime");</w:t>
      </w:r>
    </w:p>
    <w:p w:rsidR="00946E98" w:rsidRPr="0017768A" w:rsidRDefault="00946E98" w:rsidP="00946E98">
      <w:pPr>
        <w:pStyle w:val="CodeListingSmall"/>
      </w:pPr>
      <w:r w:rsidRPr="0017768A">
        <w:t xml:space="preserve">   ObjectName myMinThreadsConstraintRuntime = </w:t>
      </w:r>
    </w:p>
    <w:p w:rsidR="00946E98" w:rsidRPr="0017768A" w:rsidRDefault="00946E98" w:rsidP="00946E98">
      <w:pPr>
        <w:pStyle w:val="CodeListingSmall"/>
      </w:pPr>
      <w:r w:rsidRPr="0017768A">
        <w:t xml:space="preserve">              (ObjectName)myJMXWrapper.getAttribute(wmRuntime, "MinThreadsConstraintRuntime");</w:t>
      </w:r>
    </w:p>
    <w:p w:rsidR="00946E98" w:rsidRPr="0017768A" w:rsidRDefault="00946E98" w:rsidP="00946E98">
      <w:pPr>
        <w:pStyle w:val="CodeListingSmall"/>
      </w:pPr>
      <w:r w:rsidRPr="0017768A">
        <w:t xml:space="preserve">   ObjectName myRequestClassRuntime = </w:t>
      </w:r>
    </w:p>
    <w:p w:rsidR="00946E98" w:rsidRPr="0017768A" w:rsidRDefault="00946E98" w:rsidP="00946E98">
      <w:pPr>
        <w:pStyle w:val="CodeListingSmall"/>
      </w:pPr>
      <w:r w:rsidRPr="0017768A">
        <w:t xml:space="preserve">              (ObjectName)myJMXWrapper.getAttribute(wmRuntime, "RequestClassRuntime");</w:t>
      </w:r>
    </w:p>
    <w:p w:rsidR="00946E98" w:rsidRPr="0017768A" w:rsidRDefault="00946E98" w:rsidP="00946E98">
      <w:pPr>
        <w:pStyle w:val="CodeListingSmall"/>
      </w:pPr>
    </w:p>
    <w:p w:rsidR="00946E98" w:rsidRPr="0017768A" w:rsidRDefault="00946E98" w:rsidP="00946E98">
      <w:pPr>
        <w:pStyle w:val="CodeListingSmall"/>
      </w:pPr>
      <w:r w:rsidRPr="0017768A">
        <w:t xml:space="preserve">   if (myMaxThreadsConstraintRuntime != null) {</w:t>
      </w:r>
    </w:p>
    <w:p w:rsidR="00946E98" w:rsidRPr="0017768A" w:rsidRDefault="00946E98" w:rsidP="00946E98">
      <w:pPr>
        <w:pStyle w:val="CodeListingSmall"/>
      </w:pPr>
      <w:r w:rsidRPr="0017768A">
        <w:t xml:space="preserve">      String maxContraintName = (String)</w:t>
      </w:r>
    </w:p>
    <w:p w:rsidR="00946E98" w:rsidRPr="0017768A" w:rsidRDefault="00946E98" w:rsidP="00946E98">
      <w:pPr>
        <w:pStyle w:val="CodeListingSmall"/>
      </w:pPr>
      <w:r w:rsidRPr="0017768A">
        <w:t xml:space="preserve">                 myJMXWrapper.getAttribute(myMaxThreadsConstraintRuntime, "Name");</w:t>
      </w:r>
    </w:p>
    <w:p w:rsidR="00946E98" w:rsidRPr="0017768A" w:rsidRDefault="00946E98" w:rsidP="00946E98">
      <w:pPr>
        <w:pStyle w:val="CodeListingSmall"/>
      </w:pPr>
      <w:r w:rsidRPr="0017768A">
        <w:t xml:space="preserve">      int maxContraintDeferredRequests = (Integer)</w:t>
      </w:r>
    </w:p>
    <w:p w:rsidR="00946E98" w:rsidRPr="0017768A" w:rsidRDefault="00946E98" w:rsidP="00946E98">
      <w:pPr>
        <w:pStyle w:val="CodeListingSmall"/>
      </w:pPr>
      <w:r w:rsidRPr="0017768A">
        <w:t xml:space="preserve">                 myJMXWrapper.getAttribute(myMaxThreadsConstraintRuntime, "DeferredRequests");</w:t>
      </w:r>
    </w:p>
    <w:p w:rsidR="00946E98" w:rsidRPr="0017768A" w:rsidRDefault="00946E98" w:rsidP="00946E98">
      <w:pPr>
        <w:pStyle w:val="CodeListingSmall"/>
      </w:pPr>
      <w:r w:rsidRPr="0017768A">
        <w:t xml:space="preserve">      int maxContraintExecutingRequests = (Integer)</w:t>
      </w:r>
    </w:p>
    <w:p w:rsidR="00946E98" w:rsidRPr="0017768A" w:rsidRDefault="00946E98" w:rsidP="00946E98">
      <w:pPr>
        <w:pStyle w:val="CodeListingSmall"/>
      </w:pPr>
      <w:r w:rsidRPr="0017768A">
        <w:t xml:space="preserve">                 myJMXWrapper.getAttribute(myMaxThreadsConstraintRuntime, "ExecutingRequests");</w:t>
      </w:r>
    </w:p>
    <w:p w:rsidR="00946E98" w:rsidRPr="0017768A" w:rsidRDefault="00946E98" w:rsidP="00946E98">
      <w:pPr>
        <w:pStyle w:val="CodeListingSmall"/>
      </w:pPr>
      <w:r w:rsidRPr="0017768A">
        <w:tab/>
      </w:r>
      <w:r w:rsidRPr="0017768A">
        <w:tab/>
      </w:r>
      <w:r w:rsidRPr="0017768A">
        <w:tab/>
      </w:r>
    </w:p>
    <w:p w:rsidR="00946E98" w:rsidRPr="0017768A" w:rsidRDefault="00946E98" w:rsidP="00946E98">
      <w:pPr>
        <w:pStyle w:val="CodeListingSmall"/>
      </w:pPr>
      <w:r w:rsidRPr="0017768A">
        <w:t xml:space="preserve">      System.out.println("    MaxThreadsConstraint:  Name: "+maxContraintName+"  DeferredRequests: "+</w:t>
      </w:r>
    </w:p>
    <w:p w:rsidR="00946E98" w:rsidRPr="0017768A" w:rsidRDefault="00946E98" w:rsidP="00946E98">
      <w:pPr>
        <w:pStyle w:val="CodeListingSmall"/>
      </w:pPr>
      <w:r w:rsidRPr="0017768A">
        <w:t xml:space="preserve">                         maxContraintDeferredRequests+"    ExecutingRequests: "+</w:t>
      </w:r>
    </w:p>
    <w:p w:rsidR="00946E98" w:rsidRPr="0017768A" w:rsidRDefault="00946E98" w:rsidP="00946E98">
      <w:pPr>
        <w:pStyle w:val="CodeListingSmall"/>
      </w:pPr>
      <w:r w:rsidRPr="0017768A">
        <w:t xml:space="preserve">                         maxContraintExecutingRequests);</w:t>
      </w:r>
    </w:p>
    <w:p w:rsidR="00946E98" w:rsidRPr="0017768A" w:rsidRDefault="00946E98" w:rsidP="00946E98">
      <w:pPr>
        <w:pStyle w:val="CodeListingSmall"/>
      </w:pPr>
    </w:p>
    <w:p w:rsidR="00946E98" w:rsidRPr="0017768A" w:rsidRDefault="00946E98" w:rsidP="00946E98">
      <w:pPr>
        <w:pStyle w:val="CodeListingSmall"/>
      </w:pPr>
      <w:r w:rsidRPr="0017768A">
        <w:t xml:space="preserve">      String maxONname=myMaxThreadsConstraintRuntime.getKeyProperty("Name");</w:t>
      </w:r>
    </w:p>
    <w:p w:rsidR="00946E98" w:rsidRPr="0017768A" w:rsidRDefault="00946E98" w:rsidP="00946E98">
      <w:pPr>
        <w:pStyle w:val="CodeListingSmall"/>
      </w:pPr>
      <w:r w:rsidRPr="0017768A">
        <w:t xml:space="preserve">      if (maxONname != null) {</w:t>
      </w:r>
    </w:p>
    <w:p w:rsidR="00946E98" w:rsidRPr="0017768A" w:rsidRDefault="00946E98" w:rsidP="00946E98">
      <w:pPr>
        <w:pStyle w:val="CodeListingSmall"/>
      </w:pPr>
      <w:r w:rsidRPr="0017768A">
        <w:t xml:space="preserve">         // try to get config mbean</w:t>
      </w:r>
    </w:p>
    <w:p w:rsidR="00946E98" w:rsidRPr="0017768A" w:rsidRDefault="00946E98" w:rsidP="00946E98">
      <w:pPr>
        <w:pStyle w:val="CodeListingSmall"/>
      </w:pPr>
      <w:r w:rsidRPr="0017768A">
        <w:lastRenderedPageBreak/>
        <w:t xml:space="preserve">         Set&lt;ObjectName&gt; mySet = myJMXWrapper.getConnection().queryNames(</w:t>
      </w:r>
    </w:p>
    <w:p w:rsidR="00946E98" w:rsidRPr="0017768A" w:rsidRDefault="00946E98" w:rsidP="00946E98">
      <w:pPr>
        <w:pStyle w:val="CodeListingSmall"/>
      </w:pPr>
      <w:r w:rsidRPr="0017768A">
        <w:t xml:space="preserve">                         new ObjectName("*:*,Name="+maxONname+",Type=MaxThreadsConstraint"), null);</w:t>
      </w:r>
    </w:p>
    <w:p w:rsidR="00946E98" w:rsidRPr="0017768A" w:rsidRDefault="00946E98" w:rsidP="00946E98">
      <w:pPr>
        <w:pStyle w:val="CodeListingSmall"/>
      </w:pPr>
      <w:r w:rsidRPr="0017768A">
        <w:t xml:space="preserve">         if (! mySet.isEmpty()) {</w:t>
      </w:r>
    </w:p>
    <w:p w:rsidR="00946E98" w:rsidRPr="0017768A" w:rsidRDefault="00946E98" w:rsidP="00946E98">
      <w:pPr>
        <w:pStyle w:val="CodeListingSmall"/>
      </w:pPr>
      <w:r w:rsidRPr="0017768A">
        <w:t xml:space="preserve">            // get first</w:t>
      </w:r>
    </w:p>
    <w:p w:rsidR="00946E98" w:rsidRPr="0017768A" w:rsidRDefault="00946E98" w:rsidP="00946E98">
      <w:pPr>
        <w:pStyle w:val="CodeListingSmall"/>
      </w:pPr>
      <w:r w:rsidRPr="0017768A">
        <w:t xml:space="preserve">            ObjectName myFirstConfigName = (ObjectName) mySet.iterator().next();</w:t>
      </w:r>
    </w:p>
    <w:p w:rsidR="00946E98" w:rsidRPr="0017768A" w:rsidRDefault="00946E98" w:rsidP="00946E98">
      <w:pPr>
        <w:pStyle w:val="CodeListingSmall"/>
      </w:pPr>
      <w:r w:rsidRPr="0017768A">
        <w:t xml:space="preserve">            // get count</w:t>
      </w:r>
    </w:p>
    <w:p w:rsidR="00946E98" w:rsidRPr="0017768A" w:rsidRDefault="00946E98" w:rsidP="00946E98">
      <w:pPr>
        <w:pStyle w:val="CodeListingSmall"/>
      </w:pPr>
      <w:r w:rsidRPr="0017768A">
        <w:t xml:space="preserve">            int maxCount = (Integer)myJMXWrapper.getAttribute(myFirstConfigName, "Count");</w:t>
      </w:r>
    </w:p>
    <w:p w:rsidR="00946E98" w:rsidRPr="0017768A" w:rsidRDefault="00946E98" w:rsidP="00946E98">
      <w:pPr>
        <w:pStyle w:val="CodeListingSmall"/>
      </w:pPr>
      <w:r w:rsidRPr="0017768A">
        <w:t xml:space="preserve">            System.out.println("         -&gt; max limit = "+maxCount);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 {</w:t>
      </w:r>
    </w:p>
    <w:p w:rsidR="00946E98" w:rsidRPr="0017768A" w:rsidRDefault="00946E98" w:rsidP="00946E98">
      <w:pPr>
        <w:pStyle w:val="CodeListingSmall"/>
      </w:pPr>
      <w:r w:rsidRPr="0017768A">
        <w:t xml:space="preserve">            System.out.println("         -&gt; no config mbean found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 {</w:t>
      </w:r>
    </w:p>
    <w:p w:rsidR="00946E98" w:rsidRPr="0017768A" w:rsidRDefault="00946E98" w:rsidP="00946E98">
      <w:pPr>
        <w:pStyle w:val="CodeListingSmall"/>
      </w:pPr>
      <w:r w:rsidRPr="0017768A">
        <w:t xml:space="preserve">      System.out.println("    MaxThreadsConstraint not defined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if (myMinThreadsConstraintRuntime != null) {</w:t>
      </w:r>
    </w:p>
    <w:p w:rsidR="00946E98" w:rsidRPr="0017768A" w:rsidRDefault="00946E98" w:rsidP="00946E98">
      <w:pPr>
        <w:pStyle w:val="CodeListingSmall"/>
      </w:pPr>
      <w:r w:rsidRPr="0017768A">
        <w:t xml:space="preserve">      String minContraintName = (String)</w:t>
      </w:r>
    </w:p>
    <w:p w:rsidR="00946E98" w:rsidRPr="0017768A" w:rsidRDefault="00946E98" w:rsidP="00946E98">
      <w:pPr>
        <w:pStyle w:val="CodeListingSmall"/>
      </w:pPr>
      <w:r w:rsidRPr="0017768A">
        <w:t xml:space="preserve">              myJMXWrapper.getAttribute(myMinThreadsConstraintRuntime, "Name");</w:t>
      </w:r>
    </w:p>
    <w:p w:rsidR="00946E98" w:rsidRPr="0017768A" w:rsidRDefault="00946E98" w:rsidP="00946E98">
      <w:pPr>
        <w:pStyle w:val="CodeListingSmall"/>
      </w:pPr>
      <w:r w:rsidRPr="0017768A">
        <w:t xml:space="preserve">      long minContraintOutOfOrderExecutionCount = (Long)</w:t>
      </w:r>
    </w:p>
    <w:p w:rsidR="00946E98" w:rsidRPr="0017768A" w:rsidRDefault="00946E98" w:rsidP="00946E98">
      <w:pPr>
        <w:pStyle w:val="CodeListingSmall"/>
      </w:pPr>
      <w:r w:rsidRPr="0017768A">
        <w:t xml:space="preserve">              myJMXWrapper.getAttribute(myMinThreadsConstraintRuntime, "OutOfOrderExecutionCount");</w:t>
      </w:r>
    </w:p>
    <w:p w:rsidR="00946E98" w:rsidRPr="0017768A" w:rsidRDefault="00946E98" w:rsidP="00946E98">
      <w:pPr>
        <w:pStyle w:val="CodeListingSmall"/>
      </w:pPr>
      <w:r w:rsidRPr="0017768A">
        <w:t xml:space="preserve">      int minContraintPendingRequests = (Integer)</w:t>
      </w:r>
    </w:p>
    <w:p w:rsidR="00946E98" w:rsidRPr="0017768A" w:rsidRDefault="00946E98" w:rsidP="00946E98">
      <w:pPr>
        <w:pStyle w:val="CodeListingSmall"/>
      </w:pPr>
      <w:r w:rsidRPr="0017768A">
        <w:t xml:space="preserve">              myJMXWrapper.getAttribute(myMinThreadsConstraintRuntime, "PendingRequests");</w:t>
      </w:r>
    </w:p>
    <w:p w:rsidR="00946E98" w:rsidRPr="0017768A" w:rsidRDefault="00946E98" w:rsidP="00946E98">
      <w:pPr>
        <w:pStyle w:val="CodeListingSmall"/>
      </w:pPr>
      <w:r w:rsidRPr="0017768A">
        <w:t xml:space="preserve">      long minContraintCompletedRequests = (Long)</w:t>
      </w:r>
    </w:p>
    <w:p w:rsidR="00946E98" w:rsidRPr="0017768A" w:rsidRDefault="00946E98" w:rsidP="00946E98">
      <w:pPr>
        <w:pStyle w:val="CodeListingSmall"/>
      </w:pPr>
      <w:r w:rsidRPr="0017768A">
        <w:t xml:space="preserve">              myJMXWrapper.getAttribute(myMinThreadsConstraintRuntime, "CompletedRequests");</w:t>
      </w:r>
    </w:p>
    <w:p w:rsidR="00946E98" w:rsidRPr="0017768A" w:rsidRDefault="00946E98" w:rsidP="00946E98">
      <w:pPr>
        <w:pStyle w:val="CodeListingSmall"/>
      </w:pPr>
      <w:r w:rsidRPr="0017768A">
        <w:t xml:space="preserve">      long minContraintMaxWaitTime = (Long)</w:t>
      </w:r>
    </w:p>
    <w:p w:rsidR="00946E98" w:rsidRPr="0017768A" w:rsidRDefault="00946E98" w:rsidP="00946E98">
      <w:pPr>
        <w:pStyle w:val="CodeListingSmall"/>
      </w:pPr>
      <w:r w:rsidRPr="0017768A">
        <w:t xml:space="preserve">              myJMXWrapper.getAttribute(myMinThreadsConstraintRuntime, "MaxWaitTime");</w:t>
      </w:r>
    </w:p>
    <w:p w:rsidR="00946E98" w:rsidRPr="0017768A" w:rsidRDefault="00946E98" w:rsidP="00946E98">
      <w:pPr>
        <w:pStyle w:val="CodeListingSmall"/>
      </w:pPr>
      <w:r w:rsidRPr="0017768A">
        <w:t xml:space="preserve">      int minContraintMustRunCount = (Integer)</w:t>
      </w:r>
    </w:p>
    <w:p w:rsidR="00946E98" w:rsidRPr="0017768A" w:rsidRDefault="00946E98" w:rsidP="00946E98">
      <w:pPr>
        <w:pStyle w:val="CodeListingSmall"/>
      </w:pPr>
      <w:r w:rsidRPr="0017768A">
        <w:t xml:space="preserve">              myJMXWrapper.getAttribute(myMinThreadsConstraintRuntime, "MustRunCount");</w:t>
      </w:r>
    </w:p>
    <w:p w:rsidR="00946E98" w:rsidRPr="0017768A" w:rsidRDefault="00946E98" w:rsidP="00946E98">
      <w:pPr>
        <w:pStyle w:val="CodeListingSmall"/>
      </w:pPr>
    </w:p>
    <w:p w:rsidR="00946E98" w:rsidRPr="0017768A" w:rsidRDefault="00946E98" w:rsidP="00946E98">
      <w:pPr>
        <w:pStyle w:val="CodeListingSmall"/>
      </w:pPr>
      <w:r w:rsidRPr="0017768A">
        <w:t xml:space="preserve">      long minContraintCurrentWaitTime = (Long)</w:t>
      </w:r>
    </w:p>
    <w:p w:rsidR="00946E98" w:rsidRPr="0017768A" w:rsidRDefault="00946E98" w:rsidP="00946E98">
      <w:pPr>
        <w:pStyle w:val="CodeListingSmall"/>
      </w:pPr>
      <w:r w:rsidRPr="0017768A">
        <w:t xml:space="preserve">              myJMXWrapper.getAttribute(myMinThreadsConstraintRuntime, "CurrentWaitTime");</w:t>
      </w:r>
    </w:p>
    <w:p w:rsidR="00946E98" w:rsidRPr="0017768A" w:rsidRDefault="00946E98" w:rsidP="00946E98">
      <w:pPr>
        <w:pStyle w:val="CodeListingSmall"/>
      </w:pPr>
      <w:r w:rsidRPr="0017768A">
        <w:t xml:space="preserve">      int minContraintExecutingRequests = (Integer)</w:t>
      </w:r>
    </w:p>
    <w:p w:rsidR="00946E98" w:rsidRPr="0017768A" w:rsidRDefault="00946E98" w:rsidP="00946E98">
      <w:pPr>
        <w:pStyle w:val="CodeListingSmall"/>
      </w:pPr>
      <w:r w:rsidRPr="0017768A">
        <w:t xml:space="preserve">              myJMXWrapper.getAttribute(myMinThreadsConstraintRuntime, "ExecutingRequests");</w:t>
      </w:r>
    </w:p>
    <w:p w:rsidR="00946E98" w:rsidRPr="0017768A" w:rsidRDefault="00946E98" w:rsidP="00946E98">
      <w:pPr>
        <w:pStyle w:val="CodeListingSmall"/>
      </w:pPr>
    </w:p>
    <w:p w:rsidR="00946E98" w:rsidRPr="0017768A" w:rsidRDefault="00946E98" w:rsidP="00946E98">
      <w:pPr>
        <w:pStyle w:val="CodeListingSmall"/>
      </w:pPr>
      <w:r w:rsidRPr="0017768A">
        <w:t xml:space="preserve">      System.out.println("    MinThreadsConstraint:  Name = "+ minContraintName);</w:t>
      </w:r>
    </w:p>
    <w:p w:rsidR="00946E98" w:rsidRPr="0017768A" w:rsidRDefault="00946E98" w:rsidP="00946E98">
      <w:pPr>
        <w:pStyle w:val="CodeListingSmall"/>
      </w:pPr>
      <w:r w:rsidRPr="0017768A">
        <w:t xml:space="preserve">      System.out.println("                           OutOfOrderExecutionCount = " </w:t>
      </w:r>
    </w:p>
    <w:p w:rsidR="00946E98" w:rsidRPr="0017768A" w:rsidRDefault="00946E98" w:rsidP="00946E98">
      <w:pPr>
        <w:pStyle w:val="CodeListingSmall"/>
      </w:pPr>
      <w:r w:rsidRPr="0017768A">
        <w:t xml:space="preserve">                         + minContraintOutOfOrderExecutionCount);</w:t>
      </w:r>
    </w:p>
    <w:p w:rsidR="00946E98" w:rsidRPr="0017768A" w:rsidRDefault="00946E98" w:rsidP="00946E98">
      <w:pPr>
        <w:pStyle w:val="CodeListingSmall"/>
      </w:pPr>
      <w:r w:rsidRPr="0017768A">
        <w:t xml:space="preserve">      System.out.println("                           PendingRequests = " </w:t>
      </w:r>
    </w:p>
    <w:p w:rsidR="00946E98" w:rsidRPr="0017768A" w:rsidRDefault="00946E98" w:rsidP="00946E98">
      <w:pPr>
        <w:pStyle w:val="CodeListingSmall"/>
      </w:pPr>
      <w:r w:rsidRPr="0017768A">
        <w:t xml:space="preserve">                         + minContraintPendingRequests);</w:t>
      </w:r>
    </w:p>
    <w:p w:rsidR="00946E98" w:rsidRPr="0017768A" w:rsidRDefault="00946E98" w:rsidP="00946E98">
      <w:pPr>
        <w:pStyle w:val="CodeListingSmall"/>
      </w:pPr>
      <w:r w:rsidRPr="0017768A">
        <w:t xml:space="preserve">      System.out.println("                           CompletedRequests = " </w:t>
      </w:r>
    </w:p>
    <w:p w:rsidR="00946E98" w:rsidRPr="0017768A" w:rsidRDefault="00946E98" w:rsidP="00946E98">
      <w:pPr>
        <w:pStyle w:val="CodeListingSmall"/>
      </w:pPr>
      <w:r w:rsidRPr="0017768A">
        <w:t xml:space="preserve">                         + minContraintCompletedRequests);</w:t>
      </w:r>
    </w:p>
    <w:p w:rsidR="00946E98" w:rsidRPr="0017768A" w:rsidRDefault="00946E98" w:rsidP="00946E98">
      <w:pPr>
        <w:pStyle w:val="CodeListingSmall"/>
      </w:pPr>
      <w:r w:rsidRPr="0017768A">
        <w:t xml:space="preserve">      System.out.println("                           MaxWaitTime = " + minContraintMaxWaitTime);</w:t>
      </w:r>
    </w:p>
    <w:p w:rsidR="00946E98" w:rsidRPr="0017768A" w:rsidRDefault="00946E98" w:rsidP="00946E98">
      <w:pPr>
        <w:pStyle w:val="CodeListingSmall"/>
      </w:pPr>
      <w:r w:rsidRPr="0017768A">
        <w:t xml:space="preserve">      System.out.println("                           MustRunCount = " + minContraintMustRunCount);</w:t>
      </w:r>
    </w:p>
    <w:p w:rsidR="00946E98" w:rsidRPr="0017768A" w:rsidRDefault="00946E98" w:rsidP="00946E98">
      <w:pPr>
        <w:pStyle w:val="CodeListingSmall"/>
      </w:pPr>
      <w:r w:rsidRPr="0017768A">
        <w:t xml:space="preserve">      System.out.println("                           CurrentWaitTime = " </w:t>
      </w:r>
    </w:p>
    <w:p w:rsidR="00946E98" w:rsidRPr="0017768A" w:rsidRDefault="00946E98" w:rsidP="00946E98">
      <w:pPr>
        <w:pStyle w:val="CodeListingSmall"/>
      </w:pPr>
      <w:r w:rsidRPr="0017768A">
        <w:t xml:space="preserve">                         + minContraintCurrentWaitTime);</w:t>
      </w:r>
    </w:p>
    <w:p w:rsidR="00946E98" w:rsidRPr="0017768A" w:rsidRDefault="00946E98" w:rsidP="00946E98">
      <w:pPr>
        <w:pStyle w:val="CodeListingSmall"/>
      </w:pPr>
      <w:r w:rsidRPr="0017768A">
        <w:tab/>
        <w:t xml:space="preserve">System.out.println("                           ExecutingRequests = " </w:t>
      </w:r>
    </w:p>
    <w:p w:rsidR="00946E98" w:rsidRPr="0017768A" w:rsidRDefault="00946E98" w:rsidP="00946E98">
      <w:pPr>
        <w:pStyle w:val="CodeListingSmall"/>
      </w:pPr>
      <w:r w:rsidRPr="0017768A">
        <w:t xml:space="preserve">                         + minContraintExecutingRequests);</w:t>
      </w:r>
    </w:p>
    <w:p w:rsidR="00946E98" w:rsidRPr="0017768A" w:rsidRDefault="00946E98" w:rsidP="00946E98">
      <w:pPr>
        <w:pStyle w:val="CodeListingSmall"/>
      </w:pPr>
    </w:p>
    <w:p w:rsidR="00946E98" w:rsidRPr="0017768A" w:rsidRDefault="00946E98" w:rsidP="00946E98">
      <w:pPr>
        <w:pStyle w:val="CodeListingSmall"/>
      </w:pPr>
      <w:r w:rsidRPr="0017768A">
        <w:t xml:space="preserve">      String minONname=myMinThreadsConstraintRuntime.getKeyProperty("Name");</w:t>
      </w:r>
    </w:p>
    <w:p w:rsidR="00946E98" w:rsidRPr="0017768A" w:rsidRDefault="00946E98" w:rsidP="00946E98">
      <w:pPr>
        <w:pStyle w:val="CodeListingSmall"/>
      </w:pPr>
      <w:r w:rsidRPr="0017768A">
        <w:t xml:space="preserve">      if (minONname != null) {</w:t>
      </w:r>
    </w:p>
    <w:p w:rsidR="00946E98" w:rsidRPr="0017768A" w:rsidRDefault="00946E98" w:rsidP="00946E98">
      <w:pPr>
        <w:pStyle w:val="CodeListingSmall"/>
      </w:pPr>
      <w:r w:rsidRPr="0017768A">
        <w:t xml:space="preserve">         // try to get config mbean</w:t>
      </w:r>
    </w:p>
    <w:p w:rsidR="00946E98" w:rsidRPr="0017768A" w:rsidRDefault="00946E98" w:rsidP="00946E98">
      <w:pPr>
        <w:pStyle w:val="CodeListingSmall"/>
      </w:pPr>
      <w:r w:rsidRPr="0017768A">
        <w:t xml:space="preserve">         Set&lt;ObjectName&gt; mySet = myJMXWrapper.getConnection().queryNames(</w:t>
      </w:r>
    </w:p>
    <w:p w:rsidR="00946E98" w:rsidRPr="0017768A" w:rsidRDefault="00946E98" w:rsidP="00946E98">
      <w:pPr>
        <w:pStyle w:val="CodeListingSmall"/>
      </w:pPr>
      <w:r w:rsidRPr="0017768A">
        <w:t xml:space="preserve">                         new ObjectName("*:*,Name="+minONname+",Type=MinThreadsConstraint"), null);</w:t>
      </w:r>
    </w:p>
    <w:p w:rsidR="00946E98" w:rsidRPr="0017768A" w:rsidRDefault="00946E98" w:rsidP="00946E98">
      <w:pPr>
        <w:pStyle w:val="CodeListingSmall"/>
      </w:pPr>
      <w:r w:rsidRPr="0017768A">
        <w:t xml:space="preserve">         if (! mySet.isEmpty()) {</w:t>
      </w:r>
    </w:p>
    <w:p w:rsidR="00946E98" w:rsidRPr="0017768A" w:rsidRDefault="00946E98" w:rsidP="00946E98">
      <w:pPr>
        <w:pStyle w:val="CodeListingSmall"/>
      </w:pPr>
      <w:r w:rsidRPr="0017768A">
        <w:t xml:space="preserve">            // get first</w:t>
      </w:r>
    </w:p>
    <w:p w:rsidR="00946E98" w:rsidRPr="0017768A" w:rsidRDefault="00946E98" w:rsidP="00946E98">
      <w:pPr>
        <w:pStyle w:val="CodeListingSmall"/>
      </w:pPr>
      <w:r w:rsidRPr="0017768A">
        <w:t xml:space="preserve">            ObjectName myFirstConfigName = (ObjectName) mySet.iterator().next();</w:t>
      </w:r>
    </w:p>
    <w:p w:rsidR="00946E98" w:rsidRPr="0017768A" w:rsidRDefault="00946E98" w:rsidP="00946E98">
      <w:pPr>
        <w:pStyle w:val="CodeListingSmall"/>
      </w:pPr>
      <w:r w:rsidRPr="0017768A">
        <w:t xml:space="preserve">            // get count</w:t>
      </w:r>
    </w:p>
    <w:p w:rsidR="00946E98" w:rsidRPr="0017768A" w:rsidRDefault="00946E98" w:rsidP="00946E98">
      <w:pPr>
        <w:pStyle w:val="CodeListingSmall"/>
      </w:pPr>
      <w:r w:rsidRPr="0017768A">
        <w:t xml:space="preserve">            int minCount = (Integer)myJMXWrapper.getAttribute(myFirstConfigName, "Count");</w:t>
      </w:r>
    </w:p>
    <w:p w:rsidR="00946E98" w:rsidRPr="0017768A" w:rsidRDefault="00946E98" w:rsidP="00946E98">
      <w:pPr>
        <w:pStyle w:val="CodeListingSmall"/>
      </w:pPr>
      <w:r w:rsidRPr="0017768A">
        <w:t xml:space="preserve">            System.out.println("         -&gt; min limit = "+minCount);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 {</w:t>
      </w:r>
    </w:p>
    <w:p w:rsidR="00946E98" w:rsidRPr="0017768A" w:rsidRDefault="00946E98" w:rsidP="00946E98">
      <w:pPr>
        <w:pStyle w:val="CodeListingSmall"/>
      </w:pPr>
      <w:r w:rsidRPr="0017768A">
        <w:t xml:space="preserve">            System.out.println("         -&gt; no config mbean found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System.out.println("    MinThreadsConstraint not defined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(myRequestClassRuntime != null) {</w:t>
      </w:r>
    </w:p>
    <w:p w:rsidR="00946E98" w:rsidRPr="0017768A" w:rsidRDefault="00946E98" w:rsidP="00946E98">
      <w:pPr>
        <w:pStyle w:val="CodeListingSmall"/>
      </w:pPr>
      <w:r w:rsidRPr="0017768A">
        <w:t xml:space="preserve">      long reqClassTotalThreadUse = (Long)</w:t>
      </w:r>
    </w:p>
    <w:p w:rsidR="00946E98" w:rsidRPr="0017768A" w:rsidRDefault="00946E98" w:rsidP="00946E98">
      <w:pPr>
        <w:pStyle w:val="CodeListingSmall"/>
      </w:pPr>
      <w:r w:rsidRPr="0017768A">
        <w:t xml:space="preserve">                       myJMXWrapper.getAttribute(myRequestClassRuntime, "TotalThreadUse");</w:t>
      </w:r>
    </w:p>
    <w:p w:rsidR="00946E98" w:rsidRPr="0017768A" w:rsidRDefault="00946E98" w:rsidP="00946E98">
      <w:pPr>
        <w:pStyle w:val="CodeListingSmall"/>
      </w:pPr>
      <w:r w:rsidRPr="0017768A">
        <w:t xml:space="preserve">      double reqClassInterval = (Double)</w:t>
      </w:r>
    </w:p>
    <w:p w:rsidR="00946E98" w:rsidRPr="0017768A" w:rsidRDefault="00946E98" w:rsidP="00946E98">
      <w:pPr>
        <w:pStyle w:val="CodeListingSmall"/>
      </w:pPr>
      <w:r w:rsidRPr="0017768A">
        <w:t xml:space="preserve">                       myJMXWrapper.getAttribute(myRequestClassRuntime, "Interval");</w:t>
      </w:r>
    </w:p>
    <w:p w:rsidR="00946E98" w:rsidRPr="0017768A" w:rsidRDefault="00946E98" w:rsidP="00946E98">
      <w:pPr>
        <w:pStyle w:val="CodeListingSmall"/>
      </w:pPr>
      <w:r w:rsidRPr="0017768A">
        <w:t xml:space="preserve">      long reqClassCompletedCount = (Long)</w:t>
      </w:r>
    </w:p>
    <w:p w:rsidR="00946E98" w:rsidRPr="0017768A" w:rsidRDefault="00946E98" w:rsidP="00946E98">
      <w:pPr>
        <w:pStyle w:val="CodeListingSmall"/>
      </w:pPr>
      <w:r w:rsidRPr="0017768A">
        <w:t xml:space="preserve">                       myJMXWrapper.getAttribute(myRequestClassRuntime, "CompletedCount");</w:t>
      </w:r>
    </w:p>
    <w:p w:rsidR="00946E98" w:rsidRPr="0017768A" w:rsidRDefault="00946E98" w:rsidP="00946E98">
      <w:pPr>
        <w:pStyle w:val="CodeListingSmall"/>
      </w:pPr>
      <w:r w:rsidRPr="0017768A">
        <w:lastRenderedPageBreak/>
        <w:t xml:space="preserve">      long reqClassVirtualTimeIncrement = (Long)</w:t>
      </w:r>
    </w:p>
    <w:p w:rsidR="00946E98" w:rsidRPr="0017768A" w:rsidRDefault="00946E98" w:rsidP="00946E98">
      <w:pPr>
        <w:pStyle w:val="CodeListingSmall"/>
      </w:pPr>
      <w:r w:rsidRPr="0017768A">
        <w:t xml:space="preserve">                       myJMXWrapper.getAttribute(myRequestClassRuntime, "VirtualTimeIncrement");</w:t>
      </w:r>
    </w:p>
    <w:p w:rsidR="00946E98" w:rsidRPr="0017768A" w:rsidRDefault="00946E98" w:rsidP="00946E98">
      <w:pPr>
        <w:pStyle w:val="CodeListingSmall"/>
      </w:pPr>
      <w:r w:rsidRPr="0017768A">
        <w:t xml:space="preserve">      long reqClassThreadUseSquares = (Long)</w:t>
      </w:r>
    </w:p>
    <w:p w:rsidR="00946E98" w:rsidRPr="0017768A" w:rsidRDefault="00946E98" w:rsidP="00946E98">
      <w:pPr>
        <w:pStyle w:val="CodeListingSmall"/>
      </w:pPr>
      <w:r w:rsidRPr="0017768A">
        <w:t xml:space="preserve">                       myJMXWrapper.getAttribute(myRequestClassRuntime, "ThreadUseSquares");</w:t>
      </w:r>
    </w:p>
    <w:p w:rsidR="00946E98" w:rsidRPr="0017768A" w:rsidRDefault="00946E98" w:rsidP="00946E98">
      <w:pPr>
        <w:pStyle w:val="CodeListingSmall"/>
      </w:pPr>
      <w:r w:rsidRPr="0017768A">
        <w:t xml:space="preserve">      long reqClassDeltaFirst = (Long)myJMXWrapper.getAttribute(myRequestClassRuntime, "DeltaFirst");</w:t>
      </w:r>
    </w:p>
    <w:p w:rsidR="00946E98" w:rsidRPr="0017768A" w:rsidRDefault="00946E98" w:rsidP="00946E98">
      <w:pPr>
        <w:pStyle w:val="CodeListingSmall"/>
      </w:pPr>
      <w:r w:rsidRPr="0017768A">
        <w:t xml:space="preserve">      int reqClassPendingRequestCount = (Integer)</w:t>
      </w:r>
    </w:p>
    <w:p w:rsidR="00946E98" w:rsidRPr="0017768A" w:rsidRDefault="00946E98" w:rsidP="00946E98">
      <w:pPr>
        <w:pStyle w:val="CodeListingSmall"/>
      </w:pPr>
      <w:r w:rsidRPr="0017768A">
        <w:t xml:space="preserve">                       myJMXWrapper.getAttribute(myRequestClassRuntime, "PendingRequestCount");</w:t>
      </w:r>
    </w:p>
    <w:p w:rsidR="00946E98" w:rsidRPr="0017768A" w:rsidRDefault="00946E98" w:rsidP="00946E98">
      <w:pPr>
        <w:pStyle w:val="CodeListingSmall"/>
      </w:pPr>
      <w:r w:rsidRPr="0017768A">
        <w:t xml:space="preserve">      long reqClassDeltaRepeat = (Long)</w:t>
      </w:r>
    </w:p>
    <w:p w:rsidR="00946E98" w:rsidRPr="0017768A" w:rsidRDefault="00946E98" w:rsidP="00946E98">
      <w:pPr>
        <w:pStyle w:val="CodeListingSmall"/>
      </w:pPr>
      <w:r w:rsidRPr="0017768A">
        <w:t xml:space="preserve">                       myJMXWrapper.getAttribute(myRequestClassRuntime, "DeltaRepeat");</w:t>
      </w:r>
    </w:p>
    <w:p w:rsidR="00946E98" w:rsidRPr="0017768A" w:rsidRDefault="00946E98" w:rsidP="00946E98">
      <w:pPr>
        <w:pStyle w:val="CodeListingSmall"/>
      </w:pPr>
      <w:r w:rsidRPr="0017768A">
        <w:t xml:space="preserve">      long reqClassMyLast = (Long)myJMXWrapper.getAttribute(myRequestClassRuntime, "MyLast");</w:t>
      </w:r>
    </w:p>
    <w:p w:rsidR="00946E98" w:rsidRPr="0017768A" w:rsidRDefault="00946E98" w:rsidP="00946E98">
      <w:pPr>
        <w:pStyle w:val="CodeListingSmall"/>
      </w:pPr>
      <w:r w:rsidRPr="0017768A">
        <w:t xml:space="preserve">      String reqClassRequestClassType = (String)</w:t>
      </w:r>
    </w:p>
    <w:p w:rsidR="00946E98" w:rsidRPr="0017768A" w:rsidRDefault="00946E98" w:rsidP="00946E98">
      <w:pPr>
        <w:pStyle w:val="CodeListingSmall"/>
      </w:pPr>
      <w:r w:rsidRPr="0017768A">
        <w:t xml:space="preserve">             myJMXWrapper.getAttribute(myRequestClassRuntime, "RequestClassType");</w:t>
      </w:r>
    </w:p>
    <w:p w:rsidR="00946E98" w:rsidRPr="0017768A" w:rsidRDefault="00946E98" w:rsidP="00946E98">
      <w:pPr>
        <w:pStyle w:val="CodeListingSmall"/>
      </w:pPr>
      <w:r w:rsidRPr="0017768A">
        <w:t xml:space="preserve">      String reqClassName = (String)myJMXWrapper.getAttribute(myRequestClassRuntime, "Name");</w:t>
      </w:r>
    </w:p>
    <w:p w:rsidR="00946E98" w:rsidRPr="0017768A" w:rsidRDefault="00946E98" w:rsidP="00946E98">
      <w:pPr>
        <w:pStyle w:val="CodeListingSmall"/>
      </w:pPr>
    </w:p>
    <w:p w:rsidR="00946E98" w:rsidRPr="0017768A" w:rsidRDefault="00946E98" w:rsidP="00946E98">
      <w:pPr>
        <w:pStyle w:val="CodeListingSmall"/>
      </w:pPr>
      <w:r w:rsidRPr="0017768A">
        <w:t xml:space="preserve">      System.out.println("    RequestClass:  Name = "+reqClassName+</w:t>
      </w:r>
    </w:p>
    <w:p w:rsidR="00946E98" w:rsidRPr="0017768A" w:rsidRDefault="00946E98" w:rsidP="00946E98">
      <w:pPr>
        <w:pStyle w:val="CodeListingSmall"/>
      </w:pPr>
      <w:r w:rsidRPr="0017768A">
        <w:t xml:space="preserve">                         "  is of type "+reqClassRequestClassType);</w:t>
      </w:r>
    </w:p>
    <w:p w:rsidR="00946E98" w:rsidRPr="0017768A" w:rsidRDefault="00946E98" w:rsidP="00946E98">
      <w:pPr>
        <w:pStyle w:val="CodeListingSmall"/>
      </w:pPr>
      <w:r w:rsidRPr="0017768A">
        <w:t xml:space="preserve">      System.out.println("                   TotalThreadUse = "+reqClassTotalThreadUse);</w:t>
      </w:r>
    </w:p>
    <w:p w:rsidR="00946E98" w:rsidRPr="0017768A" w:rsidRDefault="00946E98" w:rsidP="00946E98">
      <w:pPr>
        <w:pStyle w:val="CodeListingSmall"/>
      </w:pPr>
      <w:r w:rsidRPr="0017768A">
        <w:t xml:space="preserve">      System.out.println("                   Interval = "+reqClassInterval);</w:t>
      </w:r>
    </w:p>
    <w:p w:rsidR="00946E98" w:rsidRPr="0017768A" w:rsidRDefault="00946E98" w:rsidP="00946E98">
      <w:pPr>
        <w:pStyle w:val="CodeListingSmall"/>
      </w:pPr>
      <w:r w:rsidRPr="0017768A">
        <w:t xml:space="preserve">      System.out.println("                   CompletedCount = "+reqClassCompletedCount);</w:t>
      </w:r>
    </w:p>
    <w:p w:rsidR="00946E98" w:rsidRPr="0017768A" w:rsidRDefault="00946E98" w:rsidP="00946E98">
      <w:pPr>
        <w:pStyle w:val="CodeListingSmall"/>
      </w:pPr>
      <w:r w:rsidRPr="0017768A">
        <w:t xml:space="preserve">      System.out.println("                   VirtualTimeIncrement = "+reqClassVirtualTimeIncrement);</w:t>
      </w:r>
    </w:p>
    <w:p w:rsidR="00946E98" w:rsidRPr="0017768A" w:rsidRDefault="00946E98" w:rsidP="00946E98">
      <w:pPr>
        <w:pStyle w:val="CodeListingSmall"/>
      </w:pPr>
      <w:r w:rsidRPr="0017768A">
        <w:t xml:space="preserve">      System.out.println("                   ThreadUseSquares = "+reqClassThreadUseSquares);</w:t>
      </w:r>
    </w:p>
    <w:p w:rsidR="00946E98" w:rsidRPr="0017768A" w:rsidRDefault="00946E98" w:rsidP="00946E98">
      <w:pPr>
        <w:pStyle w:val="CodeListingSmall"/>
      </w:pPr>
      <w:r w:rsidRPr="0017768A">
        <w:t xml:space="preserve">      System.out.println("                   DeltaFirst = "+reqClassDeltaFirst);</w:t>
      </w:r>
    </w:p>
    <w:p w:rsidR="00946E98" w:rsidRPr="0017768A" w:rsidRDefault="00946E98" w:rsidP="00946E98">
      <w:pPr>
        <w:pStyle w:val="CodeListingSmall"/>
      </w:pPr>
      <w:r w:rsidRPr="0017768A">
        <w:t xml:space="preserve">      System.out.println("                   PendingRequestCount = "+reqClassPendingRequestCount);</w:t>
      </w:r>
    </w:p>
    <w:p w:rsidR="00946E98" w:rsidRPr="0017768A" w:rsidRDefault="00946E98" w:rsidP="00946E98">
      <w:pPr>
        <w:pStyle w:val="CodeListingSmall"/>
      </w:pPr>
      <w:r w:rsidRPr="0017768A">
        <w:t xml:space="preserve">      System.out.println("                   DeltaRepeat = "+reqClassDeltaRepeat);</w:t>
      </w:r>
    </w:p>
    <w:p w:rsidR="00946E98" w:rsidRPr="0017768A" w:rsidRDefault="00946E98" w:rsidP="00946E98">
      <w:pPr>
        <w:pStyle w:val="CodeListingSmall"/>
      </w:pPr>
      <w:r w:rsidRPr="0017768A">
        <w:t xml:space="preserve">      System.out.println("                   MyLast = "+reqClassMyLast);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 {</w:t>
      </w:r>
    </w:p>
    <w:p w:rsidR="00946E98" w:rsidRPr="0017768A" w:rsidRDefault="00946E98" w:rsidP="00946E98">
      <w:pPr>
        <w:pStyle w:val="CodeListingSmall"/>
      </w:pPr>
      <w:r w:rsidRPr="0017768A">
        <w:t xml:space="preserve">      System.out.println("    RequestClass not defined !");</w:t>
      </w:r>
    </w:p>
    <w:p w:rsidR="00946E98" w:rsidRPr="0017768A" w:rsidRDefault="00946E98" w:rsidP="00946E98">
      <w:pPr>
        <w:pStyle w:val="CodeListingSmall"/>
      </w:pPr>
      <w:r w:rsidRPr="0017768A">
        <w:t xml:space="preserve">   }</w:t>
      </w:r>
    </w:p>
    <w:p w:rsidR="00946E98" w:rsidRDefault="00946E98" w:rsidP="00946E98">
      <w:pPr>
        <w:pStyle w:val="CodeListingSmall"/>
      </w:pPr>
      <w:r w:rsidRPr="0017768A">
        <w:t>}</w:t>
      </w:r>
    </w:p>
    <w:p w:rsidR="00946E98" w:rsidRDefault="00946E98" w:rsidP="00946E98">
      <w:pPr>
        <w:pStyle w:val="BodyText"/>
      </w:pPr>
    </w:p>
    <w:p w:rsidR="00946E98" w:rsidRDefault="00946E98" w:rsidP="00946E98">
      <w:pPr>
        <w:pStyle w:val="BodyText"/>
      </w:pPr>
    </w:p>
    <w:p w:rsidR="00946E98" w:rsidRDefault="00946E98" w:rsidP="00946E98">
      <w:pPr>
        <w:pStyle w:val="CodeCallout"/>
      </w:pPr>
      <w:r>
        <w:t>query_active_transactions_jmx</w:t>
      </w:r>
    </w:p>
    <w:p w:rsidR="00946E98" w:rsidRDefault="00946E98" w:rsidP="00946E98">
      <w:pPr>
        <w:pStyle w:val="CodeListingSmall"/>
      </w:pPr>
      <w:r>
        <w:t>@SuppressWarnings("rawtypes")</w:t>
      </w:r>
    </w:p>
    <w:p w:rsidR="00946E98" w:rsidRDefault="00946E98" w:rsidP="00946E98">
      <w:pPr>
        <w:pStyle w:val="CodeListingSmall"/>
      </w:pPr>
      <w:r>
        <w:t>public  void printActiveJTATransactionValues() throws Exception {</w:t>
      </w:r>
    </w:p>
    <w:p w:rsidR="00946E98" w:rsidRDefault="00946E98" w:rsidP="00946E98">
      <w:pPr>
        <w:pStyle w:val="CodeListingSmall"/>
      </w:pPr>
      <w:r>
        <w:t xml:space="preserve">    ObjectName serverRuntime =  </w:t>
      </w:r>
    </w:p>
    <w:p w:rsidR="00946E98" w:rsidRDefault="00946E98" w:rsidP="00946E98">
      <w:pPr>
        <w:pStyle w:val="CodeListingSmall"/>
      </w:pPr>
      <w:r>
        <w:t xml:space="preserve">        myJMXWrapper.getServerRuntime(myJMXWrapper.getMainServerDomainValues().get("serverName"));</w:t>
      </w:r>
    </w:p>
    <w:p w:rsidR="00946E98" w:rsidRDefault="00946E98" w:rsidP="00946E98">
      <w:pPr>
        <w:pStyle w:val="CodeListingSmall"/>
      </w:pPr>
      <w:r>
        <w:t xml:space="preserve"> </w:t>
      </w:r>
    </w:p>
    <w:p w:rsidR="00946E98" w:rsidRDefault="00946E98" w:rsidP="00946E98">
      <w:pPr>
        <w:pStyle w:val="CodeListingSmall"/>
      </w:pPr>
      <w:r>
        <w:t xml:space="preserve">    ObjectName jtaRuntime = (ObjectName) myJMXWrapper.getAttribute(serverRuntime, "JTARuntime");</w:t>
      </w:r>
    </w:p>
    <w:p w:rsidR="00946E98" w:rsidRDefault="00946E98" w:rsidP="00946E98">
      <w:pPr>
        <w:pStyle w:val="CodeListingSmall"/>
      </w:pPr>
      <w:r>
        <w:t xml:space="preserve"> </w:t>
      </w:r>
    </w:p>
    <w:p w:rsidR="00946E98" w:rsidRDefault="00946E98" w:rsidP="00946E98">
      <w:pPr>
        <w:pStyle w:val="CodeListingSmall"/>
      </w:pPr>
      <w:r>
        <w:t xml:space="preserve">    // all active transactions</w:t>
      </w:r>
    </w:p>
    <w:p w:rsidR="00946E98" w:rsidRDefault="00946E98" w:rsidP="00946E98">
      <w:pPr>
        <w:pStyle w:val="CodeListingSmall"/>
      </w:pPr>
      <w:r>
        <w:t xml:space="preserve">    JTATransaction[] allActiveTransactions = </w:t>
      </w:r>
    </w:p>
    <w:p w:rsidR="00946E98" w:rsidRDefault="00946E98" w:rsidP="00946E98">
      <w:pPr>
        <w:pStyle w:val="CodeListingSmall"/>
      </w:pPr>
      <w:r>
        <w:t xml:space="preserve">                   (JTATransaction[])myJMXWrapper.getAttribute(jtaRuntime, "JTATransactions");</w:t>
      </w:r>
    </w:p>
    <w:p w:rsidR="00946E98" w:rsidRDefault="00946E98" w:rsidP="00946E98">
      <w:pPr>
        <w:pStyle w:val="CodeListingSmall"/>
      </w:pPr>
      <w:r>
        <w:t xml:space="preserve">    //allActiveTransactions</w:t>
      </w:r>
    </w:p>
    <w:p w:rsidR="00946E98" w:rsidRDefault="00946E98" w:rsidP="00946E98">
      <w:pPr>
        <w:pStyle w:val="CodeListingSmall"/>
      </w:pPr>
      <w:r>
        <w:t xml:space="preserve">    if (allActiveTransactions != null)</w:t>
      </w:r>
    </w:p>
    <w:p w:rsidR="00946E98" w:rsidRDefault="00946E98" w:rsidP="00946E98">
      <w:pPr>
        <w:pStyle w:val="CodeListingSmall"/>
      </w:pPr>
      <w:r>
        <w:t xml:space="preserve">       for (int i=0;i&lt;allActiveTransactions.length;i++) {</w:t>
      </w:r>
    </w:p>
    <w:p w:rsidR="00946E98" w:rsidRDefault="00946E98" w:rsidP="00946E98">
      <w:pPr>
        <w:pStyle w:val="CodeListingSmall"/>
      </w:pPr>
      <w:r>
        <w:t xml:space="preserve">           System.out.println("\nTransaction Nr.: "+ </w:t>
      </w:r>
    </w:p>
    <w:p w:rsidR="00946E98" w:rsidRDefault="00946E98" w:rsidP="00946E98">
      <w:pPr>
        <w:pStyle w:val="CodeListingSmall"/>
      </w:pPr>
      <w:r>
        <w:t xml:space="preserve">                              i+"\n========================================\n");</w:t>
      </w:r>
    </w:p>
    <w:p w:rsidR="00946E98" w:rsidRDefault="00946E98" w:rsidP="00946E98">
      <w:pPr>
        <w:pStyle w:val="CodeListingSmall"/>
      </w:pPr>
      <w:r>
        <w:t xml:space="preserve"> </w:t>
      </w:r>
    </w:p>
    <w:p w:rsidR="00946E98" w:rsidRDefault="00946E98" w:rsidP="00946E98">
      <w:pPr>
        <w:pStyle w:val="CodeListingSmall"/>
      </w:pPr>
      <w:r>
        <w:t xml:space="preserve">           // transaction details</w:t>
      </w:r>
    </w:p>
    <w:p w:rsidR="00946E98" w:rsidRDefault="00946E98" w:rsidP="00946E98">
      <w:pPr>
        <w:pStyle w:val="CodeListingSmall"/>
      </w:pPr>
      <w:r>
        <w:t xml:space="preserve">           //The transaction ID assigned by the transaction manager.</w:t>
      </w:r>
    </w:p>
    <w:p w:rsidR="00946E98" w:rsidRDefault="00946E98" w:rsidP="00946E98">
      <w:pPr>
        <w:pStyle w:val="CodeListingSmall"/>
      </w:pPr>
      <w:r>
        <w:t xml:space="preserve">       try {</w:t>
      </w:r>
    </w:p>
    <w:p w:rsidR="00946E98" w:rsidRDefault="00946E98" w:rsidP="00946E98">
      <w:pPr>
        <w:pStyle w:val="CodeListingSmall"/>
      </w:pPr>
      <w:r>
        <w:t xml:space="preserve">           System.out.println("XID :"+</w:t>
      </w:r>
    </w:p>
    <w:p w:rsidR="00946E98" w:rsidRDefault="00946E98" w:rsidP="00946E98">
      <w:pPr>
        <w:pStyle w:val="CodeListingSmall"/>
      </w:pPr>
      <w:r>
        <w:t xml:space="preserve">                  allActiveTransactions[i].getXid().getGlobalTransactionId().toString());</w:t>
      </w:r>
    </w:p>
    <w:p w:rsidR="00946E98" w:rsidRDefault="00946E98" w:rsidP="00946E98">
      <w:pPr>
        <w:pStyle w:val="CodeListingSmall"/>
      </w:pPr>
      <w:r>
        <w:t xml:space="preserve">       } </w:t>
      </w:r>
    </w:p>
    <w:p w:rsidR="00946E98" w:rsidRDefault="00946E98" w:rsidP="00946E98">
      <w:pPr>
        <w:pStyle w:val="CodeListingSmall"/>
      </w:pPr>
      <w:r>
        <w:t xml:space="preserve">       catch(Exception ex) {</w:t>
      </w:r>
    </w:p>
    <w:p w:rsidR="00946E98" w:rsidRDefault="00946E98" w:rsidP="00946E98">
      <w:pPr>
        <w:pStyle w:val="CodeListingSmall"/>
      </w:pPr>
      <w:r>
        <w:t xml:space="preserve">           System.out.println("XID : XID_wrong_or_missing");</w:t>
      </w:r>
    </w:p>
    <w:p w:rsidR="00946E98" w:rsidRDefault="00946E98" w:rsidP="00946E98">
      <w:pPr>
        <w:pStyle w:val="CodeListingSmall"/>
      </w:pPr>
      <w:r>
        <w:t xml:space="preserve">       }</w:t>
      </w:r>
    </w:p>
    <w:p w:rsidR="00946E98" w:rsidRDefault="00946E98" w:rsidP="00946E98">
      <w:pPr>
        <w:pStyle w:val="CodeListingSmall"/>
      </w:pPr>
      <w:r>
        <w:t xml:space="preserve">               </w:t>
      </w:r>
    </w:p>
    <w:p w:rsidR="00946E98" w:rsidRDefault="00946E98" w:rsidP="00946E98">
      <w:pPr>
        <w:pStyle w:val="CodeListingSmall"/>
      </w:pPr>
      <w:r>
        <w:t xml:space="preserve">       //The current status of the transaction. </w:t>
      </w:r>
    </w:p>
    <w:p w:rsidR="00946E98" w:rsidRDefault="00946E98" w:rsidP="00946E98">
      <w:pPr>
        <w:pStyle w:val="CodeListingSmall"/>
      </w:pPr>
      <w:r>
        <w:t xml:space="preserve">       System.out.println("Status :"+allActiveTransactions[i].getStatus());</w:t>
      </w:r>
    </w:p>
    <w:p w:rsidR="00946E98" w:rsidRDefault="00946E98" w:rsidP="00946E98">
      <w:pPr>
        <w:pStyle w:val="CodeListingSmall"/>
      </w:pPr>
      <w:r>
        <w:t xml:space="preserve">                                   </w:t>
      </w:r>
    </w:p>
    <w:p w:rsidR="00946E98" w:rsidRDefault="00946E98" w:rsidP="00946E98">
      <w:pPr>
        <w:pStyle w:val="CodeListingSmall"/>
      </w:pPr>
      <w:r>
        <w:t xml:space="preserve">       //The URL of the coordinating server.</w:t>
      </w:r>
    </w:p>
    <w:p w:rsidR="00946E98" w:rsidRDefault="00946E98" w:rsidP="00946E98">
      <w:pPr>
        <w:pStyle w:val="CodeListingSmall"/>
      </w:pPr>
      <w:r>
        <w:t xml:space="preserve">       System.out.println("CoordinatorURL :"+allActiveTransactions[i].getCoordinatorURL());</w:t>
      </w:r>
    </w:p>
    <w:p w:rsidR="00946E98" w:rsidRDefault="00946E98" w:rsidP="00946E98">
      <w:pPr>
        <w:pStyle w:val="CodeListingSmall"/>
      </w:pPr>
      <w:r>
        <w:t xml:space="preserve">               </w:t>
      </w:r>
    </w:p>
    <w:p w:rsidR="00946E98" w:rsidRDefault="00946E98" w:rsidP="00946E98">
      <w:pPr>
        <w:pStyle w:val="CodeListingSmall"/>
      </w:pPr>
      <w:r>
        <w:t xml:space="preserve">       // The name of the transaction as defined by the application that started the transaction.</w:t>
      </w:r>
    </w:p>
    <w:p w:rsidR="00946E98" w:rsidRDefault="00946E98" w:rsidP="00946E98">
      <w:pPr>
        <w:pStyle w:val="CodeListingSmall"/>
      </w:pPr>
      <w:r>
        <w:t xml:space="preserve">       System.out.println("Name :"+allActiveTransactions[i].getName());</w:t>
      </w:r>
    </w:p>
    <w:p w:rsidR="00946E98" w:rsidRDefault="00946E98" w:rsidP="00946E98">
      <w:pPr>
        <w:pStyle w:val="CodeListingSmall"/>
      </w:pPr>
      <w:r>
        <w:t xml:space="preserve"> </w:t>
      </w:r>
    </w:p>
    <w:p w:rsidR="00946E98" w:rsidRDefault="00946E98" w:rsidP="00946E98">
      <w:pPr>
        <w:pStyle w:val="CodeListingSmall"/>
      </w:pPr>
      <w:r>
        <w:t xml:space="preserve">       //The time in seconds for which the transaction has been active.</w:t>
      </w:r>
    </w:p>
    <w:p w:rsidR="00946E98" w:rsidRDefault="00946E98" w:rsidP="00946E98">
      <w:pPr>
        <w:pStyle w:val="CodeListingSmall"/>
      </w:pPr>
      <w:r>
        <w:t xml:space="preserve">       System.out.println("SecondsActive :" + </w:t>
      </w:r>
    </w:p>
    <w:p w:rsidR="00946E98" w:rsidRDefault="00946E98" w:rsidP="00946E98">
      <w:pPr>
        <w:pStyle w:val="CodeListingSmall"/>
      </w:pPr>
      <w:r>
        <w:t xml:space="preserve">                          allActiveTransactions[i].getSecondsActiveCurrentCount());</w:t>
      </w:r>
    </w:p>
    <w:p w:rsidR="00946E98" w:rsidRDefault="00946E98" w:rsidP="00946E98">
      <w:pPr>
        <w:pStyle w:val="CodeListingSmall"/>
      </w:pPr>
      <w:r>
        <w:t xml:space="preserve">               </w:t>
      </w:r>
    </w:p>
    <w:p w:rsidR="00946E98" w:rsidRDefault="00946E98" w:rsidP="00946E98">
      <w:pPr>
        <w:pStyle w:val="CodeListingSmall"/>
      </w:pPr>
      <w:r>
        <w:t xml:space="preserve">       String[] txServers = allActiveTransactions[i].getServers();</w:t>
      </w:r>
    </w:p>
    <w:p w:rsidR="00946E98" w:rsidRDefault="00946E98" w:rsidP="00946E98">
      <w:pPr>
        <w:pStyle w:val="CodeListingSmall"/>
      </w:pPr>
      <w:r>
        <w:t xml:space="preserve">       if (txServers==null) txServers = new String[0];</w:t>
      </w:r>
    </w:p>
    <w:p w:rsidR="00946E98" w:rsidRDefault="00946E98" w:rsidP="00946E98">
      <w:pPr>
        <w:pStyle w:val="CodeListingSmall"/>
      </w:pPr>
      <w:r>
        <w:t xml:space="preserve">               </w:t>
      </w:r>
    </w:p>
    <w:p w:rsidR="00946E98" w:rsidRDefault="00946E98" w:rsidP="00946E98">
      <w:pPr>
        <w:pStyle w:val="CodeListingSmall"/>
      </w:pPr>
      <w:r>
        <w:lastRenderedPageBreak/>
        <w:t xml:space="preserve">       //The servers that participate in the transaction.</w:t>
      </w:r>
    </w:p>
    <w:p w:rsidR="00946E98" w:rsidRDefault="00946E98" w:rsidP="00946E98">
      <w:pPr>
        <w:pStyle w:val="CodeListingSmall"/>
      </w:pPr>
      <w:r>
        <w:t xml:space="preserve">       StringBuffer txServerNames = new StringBuffer();</w:t>
      </w:r>
    </w:p>
    <w:p w:rsidR="00946E98" w:rsidRDefault="00946E98" w:rsidP="00946E98">
      <w:pPr>
        <w:pStyle w:val="CodeListingSmall"/>
      </w:pPr>
      <w:r>
        <w:t xml:space="preserve">       for (int s=0;s&lt;txServers.length;s++)</w:t>
      </w:r>
    </w:p>
    <w:p w:rsidR="00946E98" w:rsidRDefault="00946E98" w:rsidP="00946E98">
      <w:pPr>
        <w:pStyle w:val="CodeListingSmall"/>
      </w:pPr>
      <w:r>
        <w:t xml:space="preserve">           txServerNames.append(txServers[s]+" ");</w:t>
      </w:r>
    </w:p>
    <w:p w:rsidR="00946E98" w:rsidRDefault="00946E98" w:rsidP="00946E98">
      <w:pPr>
        <w:pStyle w:val="CodeListingSmall"/>
      </w:pPr>
      <w:r>
        <w:t xml:space="preserve">       </w:t>
      </w:r>
    </w:p>
    <w:p w:rsidR="00946E98" w:rsidRDefault="00946E98" w:rsidP="00946E98">
      <w:pPr>
        <w:pStyle w:val="CodeListingSmall"/>
      </w:pPr>
      <w:r>
        <w:t xml:space="preserve">       // add</w:t>
      </w:r>
    </w:p>
    <w:p w:rsidR="00946E98" w:rsidRDefault="00946E98" w:rsidP="00946E98">
      <w:pPr>
        <w:pStyle w:val="CodeListingSmall"/>
      </w:pPr>
      <w:r>
        <w:t xml:space="preserve">       System.out.println("Servers :"+txServerNames.toString());</w:t>
      </w:r>
    </w:p>
    <w:p w:rsidR="00946E98" w:rsidRDefault="00946E98" w:rsidP="00946E98">
      <w:pPr>
        <w:pStyle w:val="CodeListingSmall"/>
      </w:pPr>
      <w:r>
        <w:t xml:space="preserve">               </w:t>
      </w:r>
    </w:p>
    <w:p w:rsidR="00946E98" w:rsidRDefault="00946E98" w:rsidP="00946E98">
      <w:pPr>
        <w:pStyle w:val="CodeListingSmall"/>
      </w:pPr>
      <w:r>
        <w:t xml:space="preserve">       // The collection of participating resource names and their status for the transaction.</w:t>
      </w:r>
    </w:p>
    <w:p w:rsidR="00946E98" w:rsidRDefault="00946E98" w:rsidP="00946E98">
      <w:pPr>
        <w:pStyle w:val="CodeListingSmall"/>
      </w:pPr>
      <w:r>
        <w:t xml:space="preserve">       Map mapResourceNamesAndStatus = allActiveTransactions[i].getResourceNamesAndStatus();</w:t>
      </w:r>
    </w:p>
    <w:p w:rsidR="00946E98" w:rsidRDefault="00946E98" w:rsidP="00946E98">
      <w:pPr>
        <w:pStyle w:val="CodeListingSmall"/>
      </w:pPr>
      <w:r>
        <w:t xml:space="preserve">       if (mapResourceNamesAndStatus!=null)</w:t>
      </w:r>
    </w:p>
    <w:p w:rsidR="00946E98" w:rsidRDefault="00946E98" w:rsidP="00946E98">
      <w:pPr>
        <w:pStyle w:val="CodeListingSmall"/>
      </w:pPr>
      <w:r>
        <w:t xml:space="preserve">            System.out.println("ResourceNamesAndStatus :"+printMap(mapResourceNamesAndStatus));</w:t>
      </w:r>
    </w:p>
    <w:p w:rsidR="00946E98" w:rsidRDefault="00946E98" w:rsidP="00946E98">
      <w:pPr>
        <w:pStyle w:val="CodeListingSmall"/>
      </w:pPr>
      <w:r>
        <w:t xml:space="preserve">       else</w:t>
      </w:r>
    </w:p>
    <w:p w:rsidR="00946E98" w:rsidRDefault="00946E98" w:rsidP="00946E98">
      <w:pPr>
        <w:pStyle w:val="CodeListingSmall"/>
      </w:pPr>
      <w:r>
        <w:t xml:space="preserve">            System.out.println("ResourceNamesAndStatus ----");</w:t>
      </w:r>
    </w:p>
    <w:p w:rsidR="00946E98" w:rsidRDefault="00946E98" w:rsidP="00946E98">
      <w:pPr>
        <w:pStyle w:val="CodeListingSmall"/>
      </w:pPr>
      <w:r>
        <w:t xml:space="preserve">               </w:t>
      </w:r>
    </w:p>
    <w:p w:rsidR="00946E98" w:rsidRDefault="00946E98" w:rsidP="00946E98">
      <w:pPr>
        <w:pStyle w:val="CodeListingSmall"/>
      </w:pPr>
      <w:r>
        <w:t xml:space="preserve">       </w:t>
      </w:r>
    </w:p>
    <w:p w:rsidR="00946E98" w:rsidRDefault="00946E98" w:rsidP="00946E98">
      <w:pPr>
        <w:pStyle w:val="CodeListingSmall"/>
      </w:pPr>
      <w:r>
        <w:t xml:space="preserve">       // The collection of participating servers and their status for the transaction. </w:t>
      </w:r>
    </w:p>
    <w:p w:rsidR="00946E98" w:rsidRDefault="00946E98" w:rsidP="00946E98">
      <w:pPr>
        <w:pStyle w:val="CodeListingSmall"/>
      </w:pPr>
      <w:r>
        <w:t xml:space="preserve">       Map mapServersAndStatus = allActiveTransactions[i].getServersAndStatus(); </w:t>
      </w:r>
    </w:p>
    <w:p w:rsidR="00946E98" w:rsidRDefault="00946E98" w:rsidP="00946E98">
      <w:pPr>
        <w:pStyle w:val="CodeListingSmall"/>
      </w:pPr>
      <w:r>
        <w:t xml:space="preserve">       if (mapServersAndStatus!=null)</w:t>
      </w:r>
    </w:p>
    <w:p w:rsidR="00946E98" w:rsidRDefault="00946E98" w:rsidP="00946E98">
      <w:pPr>
        <w:pStyle w:val="CodeListingSmall"/>
      </w:pPr>
      <w:r>
        <w:t xml:space="preserve">          System.out.println("ServersAndStatus :"+printMap(mapServersAndStatus));</w:t>
      </w:r>
    </w:p>
    <w:p w:rsidR="00946E98" w:rsidRDefault="00946E98" w:rsidP="00946E98">
      <w:pPr>
        <w:pStyle w:val="CodeListingSmall"/>
      </w:pPr>
      <w:r>
        <w:t xml:space="preserve">       else</w:t>
      </w:r>
    </w:p>
    <w:p w:rsidR="00946E98" w:rsidRDefault="00946E98" w:rsidP="00946E98">
      <w:pPr>
        <w:pStyle w:val="CodeListingSmall"/>
      </w:pPr>
      <w:r>
        <w:t xml:space="preserve">          System.out.println("ServersAndStatus ----");   </w:t>
      </w:r>
    </w:p>
    <w:p w:rsidR="00946E98" w:rsidRDefault="00946E98" w:rsidP="00946E98">
      <w:pPr>
        <w:pStyle w:val="CodeListingSmall"/>
      </w:pPr>
      <w:r>
        <w:t xml:space="preserve">               </w:t>
      </w:r>
    </w:p>
    <w:p w:rsidR="00946E98" w:rsidRDefault="00946E98" w:rsidP="00946E98">
      <w:pPr>
        <w:pStyle w:val="CodeListingSmall"/>
      </w:pPr>
      <w:r>
        <w:t xml:space="preserve">       // The user-defined properties associated with the transaction. </w:t>
      </w:r>
    </w:p>
    <w:p w:rsidR="00946E98" w:rsidRDefault="00946E98" w:rsidP="00946E98">
      <w:pPr>
        <w:pStyle w:val="CodeListingSmall"/>
      </w:pPr>
      <w:r>
        <w:t xml:space="preserve">       Map mapUserProperties = allActiveTransactions[i].getUserProperties(); </w:t>
      </w:r>
    </w:p>
    <w:p w:rsidR="00946E98" w:rsidRDefault="00946E98" w:rsidP="00946E98">
      <w:pPr>
        <w:pStyle w:val="CodeListingSmall"/>
      </w:pPr>
      <w:r>
        <w:t xml:space="preserve">       if (mapUserProperties!=null)</w:t>
      </w:r>
    </w:p>
    <w:p w:rsidR="00946E98" w:rsidRDefault="00946E98" w:rsidP="00946E98">
      <w:pPr>
        <w:pStyle w:val="CodeListingSmall"/>
      </w:pPr>
      <w:r>
        <w:t xml:space="preserve">           System.out.println("Properties :"+printMap(mapUserProperties));</w:t>
      </w:r>
    </w:p>
    <w:p w:rsidR="00946E98" w:rsidRDefault="00946E98" w:rsidP="00946E98">
      <w:pPr>
        <w:pStyle w:val="CodeListingSmall"/>
      </w:pPr>
      <w:r>
        <w:t xml:space="preserve">       else</w:t>
      </w:r>
    </w:p>
    <w:p w:rsidR="00946E98" w:rsidRDefault="00946E98" w:rsidP="00946E98">
      <w:pPr>
        <w:pStyle w:val="CodeListingSmall"/>
      </w:pPr>
      <w:r>
        <w:t xml:space="preserve">           System.out.println("Properties: ----");   </w:t>
      </w:r>
    </w:p>
    <w:p w:rsidR="00946E98" w:rsidRDefault="00946E98" w:rsidP="00946E98">
      <w:pPr>
        <w:pStyle w:val="CodeListingSmall"/>
      </w:pPr>
      <w:r>
        <w:t xml:space="preserve">    }                </w:t>
      </w:r>
    </w:p>
    <w:p w:rsidR="00946E98" w:rsidRDefault="00946E98" w:rsidP="00946E98">
      <w:pPr>
        <w:pStyle w:val="CodeListingSmall"/>
      </w:pPr>
      <w:r>
        <w:t>}</w:t>
      </w:r>
    </w:p>
    <w:p w:rsidR="00946E98" w:rsidRDefault="00946E98" w:rsidP="00946E98">
      <w:pPr>
        <w:pStyle w:val="BodyText"/>
      </w:pPr>
      <w:r>
        <w:t xml:space="preserve">    </w:t>
      </w:r>
    </w:p>
    <w:p w:rsidR="00BA4618" w:rsidRDefault="00BA4618" w:rsidP="00946E98">
      <w:pPr>
        <w:pStyle w:val="BodyText"/>
      </w:pPr>
    </w:p>
    <w:p w:rsidR="00946E98" w:rsidRDefault="00946E98" w:rsidP="00946E98">
      <w:pPr>
        <w:pStyle w:val="CodeCallout"/>
      </w:pPr>
      <w:r>
        <w:t>transactional_resource_statistic_information_jmx</w:t>
      </w:r>
    </w:p>
    <w:p w:rsidR="00946E98" w:rsidRDefault="00946E98" w:rsidP="00946E98">
      <w:pPr>
        <w:pStyle w:val="CodeListingSmall"/>
      </w:pPr>
      <w:r>
        <w:t>public  void printXAResourceInformationValues() throws Exception</w:t>
      </w:r>
    </w:p>
    <w:p w:rsidR="00946E98" w:rsidRDefault="00946E98" w:rsidP="00946E98">
      <w:pPr>
        <w:pStyle w:val="CodeListingSmall"/>
      </w:pPr>
      <w:r>
        <w:t>{</w:t>
      </w:r>
    </w:p>
    <w:p w:rsidR="00946E98" w:rsidRDefault="00946E98" w:rsidP="00946E98">
      <w:pPr>
        <w:pStyle w:val="CodeListingSmall"/>
      </w:pPr>
      <w:r>
        <w:t xml:space="preserve">   ObjectName serverRuntime = </w:t>
      </w:r>
    </w:p>
    <w:p w:rsidR="00946E98" w:rsidRDefault="00946E98" w:rsidP="00946E98">
      <w:pPr>
        <w:pStyle w:val="CodeListingSmall"/>
      </w:pPr>
      <w:r>
        <w:t xml:space="preserve">         myJMXWrapper.getServerRuntime(myJMXWrapper.getMainServerDomainValues().get("serverName"));</w:t>
      </w:r>
    </w:p>
    <w:p w:rsidR="00946E98" w:rsidRDefault="00946E98" w:rsidP="00946E98">
      <w:pPr>
        <w:pStyle w:val="CodeListingSmall"/>
      </w:pPr>
      <w:r>
        <w:t xml:space="preserve"> </w:t>
      </w:r>
    </w:p>
    <w:p w:rsidR="00946E98" w:rsidRDefault="00946E98" w:rsidP="00946E98">
      <w:pPr>
        <w:pStyle w:val="CodeListingSmall"/>
      </w:pPr>
      <w:r>
        <w:t xml:space="preserve">   ObjectName jtaRuntime = (ObjectName) myJMXWrapper.getAttribute(serverRuntime, "JTARuntime");</w:t>
      </w:r>
    </w:p>
    <w:p w:rsidR="00946E98" w:rsidRDefault="00946E98" w:rsidP="00946E98">
      <w:pPr>
        <w:pStyle w:val="CodeListingSmall"/>
      </w:pPr>
      <w:r>
        <w:t xml:space="preserve"> </w:t>
      </w:r>
    </w:p>
    <w:p w:rsidR="00946E98" w:rsidRDefault="00946E98" w:rsidP="00946E98">
      <w:pPr>
        <w:pStyle w:val="CodeListingSmall"/>
      </w:pPr>
      <w:r>
        <w:t xml:space="preserve">   // all XA Resources transactions</w:t>
      </w:r>
    </w:p>
    <w:p w:rsidR="00946E98" w:rsidRDefault="00946E98" w:rsidP="00946E98">
      <w:pPr>
        <w:pStyle w:val="CodeListingSmall"/>
      </w:pPr>
      <w:r>
        <w:t xml:space="preserve">   TransactionResourceRuntimeMBean[] allXAResources = </w:t>
      </w:r>
    </w:p>
    <w:p w:rsidR="00946E98" w:rsidRDefault="00946E98" w:rsidP="00946E98">
      <w:pPr>
        <w:pStyle w:val="CodeListingSmall"/>
      </w:pPr>
      <w:r>
        <w:t xml:space="preserve">            (TransactionResourceRuntimeMBean[])myJMXWrapper.getAttribute(jtaRuntime, </w:t>
      </w:r>
    </w:p>
    <w:p w:rsidR="00946E98" w:rsidRDefault="00946E98" w:rsidP="00946E98">
      <w:pPr>
        <w:pStyle w:val="CodeListingSmall"/>
      </w:pPr>
      <w:r>
        <w:t xml:space="preserve">            "TransactionResourceRuntimeMBeans");</w:t>
      </w:r>
    </w:p>
    <w:p w:rsidR="00946E98" w:rsidRDefault="00946E98" w:rsidP="00946E98">
      <w:pPr>
        <w:pStyle w:val="CodeListingSmall"/>
      </w:pPr>
      <w:r>
        <w:t xml:space="preserve">                </w:t>
      </w:r>
    </w:p>
    <w:p w:rsidR="00946E98" w:rsidRDefault="00946E98" w:rsidP="00946E98">
      <w:pPr>
        <w:pStyle w:val="CodeListingSmall"/>
      </w:pPr>
      <w:r>
        <w:t xml:space="preserve">   //all XA resources</w:t>
      </w:r>
    </w:p>
    <w:p w:rsidR="00946E98" w:rsidRDefault="00946E98" w:rsidP="00946E98">
      <w:pPr>
        <w:pStyle w:val="CodeListingSmall"/>
      </w:pPr>
      <w:r>
        <w:t xml:space="preserve">   if (allXAResources != null)</w:t>
      </w:r>
    </w:p>
    <w:p w:rsidR="00946E98" w:rsidRDefault="00946E98" w:rsidP="00946E98">
      <w:pPr>
        <w:pStyle w:val="CodeListingSmall"/>
      </w:pPr>
      <w:r>
        <w:t xml:space="preserve">      for (int i=0;i&lt;allXAResources.length;i++)</w:t>
      </w:r>
    </w:p>
    <w:p w:rsidR="00946E98" w:rsidRDefault="00946E98" w:rsidP="00946E98">
      <w:pPr>
        <w:pStyle w:val="CodeListingSmall"/>
      </w:pPr>
      <w:r>
        <w:t xml:space="preserve">      {</w:t>
      </w:r>
    </w:p>
    <w:p w:rsidR="00946E98" w:rsidRDefault="00946E98" w:rsidP="00946E98">
      <w:pPr>
        <w:pStyle w:val="CodeListingSmall"/>
      </w:pPr>
      <w:r>
        <w:t xml:space="preserve">        System.out.println("\nXA Resource Nr.: "+i);</w:t>
      </w:r>
    </w:p>
    <w:p w:rsidR="00946E98" w:rsidRDefault="00946E98" w:rsidP="00946E98">
      <w:pPr>
        <w:pStyle w:val="CodeListingSmall"/>
      </w:pPr>
      <w:r>
        <w:t xml:space="preserve"> </w:t>
      </w:r>
    </w:p>
    <w:p w:rsidR="00946E98" w:rsidRDefault="00946E98" w:rsidP="00946E98">
      <w:pPr>
        <w:pStyle w:val="CodeListingSmall"/>
      </w:pPr>
      <w:r>
        <w:t xml:space="preserve">        // resource details</w:t>
      </w:r>
    </w:p>
    <w:p w:rsidR="00946E98" w:rsidRDefault="00946E98" w:rsidP="00946E98">
      <w:pPr>
        <w:pStyle w:val="CodeListingSmall"/>
      </w:pPr>
      <w:r>
        <w:t xml:space="preserve"> </w:t>
      </w:r>
    </w:p>
    <w:p w:rsidR="00946E98" w:rsidRDefault="00946E98" w:rsidP="00946E98">
      <w:pPr>
        <w:pStyle w:val="CodeListingSmall"/>
      </w:pPr>
      <w:r>
        <w:t xml:space="preserve">        // The resource name</w:t>
      </w:r>
    </w:p>
    <w:p w:rsidR="00946E98" w:rsidRDefault="00946E98" w:rsidP="00946E98">
      <w:pPr>
        <w:pStyle w:val="CodeListingSmall"/>
      </w:pPr>
      <w:r>
        <w:t xml:space="preserve">        System.out.println("ResourceName: "+ </w:t>
      </w:r>
    </w:p>
    <w:p w:rsidR="00946E98" w:rsidRDefault="00946E98" w:rsidP="00946E98">
      <w:pPr>
        <w:pStyle w:val="CodeListingSmall"/>
      </w:pPr>
      <w:r>
        <w:t xml:space="preserve">                           myJMXWrapper.getAttribute(serverRuntime, "ResourceName"));</w:t>
      </w:r>
    </w:p>
    <w:p w:rsidR="00946E98" w:rsidRDefault="00946E98" w:rsidP="00946E98">
      <w:pPr>
        <w:pStyle w:val="CodeListingSmall"/>
      </w:pPr>
      <w:r>
        <w:t xml:space="preserve">                   </w:t>
      </w:r>
    </w:p>
    <w:p w:rsidR="00946E98" w:rsidRDefault="00946E98" w:rsidP="00946E98">
      <w:pPr>
        <w:pStyle w:val="CodeListingSmall"/>
      </w:pPr>
      <w:r>
        <w:t xml:space="preserve">        // The number of tx for which this resource has returned a heuristic commit decision</w:t>
      </w:r>
    </w:p>
    <w:p w:rsidR="00946E98" w:rsidRDefault="00946E98" w:rsidP="00946E98">
      <w:pPr>
        <w:pStyle w:val="CodeListingSmall"/>
      </w:pPr>
      <w:r>
        <w:t xml:space="preserve">        System.out.println("TransactionHeuristicCommitTotalCount: "+ </w:t>
      </w:r>
    </w:p>
    <w:p w:rsidR="00946E98" w:rsidRDefault="00946E98" w:rsidP="00946E98">
      <w:pPr>
        <w:pStyle w:val="CodeListingSmall"/>
      </w:pPr>
      <w:r>
        <w:t xml:space="preserve">                 myJMXWrapper.getAttribute(serverRuntime, "TransactionHeuristicCommitTotalCount"));</w:t>
      </w:r>
    </w:p>
    <w:p w:rsidR="00946E98" w:rsidRDefault="00946E98" w:rsidP="00946E98">
      <w:pPr>
        <w:pStyle w:val="CodeListingSmall"/>
      </w:pPr>
      <w:r>
        <w:t xml:space="preserve">                   </w:t>
      </w:r>
    </w:p>
    <w:p w:rsidR="00946E98" w:rsidRDefault="00946E98" w:rsidP="00946E98">
      <w:pPr>
        <w:pStyle w:val="CodeListingSmall"/>
      </w:pPr>
      <w:r>
        <w:t xml:space="preserve">        // The number of tx for which this resource has reported a heuristic hazard decision</w:t>
      </w:r>
    </w:p>
    <w:p w:rsidR="00946E98" w:rsidRDefault="00946E98" w:rsidP="00946E98">
      <w:pPr>
        <w:pStyle w:val="CodeListingSmall"/>
      </w:pPr>
      <w:r>
        <w:t xml:space="preserve">        System.out.println("TransactionHeuristicHazardTotalCount: "+ </w:t>
      </w:r>
    </w:p>
    <w:p w:rsidR="00946E98" w:rsidRDefault="00946E98" w:rsidP="00946E98">
      <w:pPr>
        <w:pStyle w:val="CodeListingSmall"/>
      </w:pPr>
      <w:r>
        <w:t xml:space="preserve">                 myJMXWrapper.getAttribute(serverRuntime, "TransactionHeuristicHazardTotalCount"));</w:t>
      </w:r>
    </w:p>
    <w:p w:rsidR="00946E98" w:rsidRDefault="00946E98" w:rsidP="00946E98">
      <w:pPr>
        <w:pStyle w:val="CodeListingSmall"/>
      </w:pPr>
      <w:r>
        <w:t xml:space="preserve">                   </w:t>
      </w:r>
    </w:p>
    <w:p w:rsidR="00946E98" w:rsidRDefault="00946E98" w:rsidP="00946E98">
      <w:pPr>
        <w:pStyle w:val="CodeListingSmall"/>
      </w:pPr>
      <w:r>
        <w:t xml:space="preserve">        // The number of transactions for which this resource has reported a heuristic mixed decision</w:t>
      </w:r>
    </w:p>
    <w:p w:rsidR="00946E98" w:rsidRDefault="00946E98" w:rsidP="00946E98">
      <w:pPr>
        <w:pStyle w:val="CodeListingSmall"/>
      </w:pPr>
      <w:r>
        <w:t xml:space="preserve">        System.out.println("TransactionHeuristicMixedTotalCount: "+ </w:t>
      </w:r>
    </w:p>
    <w:p w:rsidR="00946E98" w:rsidRDefault="00946E98" w:rsidP="00946E98">
      <w:pPr>
        <w:pStyle w:val="CodeListingSmall"/>
      </w:pPr>
      <w:r>
        <w:t xml:space="preserve">                 myJMXWrapper.getAttribute(serverRuntime, "TransactionHeuristicMixedTotalCount"));</w:t>
      </w:r>
    </w:p>
    <w:p w:rsidR="00946E98" w:rsidRDefault="00946E98" w:rsidP="00946E98">
      <w:pPr>
        <w:pStyle w:val="CodeListingSmall"/>
      </w:pPr>
      <w:r>
        <w:t xml:space="preserve">                   </w:t>
      </w:r>
    </w:p>
    <w:p w:rsidR="00946E98" w:rsidRDefault="00946E98" w:rsidP="00946E98">
      <w:pPr>
        <w:pStyle w:val="CodeListingSmall"/>
      </w:pPr>
      <w:r>
        <w:t xml:space="preserve">        // The number of tx for which this resource has returned a heuristic rollback decision</w:t>
      </w:r>
    </w:p>
    <w:p w:rsidR="00946E98" w:rsidRDefault="00946E98" w:rsidP="00946E98">
      <w:pPr>
        <w:pStyle w:val="CodeListingSmall"/>
      </w:pPr>
      <w:r>
        <w:t xml:space="preserve">        System.out.println("TransactionHeuristicRollbackTotalCount: "+ </w:t>
      </w:r>
    </w:p>
    <w:p w:rsidR="00946E98" w:rsidRDefault="00946E98" w:rsidP="00946E98">
      <w:pPr>
        <w:pStyle w:val="CodeListingSmall"/>
      </w:pPr>
      <w:r>
        <w:t xml:space="preserve">                 myJMXWrapper.getAttribute(serverRuntime, "TransactionHeuristicRollbackTotalCount"));</w:t>
      </w:r>
    </w:p>
    <w:p w:rsidR="00946E98" w:rsidRDefault="00946E98" w:rsidP="00946E98">
      <w:pPr>
        <w:pStyle w:val="CodeListingSmall"/>
      </w:pPr>
      <w:r>
        <w:t xml:space="preserve">                   </w:t>
      </w:r>
    </w:p>
    <w:p w:rsidR="00946E98" w:rsidRDefault="00946E98" w:rsidP="00946E98">
      <w:pPr>
        <w:pStyle w:val="CodeListingSmall"/>
      </w:pPr>
      <w:r>
        <w:t xml:space="preserve">        // The total number of transactions committed since the server was started.</w:t>
      </w:r>
    </w:p>
    <w:p w:rsidR="00946E98" w:rsidRDefault="00946E98" w:rsidP="00946E98">
      <w:pPr>
        <w:pStyle w:val="CodeListingSmall"/>
      </w:pPr>
      <w:r>
        <w:lastRenderedPageBreak/>
        <w:t xml:space="preserve">        System.out.println("TransactionCommittedTotalCount: "+ </w:t>
      </w:r>
    </w:p>
    <w:p w:rsidR="00946E98" w:rsidRDefault="00946E98" w:rsidP="00946E98">
      <w:pPr>
        <w:pStyle w:val="CodeListingSmall"/>
      </w:pPr>
      <w:r>
        <w:t xml:space="preserve">                 myJMXWrapper.getAttribute(serverRuntime, "TransactionCommittedTotalCount"));</w:t>
      </w:r>
    </w:p>
    <w:p w:rsidR="00946E98" w:rsidRDefault="00946E98" w:rsidP="00946E98">
      <w:pPr>
        <w:pStyle w:val="CodeListingSmall"/>
      </w:pPr>
      <w:r>
        <w:t xml:space="preserve">                   </w:t>
      </w:r>
    </w:p>
    <w:p w:rsidR="00946E98" w:rsidRDefault="00946E98" w:rsidP="00946E98">
      <w:pPr>
        <w:pStyle w:val="CodeListingSmall"/>
      </w:pPr>
      <w:r>
        <w:t xml:space="preserve">        System.out.println("TransactionHeuristicsTotalCount: "+ </w:t>
      </w:r>
    </w:p>
    <w:p w:rsidR="00946E98" w:rsidRDefault="00946E98" w:rsidP="00946E98">
      <w:pPr>
        <w:pStyle w:val="CodeListingSmall"/>
      </w:pPr>
      <w:r>
        <w:t xml:space="preserve">                 myJMXWrapper.getAttribute(serverRuntime, "TransactionHeuristicsTotalCount"));</w:t>
      </w:r>
    </w:p>
    <w:p w:rsidR="00946E98" w:rsidRDefault="00946E98" w:rsidP="00946E98">
      <w:pPr>
        <w:pStyle w:val="CodeListingSmall"/>
      </w:pPr>
      <w:r>
        <w:t xml:space="preserve">                   </w:t>
      </w:r>
    </w:p>
    <w:p w:rsidR="00946E98" w:rsidRDefault="00946E98" w:rsidP="00946E98">
      <w:pPr>
        <w:pStyle w:val="CodeListingSmall"/>
      </w:pPr>
      <w:r>
        <w:t xml:space="preserve">        // TransactionRolledBackTotalCount</w:t>
      </w:r>
    </w:p>
    <w:p w:rsidR="00946E98" w:rsidRDefault="00946E98" w:rsidP="00946E98">
      <w:pPr>
        <w:pStyle w:val="CodeListingSmall"/>
      </w:pPr>
      <w:r>
        <w:t xml:space="preserve">        System.out.println("TransactionRolledBackTotalCount: "+ </w:t>
      </w:r>
    </w:p>
    <w:p w:rsidR="00946E98" w:rsidRDefault="00946E98" w:rsidP="00946E98">
      <w:pPr>
        <w:pStyle w:val="CodeListingSmall"/>
      </w:pPr>
      <w:r>
        <w:t xml:space="preserve">                 myJMXWrapper.getAttribute(serverRuntime, "TransactionRolledBackTotalCount"));</w:t>
      </w:r>
    </w:p>
    <w:p w:rsidR="00946E98" w:rsidRDefault="00946E98" w:rsidP="00946E98">
      <w:pPr>
        <w:pStyle w:val="CodeListingSmall"/>
      </w:pPr>
      <w:r>
        <w:t xml:space="preserve">                   </w:t>
      </w:r>
    </w:p>
    <w:p w:rsidR="00946E98" w:rsidRDefault="00946E98" w:rsidP="00946E98">
      <w:pPr>
        <w:pStyle w:val="CodeListingSmall"/>
      </w:pPr>
      <w:r>
        <w:t xml:space="preserve">        // The total number of transactions processed.</w:t>
      </w:r>
    </w:p>
    <w:p w:rsidR="00946E98" w:rsidRDefault="00946E98" w:rsidP="00946E98">
      <w:pPr>
        <w:pStyle w:val="CodeListingSmall"/>
      </w:pPr>
      <w:r>
        <w:t xml:space="preserve">        System.out.println("TransactionTotalCount: "+ </w:t>
      </w:r>
    </w:p>
    <w:p w:rsidR="00946E98" w:rsidRDefault="00946E98" w:rsidP="00946E98">
      <w:pPr>
        <w:pStyle w:val="CodeListingSmall"/>
      </w:pPr>
      <w:r>
        <w:t xml:space="preserve">                 myJMXWrapper.getAttribute(serverRuntime, "TransactionTotalCount"));</w:t>
      </w:r>
    </w:p>
    <w:p w:rsidR="00946E98" w:rsidRDefault="00946E98" w:rsidP="00946E98">
      <w:pPr>
        <w:pStyle w:val="CodeListingSmall"/>
      </w:pPr>
      <w:r>
        <w:t xml:space="preserve">           }                </w:t>
      </w:r>
    </w:p>
    <w:p w:rsidR="00946E98" w:rsidRPr="0047480D" w:rsidRDefault="00946E98" w:rsidP="00946E98">
      <w:pPr>
        <w:pStyle w:val="CodeListingSmall"/>
      </w:pPr>
      <w:r>
        <w:t xml:space="preserve">    }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monitor_network_channel_jmx</w:t>
      </w:r>
    </w:p>
    <w:p w:rsidR="00946E98" w:rsidRPr="0017768A" w:rsidRDefault="00946E98" w:rsidP="00946E98">
      <w:pPr>
        <w:pStyle w:val="CodeListingSmall"/>
      </w:pPr>
      <w:r w:rsidRPr="0017768A">
        <w:t>public void printNetworkChannelInformation() throws Exception {</w:t>
      </w:r>
    </w:p>
    <w:p w:rsidR="00946E98" w:rsidRPr="0017768A" w:rsidRDefault="00946E98" w:rsidP="00946E98">
      <w:pPr>
        <w:pStyle w:val="CodeListingSmall"/>
      </w:pPr>
      <w:r w:rsidRPr="0017768A">
        <w:t xml:space="preserve">   Hashtable&lt;String,String&gt; mainDomainValues = myJMXWrapper.getMainServerDomainValues(); </w:t>
      </w: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serverRuntime = myJMXWrapper.getServerRuntime(mainDomainValues.get("serverName"));</w:t>
      </w:r>
    </w:p>
    <w:p w:rsidR="00946E98" w:rsidRPr="0017768A" w:rsidRDefault="00946E98" w:rsidP="00946E98">
      <w:pPr>
        <w:pStyle w:val="CodeListingSmall"/>
      </w:pPr>
    </w:p>
    <w:p w:rsidR="00946E98" w:rsidRPr="0017768A" w:rsidRDefault="00946E98" w:rsidP="00946E98">
      <w:pPr>
        <w:pStyle w:val="CodeListingSmall"/>
      </w:pPr>
      <w:r w:rsidRPr="0017768A">
        <w:t xml:space="preserve">   // get all the different channel runtime mbeans</w:t>
      </w:r>
    </w:p>
    <w:p w:rsidR="00946E98" w:rsidRPr="0017768A" w:rsidRDefault="00946E98" w:rsidP="00946E98">
      <w:pPr>
        <w:pStyle w:val="CodeListingSmall"/>
      </w:pPr>
      <w:r w:rsidRPr="0017768A">
        <w:t xml:space="preserve">   ObjectName[] serverChannelRuntimes = (ObjectName[])</w:t>
      </w:r>
    </w:p>
    <w:p w:rsidR="00946E98" w:rsidRPr="0017768A" w:rsidRDefault="00946E98" w:rsidP="00946E98">
      <w:pPr>
        <w:pStyle w:val="CodeListingSmall"/>
      </w:pPr>
      <w:r w:rsidRPr="0017768A">
        <w:t xml:space="preserve">                myJMXWrapper.getAttribute(serverRuntime, "ServerChannelRuntimes");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for (int i=0;i&lt;serverChannelRuntimes.length;i++) {</w:t>
      </w:r>
    </w:p>
    <w:p w:rsidR="00946E98" w:rsidRPr="0017768A" w:rsidRDefault="00946E98" w:rsidP="00946E98">
      <w:pPr>
        <w:pStyle w:val="CodeListingSmall"/>
      </w:pPr>
      <w:r w:rsidRPr="0017768A">
        <w:t xml:space="preserve">      String channelName = (String)myJMXWrapper.getAttribute(serverChannelRuntimes[i], "Name");</w:t>
      </w:r>
    </w:p>
    <w:p w:rsidR="00946E98" w:rsidRPr="0017768A" w:rsidRDefault="00946E98" w:rsidP="00946E98">
      <w:pPr>
        <w:pStyle w:val="CodeListingSmall"/>
      </w:pPr>
      <w:r w:rsidRPr="0017768A">
        <w:t xml:space="preserve">      String channelURL = (String)myJMXWrapper.getAttribute(serverChannelRuntimes[i], "PublicURL");</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long channelAcceptCount = (Long)</w:t>
      </w:r>
    </w:p>
    <w:p w:rsidR="00946E98" w:rsidRPr="0017768A" w:rsidRDefault="00946E98" w:rsidP="00946E98">
      <w:pPr>
        <w:pStyle w:val="CodeListingSmall"/>
      </w:pPr>
      <w:r w:rsidRPr="0017768A">
        <w:t xml:space="preserve">           myJMXWrapper.getAttribute(serverChannelRuntimes[i], "AcceptCount");</w:t>
      </w:r>
    </w:p>
    <w:p w:rsidR="00946E98" w:rsidRPr="0017768A" w:rsidRDefault="00946E98" w:rsidP="00946E98">
      <w:pPr>
        <w:pStyle w:val="CodeListingSmall"/>
      </w:pPr>
      <w:r w:rsidRPr="0017768A">
        <w:t xml:space="preserve">      long channelActiveConnectionsCount = (Long)</w:t>
      </w:r>
    </w:p>
    <w:p w:rsidR="00946E98" w:rsidRPr="0017768A" w:rsidRDefault="00946E98" w:rsidP="00946E98">
      <w:pPr>
        <w:pStyle w:val="CodeListingSmall"/>
      </w:pPr>
      <w:r w:rsidRPr="0017768A">
        <w:t xml:space="preserve">           myJMXWrapper.getAttribute(serverChannelRuntimes[i], "ConnectionsCount");</w:t>
      </w:r>
    </w:p>
    <w:p w:rsidR="00946E98" w:rsidRPr="0017768A" w:rsidRDefault="00946E98" w:rsidP="00946E98">
      <w:pPr>
        <w:pStyle w:val="CodeListingSmall"/>
      </w:pPr>
      <w:r w:rsidRPr="0017768A">
        <w:t xml:space="preserve">      long channelBytesReceivedCount = (Long)</w:t>
      </w:r>
    </w:p>
    <w:p w:rsidR="00946E98" w:rsidRPr="0017768A" w:rsidRDefault="00946E98" w:rsidP="00946E98">
      <w:pPr>
        <w:pStyle w:val="CodeListingSmall"/>
      </w:pPr>
      <w:r w:rsidRPr="0017768A">
        <w:t xml:space="preserve">           myJMXWrapper.getAttribute(serverChannelRuntimes[i], "BytesReceivedCount");</w:t>
      </w:r>
    </w:p>
    <w:p w:rsidR="00946E98" w:rsidRPr="0017768A" w:rsidRDefault="00946E98" w:rsidP="00946E98">
      <w:pPr>
        <w:pStyle w:val="CodeListingSmall"/>
      </w:pPr>
      <w:r w:rsidRPr="0017768A">
        <w:t xml:space="preserve">      long channelBytesSentCount = (Long)</w:t>
      </w:r>
    </w:p>
    <w:p w:rsidR="00946E98" w:rsidRPr="0017768A" w:rsidRDefault="00946E98" w:rsidP="00946E98">
      <w:pPr>
        <w:pStyle w:val="CodeListingSmall"/>
      </w:pPr>
      <w:r w:rsidRPr="0017768A">
        <w:t xml:space="preserve">           myJMXWrapper.getAttribute(serverChannelRuntimes[i], "BytesSentCount");</w:t>
      </w:r>
    </w:p>
    <w:p w:rsidR="00946E98" w:rsidRPr="0017768A" w:rsidRDefault="00946E98" w:rsidP="00946E98">
      <w:pPr>
        <w:pStyle w:val="CodeListingSmall"/>
      </w:pPr>
      <w:r w:rsidRPr="0017768A">
        <w:t xml:space="preserve">      long channelMessagesReceivedCount = (Long)</w:t>
      </w:r>
    </w:p>
    <w:p w:rsidR="00946E98" w:rsidRPr="0017768A" w:rsidRDefault="00946E98" w:rsidP="00946E98">
      <w:pPr>
        <w:pStyle w:val="CodeListingSmall"/>
      </w:pPr>
      <w:r w:rsidRPr="0017768A">
        <w:t xml:space="preserve">           myJMXWrapper.getAttribute(serverChannelRuntimes[i], "MessagesReceivedCount");</w:t>
      </w:r>
    </w:p>
    <w:p w:rsidR="00946E98" w:rsidRPr="0017768A" w:rsidRDefault="00946E98" w:rsidP="00946E98">
      <w:pPr>
        <w:pStyle w:val="CodeListingSmall"/>
      </w:pPr>
      <w:r w:rsidRPr="0017768A">
        <w:t xml:space="preserve">      long channelMessagesSentCount = (Long)</w:t>
      </w:r>
    </w:p>
    <w:p w:rsidR="00946E98" w:rsidRPr="0017768A" w:rsidRDefault="00946E98" w:rsidP="00946E98">
      <w:pPr>
        <w:pStyle w:val="CodeListingSmall"/>
      </w:pPr>
      <w:r w:rsidRPr="0017768A">
        <w:t xml:space="preserve">           myJMXWrapper.getAttribute(serverChannelRuntimes[i], "MessagesSentCount");</w:t>
      </w:r>
    </w:p>
    <w:p w:rsidR="00946E98" w:rsidRPr="0017768A" w:rsidRDefault="00946E98" w:rsidP="00946E98">
      <w:pPr>
        <w:pStyle w:val="CodeListingSmall"/>
      </w:pPr>
      <w:r w:rsidRPr="0017768A">
        <w:t xml:space="preserve">        </w:t>
      </w:r>
      <w:r w:rsidRPr="0017768A">
        <w:tab/>
        <w:t xml:space="preserve">        </w:t>
      </w:r>
      <w:r w:rsidRPr="0017768A">
        <w:tab/>
      </w:r>
    </w:p>
    <w:p w:rsidR="00946E98" w:rsidRPr="0017768A" w:rsidRDefault="00946E98" w:rsidP="00946E98">
      <w:pPr>
        <w:pStyle w:val="CodeListingSmall"/>
      </w:pPr>
      <w:r w:rsidRPr="0017768A">
        <w:t xml:space="preserve">      System.out.println("Channelname: "+channelName+"  (URL="+channelURL+")");</w:t>
      </w:r>
    </w:p>
    <w:p w:rsidR="00946E98" w:rsidRPr="0017768A" w:rsidRDefault="00946E98" w:rsidP="00946E98">
      <w:pPr>
        <w:pStyle w:val="CodeListingSmall"/>
      </w:pPr>
      <w:r w:rsidRPr="0017768A">
        <w:t xml:space="preserve">      System.out.println("             Total connections count = "+channelAcceptCount);</w:t>
      </w:r>
    </w:p>
    <w:p w:rsidR="00946E98" w:rsidRPr="0017768A" w:rsidRDefault="00946E98" w:rsidP="00946E98">
      <w:pPr>
        <w:pStyle w:val="CodeListingSmall"/>
      </w:pPr>
      <w:r w:rsidRPr="0017768A">
        <w:t xml:space="preserve">      System.out.println("             Actual connected connections = "</w:t>
      </w:r>
    </w:p>
    <w:p w:rsidR="00946E98" w:rsidRPr="0017768A" w:rsidRDefault="00946E98" w:rsidP="00946E98">
      <w:pPr>
        <w:pStyle w:val="CodeListingSmall"/>
      </w:pPr>
      <w:r w:rsidRPr="0017768A">
        <w:t xml:space="preserve">                        +channelActiveConnectionsCount);</w:t>
      </w:r>
    </w:p>
    <w:p w:rsidR="00946E98" w:rsidRPr="0017768A" w:rsidRDefault="00946E98" w:rsidP="00946E98">
      <w:pPr>
        <w:pStyle w:val="CodeListingSmall"/>
      </w:pPr>
      <w:r w:rsidRPr="0017768A">
        <w:t xml:space="preserve">      System.out.println("             BytesReceived = "+channelBytesReceivedCount);</w:t>
      </w:r>
    </w:p>
    <w:p w:rsidR="00946E98" w:rsidRPr="0017768A" w:rsidRDefault="00946E98" w:rsidP="00946E98">
      <w:pPr>
        <w:pStyle w:val="CodeListingSmall"/>
      </w:pPr>
      <w:r w:rsidRPr="0017768A">
        <w:t xml:space="preserve">      System.out.println("             BytesSent = "+channelBytesSentCount);</w:t>
      </w:r>
    </w:p>
    <w:p w:rsidR="00946E98" w:rsidRPr="0017768A" w:rsidRDefault="00946E98" w:rsidP="00946E98">
      <w:pPr>
        <w:pStyle w:val="CodeListingSmall"/>
      </w:pPr>
      <w:r w:rsidRPr="0017768A">
        <w:t xml:space="preserve">      System.out.println("             MessagesReceived = "+channelMessagesReceivedCount);</w:t>
      </w:r>
    </w:p>
    <w:p w:rsidR="00946E98" w:rsidRPr="0017768A" w:rsidRDefault="00946E98" w:rsidP="00946E98">
      <w:pPr>
        <w:pStyle w:val="CodeListingSmall"/>
      </w:pPr>
      <w:r w:rsidRPr="0017768A">
        <w:t xml:space="preserve">      System.out.println("             MessagesSent = "+channelMessagesSentCount);         </w:t>
      </w:r>
    </w:p>
    <w:p w:rsidR="00946E98" w:rsidRPr="0017768A" w:rsidRDefault="00946E98" w:rsidP="00946E98">
      <w:pPr>
        <w:pStyle w:val="CodeListingSmall"/>
      </w:pPr>
      <w:r w:rsidRPr="0017768A">
        <w:t xml:space="preserve">      System.out.println("\n");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print_datasource_values_jmx</w:t>
      </w:r>
    </w:p>
    <w:p w:rsidR="00946E98" w:rsidRPr="0017768A" w:rsidRDefault="00946E98" w:rsidP="00946E98">
      <w:pPr>
        <w:pStyle w:val="CodeListingSmall"/>
      </w:pPr>
      <w:r w:rsidRPr="0017768A">
        <w:t xml:space="preserve">    public void printDatasourceInformation(String datasourceName, ObjectName jdbcRuntimeMBean) </w:t>
      </w:r>
    </w:p>
    <w:p w:rsidR="00946E98" w:rsidRPr="0017768A" w:rsidRDefault="00946E98" w:rsidP="00946E98">
      <w:pPr>
        <w:pStyle w:val="CodeListingSmall"/>
      </w:pPr>
      <w:r w:rsidRPr="0017768A">
        <w:t xml:space="preserv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print Name</w:t>
      </w:r>
    </w:p>
    <w:p w:rsidR="00946E98" w:rsidRPr="0017768A" w:rsidRDefault="00946E98" w:rsidP="00946E98">
      <w:pPr>
        <w:pStyle w:val="CodeListingSmall"/>
      </w:pPr>
      <w:r w:rsidRPr="0017768A">
        <w:t xml:space="preserve">    </w:t>
      </w:r>
      <w:r w:rsidRPr="0017768A">
        <w:tab/>
        <w:t>System.out.println("DATASOURCE:   Information about the datasource: "+datasourceName);</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w:t>
      </w:r>
      <w:r w:rsidRPr="0017768A">
        <w:tab/>
        <w:t>System.out.println("   Enabled="+ myJMXWrapper.getAttribute(jdbcRuntimeMBean, "Enabled") +</w:t>
      </w:r>
    </w:p>
    <w:p w:rsidR="00946E98" w:rsidRPr="0017768A" w:rsidRDefault="00946E98" w:rsidP="00946E98">
      <w:pPr>
        <w:pStyle w:val="CodeListingSmall"/>
      </w:pPr>
      <w:r w:rsidRPr="0017768A">
        <w:t xml:space="preserve">    </w:t>
      </w:r>
      <w:r w:rsidRPr="0017768A">
        <w:tab/>
      </w:r>
      <w:r w:rsidRPr="0017768A">
        <w:tab/>
      </w:r>
      <w:r w:rsidRPr="0017768A">
        <w:tab/>
        <w:t xml:space="preserve">   "   State="+ myJMXWrapper.getAttribute(jdbcRuntimeMBean, "State") );</w:t>
      </w:r>
    </w:p>
    <w:p w:rsidR="00946E98" w:rsidRPr="0017768A" w:rsidRDefault="00946E98" w:rsidP="00946E98">
      <w:pPr>
        <w:pStyle w:val="CodeListingSmall"/>
      </w:pPr>
      <w:r w:rsidRPr="0017768A">
        <w:t xml:space="preserve">      // print ActiveConnectionsHighCount</w:t>
      </w:r>
    </w:p>
    <w:p w:rsidR="00946E98" w:rsidRPr="0017768A" w:rsidRDefault="00946E98" w:rsidP="00946E98">
      <w:pPr>
        <w:pStyle w:val="CodeListingSmall"/>
      </w:pPr>
      <w:r w:rsidRPr="0017768A">
        <w:t xml:space="preserve">    </w:t>
      </w:r>
      <w:r w:rsidRPr="0017768A">
        <w:tab/>
        <w:t xml:space="preserve">System.out.println("   ActiveConnectionsHighCount="+ </w:t>
      </w:r>
    </w:p>
    <w:p w:rsidR="00946E98" w:rsidRPr="0017768A" w:rsidRDefault="00946E98" w:rsidP="00946E98">
      <w:pPr>
        <w:pStyle w:val="CodeListingSmall"/>
      </w:pPr>
      <w:r w:rsidRPr="0017768A">
        <w:t xml:space="preserve">                    myJMXWrapper.getAttribute(jdbcRuntimeMBean, "ActiveConnectionsHighCount"));</w:t>
      </w:r>
    </w:p>
    <w:p w:rsidR="00946E98" w:rsidRPr="0017768A" w:rsidRDefault="00946E98" w:rsidP="00946E98">
      <w:pPr>
        <w:pStyle w:val="CodeListingSmall"/>
      </w:pPr>
      <w:r w:rsidRPr="0017768A">
        <w:t xml:space="preserve">      // print ActiveConnectionsCurrentCount</w:t>
      </w:r>
    </w:p>
    <w:p w:rsidR="00946E98" w:rsidRPr="0017768A" w:rsidRDefault="00946E98" w:rsidP="00946E98">
      <w:pPr>
        <w:pStyle w:val="CodeListingSmall"/>
      </w:pPr>
      <w:r w:rsidRPr="0017768A">
        <w:t xml:space="preserve">    </w:t>
      </w:r>
      <w:r w:rsidRPr="0017768A">
        <w:tab/>
        <w:t xml:space="preserve">System.out.println("   ActiveConnectionsCurrentCount=" + </w:t>
      </w:r>
    </w:p>
    <w:p w:rsidR="00946E98" w:rsidRPr="0017768A" w:rsidRDefault="00946E98" w:rsidP="00946E98">
      <w:pPr>
        <w:pStyle w:val="CodeListingSmall"/>
      </w:pPr>
      <w:r w:rsidRPr="0017768A">
        <w:t xml:space="preserve">                    myJMXWrapper.getAttribute(jdbcRuntimeMBean, "ActiveConnectionsCurrentCount"));</w:t>
      </w:r>
    </w:p>
    <w:p w:rsidR="00946E98" w:rsidRPr="0017768A" w:rsidRDefault="00946E98" w:rsidP="00946E98">
      <w:pPr>
        <w:pStyle w:val="CodeListingSmall"/>
      </w:pPr>
      <w:r w:rsidRPr="0017768A">
        <w:lastRenderedPageBreak/>
        <w:t xml:space="preserve">      // print ActiveConnectionsAverageCount</w:t>
      </w:r>
    </w:p>
    <w:p w:rsidR="00946E98" w:rsidRPr="0017768A" w:rsidRDefault="00946E98" w:rsidP="00946E98">
      <w:pPr>
        <w:pStyle w:val="CodeListingSmall"/>
      </w:pPr>
      <w:r w:rsidRPr="0017768A">
        <w:t xml:space="preserve">    </w:t>
      </w:r>
      <w:r w:rsidRPr="0017768A">
        <w:tab/>
        <w:t xml:space="preserve">System.out.println("   ActiveConnectionsAverageCount=" + </w:t>
      </w:r>
    </w:p>
    <w:p w:rsidR="00946E98" w:rsidRPr="0017768A" w:rsidRDefault="00946E98" w:rsidP="00946E98">
      <w:pPr>
        <w:pStyle w:val="CodeListingSmall"/>
      </w:pPr>
      <w:r w:rsidRPr="0017768A">
        <w:t xml:space="preserve">                    myJMXWrapper.getAttribute(jdbcRuntimeMBean, "ActiveConnectionsAverageCount"));</w:t>
      </w:r>
    </w:p>
    <w:p w:rsidR="00946E98" w:rsidRPr="0017768A" w:rsidRDefault="00946E98" w:rsidP="00946E98">
      <w:pPr>
        <w:pStyle w:val="CodeListingSmall"/>
      </w:pPr>
      <w:r w:rsidRPr="0017768A">
        <w:t xml:space="preserve">      // print ConnectionsTotalCount</w:t>
      </w:r>
    </w:p>
    <w:p w:rsidR="00946E98" w:rsidRPr="0017768A" w:rsidRDefault="00946E98" w:rsidP="00946E98">
      <w:pPr>
        <w:pStyle w:val="CodeListingSmall"/>
      </w:pPr>
      <w:r w:rsidRPr="0017768A">
        <w:t xml:space="preserve">    </w:t>
      </w:r>
      <w:r w:rsidRPr="0017768A">
        <w:tab/>
        <w:t xml:space="preserve">System.out.println("   ConnectionsTotalCount=" + </w:t>
      </w:r>
    </w:p>
    <w:p w:rsidR="00946E98" w:rsidRPr="0017768A" w:rsidRDefault="00946E98" w:rsidP="00946E98">
      <w:pPr>
        <w:pStyle w:val="CodeListingSmall"/>
      </w:pPr>
      <w:r w:rsidRPr="0017768A">
        <w:t xml:space="preserve">                    myJMXWrapper.getAttribute(jdbcRuntimeMBean, "ConnectionsTotalCount"));</w:t>
      </w:r>
    </w:p>
    <w:p w:rsidR="00946E98" w:rsidRPr="0017768A" w:rsidRDefault="00946E98" w:rsidP="00946E98">
      <w:pPr>
        <w:pStyle w:val="CodeListingSmall"/>
      </w:pPr>
      <w:r w:rsidRPr="0017768A">
        <w:t xml:space="preserve">      // print CurrCapacity</w:t>
      </w:r>
    </w:p>
    <w:p w:rsidR="00946E98" w:rsidRPr="0017768A" w:rsidRDefault="00946E98" w:rsidP="00946E98">
      <w:pPr>
        <w:pStyle w:val="CodeListingSmall"/>
      </w:pPr>
      <w:r w:rsidRPr="0017768A">
        <w:t xml:space="preserve">    </w:t>
      </w:r>
      <w:r w:rsidRPr="0017768A">
        <w:tab/>
        <w:t xml:space="preserve">System.out.println("   CurrCapacity=" + </w:t>
      </w:r>
    </w:p>
    <w:p w:rsidR="00946E98" w:rsidRPr="0017768A" w:rsidRDefault="00946E98" w:rsidP="00946E98">
      <w:pPr>
        <w:pStyle w:val="CodeListingSmall"/>
      </w:pPr>
      <w:r w:rsidRPr="0017768A">
        <w:t xml:space="preserve">                    myJMXWrapper.getAttribute(jdbcRuntimeMBean, "CurrCapacity"));</w:t>
      </w:r>
    </w:p>
    <w:p w:rsidR="00946E98" w:rsidRPr="0017768A" w:rsidRDefault="00946E98" w:rsidP="00946E98">
      <w:pPr>
        <w:pStyle w:val="CodeListingSmall"/>
      </w:pPr>
      <w:r w:rsidRPr="0017768A">
        <w:t xml:space="preserve">      // print CurrCapacityHighCount</w:t>
      </w:r>
    </w:p>
    <w:p w:rsidR="00946E98" w:rsidRPr="0017768A" w:rsidRDefault="00946E98" w:rsidP="00946E98">
      <w:pPr>
        <w:pStyle w:val="CodeListingSmall"/>
      </w:pPr>
      <w:r w:rsidRPr="0017768A">
        <w:t xml:space="preserve">    </w:t>
      </w:r>
      <w:r w:rsidRPr="0017768A">
        <w:tab/>
        <w:t xml:space="preserve">System.out.println("   CurrCapacityHighCount=" + </w:t>
      </w:r>
    </w:p>
    <w:p w:rsidR="00946E98" w:rsidRPr="0017768A" w:rsidRDefault="00946E98" w:rsidP="00946E98">
      <w:pPr>
        <w:pStyle w:val="CodeListingSmall"/>
      </w:pPr>
      <w:r w:rsidRPr="0017768A">
        <w:t xml:space="preserve">                    myJMXWrapper.getAttribute(jdbcRuntimeMBean, "CurrCapacityHighCount"));</w:t>
      </w:r>
    </w:p>
    <w:p w:rsidR="00946E98" w:rsidRPr="0017768A" w:rsidRDefault="00946E98" w:rsidP="00946E98">
      <w:pPr>
        <w:pStyle w:val="CodeListingSmall"/>
      </w:pPr>
      <w:r w:rsidRPr="0017768A">
        <w:t xml:space="preserve">      // print HighestNumAvailable</w:t>
      </w:r>
    </w:p>
    <w:p w:rsidR="00946E98" w:rsidRPr="0017768A" w:rsidRDefault="00946E98" w:rsidP="00946E98">
      <w:pPr>
        <w:pStyle w:val="CodeListingSmall"/>
      </w:pPr>
      <w:r w:rsidRPr="0017768A">
        <w:t xml:space="preserve">    </w:t>
      </w:r>
      <w:r w:rsidRPr="0017768A">
        <w:tab/>
        <w:t xml:space="preserve">System.out.println("   HighestNumAvailable=" + </w:t>
      </w:r>
    </w:p>
    <w:p w:rsidR="00946E98" w:rsidRPr="0017768A" w:rsidRDefault="00946E98" w:rsidP="00946E98">
      <w:pPr>
        <w:pStyle w:val="CodeListingSmall"/>
      </w:pPr>
      <w:r w:rsidRPr="0017768A">
        <w:t xml:space="preserve">                    myJMXWrapper.getAttribute(jdbcRuntimeMBean, "HighestNumAvailable"));</w:t>
      </w:r>
    </w:p>
    <w:p w:rsidR="00946E98" w:rsidRPr="0017768A" w:rsidRDefault="00946E98" w:rsidP="00946E98">
      <w:pPr>
        <w:pStyle w:val="CodeListingSmall"/>
      </w:pPr>
      <w:r w:rsidRPr="0017768A">
        <w:t xml:space="preserve">      // print LeakedConnectionCount</w:t>
      </w:r>
    </w:p>
    <w:p w:rsidR="00946E98" w:rsidRPr="0017768A" w:rsidRDefault="00946E98" w:rsidP="00946E98">
      <w:pPr>
        <w:pStyle w:val="CodeListingSmall"/>
      </w:pPr>
      <w:r w:rsidRPr="0017768A">
        <w:t xml:space="preserve">    </w:t>
      </w:r>
      <w:r w:rsidRPr="0017768A">
        <w:tab/>
        <w:t xml:space="preserve">System.out.println("   LeakedConnectionCount=" + </w:t>
      </w:r>
    </w:p>
    <w:p w:rsidR="00946E98" w:rsidRPr="0017768A" w:rsidRDefault="00946E98" w:rsidP="00946E98">
      <w:pPr>
        <w:pStyle w:val="CodeListingSmall"/>
      </w:pPr>
      <w:r w:rsidRPr="0017768A">
        <w:t xml:space="preserve">                    myJMXWrapper.getAttribute(jdbcRuntimeMBean, "LeakedConnectionCount"));</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FailuresToReconnectCount</w:t>
      </w:r>
    </w:p>
    <w:p w:rsidR="00946E98" w:rsidRPr="0017768A" w:rsidRDefault="00946E98" w:rsidP="00946E98">
      <w:pPr>
        <w:pStyle w:val="CodeListingSmall"/>
      </w:pPr>
      <w:r w:rsidRPr="0017768A">
        <w:t xml:space="preserve">    </w:t>
      </w:r>
      <w:r w:rsidRPr="0017768A">
        <w:tab/>
        <w:t xml:space="preserve">System.out.println("   FailuresToReconnectCount=" + </w:t>
      </w:r>
    </w:p>
    <w:p w:rsidR="00946E98" w:rsidRPr="0017768A" w:rsidRDefault="00946E98" w:rsidP="00946E98">
      <w:pPr>
        <w:pStyle w:val="CodeListingSmall"/>
      </w:pPr>
      <w:r w:rsidRPr="0017768A">
        <w:t xml:space="preserve">                    myJMXWrapper.getAttribute(jdbcRuntimeMBean, "FailuresToReconnectCount"));</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WaitSecondsHighCount</w:t>
      </w:r>
    </w:p>
    <w:p w:rsidR="00946E98" w:rsidRPr="0017768A" w:rsidRDefault="00946E98" w:rsidP="00946E98">
      <w:pPr>
        <w:pStyle w:val="CodeListingSmall"/>
      </w:pPr>
      <w:r w:rsidRPr="0017768A">
        <w:t xml:space="preserve">    </w:t>
      </w:r>
      <w:r w:rsidRPr="0017768A">
        <w:tab/>
        <w:t xml:space="preserve">System.out.println("   WaitSecondsHighCount=" + </w:t>
      </w:r>
    </w:p>
    <w:p w:rsidR="00946E98" w:rsidRPr="0017768A" w:rsidRDefault="00946E98" w:rsidP="00946E98">
      <w:pPr>
        <w:pStyle w:val="CodeListingSmall"/>
      </w:pPr>
      <w:r w:rsidRPr="0017768A">
        <w:t xml:space="preserve">                       myJMXWrapper.getAttribute(jdbcRuntimeMBean, "WaitSecondsHighCount"));</w:t>
      </w:r>
    </w:p>
    <w:p w:rsidR="00946E98" w:rsidRPr="0017768A" w:rsidRDefault="00946E98" w:rsidP="00946E98">
      <w:pPr>
        <w:pStyle w:val="CodeListingSmall"/>
      </w:pPr>
      <w:r w:rsidRPr="0017768A">
        <w:t xml:space="preserve">      // print WaitingForConnectionCurrentCount</w:t>
      </w:r>
    </w:p>
    <w:p w:rsidR="00946E98" w:rsidRPr="0017768A" w:rsidRDefault="00946E98" w:rsidP="00946E98">
      <w:pPr>
        <w:pStyle w:val="CodeListingSmall"/>
      </w:pPr>
      <w:r w:rsidRPr="0017768A">
        <w:t xml:space="preserve">    </w:t>
      </w:r>
      <w:r w:rsidRPr="0017768A">
        <w:tab/>
        <w:t xml:space="preserve">System.out.println("   WaitingForConnectionCurrentCount=" + </w:t>
      </w:r>
    </w:p>
    <w:p w:rsidR="00946E98" w:rsidRPr="0017768A" w:rsidRDefault="00946E98" w:rsidP="00946E98">
      <w:pPr>
        <w:pStyle w:val="CodeListingSmall"/>
      </w:pPr>
      <w:r w:rsidRPr="0017768A">
        <w:t xml:space="preserve">                    myJMXWrapper.getAttribute(jdbcRuntimeMBean, "WaitingForConnectionCurrentCount"));</w:t>
      </w:r>
    </w:p>
    <w:p w:rsidR="00946E98" w:rsidRPr="0017768A" w:rsidRDefault="00946E98" w:rsidP="00946E98">
      <w:pPr>
        <w:pStyle w:val="CodeListingSmall"/>
      </w:pPr>
      <w:r w:rsidRPr="0017768A">
        <w:t xml:space="preserve">      // print WaitingForConnectionFailureTotal</w:t>
      </w:r>
    </w:p>
    <w:p w:rsidR="00946E98" w:rsidRPr="0017768A" w:rsidRDefault="00946E98" w:rsidP="00946E98">
      <w:pPr>
        <w:pStyle w:val="CodeListingSmall"/>
      </w:pPr>
      <w:r w:rsidRPr="0017768A">
        <w:t xml:space="preserve">    </w:t>
      </w:r>
      <w:r w:rsidRPr="0017768A">
        <w:tab/>
        <w:t xml:space="preserve">System.out.println("   WaitingForConnectionFailureTotal=" + </w:t>
      </w:r>
    </w:p>
    <w:p w:rsidR="00946E98" w:rsidRPr="0017768A" w:rsidRDefault="00946E98" w:rsidP="00946E98">
      <w:pPr>
        <w:pStyle w:val="CodeListingSmall"/>
      </w:pPr>
      <w:r w:rsidRPr="0017768A">
        <w:t xml:space="preserve">                    myJMXWrapper.getAttribute(jdbcRuntimeMBean, "WaitingForConnectionFailureTotal"));</w:t>
      </w:r>
    </w:p>
    <w:p w:rsidR="00946E98" w:rsidRPr="0017768A" w:rsidRDefault="00946E98" w:rsidP="00946E98">
      <w:pPr>
        <w:pStyle w:val="CodeListingSmall"/>
      </w:pPr>
      <w:r w:rsidRPr="0017768A">
        <w:t xml:space="preserve">      // print WaitingForConnectionTotal</w:t>
      </w:r>
    </w:p>
    <w:p w:rsidR="00946E98" w:rsidRPr="0017768A" w:rsidRDefault="00946E98" w:rsidP="00946E98">
      <w:pPr>
        <w:pStyle w:val="CodeListingSmall"/>
      </w:pPr>
      <w:r w:rsidRPr="0017768A">
        <w:t xml:space="preserve">    </w:t>
      </w:r>
      <w:r w:rsidRPr="0017768A">
        <w:tab/>
        <w:t xml:space="preserve">System.out.println("   WaitingForConnectionTotal=" + </w:t>
      </w:r>
    </w:p>
    <w:p w:rsidR="00946E98" w:rsidRPr="0017768A" w:rsidRDefault="00946E98" w:rsidP="00946E98">
      <w:pPr>
        <w:pStyle w:val="CodeListingSmall"/>
      </w:pPr>
      <w:r w:rsidRPr="0017768A">
        <w:t xml:space="preserve">                    myJMXWrapper.getAttribute(jdbcRuntimeMBean, "WaitingForConnectionTotal"));</w:t>
      </w:r>
    </w:p>
    <w:p w:rsidR="00946E98" w:rsidRPr="0017768A" w:rsidRDefault="00946E98" w:rsidP="00946E98">
      <w:pPr>
        <w:pStyle w:val="CodeListingSmall"/>
      </w:pPr>
      <w:r w:rsidRPr="0017768A">
        <w:t xml:space="preserve">      // print WaitingForConnectionHighCount</w:t>
      </w:r>
    </w:p>
    <w:p w:rsidR="00946E98" w:rsidRPr="0017768A" w:rsidRDefault="00946E98" w:rsidP="00946E98">
      <w:pPr>
        <w:pStyle w:val="CodeListingSmall"/>
      </w:pPr>
      <w:r w:rsidRPr="0017768A">
        <w:t xml:space="preserve">    </w:t>
      </w:r>
      <w:r w:rsidRPr="0017768A">
        <w:tab/>
        <w:t xml:space="preserve">System.out.println("   WaitingForConnectionHighCount=" + </w:t>
      </w:r>
    </w:p>
    <w:p w:rsidR="00946E98" w:rsidRPr="0017768A" w:rsidRDefault="00946E98" w:rsidP="00946E98">
      <w:pPr>
        <w:pStyle w:val="CodeListingSmall"/>
      </w:pPr>
      <w:r w:rsidRPr="0017768A">
        <w:t xml:space="preserve">                    myJMXWrapper.getAttribute(jdbcRuntimeMBean, "WaitingForConnectionHighCount"));</w:t>
      </w:r>
    </w:p>
    <w:p w:rsidR="00946E98" w:rsidRPr="0047480D" w:rsidRDefault="00946E98" w:rsidP="00946E98">
      <w:pPr>
        <w:pStyle w:val="CodeListingSmall"/>
      </w:pPr>
      <w:r w:rsidRPr="0017768A">
        <w:t xml:space="preserve">    }</w:t>
      </w:r>
    </w:p>
    <w:p w:rsidR="00B14650" w:rsidRDefault="00B14650" w:rsidP="00BA4618">
      <w:pPr>
        <w:pStyle w:val="BodyText"/>
      </w:pPr>
    </w:p>
    <w:p w:rsidR="00BA4618" w:rsidRDefault="00BA4618" w:rsidP="00BA4618">
      <w:pPr>
        <w:pStyle w:val="BodyText"/>
      </w:pPr>
    </w:p>
    <w:p w:rsidR="00946E98" w:rsidRPr="0017768A" w:rsidRDefault="00946E98" w:rsidP="00946E98">
      <w:pPr>
        <w:pStyle w:val="CodeCallout"/>
      </w:pPr>
      <w:r>
        <w:t>print_connections_jmx</w:t>
      </w:r>
    </w:p>
    <w:p w:rsidR="00946E98" w:rsidRPr="0017768A" w:rsidRDefault="00946E98" w:rsidP="00946E98">
      <w:pPr>
        <w:pStyle w:val="CodeListingSmall"/>
      </w:pPr>
      <w:r w:rsidRPr="0017768A">
        <w:t>public void printConnectedJMSClients(String myServerName) throws WLSAutomationException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serverRuntime = myJMXWrapper.getServerRuntime(myServerName);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get JMS runtime object reference</w:t>
      </w:r>
    </w:p>
    <w:p w:rsidR="00946E98" w:rsidRPr="0017768A" w:rsidRDefault="00946E98" w:rsidP="00946E98">
      <w:pPr>
        <w:pStyle w:val="CodeListingSmall"/>
      </w:pPr>
      <w:r w:rsidRPr="0017768A">
        <w:t xml:space="preserve">      ObjectName myJMSRuntime = (ObjectName) myJMXWrapper.getAttribute(serverRuntime, "JMSRuntime");</w:t>
      </w:r>
    </w:p>
    <w:p w:rsidR="00946E98" w:rsidRPr="0017768A" w:rsidRDefault="00946E98" w:rsidP="00946E98">
      <w:pPr>
        <w:pStyle w:val="CodeListingSmall"/>
      </w:pPr>
    </w:p>
    <w:p w:rsidR="00946E98" w:rsidRPr="0017768A" w:rsidRDefault="00946E98" w:rsidP="00946E98">
      <w:pPr>
        <w:pStyle w:val="CodeListingSmall"/>
      </w:pPr>
      <w:r w:rsidRPr="0017768A">
        <w:t xml:space="preserve">      // get all JMS connections for all JMS servers for this runtime</w:t>
      </w:r>
    </w:p>
    <w:p w:rsidR="00946E98" w:rsidRPr="0017768A" w:rsidRDefault="00946E98" w:rsidP="00946E98">
      <w:pPr>
        <w:pStyle w:val="CodeListingSmall"/>
      </w:pPr>
      <w:r w:rsidRPr="0017768A">
        <w:t xml:space="preserve">      // note that all connection instances are of type JMSConnectionRuntimeMBean</w:t>
      </w:r>
    </w:p>
    <w:p w:rsidR="00946E98" w:rsidRPr="0017768A" w:rsidRDefault="00946E98" w:rsidP="00946E98">
      <w:pPr>
        <w:pStyle w:val="CodeListingSmall"/>
      </w:pPr>
      <w:r w:rsidRPr="0017768A">
        <w:t xml:space="preserve">      ObjectName[] jmsConnections = (ObjectName[])</w:t>
      </w:r>
    </w:p>
    <w:p w:rsidR="00946E98" w:rsidRPr="0017768A" w:rsidRDefault="00946E98" w:rsidP="00946E98">
      <w:pPr>
        <w:pStyle w:val="CodeListingSmall"/>
      </w:pPr>
      <w:r w:rsidRPr="0017768A">
        <w:t xml:space="preserve">                   myJMXWrapper.getAttribute(myJMSRuntime, "Connections");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amount</w:t>
      </w:r>
    </w:p>
    <w:p w:rsidR="00946E98" w:rsidRPr="0017768A" w:rsidRDefault="00946E98" w:rsidP="00946E98">
      <w:pPr>
        <w:pStyle w:val="CodeListingSmall"/>
      </w:pPr>
      <w:r w:rsidRPr="0017768A">
        <w:t xml:space="preserve">      System.out.println("Actually the "+myServerName+".jms runtime has " + </w:t>
      </w:r>
    </w:p>
    <w:p w:rsidR="00946E98" w:rsidRPr="0017768A" w:rsidRDefault="00946E98" w:rsidP="00946E98">
      <w:pPr>
        <w:pStyle w:val="CodeListingSmall"/>
      </w:pPr>
      <w:r w:rsidRPr="0017768A">
        <w:t xml:space="preserve">                         jmsConnections.length + " connections !");</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 now examine all jms connections and get some basic informations</w:t>
      </w:r>
    </w:p>
    <w:p w:rsidR="00946E98" w:rsidRPr="0017768A" w:rsidRDefault="00946E98" w:rsidP="00946E98">
      <w:pPr>
        <w:pStyle w:val="CodeListingSmall"/>
      </w:pPr>
      <w:r w:rsidRPr="0017768A">
        <w:t xml:space="preserve">      for (int i=0;i&lt;jmsConnections.length;i++)</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System.out.println("Connection: "+</w:t>
      </w:r>
    </w:p>
    <w:p w:rsidR="00946E98" w:rsidRPr="0017768A" w:rsidRDefault="00946E98" w:rsidP="00946E98">
      <w:pPr>
        <w:pStyle w:val="CodeListingSmall"/>
      </w:pPr>
      <w:r w:rsidRPr="0017768A">
        <w:t xml:space="preserve">                   myJMXWrapper.getAttribute(jmsConnections[i], "HostAddress")+</w:t>
      </w:r>
    </w:p>
    <w:p w:rsidR="00946E98" w:rsidRPr="0017768A" w:rsidRDefault="00946E98" w:rsidP="00946E98">
      <w:pPr>
        <w:pStyle w:val="CodeListingSmall"/>
      </w:pPr>
      <w:r w:rsidRPr="0017768A">
        <w:t xml:space="preserve">                   " with client id = "+myJMXWrapper.getAttribute(jmsConnections[i], "ClientID"));</w:t>
      </w:r>
    </w:p>
    <w:p w:rsidR="00946E98" w:rsidRPr="0017768A" w:rsidRDefault="00946E98" w:rsidP="00946E98">
      <w:pPr>
        <w:pStyle w:val="CodeListingSmall"/>
      </w:pPr>
      <w:r w:rsidRPr="0017768A">
        <w:t xml:space="preserve">         // print all sessions associated with this connection</w:t>
      </w:r>
    </w:p>
    <w:p w:rsidR="00946E98" w:rsidRPr="0017768A" w:rsidRDefault="00946E98" w:rsidP="00946E98">
      <w:pPr>
        <w:pStyle w:val="CodeListingSmall"/>
      </w:pPr>
      <w:r w:rsidRPr="0017768A">
        <w:t xml:space="preserve">         System.out.println(" has actually "+myJMXWrapper.getAttribute(jmsConnections[i], </w:t>
      </w:r>
    </w:p>
    <w:p w:rsidR="00946E98" w:rsidRPr="0017768A" w:rsidRDefault="00946E98" w:rsidP="00946E98">
      <w:pPr>
        <w:pStyle w:val="CodeListingSmall"/>
      </w:pPr>
      <w:r w:rsidRPr="0017768A">
        <w:t xml:space="preserve">                            "SessionsCurrentCount") + </w:t>
      </w:r>
    </w:p>
    <w:p w:rsidR="00946E98" w:rsidRPr="0017768A" w:rsidRDefault="00946E98" w:rsidP="00946E98">
      <w:pPr>
        <w:pStyle w:val="CodeListingSmall"/>
      </w:pPr>
      <w:r w:rsidRPr="0017768A">
        <w:t xml:space="preserve">    </w:t>
      </w:r>
      <w:r w:rsidRPr="0017768A">
        <w:tab/>
        <w:t xml:space="preserve">                      " active sessions");</w:t>
      </w:r>
    </w:p>
    <w:p w:rsidR="00946E98" w:rsidRPr="0017768A" w:rsidRDefault="00946E98" w:rsidP="00946E98">
      <w:pPr>
        <w:pStyle w:val="CodeListingSmall"/>
      </w:pPr>
      <w:r w:rsidRPr="0017768A">
        <w:t xml:space="preserve">    </w:t>
      </w:r>
      <w:r w:rsidRPr="0017768A">
        <w:tab/>
        <w:t xml:space="preserve">    </w:t>
      </w:r>
      <w:r w:rsidRPr="0017768A">
        <w:tab/>
      </w:r>
    </w:p>
    <w:p w:rsidR="00946E98" w:rsidRPr="0017768A" w:rsidRDefault="00946E98" w:rsidP="00946E98">
      <w:pPr>
        <w:pStyle w:val="CodeListingSmall"/>
      </w:pPr>
      <w:r w:rsidRPr="0017768A">
        <w:t xml:space="preserve">         // get all sessions</w:t>
      </w:r>
    </w:p>
    <w:p w:rsidR="00946E98" w:rsidRPr="0017768A" w:rsidRDefault="00946E98" w:rsidP="00946E98">
      <w:pPr>
        <w:pStyle w:val="CodeListingSmall"/>
      </w:pPr>
      <w:r w:rsidRPr="0017768A">
        <w:t xml:space="preserve">         ObjectName[] allConnectionJMSSessions = (ObjectName[])</w:t>
      </w:r>
    </w:p>
    <w:p w:rsidR="00946E98" w:rsidRPr="0017768A" w:rsidRDefault="00946E98" w:rsidP="00946E98">
      <w:pPr>
        <w:pStyle w:val="CodeListingSmall"/>
      </w:pPr>
      <w:r w:rsidRPr="0017768A">
        <w:t xml:space="preserve">                      myJMXWrapper.getAttribute(jmsConnections[i], "Sessions");</w:t>
      </w:r>
    </w:p>
    <w:p w:rsidR="00946E98" w:rsidRPr="0017768A" w:rsidRDefault="00946E98" w:rsidP="00946E98">
      <w:pPr>
        <w:pStyle w:val="CodeListingSmall"/>
      </w:pPr>
    </w:p>
    <w:p w:rsidR="00946E98" w:rsidRPr="0017768A" w:rsidRDefault="00946E98" w:rsidP="00946E98">
      <w:pPr>
        <w:pStyle w:val="CodeListingSmall"/>
      </w:pPr>
      <w:r w:rsidRPr="0017768A">
        <w:lastRenderedPageBreak/>
        <w:t xml:space="preserve">         // iterate of sessions</w:t>
      </w:r>
    </w:p>
    <w:p w:rsidR="00946E98" w:rsidRPr="0017768A" w:rsidRDefault="00946E98" w:rsidP="00946E98">
      <w:pPr>
        <w:pStyle w:val="CodeListingSmall"/>
      </w:pPr>
      <w:r w:rsidRPr="0017768A">
        <w:t xml:space="preserve">         for (int session=0;session&lt;allConnectionJMSSessions.length;session++)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print some session information</w:t>
      </w:r>
    </w:p>
    <w:p w:rsidR="00946E98" w:rsidRPr="0017768A" w:rsidRDefault="00946E98" w:rsidP="00946E98">
      <w:pPr>
        <w:pStyle w:val="CodeListingSmall"/>
      </w:pPr>
      <w:r w:rsidRPr="0017768A">
        <w:t xml:space="preserve">            System.out.println(" Session: Active consumers: "+</w:t>
      </w:r>
    </w:p>
    <w:p w:rsidR="00946E98" w:rsidRPr="0017768A" w:rsidRDefault="00946E98" w:rsidP="00946E98">
      <w:pPr>
        <w:pStyle w:val="CodeListingSmall"/>
      </w:pPr>
      <w:r w:rsidRPr="0017768A">
        <w:t xml:space="preserve">            myJMXWrapper.getAttribute(allConnectionJMSSessions[session], "ConsumersCurrentCount"));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 Active producer: "+</w:t>
      </w:r>
    </w:p>
    <w:p w:rsidR="00946E98" w:rsidRPr="0017768A" w:rsidRDefault="00946E98" w:rsidP="00946E98">
      <w:pPr>
        <w:pStyle w:val="CodeListingSmall"/>
      </w:pPr>
      <w:r w:rsidRPr="0017768A">
        <w:t xml:space="preserve">            myJMXWrapper.getAttribute(allConnectionJMSSessions[session], "ProducersCurrentCount"));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 Messages: send:"+</w:t>
      </w:r>
    </w:p>
    <w:p w:rsidR="00946E98" w:rsidRPr="0017768A" w:rsidRDefault="00946E98" w:rsidP="00946E98">
      <w:pPr>
        <w:pStyle w:val="CodeListingSmall"/>
      </w:pPr>
      <w:r w:rsidRPr="0017768A">
        <w:t xml:space="preserve">                  myJMXWrapper.getAttribute(allConnectionJMSSessions[session], "MessagesSentCount")+</w:t>
      </w:r>
    </w:p>
    <w:p w:rsidR="00946E98" w:rsidRPr="0017768A" w:rsidRDefault="00946E98" w:rsidP="00946E98">
      <w:pPr>
        <w:pStyle w:val="CodeListingSmall"/>
      </w:pPr>
      <w:r w:rsidRPr="0017768A">
        <w:t xml:space="preserve">            </w:t>
      </w:r>
      <w:r w:rsidRPr="0017768A">
        <w:tab/>
        <w:t xml:space="preserve">  " received:"+myJMXWrapper.getAttribute(allConnectionJMSSessions[session],            </w:t>
      </w:r>
    </w:p>
    <w:p w:rsidR="00946E98" w:rsidRPr="0017768A" w:rsidRDefault="00946E98" w:rsidP="00946E98">
      <w:pPr>
        <w:pStyle w:val="CodeListingSmall"/>
      </w:pPr>
      <w:r w:rsidRPr="0017768A">
        <w:t xml:space="preserve">                  "MessagesReceivedCount")+</w:t>
      </w:r>
    </w:p>
    <w:p w:rsidR="00946E98" w:rsidRPr="0017768A" w:rsidRDefault="00946E98" w:rsidP="00946E98">
      <w:pPr>
        <w:pStyle w:val="CodeListingSmall"/>
      </w:pPr>
      <w:r w:rsidRPr="0017768A">
        <w:t xml:space="preserve">            </w:t>
      </w:r>
      <w:r w:rsidRPr="0017768A">
        <w:tab/>
        <w:t xml:space="preserve">  " pending:"+myJMXWrapper.getAttribute(allConnectionJMSSessions[session], </w:t>
      </w:r>
    </w:p>
    <w:p w:rsidR="00946E98" w:rsidRPr="0017768A" w:rsidRDefault="00946E98" w:rsidP="00946E98">
      <w:pPr>
        <w:pStyle w:val="CodeListingSmall"/>
      </w:pPr>
      <w:r w:rsidRPr="0017768A">
        <w:t xml:space="preserve">                  "MessagesPendingCount"));</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 iterate over producer</w:t>
      </w:r>
    </w:p>
    <w:p w:rsidR="00946E98" w:rsidRPr="0017768A" w:rsidRDefault="00946E98" w:rsidP="00946E98">
      <w:pPr>
        <w:pStyle w:val="CodeListingSmall"/>
      </w:pPr>
      <w:r w:rsidRPr="0017768A">
        <w:t xml:space="preserve">            ObjectName[] activeJMSProducer = (ObjectName[])</w:t>
      </w:r>
    </w:p>
    <w:p w:rsidR="00946E98" w:rsidRPr="0017768A" w:rsidRDefault="00946E98" w:rsidP="00946E98">
      <w:pPr>
        <w:pStyle w:val="CodeListingSmall"/>
      </w:pPr>
      <w:r w:rsidRPr="0017768A">
        <w:t xml:space="preserve">                    myJMXWrapper.getAttribute(allConnectionJMSSessions[session], "Producers");</w:t>
      </w:r>
    </w:p>
    <w:p w:rsidR="00946E98" w:rsidRPr="0017768A" w:rsidRDefault="00946E98" w:rsidP="00946E98">
      <w:pPr>
        <w:pStyle w:val="CodeListingSmall"/>
      </w:pPr>
      <w:r w:rsidRPr="0017768A">
        <w:t xml:space="preserve">            for(int producer=0;producer&lt;activeJMSProducer.length;producer++)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 System.out.println(information you want -&gt; see API);</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iterate over consumer</w:t>
      </w:r>
    </w:p>
    <w:p w:rsidR="00946E98" w:rsidRPr="0017768A" w:rsidRDefault="00946E98" w:rsidP="00946E98">
      <w:pPr>
        <w:pStyle w:val="CodeListingSmall"/>
      </w:pPr>
      <w:r w:rsidRPr="0017768A">
        <w:t xml:space="preserve">            ObjectName[] activeJMSConsumers = (ObjectName[])</w:t>
      </w:r>
    </w:p>
    <w:p w:rsidR="00946E98" w:rsidRPr="0017768A" w:rsidRDefault="00946E98" w:rsidP="00946E98">
      <w:pPr>
        <w:pStyle w:val="CodeListingSmall"/>
      </w:pPr>
      <w:r w:rsidRPr="0017768A">
        <w:t xml:space="preserve">                     myJMXWrapper.getAttribute(allConnectionJMSSessions[session], "Consumers");</w:t>
      </w:r>
    </w:p>
    <w:p w:rsidR="00946E98" w:rsidRPr="0017768A" w:rsidRDefault="00946E98" w:rsidP="00946E98">
      <w:pPr>
        <w:pStyle w:val="CodeListingSmall"/>
      </w:pPr>
      <w:r w:rsidRPr="0017768A">
        <w:t xml:space="preserve">            for(int consumer=0;consumer&lt;activeJMSConsumers.length;consumer++)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 System.out.println(information you want -&gt; see API);</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catch(Exception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throw new WLSAutomationException("Error in printJMSRuntimeState : "+ ex.getMessage());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current_session_information_jmx</w:t>
      </w:r>
    </w:p>
    <w:p w:rsidR="00946E98" w:rsidRPr="0017768A" w:rsidRDefault="00946E98" w:rsidP="00946E98">
      <w:pPr>
        <w:pStyle w:val="CodeListingSmall"/>
      </w:pPr>
      <w:r w:rsidRPr="0017768A">
        <w:t>public void printSessionPoolInformation(String myServerName, String myJMSServer)  throws WLSAutomationException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serverRuntime = myJMXWrapper.getServerRuntime(myServerName);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get JMS runtime object reference</w:t>
      </w:r>
    </w:p>
    <w:p w:rsidR="00946E98" w:rsidRPr="0017768A" w:rsidRDefault="00946E98" w:rsidP="00946E98">
      <w:pPr>
        <w:pStyle w:val="CodeListingSmall"/>
      </w:pPr>
      <w:r w:rsidRPr="0017768A">
        <w:t xml:space="preserve">      ObjectName myJMSRuntime = (ObjectName) myJMXWrapper.getAttribute(serverRuntime, "JMSRuntime");</w:t>
      </w: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myJMSServerReference = getListOfJMSServerFromRuntime(myJMSRuntime).get(myJMSServer);</w:t>
      </w:r>
    </w:p>
    <w:p w:rsidR="00946E98" w:rsidRPr="0017768A" w:rsidRDefault="00946E98" w:rsidP="00946E98">
      <w:pPr>
        <w:pStyle w:val="CodeListingSmall"/>
      </w:pPr>
      <w:r w:rsidRPr="0017768A">
        <w:t xml:space="preserve">      if (myJMSServerReference==null)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System.out.println("JMS Server "+myJMSServer+" does not exit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xml:space="preserve">System.out.println("The SessionPoolsCurrentCount of JMS server "+myJMSServer+" is "+ </w:t>
      </w:r>
    </w:p>
    <w:p w:rsidR="00946E98" w:rsidRPr="0017768A" w:rsidRDefault="00946E98" w:rsidP="00946E98">
      <w:pPr>
        <w:pStyle w:val="CodeListingSmall"/>
      </w:pPr>
      <w:r w:rsidRPr="0017768A">
        <w:t xml:space="preserve">                              myJMXWrapper.getAttribute(myJMSRuntime, "SessionPoolsCurrentCount"));</w:t>
      </w:r>
    </w:p>
    <w:p w:rsidR="00946E98" w:rsidRPr="0017768A" w:rsidRDefault="00946E98" w:rsidP="00946E98">
      <w:pPr>
        <w:pStyle w:val="CodeListingSmall"/>
      </w:pPr>
      <w:r w:rsidRPr="0017768A">
        <w:t xml:space="preserve">      </w:t>
      </w:r>
      <w:r w:rsidRPr="0017768A">
        <w:tab/>
        <w:t xml:space="preserve">System.out.println("The SessionPoolsHighCount of JMS server "+myJMSServer+" is "+ </w:t>
      </w:r>
    </w:p>
    <w:p w:rsidR="00946E98" w:rsidRPr="0017768A" w:rsidRDefault="00946E98" w:rsidP="00946E98">
      <w:pPr>
        <w:pStyle w:val="CodeListingSmall"/>
      </w:pPr>
      <w:r w:rsidRPr="0017768A">
        <w:t xml:space="preserve">                              myJMXWrapper.getAttribute(myJMSRuntime, "SessionPoolsHighCount"));</w:t>
      </w:r>
    </w:p>
    <w:p w:rsidR="00946E98" w:rsidRPr="0017768A" w:rsidRDefault="00946E98" w:rsidP="00946E98">
      <w:pPr>
        <w:pStyle w:val="CodeListingSmall"/>
      </w:pPr>
      <w:r w:rsidRPr="0017768A">
        <w:t xml:space="preserve">      </w:t>
      </w:r>
      <w:r w:rsidRPr="0017768A">
        <w:tab/>
        <w:t xml:space="preserve">System.out.println("The SessionPoolsTotalCount of JMS server "+myJMSServer+" is "+ </w:t>
      </w:r>
    </w:p>
    <w:p w:rsidR="00946E98" w:rsidRPr="0017768A" w:rsidRDefault="00946E98" w:rsidP="00946E98">
      <w:pPr>
        <w:pStyle w:val="CodeListingSmall"/>
      </w:pPr>
      <w:r w:rsidRPr="0017768A">
        <w:t xml:space="preserve">                              myJMXWrapper.getAttribute(myJMSRuntime, "SessionPoolsTotalCount"));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catch(Exception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throw new WLSAutomationException("Error in printJMSRuntimeState : "+ ex.getMessage());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w:t>
      </w:r>
      <w:r w:rsidRPr="0017768A">
        <w:tab/>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print_states_jmx</w:t>
      </w:r>
    </w:p>
    <w:p w:rsidR="00946E98" w:rsidRDefault="00946E98" w:rsidP="00946E98">
      <w:pPr>
        <w:pStyle w:val="CodeListingSmall"/>
      </w:pPr>
      <w:r w:rsidRPr="0017768A">
        <w:t xml:space="preserve">public void printQueueState(String myServerName, String myJMSServer, String myQueueName) </w:t>
      </w:r>
    </w:p>
    <w:p w:rsidR="00946E98" w:rsidRPr="0017768A" w:rsidRDefault="00946E98" w:rsidP="00946E98">
      <w:pPr>
        <w:pStyle w:val="CodeListingSmall"/>
      </w:pPr>
      <w:r>
        <w:t xml:space="preserve">            </w:t>
      </w:r>
      <w:r w:rsidRPr="0017768A">
        <w:t>throws WLSAutomationException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myQueue = getJMSDestinationRuntime(myQueueName, myJMSServer, myServerName);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(myQueue != 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System.out.println("Information about the queue: "+myQueueName);</w:t>
      </w:r>
    </w:p>
    <w:p w:rsidR="00946E98" w:rsidRPr="0017768A" w:rsidRDefault="00946E98" w:rsidP="00946E98">
      <w:pPr>
        <w:pStyle w:val="CodeListingSmall"/>
      </w:pPr>
      <w:r w:rsidRPr="0017768A">
        <w:t xml:space="preserve">      </w:t>
      </w:r>
      <w:r w:rsidRPr="0017768A">
        <w:tab/>
        <w:t>// Detail states</w:t>
      </w:r>
    </w:p>
    <w:p w:rsidR="00946E98" w:rsidRPr="0017768A" w:rsidRDefault="00946E98" w:rsidP="00946E98">
      <w:pPr>
        <w:pStyle w:val="CodeListingSmall"/>
      </w:pPr>
      <w:r w:rsidRPr="0017768A">
        <w:t xml:space="preserve">      </w:t>
      </w:r>
      <w:r w:rsidRPr="0017768A">
        <w:tab/>
        <w:t xml:space="preserve">System.out.println("The InsertionPausedState of queue "+myQueueName+" is "+ </w:t>
      </w:r>
    </w:p>
    <w:p w:rsidR="00946E98" w:rsidRPr="0017768A" w:rsidRDefault="00946E98" w:rsidP="00946E98">
      <w:pPr>
        <w:pStyle w:val="CodeListingSmall"/>
      </w:pPr>
      <w:r w:rsidRPr="0017768A">
        <w:t xml:space="preserve">                             myJMXWrapper.getAttribute(myQueue, "InsertionPausedState"));</w:t>
      </w:r>
    </w:p>
    <w:p w:rsidR="00946E98" w:rsidRPr="0017768A" w:rsidRDefault="00946E98" w:rsidP="00946E98">
      <w:pPr>
        <w:pStyle w:val="CodeListingSmall"/>
      </w:pPr>
      <w:r w:rsidRPr="0017768A">
        <w:t xml:space="preserve">      </w:t>
      </w:r>
      <w:r w:rsidRPr="0017768A">
        <w:tab/>
        <w:t xml:space="preserve">System.out.println("The ConsumptionPausedState of queue "+myQueueName+" is "+ </w:t>
      </w:r>
    </w:p>
    <w:p w:rsidR="00946E98" w:rsidRPr="0017768A" w:rsidRDefault="00946E98" w:rsidP="00946E98">
      <w:pPr>
        <w:pStyle w:val="CodeListingSmall"/>
      </w:pPr>
      <w:r w:rsidRPr="0017768A">
        <w:t xml:space="preserve">                             myJMXWrapper.getAttribute(myQueue, "ConsumptionPausedState"));</w:t>
      </w:r>
    </w:p>
    <w:p w:rsidR="00946E98" w:rsidRPr="0017768A" w:rsidRDefault="00946E98" w:rsidP="00946E98">
      <w:pPr>
        <w:pStyle w:val="CodeListingSmall"/>
      </w:pPr>
      <w:r w:rsidRPr="0017768A">
        <w:t xml:space="preserve">      </w:t>
      </w:r>
      <w:r w:rsidRPr="0017768A">
        <w:tab/>
        <w:t xml:space="preserve">System.out.println("The ProductionPausedState of queue "+myQueueName+" is "+ </w:t>
      </w:r>
    </w:p>
    <w:p w:rsidR="00946E98" w:rsidRPr="0017768A" w:rsidRDefault="00946E98" w:rsidP="00946E98">
      <w:pPr>
        <w:pStyle w:val="CodeListingSmall"/>
      </w:pPr>
      <w:r w:rsidRPr="0017768A">
        <w:t xml:space="preserve">                             myJMXWrapper.getAttribute(myQueue, "ProductionPausedState"));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catch(Exception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throw new WLSAutomationException("Error in printJMSRuntimeState : "+ ex.getMessage());</w:t>
      </w:r>
    </w:p>
    <w:p w:rsidR="00946E98" w:rsidRPr="0017768A" w:rsidRDefault="00946E98" w:rsidP="00946E98">
      <w:pPr>
        <w:pStyle w:val="CodeListingSmall"/>
      </w:pPr>
      <w:r w:rsidRPr="0017768A">
        <w:t xml:space="preserve">    }</w:t>
      </w:r>
    </w:p>
    <w:p w:rsidR="00946E98" w:rsidRDefault="00946E98" w:rsidP="00946E98">
      <w:pPr>
        <w:pStyle w:val="CodeListingSmall"/>
      </w:pPr>
      <w:r w:rsidRPr="0017768A">
        <w:t xml:space="preserve">  }</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message_count_jmx</w:t>
      </w:r>
    </w:p>
    <w:p w:rsidR="00946E98" w:rsidRPr="0017768A" w:rsidRDefault="00946E98" w:rsidP="00946E98">
      <w:pPr>
        <w:pStyle w:val="CodeListingSmall"/>
      </w:pPr>
      <w:r w:rsidRPr="0017768A">
        <w:t xml:space="preserve">public void printAmountOfMessagesInDestination(String myServerName, </w:t>
      </w:r>
    </w:p>
    <w:p w:rsidR="00946E98" w:rsidRPr="0017768A" w:rsidRDefault="00946E98" w:rsidP="00946E98">
      <w:pPr>
        <w:pStyle w:val="CodeListingSmall"/>
      </w:pPr>
      <w:r w:rsidRPr="0017768A">
        <w:t xml:space="preserve">                                               String myJMSServer, </w:t>
      </w:r>
    </w:p>
    <w:p w:rsidR="00946E98" w:rsidRPr="0017768A" w:rsidRDefault="00946E98" w:rsidP="00946E98">
      <w:pPr>
        <w:pStyle w:val="CodeListingSmall"/>
      </w:pPr>
      <w:r w:rsidRPr="0017768A">
        <w:t xml:space="preserve">                                               String myDestinationName) </w:t>
      </w:r>
    </w:p>
    <w:p w:rsidR="00946E98" w:rsidRPr="0017768A" w:rsidRDefault="00946E98" w:rsidP="00946E98">
      <w:pPr>
        <w:pStyle w:val="CodeListingSmall"/>
      </w:pPr>
      <w:r w:rsidRPr="0017768A">
        <w:t xml:space="preserve">            throws WLSAutomationException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myDestination = getJMSDestinationRuntime(myDestinationName, </w:t>
      </w:r>
    </w:p>
    <w:p w:rsidR="00946E98" w:rsidRPr="0017768A" w:rsidRDefault="00946E98" w:rsidP="00946E98">
      <w:pPr>
        <w:pStyle w:val="CodeListingSmall"/>
      </w:pPr>
      <w:r w:rsidRPr="0017768A">
        <w:t xml:space="preserve">                                     myJMSServer, myServerName);</w:t>
      </w:r>
    </w:p>
    <w:p w:rsidR="00946E98" w:rsidRPr="0017768A" w:rsidRDefault="00946E98" w:rsidP="00946E98">
      <w:pPr>
        <w:pStyle w:val="CodeListingSmall"/>
      </w:pPr>
    </w:p>
    <w:p w:rsidR="00946E98" w:rsidRPr="0017768A" w:rsidRDefault="00946E98" w:rsidP="00946E98">
      <w:pPr>
        <w:pStyle w:val="CodeListingSmall"/>
      </w:pPr>
      <w:r w:rsidRPr="0017768A">
        <w:t xml:space="preserve">      // System.out.println(amount of messages</w:t>
      </w:r>
    </w:p>
    <w:p w:rsidR="00946E98" w:rsidRPr="0017768A" w:rsidRDefault="00946E98" w:rsidP="00946E98">
      <w:pPr>
        <w:pStyle w:val="CodeListingSmall"/>
      </w:pPr>
      <w:r w:rsidRPr="0017768A">
        <w:t xml:space="preserve">      System.out.println("The number of messages in the queue/topic "+myDestinationName +" is "+ </w:t>
      </w:r>
    </w:p>
    <w:p w:rsidR="00946E98" w:rsidRPr="0017768A" w:rsidRDefault="00946E98" w:rsidP="00946E98">
      <w:pPr>
        <w:pStyle w:val="CodeListingSmall"/>
      </w:pPr>
      <w:r w:rsidRPr="0017768A">
        <w:t xml:space="preserve">                         myJMXWrapper.getAttribute(myDestination, "MessagesCurrentCount"));</w:t>
      </w:r>
    </w:p>
    <w:p w:rsidR="00946E98" w:rsidRPr="0017768A" w:rsidRDefault="00946E98" w:rsidP="00946E98">
      <w:pPr>
        <w:pStyle w:val="CodeListingSmall"/>
      </w:pPr>
      <w:r w:rsidRPr="0017768A">
        <w:t xml:space="preserve">      // System.out.println(amount of pending messages</w:t>
      </w:r>
    </w:p>
    <w:p w:rsidR="00946E98" w:rsidRPr="0017768A" w:rsidRDefault="00946E98" w:rsidP="00946E98">
      <w:pPr>
        <w:pStyle w:val="CodeListingSmall"/>
      </w:pPr>
      <w:r w:rsidRPr="0017768A">
        <w:t xml:space="preserve">      System.out.println("The number of messages in the queue/topic "+myDestinationName +" is "+ </w:t>
      </w:r>
    </w:p>
    <w:p w:rsidR="00946E98" w:rsidRPr="0017768A" w:rsidRDefault="00946E98" w:rsidP="00946E98">
      <w:pPr>
        <w:pStyle w:val="CodeListingSmall"/>
      </w:pPr>
      <w:r w:rsidRPr="0017768A">
        <w:t xml:space="preserve">                         myJMXWrapper.getAttribute(myDestination, "MessagesPendingCount"));</w:t>
      </w:r>
      <w:r w:rsidRPr="0017768A">
        <w:tab/>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catch(Exception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throw new WLSAutomationException("Error in printJMSRuntimeState : "+ ex.getMessage());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BodyText"/>
      </w:pPr>
    </w:p>
    <w:p w:rsidR="00946E98" w:rsidRPr="0017768A" w:rsidRDefault="00946E98" w:rsidP="00946E98">
      <w:pPr>
        <w:pStyle w:val="BodyText"/>
      </w:pPr>
    </w:p>
    <w:p w:rsidR="00946E98" w:rsidRPr="0017768A" w:rsidRDefault="00946E98" w:rsidP="00946E98">
      <w:pPr>
        <w:pStyle w:val="CodeCallout"/>
      </w:pPr>
      <w:r>
        <w:t>find_application_runtimes_jmx</w:t>
      </w:r>
    </w:p>
    <w:p w:rsidR="00946E98" w:rsidRPr="0017768A" w:rsidRDefault="00946E98" w:rsidP="00946E98">
      <w:pPr>
        <w:pStyle w:val="CodeListingSmall"/>
      </w:pPr>
      <w:r w:rsidRPr="0017768A">
        <w:t>public HashMap&lt;String, ObjectName&gt; getApplicationNames(String serverName) throws 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HashMap&lt;String, ObjectName&gt; myResultList = new HashMap&lt;String, ObjectName&gt;();</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 xml:space="preserve">   ObjectName serverRuntime = myJMXWrapper.getServerRuntime(serverName);</w:t>
      </w: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allApplicationRuntimeMBeans = (ObjectName[])</w:t>
      </w:r>
    </w:p>
    <w:p w:rsidR="00946E98" w:rsidRPr="0017768A" w:rsidRDefault="00946E98" w:rsidP="00946E98">
      <w:pPr>
        <w:pStyle w:val="CodeListingSmall"/>
      </w:pPr>
      <w:r w:rsidRPr="0017768A">
        <w:t xml:space="preserve">                myJMXWrapper.getAttribute(serverRuntime,"ApplicationRuntimes");</w:t>
      </w:r>
    </w:p>
    <w:p w:rsidR="00946E98" w:rsidRPr="0017768A" w:rsidRDefault="00946E98" w:rsidP="00946E98">
      <w:pPr>
        <w:pStyle w:val="CodeListingSmall"/>
      </w:pPr>
    </w:p>
    <w:p w:rsidR="00946E98" w:rsidRPr="0017768A" w:rsidRDefault="00946E98" w:rsidP="00946E98">
      <w:pPr>
        <w:pStyle w:val="CodeListingSmall"/>
      </w:pPr>
      <w:r w:rsidRPr="0017768A">
        <w:t xml:space="preserve">   String nextApplicationName = null;</w:t>
      </w:r>
    </w:p>
    <w:p w:rsidR="00946E98" w:rsidRPr="0017768A" w:rsidRDefault="00946E98" w:rsidP="00946E98">
      <w:pPr>
        <w:pStyle w:val="CodeListingSmall"/>
      </w:pPr>
      <w:r w:rsidRPr="0017768A">
        <w:t xml:space="preserve">   for (int i=0;i&lt;allApplicationRuntimeMBeans.length;i++)</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nextApplicationName = (String) </w:t>
      </w:r>
    </w:p>
    <w:p w:rsidR="00946E98" w:rsidRPr="0017768A" w:rsidRDefault="00946E98" w:rsidP="00946E98">
      <w:pPr>
        <w:pStyle w:val="CodeListingSmall"/>
      </w:pPr>
      <w:r w:rsidRPr="0017768A">
        <w:t xml:space="preserve">                            myJMXWrapper.getAttribute(allApplicationRuntimeMBeans[i],"Name");</w:t>
      </w:r>
    </w:p>
    <w:p w:rsidR="00946E98" w:rsidRPr="0017768A" w:rsidRDefault="00946E98" w:rsidP="00946E98">
      <w:pPr>
        <w:pStyle w:val="CodeListingSmall"/>
      </w:pPr>
    </w:p>
    <w:p w:rsidR="00946E98" w:rsidRPr="0017768A" w:rsidRDefault="00946E98" w:rsidP="00946E98">
      <w:pPr>
        <w:pStyle w:val="CodeListingSmall"/>
      </w:pPr>
      <w:r w:rsidRPr="0017768A">
        <w:t xml:space="preserve">      Boolean isEAR = (Boolean) myJMXWrapper.getAttribute(allApplicationRuntimeMBeans[i],"EAR");</w:t>
      </w:r>
    </w:p>
    <w:p w:rsidR="00946E98" w:rsidRPr="0017768A" w:rsidRDefault="00946E98" w:rsidP="00946E98">
      <w:pPr>
        <w:pStyle w:val="CodeListingSmall"/>
      </w:pPr>
      <w:r w:rsidRPr="0017768A">
        <w:lastRenderedPageBreak/>
        <w:t xml:space="preserve">      if (isEAR)</w:t>
      </w:r>
    </w:p>
    <w:p w:rsidR="00946E98" w:rsidRPr="0017768A" w:rsidRDefault="00946E98" w:rsidP="00946E98">
      <w:pPr>
        <w:pStyle w:val="CodeListingSmall"/>
      </w:pPr>
      <w:r w:rsidRPr="0017768A">
        <w:t xml:space="preserve">         myResultList.put(nextApplicationName,allApplicationRuntimeMBeans[i]);</w:t>
      </w:r>
    </w:p>
    <w:p w:rsidR="00946E98" w:rsidRPr="0017768A" w:rsidRDefault="00946E98" w:rsidP="00946E98">
      <w:pPr>
        <w:pStyle w:val="CodeListingSmall"/>
      </w:pPr>
    </w:p>
    <w:p w:rsidR="00946E98" w:rsidRPr="0017768A" w:rsidRDefault="00946E98" w:rsidP="00946E98">
      <w:pPr>
        <w:pStyle w:val="CodeListingSmall"/>
      </w:pPr>
      <w:r w:rsidRPr="0017768A">
        <w:t xml:space="preserve">      return myResultList;</w:t>
      </w:r>
    </w:p>
    <w:p w:rsidR="00946E98" w:rsidRPr="0017768A" w:rsidRDefault="00946E98" w:rsidP="00946E98">
      <w:pPr>
        <w:pStyle w:val="CodeListingSmall"/>
      </w:pPr>
      <w:r w:rsidRPr="0017768A">
        <w:t xml:space="preserve">    }</w:t>
      </w:r>
    </w:p>
    <w:p w:rsidR="00946E98" w:rsidRPr="0047480D" w:rsidRDefault="00946E98" w:rsidP="00946E98">
      <w:pPr>
        <w:pStyle w:val="CodeListingSmall"/>
      </w:pPr>
      <w:r w:rsidRPr="0017768A">
        <w:t>}</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servlet_values_jmx</w:t>
      </w:r>
    </w:p>
    <w:p w:rsidR="00946E98" w:rsidRPr="0017768A" w:rsidRDefault="00946E98" w:rsidP="00946E98">
      <w:pPr>
        <w:pStyle w:val="CodeListingSmall"/>
      </w:pPr>
      <w:r w:rsidRPr="0017768A">
        <w:t xml:space="preserve">public void printServletInvocationCountInformation(ObjectName webAppComponentRuntime) </w:t>
      </w:r>
    </w:p>
    <w:p w:rsidR="00946E98" w:rsidRPr="0017768A" w:rsidRDefault="00946E98" w:rsidP="00946E98">
      <w:pPr>
        <w:pStyle w:val="CodeListingSmall"/>
      </w:pPr>
      <w:r w:rsidRPr="0017768A">
        <w:t xml:space="preserve">            throws 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 calculcate the total summary of all calls</w:t>
      </w:r>
    </w:p>
    <w:p w:rsidR="00946E98" w:rsidRPr="0017768A" w:rsidRDefault="00946E98" w:rsidP="00946E98">
      <w:pPr>
        <w:pStyle w:val="CodeListingSmall"/>
      </w:pPr>
      <w:r w:rsidRPr="0017768A">
        <w:t xml:space="preserve">   long invocationTotal = 0;</w:t>
      </w:r>
    </w:p>
    <w:p w:rsidR="00946E98" w:rsidRPr="0017768A" w:rsidRDefault="00946E98" w:rsidP="00946E98">
      <w:pPr>
        <w:pStyle w:val="CodeListingSmall"/>
      </w:pPr>
    </w:p>
    <w:p w:rsidR="00946E98" w:rsidRPr="0017768A" w:rsidRDefault="00946E98" w:rsidP="00946E98">
      <w:pPr>
        <w:pStyle w:val="CodeListingSmall"/>
      </w:pPr>
      <w:r w:rsidRPr="0017768A">
        <w:t xml:space="preserve">   // get all servlet MBeans</w:t>
      </w:r>
    </w:p>
    <w:p w:rsidR="00946E98" w:rsidRPr="0017768A" w:rsidRDefault="00946E98" w:rsidP="00946E98">
      <w:pPr>
        <w:pStyle w:val="CodeListingSmall"/>
      </w:pPr>
      <w:r w:rsidRPr="0017768A">
        <w:t xml:space="preserve">   ObjectName[] servletRuntimes = (ObjectName[])</w:t>
      </w:r>
    </w:p>
    <w:p w:rsidR="00946E98" w:rsidRPr="0017768A" w:rsidRDefault="00946E98" w:rsidP="00946E98">
      <w:pPr>
        <w:pStyle w:val="CodeListingSmall"/>
      </w:pPr>
      <w:r w:rsidRPr="0017768A">
        <w:t xml:space="preserve">                myJMXWrapper.getAttribute(webAppComponentRuntime, "Servlets");</w:t>
      </w:r>
    </w:p>
    <w:p w:rsidR="00946E98" w:rsidRPr="0017768A" w:rsidRDefault="00946E98" w:rsidP="00946E98">
      <w:pPr>
        <w:pStyle w:val="CodeListingSmall"/>
      </w:pPr>
    </w:p>
    <w:p w:rsidR="00946E98" w:rsidRPr="0017768A" w:rsidRDefault="00946E98" w:rsidP="00946E98">
      <w:pPr>
        <w:pStyle w:val="CodeListingSmall"/>
      </w:pPr>
      <w:r w:rsidRPr="0017768A">
        <w:t xml:space="preserve">   for (int servletNumber=0; servletNumber&lt;servletRuntimes.length; servletNumber++)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nextName = (String)myJMXWrapper.getAttribute(servletRuntimes[servletNumber], "Name");</w:t>
      </w:r>
    </w:p>
    <w:p w:rsidR="00946E98" w:rsidRPr="0017768A" w:rsidRDefault="00946E98" w:rsidP="00946E98">
      <w:pPr>
        <w:pStyle w:val="CodeListingSmall"/>
      </w:pPr>
      <w:r w:rsidRPr="0017768A">
        <w:t xml:space="preserve">      int contextInvocationTotalCount = </w:t>
      </w:r>
    </w:p>
    <w:p w:rsidR="00946E98" w:rsidRPr="0017768A" w:rsidRDefault="00946E98" w:rsidP="00946E98">
      <w:pPr>
        <w:pStyle w:val="CodeListingSmall"/>
      </w:pPr>
      <w:r w:rsidRPr="0017768A">
        <w:t xml:space="preserve">          (Integer)myJMXWrapper.getAttribute(servletRuntimes[servletNumber], "InvocationTotalCount");</w:t>
      </w:r>
    </w:p>
    <w:p w:rsidR="00946E98" w:rsidRPr="0017768A" w:rsidRDefault="00946E98" w:rsidP="00946E98">
      <w:pPr>
        <w:pStyle w:val="CodeListingSmall"/>
      </w:pPr>
    </w:p>
    <w:p w:rsidR="00946E98" w:rsidRPr="0017768A" w:rsidRDefault="00946E98" w:rsidP="00946E98">
      <w:pPr>
        <w:pStyle w:val="CodeListingSmall"/>
      </w:pPr>
      <w:r w:rsidRPr="0017768A">
        <w:t xml:space="preserve">      // sum up</w:t>
      </w:r>
    </w:p>
    <w:p w:rsidR="00946E98" w:rsidRPr="0017768A" w:rsidRDefault="00946E98" w:rsidP="00946E98">
      <w:pPr>
        <w:pStyle w:val="CodeListingSmall"/>
      </w:pPr>
      <w:r w:rsidRPr="0017768A">
        <w:t xml:space="preserve">      invocationTotal += contextInvocationTotalCount;</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to list</w:t>
      </w:r>
    </w:p>
    <w:p w:rsidR="00946E98" w:rsidRPr="0017768A" w:rsidRDefault="00946E98" w:rsidP="00946E98">
      <w:pPr>
        <w:pStyle w:val="CodeListingSmall"/>
      </w:pPr>
      <w:r w:rsidRPr="0017768A">
        <w:t xml:space="preserve">      System.out.println("        Servlet:"+nextName+"  Invocations:"+</w:t>
      </w:r>
    </w:p>
    <w:p w:rsidR="00946E98" w:rsidRPr="0017768A" w:rsidRDefault="00946E98" w:rsidP="00946E98">
      <w:pPr>
        <w:pStyle w:val="CodeListingSmall"/>
      </w:pPr>
      <w:r w:rsidRPr="0017768A">
        <w:t xml:space="preserve">                         new Integer(contextInvocationTotalCount));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 print SUMMARY to list</w:t>
      </w:r>
    </w:p>
    <w:p w:rsidR="00946E98" w:rsidRPr="0017768A" w:rsidRDefault="00946E98" w:rsidP="00946E98">
      <w:pPr>
        <w:pStyle w:val="CodeListingSmall"/>
      </w:pPr>
      <w:r w:rsidRPr="0017768A">
        <w:t xml:space="preserve">   System.out.println("   Overall-InvocationTotalCount" + new Long(invocationTotal));</w:t>
      </w:r>
    </w:p>
    <w:p w:rsidR="00946E98" w:rsidRPr="007901F4" w:rsidRDefault="00946E98" w:rsidP="00946E98">
      <w:pPr>
        <w:pStyle w:val="CodeListingSmall"/>
      </w:pPr>
      <w:r w:rsidRPr="0017768A">
        <w:t>}</w:t>
      </w:r>
    </w:p>
    <w:p w:rsidR="00946E98" w:rsidRDefault="00946E98" w:rsidP="00946E98">
      <w:pPr>
        <w:pStyle w:val="BodyText"/>
      </w:pPr>
    </w:p>
    <w:p w:rsidR="00BA4618" w:rsidRDefault="00BA4618" w:rsidP="00946E98">
      <w:pPr>
        <w:pStyle w:val="BodyText"/>
      </w:pPr>
    </w:p>
    <w:p w:rsidR="00946E98" w:rsidRPr="0017768A" w:rsidRDefault="00946E98" w:rsidP="00946E98">
      <w:pPr>
        <w:pStyle w:val="CodeCallout"/>
      </w:pPr>
      <w:r>
        <w:t>EJB_print_information_jmx</w:t>
      </w:r>
    </w:p>
    <w:p w:rsidR="00946E98" w:rsidRPr="0017768A" w:rsidRDefault="00946E98" w:rsidP="00946E98">
      <w:pPr>
        <w:pStyle w:val="CodeListingSmall"/>
      </w:pPr>
      <w:r w:rsidRPr="0017768A">
        <w:t xml:space="preserve">public HashMap&lt;String, ObjectName&gt; getEJBComponentNames(ObjectName applicationRuntimeMBean) </w:t>
      </w:r>
    </w:p>
    <w:p w:rsidR="00946E98" w:rsidRPr="0017768A" w:rsidRDefault="00946E98" w:rsidP="00946E98">
      <w:pPr>
        <w:pStyle w:val="CodeListingSmall"/>
      </w:pPr>
      <w:r w:rsidRPr="0017768A">
        <w:t xml:space="preserve">                                   throws 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HashMap&lt;String, ObjectName&gt; myResultList = new HashMap&lt;String, ObjectName&gt;();</w:t>
      </w:r>
    </w:p>
    <w:p w:rsidR="00946E98" w:rsidRPr="0017768A" w:rsidRDefault="00946E98" w:rsidP="00946E98">
      <w:pPr>
        <w:pStyle w:val="CodeListingSmall"/>
      </w:pPr>
    </w:p>
    <w:p w:rsidR="00946E98" w:rsidRPr="0017768A" w:rsidRDefault="00946E98" w:rsidP="00946E98">
      <w:pPr>
        <w:pStyle w:val="CodeListingSmall"/>
      </w:pPr>
      <w:r w:rsidRPr="0017768A">
        <w:t xml:space="preserve">   // get component runtimes</w:t>
      </w:r>
    </w:p>
    <w:p w:rsidR="00946E98" w:rsidRPr="0017768A" w:rsidRDefault="00946E98" w:rsidP="00946E98">
      <w:pPr>
        <w:pStyle w:val="CodeListingSmall"/>
      </w:pPr>
      <w:r w:rsidRPr="0017768A">
        <w:t xml:space="preserve">   ObjectName[] componentRuntimes =  (ObjectName[]) </w:t>
      </w:r>
    </w:p>
    <w:p w:rsidR="00946E98" w:rsidRPr="0017768A" w:rsidRDefault="00946E98" w:rsidP="00946E98">
      <w:pPr>
        <w:pStyle w:val="CodeListingSmall"/>
      </w:pPr>
      <w:r w:rsidRPr="0017768A">
        <w:t xml:space="preserve">                myJMXWrapper.getAttribute(applicationRuntimeMBean, "ComponentRuntimes");</w:t>
      </w:r>
    </w:p>
    <w:p w:rsidR="00946E98" w:rsidRPr="0017768A" w:rsidRDefault="00946E98" w:rsidP="00946E98">
      <w:pPr>
        <w:pStyle w:val="CodeListingSmall"/>
      </w:pPr>
    </w:p>
    <w:p w:rsidR="00946E98" w:rsidRPr="0017768A" w:rsidRDefault="00946E98" w:rsidP="00946E98">
      <w:pPr>
        <w:pStyle w:val="CodeListingSmall"/>
      </w:pPr>
      <w:r w:rsidRPr="0017768A">
        <w:t xml:space="preserve">   for (int compNumber=0; compNumber &lt; componentRuntimes.length; compNumber++)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componentType = (String) </w:t>
      </w:r>
    </w:p>
    <w:p w:rsidR="00946E98" w:rsidRPr="0017768A" w:rsidRDefault="00946E98" w:rsidP="00946E98">
      <w:pPr>
        <w:pStyle w:val="CodeListingSmall"/>
      </w:pPr>
      <w:r w:rsidRPr="0017768A">
        <w:t xml:space="preserve">                             myJMXWrapper.getAttribute(componentRuntimes[compNumber], "Type");</w:t>
      </w:r>
    </w:p>
    <w:p w:rsidR="00946E98" w:rsidRPr="0017768A" w:rsidRDefault="00946E98" w:rsidP="00946E98">
      <w:pPr>
        <w:pStyle w:val="CodeListingSmall"/>
      </w:pPr>
      <w:r w:rsidRPr="0017768A">
        <w:t xml:space="preserve">      if (componentType.toString().equals("EJBComponentRuntime"))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name = (String) myJMXWrapper.getAttribute(componentRuntimes[compNumber], "Name");</w:t>
      </w:r>
    </w:p>
    <w:p w:rsidR="00946E98" w:rsidRPr="0017768A" w:rsidRDefault="00946E98" w:rsidP="00946E98">
      <w:pPr>
        <w:pStyle w:val="CodeListingSmall"/>
      </w:pPr>
      <w:r w:rsidRPr="0017768A">
        <w:t xml:space="preserve">         myResultList.put(name,componentRuntimes[compNumber]);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return myResultList;</w:t>
      </w:r>
    </w:p>
    <w:p w:rsidR="00946E98" w:rsidRPr="0017768A" w:rsidRDefault="00946E98" w:rsidP="00946E98">
      <w:pPr>
        <w:pStyle w:val="CodeListingSmall"/>
      </w:pPr>
      <w:r w:rsidRPr="0017768A">
        <w:t>}</w:t>
      </w:r>
    </w:p>
    <w:p w:rsidR="00946E98" w:rsidRPr="0017768A" w:rsidRDefault="00946E98" w:rsidP="00946E98">
      <w:pPr>
        <w:pStyle w:val="BodyText"/>
      </w:pPr>
    </w:p>
    <w:p w:rsidR="00B14650" w:rsidRDefault="00B14650" w:rsidP="00B14650">
      <w:pPr>
        <w:pStyle w:val="BodyText"/>
      </w:pPr>
    </w:p>
    <w:p w:rsidR="00946E98" w:rsidRPr="0017768A" w:rsidRDefault="00946E98" w:rsidP="00946E98">
      <w:pPr>
        <w:pStyle w:val="CodeCallout"/>
      </w:pPr>
      <w:r>
        <w:t>EJB_print_runtime_jmx</w:t>
      </w:r>
    </w:p>
    <w:p w:rsidR="00946E98" w:rsidRPr="0017768A" w:rsidRDefault="00946E98" w:rsidP="00946E98">
      <w:pPr>
        <w:pStyle w:val="CodeListingSmall"/>
      </w:pPr>
      <w:r w:rsidRPr="0017768A">
        <w:t xml:space="preserve">public void printEJBInformation(ObjectName ejbComponentRuntime, boolean printDetails) </w:t>
      </w:r>
    </w:p>
    <w:p w:rsidR="00946E98" w:rsidRPr="0017768A" w:rsidRDefault="00946E98" w:rsidP="00946E98">
      <w:pPr>
        <w:pStyle w:val="CodeListingSmall"/>
      </w:pPr>
      <w:r w:rsidRPr="0017768A">
        <w:t xml:space="preserve">            throws Exception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String myName = (String)myJMXWrapper.getAttribute(ejbComponentRuntime, "Name");</w:t>
      </w:r>
    </w:p>
    <w:p w:rsidR="00946E98" w:rsidRPr="0017768A" w:rsidRDefault="00946E98" w:rsidP="00946E98">
      <w:pPr>
        <w:pStyle w:val="CodeListingSmall"/>
      </w:pPr>
      <w:r w:rsidRPr="0017768A">
        <w:t xml:space="preserve">   System.out.println("Found EJB modul "+myName+" with current deployment state = " +  </w:t>
      </w:r>
    </w:p>
    <w:p w:rsidR="00946E98" w:rsidRPr="0017768A" w:rsidRDefault="00946E98" w:rsidP="00946E98">
      <w:pPr>
        <w:pStyle w:val="CodeListingSmall"/>
      </w:pPr>
      <w:r w:rsidRPr="0017768A">
        <w:t xml:space="preserve">                       getApplicationComponentState(ejbComponentRuntime));</w:t>
      </w:r>
    </w:p>
    <w:p w:rsidR="00946E98" w:rsidRPr="0017768A" w:rsidRDefault="00946E98" w:rsidP="00946E98">
      <w:pPr>
        <w:pStyle w:val="CodeListingSmall"/>
      </w:pPr>
      <w:r w:rsidRPr="0017768A">
        <w:lastRenderedPageBreak/>
        <w:t xml:space="preserve">   </w:t>
      </w:r>
    </w:p>
    <w:p w:rsidR="00946E98" w:rsidRPr="0017768A" w:rsidRDefault="00946E98" w:rsidP="00946E98">
      <w:pPr>
        <w:pStyle w:val="CodeListingSmall"/>
      </w:pPr>
      <w:r w:rsidRPr="0017768A">
        <w:t xml:space="preserve">   // now look at the submodules</w:t>
      </w:r>
    </w:p>
    <w:p w:rsidR="00946E98" w:rsidRPr="0017768A" w:rsidRDefault="00946E98" w:rsidP="00946E98">
      <w:pPr>
        <w:pStyle w:val="CodeListingSmall"/>
      </w:pPr>
      <w:r w:rsidRPr="0017768A">
        <w:t xml:space="preserve">   ObjectName[] myEJBs = (ObjectName[])myJMXWrapper.getAttribute(ejbComponentRuntime, "EJBRuntimes");</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 xml:space="preserve">   for (int i=0;i&lt;myEJBs.length;i++)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ejbName = (String)myJMXWrapper.getAttribute(myEJBs[i], "Name");</w:t>
      </w:r>
    </w:p>
    <w:p w:rsidR="00946E98" w:rsidRPr="0017768A" w:rsidRDefault="00946E98" w:rsidP="00946E98">
      <w:pPr>
        <w:pStyle w:val="CodeListingSmall"/>
      </w:pPr>
      <w:r w:rsidRPr="0017768A">
        <w:t xml:space="preserve">      String ejbType = (String)myJMXWrapper.getAttribute(myEJBs[i], "Type");</w:t>
      </w:r>
    </w:p>
    <w:p w:rsidR="00946E98" w:rsidRPr="0017768A" w:rsidRDefault="00946E98" w:rsidP="00946E98">
      <w:pPr>
        <w:pStyle w:val="CodeListingSmall"/>
      </w:pPr>
      <w:r w:rsidRPr="0017768A">
        <w:t xml:space="preserve">      System.out.println("   EJB: "+ejbName+" is of type "+ejbType);</w:t>
      </w:r>
    </w:p>
    <w:p w:rsidR="00946E98" w:rsidRPr="0017768A" w:rsidRDefault="00946E98" w:rsidP="00946E98">
      <w:pPr>
        <w:pStyle w:val="CodeListingSmall"/>
      </w:pPr>
      <w:r w:rsidRPr="0017768A">
        <w:tab/>
      </w:r>
      <w:r w:rsidRPr="0017768A">
        <w:tab/>
        <w:t xml:space="preserve">   </w:t>
      </w:r>
    </w:p>
    <w:p w:rsidR="00946E98" w:rsidRPr="0017768A" w:rsidRDefault="00946E98" w:rsidP="00946E98">
      <w:pPr>
        <w:pStyle w:val="CodeListingSmall"/>
      </w:pPr>
      <w:r w:rsidRPr="0017768A">
        <w:t xml:space="preserve">      if (printDetails)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all have transactions</w:t>
      </w:r>
    </w:p>
    <w:p w:rsidR="00946E98" w:rsidRPr="0017768A" w:rsidRDefault="00946E98" w:rsidP="00946E98">
      <w:pPr>
        <w:pStyle w:val="CodeListingSmall"/>
      </w:pPr>
      <w:r w:rsidRPr="0017768A">
        <w:t xml:space="preserve">         //transaction information from TransactionRuntime</w:t>
      </w:r>
    </w:p>
    <w:p w:rsidR="00946E98" w:rsidRPr="0017768A" w:rsidRDefault="00946E98" w:rsidP="00946E98">
      <w:pPr>
        <w:pStyle w:val="CodeListingSmall"/>
      </w:pPr>
      <w:r w:rsidRPr="0017768A">
        <w:t xml:space="preserve">         ObjectName myTxRuntime = (ObjectName)</w:t>
      </w:r>
    </w:p>
    <w:p w:rsidR="00946E98" w:rsidRPr="0017768A" w:rsidRDefault="00946E98" w:rsidP="00946E98">
      <w:pPr>
        <w:pStyle w:val="CodeListingSmall"/>
      </w:pPr>
      <w:r w:rsidRPr="0017768A">
        <w:t xml:space="preserve">                    myJMXWrapper.getAttribute(myEJBs[i], "TransactionRuntime");</w:t>
      </w:r>
    </w:p>
    <w:p w:rsidR="00946E98" w:rsidRPr="0017768A" w:rsidRDefault="00946E98" w:rsidP="00946E98">
      <w:pPr>
        <w:pStyle w:val="CodeListingSmall"/>
      </w:pPr>
      <w:r w:rsidRPr="0017768A">
        <w:t xml:space="preserve">         System.out.println("   TransactionInfo: total:"+</w:t>
      </w:r>
    </w:p>
    <w:p w:rsidR="00946E98" w:rsidRPr="0017768A" w:rsidRDefault="00946E98" w:rsidP="00946E98">
      <w:pPr>
        <w:pStyle w:val="CodeListingSmall"/>
      </w:pPr>
      <w:r w:rsidRPr="0017768A">
        <w:t xml:space="preserve">                    myJMXWrapper.getAttribute(myTxRuntime, "TransactionsCommittedTotalCount")+</w:t>
      </w:r>
    </w:p>
    <w:p w:rsidR="00946E98" w:rsidRPr="0017768A" w:rsidRDefault="00946E98" w:rsidP="00946E98">
      <w:pPr>
        <w:pStyle w:val="CodeListingSmall"/>
      </w:pPr>
      <w:r w:rsidRPr="0017768A">
        <w:t xml:space="preserve">  </w:t>
      </w:r>
      <w:r w:rsidRPr="0017768A">
        <w:tab/>
        <w:t xml:space="preserve">              "rolledback:"+myJMXWrapper.getAttribute(myTxRuntime, </w:t>
      </w:r>
    </w:p>
    <w:p w:rsidR="00946E98" w:rsidRPr="0017768A" w:rsidRDefault="00946E98" w:rsidP="00946E98">
      <w:pPr>
        <w:pStyle w:val="CodeListingSmall"/>
      </w:pPr>
      <w:r w:rsidRPr="0017768A">
        <w:t xml:space="preserve">                    "TransactionsRolledBackTotalCount")+</w:t>
      </w:r>
    </w:p>
    <w:p w:rsidR="00946E98" w:rsidRPr="0017768A" w:rsidRDefault="00946E98" w:rsidP="00946E98">
      <w:pPr>
        <w:pStyle w:val="CodeListingSmall"/>
      </w:pPr>
      <w:r w:rsidRPr="0017768A">
        <w:t xml:space="preserve">  </w:t>
      </w:r>
      <w:r w:rsidRPr="0017768A">
        <w:tab/>
        <w:t xml:space="preserve">              " timedout:" +myJMXWrapper.getAttribute(myTxRuntime, </w:t>
      </w:r>
    </w:p>
    <w:p w:rsidR="00946E98" w:rsidRPr="0017768A" w:rsidRDefault="00946E98" w:rsidP="00946E98">
      <w:pPr>
        <w:pStyle w:val="CodeListingSmall"/>
      </w:pPr>
      <w:r w:rsidRPr="0017768A">
        <w:t xml:space="preserve">                    "TransactionsTimedOutTotalCount"));</w:t>
      </w:r>
    </w:p>
    <w:p w:rsidR="00946E98" w:rsidRPr="0017768A" w:rsidRDefault="00946E98" w:rsidP="00946E98">
      <w:pPr>
        <w:pStyle w:val="CodeListingSmall"/>
      </w:pPr>
    </w:p>
    <w:p w:rsidR="00946E98" w:rsidRPr="0017768A" w:rsidRDefault="00946E98" w:rsidP="00946E98">
      <w:pPr>
        <w:pStyle w:val="CodeListingSmall"/>
      </w:pPr>
      <w:r w:rsidRPr="0017768A">
        <w:t xml:space="preserve">         if ("StatelessEJBRuntime".equals(ejbType))  {</w:t>
      </w:r>
    </w:p>
    <w:p w:rsidR="00946E98" w:rsidRPr="0017768A" w:rsidRDefault="00946E98" w:rsidP="00946E98">
      <w:pPr>
        <w:pStyle w:val="CodeListingSmall"/>
      </w:pPr>
      <w:r w:rsidRPr="0017768A">
        <w:tab/>
        <w:t xml:space="preserve">     // pool information from PoolRuntime</w:t>
      </w:r>
    </w:p>
    <w:p w:rsidR="00946E98" w:rsidRPr="0017768A" w:rsidRDefault="00946E98" w:rsidP="00946E98">
      <w:pPr>
        <w:pStyle w:val="CodeListingSmall"/>
      </w:pPr>
      <w:r w:rsidRPr="0017768A">
        <w:tab/>
        <w:t xml:space="preserve">     ObjectName myPoolRuntime = (ObjectName)</w:t>
      </w:r>
    </w:p>
    <w:p w:rsidR="00946E98" w:rsidRPr="0017768A" w:rsidRDefault="00946E98" w:rsidP="00946E98">
      <w:pPr>
        <w:pStyle w:val="CodeListingSmall"/>
      </w:pPr>
      <w:r w:rsidRPr="0017768A">
        <w:t xml:space="preserve">                                      myJMXWrapper.getAttribute(myEJBs[i], "PoolRuntime");</w:t>
      </w:r>
    </w:p>
    <w:p w:rsidR="00946E98" w:rsidRPr="0017768A" w:rsidRDefault="00946E98" w:rsidP="00946E98">
      <w:pPr>
        <w:pStyle w:val="CodeListingSmall"/>
      </w:pPr>
      <w:r w:rsidRPr="0017768A">
        <w:tab/>
        <w:t xml:space="preserve">    System.out.println("   PoolInfo: totalAccess:"+</w:t>
      </w:r>
    </w:p>
    <w:p w:rsidR="00946E98" w:rsidRPr="0017768A" w:rsidRDefault="00946E98" w:rsidP="00946E98">
      <w:pPr>
        <w:pStyle w:val="CodeListingSmall"/>
      </w:pPr>
      <w:r w:rsidRPr="0017768A">
        <w:t xml:space="preserve">                    myJMXWrapper.getAttribute(myPoolRuntime, "AccessTotalCount")+</w:t>
      </w:r>
    </w:p>
    <w:p w:rsidR="00946E98" w:rsidRPr="0017768A" w:rsidRDefault="00946E98" w:rsidP="00946E98">
      <w:pPr>
        <w:pStyle w:val="CodeListingSmall"/>
      </w:pPr>
      <w:r w:rsidRPr="0017768A">
        <w:tab/>
      </w:r>
      <w:r w:rsidRPr="0017768A">
        <w:tab/>
        <w:t xml:space="preserve">    "   beansInUse:"+myJMXWrapper.getAttribute(myPoolRuntime, "BeansInUseCount")+</w:t>
      </w:r>
    </w:p>
    <w:p w:rsidR="00946E98" w:rsidRPr="0017768A" w:rsidRDefault="00946E98" w:rsidP="00946E98">
      <w:pPr>
        <w:pStyle w:val="CodeListingSmall"/>
      </w:pPr>
      <w:r w:rsidRPr="0017768A">
        <w:tab/>
      </w:r>
      <w:r w:rsidRPr="0017768A">
        <w:tab/>
        <w:t xml:space="preserve">    "   beansInUseCurrent:"+myJMXWrapper.getAttribute(myPoolRuntime, </w:t>
      </w:r>
    </w:p>
    <w:p w:rsidR="00946E98" w:rsidRPr="0017768A" w:rsidRDefault="00946E98" w:rsidP="00946E98">
      <w:pPr>
        <w:pStyle w:val="CodeListingSmall"/>
      </w:pPr>
      <w:r w:rsidRPr="0017768A">
        <w:t xml:space="preserve">                    "BeansInUseCurrentCount")+</w:t>
      </w:r>
    </w:p>
    <w:p w:rsidR="00946E98" w:rsidRPr="0017768A" w:rsidRDefault="00946E98" w:rsidP="00946E98">
      <w:pPr>
        <w:pStyle w:val="CodeListingSmall"/>
      </w:pPr>
      <w:r w:rsidRPr="0017768A">
        <w:tab/>
      </w:r>
      <w:r w:rsidRPr="0017768A">
        <w:tab/>
        <w:t xml:space="preserve">    "   destroyed:"+myJMXWrapper.getAttribute(myPoolRuntime, "DestroyedTotalCount")+</w:t>
      </w:r>
    </w:p>
    <w:p w:rsidR="00946E98" w:rsidRPr="0017768A" w:rsidRDefault="00946E98" w:rsidP="00946E98">
      <w:pPr>
        <w:pStyle w:val="CodeListingSmall"/>
      </w:pPr>
      <w:r w:rsidRPr="0017768A">
        <w:tab/>
      </w:r>
      <w:r w:rsidRPr="0017768A">
        <w:tab/>
        <w:t xml:space="preserve">    "   idle:"+myJMXWrapper.getAttribute(myPoolRuntime, "IdleBeansCount")+</w:t>
      </w:r>
    </w:p>
    <w:p w:rsidR="00946E98" w:rsidRPr="0017768A" w:rsidRDefault="00946E98" w:rsidP="00946E98">
      <w:pPr>
        <w:pStyle w:val="CodeListingSmall"/>
      </w:pPr>
      <w:r w:rsidRPr="0017768A">
        <w:tab/>
      </w:r>
      <w:r w:rsidRPr="0017768A">
        <w:tab/>
        <w:t xml:space="preserve">    "   pooledCurrent:"+myJMXWrapper.getAttribute(myPoolRuntime, </w:t>
      </w:r>
    </w:p>
    <w:p w:rsidR="00946E98" w:rsidRPr="0017768A" w:rsidRDefault="00946E98" w:rsidP="00946E98">
      <w:pPr>
        <w:pStyle w:val="CodeListingSmall"/>
      </w:pPr>
      <w:r w:rsidRPr="0017768A">
        <w:t xml:space="preserve">                    "PooledBeansCurrentCount")+</w:t>
      </w:r>
    </w:p>
    <w:p w:rsidR="00946E98" w:rsidRPr="0017768A" w:rsidRDefault="00946E98" w:rsidP="00946E98">
      <w:pPr>
        <w:pStyle w:val="CodeListingSmall"/>
      </w:pPr>
      <w:r w:rsidRPr="0017768A">
        <w:tab/>
      </w:r>
      <w:r w:rsidRPr="0017768A">
        <w:tab/>
        <w:t xml:space="preserve">    "   timedout:"+myJMXWrapper.getAttribute(myPoolRuntime, "TimeoutTotalCount"));</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 xml:space="preserve">          // timer consists of a list of timers</w:t>
      </w:r>
    </w:p>
    <w:p w:rsidR="00946E98" w:rsidRPr="0017768A" w:rsidRDefault="00946E98" w:rsidP="00946E98">
      <w:pPr>
        <w:pStyle w:val="CodeListingSmall"/>
      </w:pPr>
      <w:r w:rsidRPr="0017768A">
        <w:tab/>
        <w:t xml:space="preserve">    ObjectName myTimerRuntime = (ObjectName)</w:t>
      </w:r>
    </w:p>
    <w:p w:rsidR="00946E98" w:rsidRPr="0017768A" w:rsidRDefault="00946E98" w:rsidP="00946E98">
      <w:pPr>
        <w:pStyle w:val="CodeListingSmall"/>
      </w:pPr>
      <w:r w:rsidRPr="0017768A">
        <w:t xml:space="preserve">                     myJMXWrapper.getAttribute(myEJBs[i], "TimerRuntime");</w:t>
      </w:r>
    </w:p>
    <w:p w:rsidR="00946E98" w:rsidRPr="0017768A" w:rsidRDefault="00946E98" w:rsidP="00946E98">
      <w:pPr>
        <w:pStyle w:val="CodeListingSmall"/>
      </w:pPr>
      <w:r w:rsidRPr="0017768A">
        <w:tab/>
        <w:t xml:space="preserve">    if (myTimerRuntime != null)</w:t>
      </w:r>
    </w:p>
    <w:p w:rsidR="00946E98" w:rsidRPr="0017768A" w:rsidRDefault="00946E98" w:rsidP="00946E98">
      <w:pPr>
        <w:pStyle w:val="CodeListingSmall"/>
      </w:pPr>
      <w:r w:rsidRPr="0017768A">
        <w:tab/>
        <w:t xml:space="preserve">      System.out.println("   Timer information: Name:"+</w:t>
      </w:r>
    </w:p>
    <w:p w:rsidR="00946E98" w:rsidRPr="0017768A" w:rsidRDefault="00946E98" w:rsidP="00946E98">
      <w:pPr>
        <w:pStyle w:val="CodeListingSmall"/>
      </w:pPr>
      <w:r w:rsidRPr="0017768A">
        <w:t xml:space="preserve">                    myJMXWrapper.getAttribute(myTimerRuntime, "Name")+</w:t>
      </w:r>
    </w:p>
    <w:p w:rsidR="00946E98" w:rsidRPr="0017768A" w:rsidRDefault="00946E98" w:rsidP="00946E98">
      <w:pPr>
        <w:pStyle w:val="CodeListingSmall"/>
      </w:pPr>
      <w:r w:rsidRPr="0017768A">
        <w:tab/>
        <w:t xml:space="preserve">   </w:t>
      </w:r>
      <w:r w:rsidRPr="0017768A">
        <w:tab/>
        <w:t xml:space="preserve">    "   activeTimers:"+myJMXWrapper.getAttribute(myTimerRuntime, "ActiveTimerCount")+</w:t>
      </w:r>
    </w:p>
    <w:p w:rsidR="00946E98" w:rsidRPr="0017768A" w:rsidRDefault="00946E98" w:rsidP="00946E98">
      <w:pPr>
        <w:pStyle w:val="CodeListingSmall"/>
      </w:pPr>
      <w:r w:rsidRPr="0017768A">
        <w:tab/>
        <w:t xml:space="preserve">   </w:t>
      </w:r>
      <w:r w:rsidRPr="0017768A">
        <w:tab/>
        <w:t xml:space="preserve">    "   timeout:"+myJMXWrapper.getAttribute(myTimerRuntime, "TimeoutCount")+</w:t>
      </w:r>
    </w:p>
    <w:p w:rsidR="00946E98" w:rsidRPr="0017768A" w:rsidRDefault="00946E98" w:rsidP="00946E98">
      <w:pPr>
        <w:pStyle w:val="CodeListingSmall"/>
      </w:pPr>
      <w:r w:rsidRPr="0017768A">
        <w:tab/>
        <w:t xml:space="preserve">   </w:t>
      </w:r>
      <w:r w:rsidRPr="0017768A">
        <w:tab/>
        <w:t xml:space="preserve">    "   cancelled:"+myJMXWrapper.getAttribute(myTimerRuntime, "CancelledTimerCount")+</w:t>
      </w:r>
    </w:p>
    <w:p w:rsidR="00946E98" w:rsidRPr="0017768A" w:rsidRDefault="00946E98" w:rsidP="00946E98">
      <w:pPr>
        <w:pStyle w:val="CodeListingSmall"/>
      </w:pPr>
      <w:r w:rsidRPr="0017768A">
        <w:tab/>
        <w:t xml:space="preserve">   </w:t>
      </w:r>
      <w:r w:rsidRPr="0017768A">
        <w:tab/>
        <w:t xml:space="preserve">    "   disabled:"+myJMXWrapper.getAttribute(myTimerRuntime, "DisabledTimerCount"));</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ab/>
        <w:t xml:space="preserve"> else if ("StatefulEJBRuntime".equals(ejbType)) {</w:t>
      </w:r>
    </w:p>
    <w:p w:rsidR="00946E98" w:rsidRPr="0017768A" w:rsidRDefault="00946E98" w:rsidP="00946E98">
      <w:pPr>
        <w:pStyle w:val="CodeListingSmall"/>
      </w:pPr>
      <w:r w:rsidRPr="0017768A">
        <w:t xml:space="preserve">            // cache information from CacheRuntime</w:t>
      </w:r>
    </w:p>
    <w:p w:rsidR="00946E98" w:rsidRPr="0017768A" w:rsidRDefault="00946E98" w:rsidP="00946E98">
      <w:pPr>
        <w:pStyle w:val="CodeListingSmall"/>
      </w:pPr>
      <w:r w:rsidRPr="0017768A">
        <w:tab/>
        <w:t xml:space="preserve">    ObjectName myCacheRuntime = (ObjectName)</w:t>
      </w:r>
    </w:p>
    <w:p w:rsidR="00946E98" w:rsidRPr="0017768A" w:rsidRDefault="00946E98" w:rsidP="00946E98">
      <w:pPr>
        <w:pStyle w:val="CodeListingSmall"/>
      </w:pPr>
      <w:r w:rsidRPr="0017768A">
        <w:t xml:space="preserve">                    myJMXWrapper.getAttribute(myEJBs[i], "CacheRuntime");</w:t>
      </w:r>
    </w:p>
    <w:p w:rsidR="00946E98" w:rsidRPr="0017768A" w:rsidRDefault="00946E98" w:rsidP="00946E98">
      <w:pPr>
        <w:pStyle w:val="CodeListingSmall"/>
      </w:pPr>
      <w:r w:rsidRPr="0017768A">
        <w:tab/>
        <w:t xml:space="preserve">    System.out.println("   CacheInfo: hits:"+</w:t>
      </w:r>
    </w:p>
    <w:p w:rsidR="00946E98" w:rsidRPr="0017768A" w:rsidRDefault="00946E98" w:rsidP="00946E98">
      <w:pPr>
        <w:pStyle w:val="CodeListingSmall"/>
      </w:pPr>
      <w:r w:rsidRPr="0017768A">
        <w:t xml:space="preserve">                    myJMXWrapper.getAttribute(myCacheRuntime, "CacheHitCount")+</w:t>
      </w:r>
    </w:p>
    <w:p w:rsidR="00946E98" w:rsidRPr="0017768A" w:rsidRDefault="00946E98" w:rsidP="00946E98">
      <w:pPr>
        <w:pStyle w:val="CodeListingSmall"/>
      </w:pPr>
      <w:r w:rsidRPr="0017768A">
        <w:tab/>
        <w:t xml:space="preserve">              "   currentBeans:"+myJMXWrapper.getAttribute(myCacheRuntime, </w:t>
      </w:r>
    </w:p>
    <w:p w:rsidR="00946E98" w:rsidRPr="0017768A" w:rsidRDefault="00946E98" w:rsidP="00946E98">
      <w:pPr>
        <w:pStyle w:val="CodeListingSmall"/>
      </w:pPr>
      <w:r w:rsidRPr="0017768A">
        <w:t xml:space="preserve">                    "CachedBeansCurrentCount")+</w:t>
      </w:r>
    </w:p>
    <w:p w:rsidR="00946E98" w:rsidRPr="0017768A" w:rsidRDefault="00946E98" w:rsidP="00946E98">
      <w:pPr>
        <w:pStyle w:val="CodeListingSmall"/>
      </w:pPr>
      <w:r w:rsidRPr="0017768A">
        <w:tab/>
        <w:t xml:space="preserve">              "   access:"+myJMXWrapper.getAttribute(myCacheRuntime, "CacheAccessCount"));</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 xml:space="preserve">           // locking information from LockingRuntime</w:t>
      </w:r>
    </w:p>
    <w:p w:rsidR="00946E98" w:rsidRPr="0017768A" w:rsidRDefault="00946E98" w:rsidP="00946E98">
      <w:pPr>
        <w:pStyle w:val="CodeListingSmall"/>
      </w:pPr>
      <w:r w:rsidRPr="0017768A">
        <w:tab/>
        <w:t xml:space="preserve">     ObjectName myLockingRuntime = (ObjectName)</w:t>
      </w:r>
    </w:p>
    <w:p w:rsidR="00946E98" w:rsidRPr="0017768A" w:rsidRDefault="00946E98" w:rsidP="00946E98">
      <w:pPr>
        <w:pStyle w:val="CodeListingSmall"/>
      </w:pPr>
      <w:r w:rsidRPr="0017768A">
        <w:t xml:space="preserve">                      myJMXWrapper.getAttribute(myEJBs[i], "LockingRuntime");</w:t>
      </w:r>
    </w:p>
    <w:p w:rsidR="00946E98" w:rsidRPr="0017768A" w:rsidRDefault="00946E98" w:rsidP="00946E98">
      <w:pPr>
        <w:pStyle w:val="CodeListingSmall"/>
      </w:pPr>
      <w:r w:rsidRPr="0017768A">
        <w:tab/>
        <w:t xml:space="preserve">    System.out.println("   LockingInfo: currentCount:"+</w:t>
      </w:r>
    </w:p>
    <w:p w:rsidR="00946E98" w:rsidRPr="0017768A" w:rsidRDefault="00946E98" w:rsidP="00946E98">
      <w:pPr>
        <w:pStyle w:val="CodeListingSmall"/>
      </w:pPr>
      <w:r w:rsidRPr="0017768A">
        <w:t xml:space="preserve">             myJMXWrapper.getAttribute(myLockingRuntime, "LockEntriesCurrentCount")+</w:t>
      </w:r>
    </w:p>
    <w:p w:rsidR="00946E98" w:rsidRPr="0017768A" w:rsidRDefault="00946E98" w:rsidP="00946E98">
      <w:pPr>
        <w:pStyle w:val="CodeListingSmall"/>
      </w:pPr>
      <w:r w:rsidRPr="0017768A">
        <w:tab/>
        <w:t xml:space="preserve">       "   accessCount:"+myJMXWrapper.getAttribute(myLockingRuntime, "LockManagerAccessCount")+</w:t>
      </w:r>
    </w:p>
    <w:p w:rsidR="00946E98" w:rsidRPr="0017768A" w:rsidRDefault="00946E98" w:rsidP="00946E98">
      <w:pPr>
        <w:pStyle w:val="CodeListingSmall"/>
      </w:pPr>
      <w:r w:rsidRPr="0017768A">
        <w:tab/>
        <w:t xml:space="preserve">       "   timeoutTotalCount:"+myJMXWrapper.getAttribute(myLockingRuntime, </w:t>
      </w:r>
    </w:p>
    <w:p w:rsidR="00946E98" w:rsidRPr="0017768A" w:rsidRDefault="00946E98" w:rsidP="00946E98">
      <w:pPr>
        <w:pStyle w:val="CodeListingSmall"/>
      </w:pPr>
      <w:r w:rsidRPr="0017768A">
        <w:t xml:space="preserve">             "TimeoutTotalCount"));</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ab/>
        <w:t xml:space="preserve"> else if ("EntityEJBRuntime".equals(ejbType))</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ab/>
        <w:t xml:space="preserve">    ObjectName entityPool =  (ObjectName)myJMXWrapper.getAttribute(myEJBs[i], "PoolRuntime");</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ab/>
        <w:t xml:space="preserve">    System.out.println("   PooledBeansCurrent ="+ </w:t>
      </w:r>
    </w:p>
    <w:p w:rsidR="00946E98" w:rsidRPr="0017768A" w:rsidRDefault="00946E98" w:rsidP="00946E98">
      <w:pPr>
        <w:pStyle w:val="CodeListingSmall"/>
      </w:pPr>
      <w:r w:rsidRPr="0017768A">
        <w:t xml:space="preserve">             myJMXWrapper.getAttribute(entityPool,"PooledBeansCurrentCount")+</w:t>
      </w:r>
    </w:p>
    <w:p w:rsidR="00946E98" w:rsidRPr="0017768A" w:rsidRDefault="00946E98" w:rsidP="00946E98">
      <w:pPr>
        <w:pStyle w:val="CodeListingSmall"/>
      </w:pPr>
      <w:r w:rsidRPr="0017768A">
        <w:tab/>
        <w:t xml:space="preserve">       "   AccessTotal ="+ myJMXWrapper.getAttribute(entityPool,"AccessTotalCount")+</w:t>
      </w:r>
    </w:p>
    <w:p w:rsidR="00946E98" w:rsidRPr="0017768A" w:rsidRDefault="00946E98" w:rsidP="00946E98">
      <w:pPr>
        <w:pStyle w:val="CodeListingSmall"/>
      </w:pPr>
      <w:r w:rsidRPr="0017768A">
        <w:tab/>
        <w:t xml:space="preserve">       "   DestroyedTotal ="+ myJMXWrapper.getAttribute(entityPool,"DestroyedTotalCount")+</w:t>
      </w:r>
    </w:p>
    <w:p w:rsidR="00946E98" w:rsidRPr="0017768A" w:rsidRDefault="00946E98" w:rsidP="00946E98">
      <w:pPr>
        <w:pStyle w:val="CodeListingSmall"/>
      </w:pPr>
      <w:r w:rsidRPr="0017768A">
        <w:tab/>
        <w:t xml:space="preserve">       "   IdleBeans ="+ myJMXWrapper.getAttribute(entityPool,"IdleBeansCount")+</w:t>
      </w:r>
    </w:p>
    <w:p w:rsidR="00946E98" w:rsidRPr="0017768A" w:rsidRDefault="00946E98" w:rsidP="00946E98">
      <w:pPr>
        <w:pStyle w:val="CodeListingSmall"/>
      </w:pPr>
      <w:r w:rsidRPr="0017768A">
        <w:tab/>
        <w:t xml:space="preserve">       "   BeansInUse ="+ myJMXWrapper.getAttribute(entityPool,"BeansInUseCount")+</w:t>
      </w:r>
    </w:p>
    <w:p w:rsidR="00946E98" w:rsidRPr="0017768A" w:rsidRDefault="00946E98" w:rsidP="00946E98">
      <w:pPr>
        <w:pStyle w:val="CodeListingSmall"/>
      </w:pPr>
      <w:r w:rsidRPr="0017768A">
        <w:lastRenderedPageBreak/>
        <w:tab/>
        <w:t xml:space="preserve">       "   BeansInUseCurrent ="+ </w:t>
      </w:r>
    </w:p>
    <w:p w:rsidR="00946E98" w:rsidRPr="0017768A" w:rsidRDefault="00946E98" w:rsidP="00946E98">
      <w:pPr>
        <w:pStyle w:val="CodeListingSmall"/>
      </w:pPr>
      <w:r w:rsidRPr="0017768A">
        <w:t xml:space="preserve">             myJMXWrapper.getAttribute(entityPool,"BeansInUseCurrentCount")+</w:t>
      </w:r>
    </w:p>
    <w:p w:rsidR="00946E98" w:rsidRPr="0017768A" w:rsidRDefault="00946E98" w:rsidP="00946E98">
      <w:pPr>
        <w:pStyle w:val="CodeListingSmall"/>
      </w:pPr>
      <w:r w:rsidRPr="0017768A">
        <w:tab/>
        <w:t xml:space="preserve">       "   WaiterTotal ="+ myJMXWrapper.getAttribute(entityPool,"WaiterTotalCount")+</w:t>
      </w:r>
    </w:p>
    <w:p w:rsidR="00946E98" w:rsidRPr="0017768A" w:rsidRDefault="00946E98" w:rsidP="00946E98">
      <w:pPr>
        <w:pStyle w:val="CodeListingSmall"/>
      </w:pPr>
      <w:r w:rsidRPr="0017768A">
        <w:tab/>
        <w:t xml:space="preserve">       "   WaiterCurrent ="+ myJMXWrapper.getAttribute(entityPool,"WaiterCurrentCount")+</w:t>
      </w:r>
    </w:p>
    <w:p w:rsidR="00946E98" w:rsidRPr="0017768A" w:rsidRDefault="00946E98" w:rsidP="00946E98">
      <w:pPr>
        <w:pStyle w:val="CodeListingSmall"/>
      </w:pPr>
      <w:r w:rsidRPr="0017768A">
        <w:tab/>
        <w:t xml:space="preserve">       "   TimeoutTotal ="+ myJMXWrapper.getAttribute(entityPool,"TimeoutTotalCount"));</w:t>
      </w:r>
    </w:p>
    <w:p w:rsidR="00946E98" w:rsidRPr="0017768A" w:rsidRDefault="00946E98" w:rsidP="00946E98">
      <w:pPr>
        <w:pStyle w:val="CodeListingSmall"/>
      </w:pPr>
      <w:r w:rsidRPr="0017768A">
        <w:tab/>
        <w:t xml:space="preserve"> }</w:t>
      </w:r>
    </w:p>
    <w:p w:rsidR="00946E98" w:rsidRPr="0017768A" w:rsidRDefault="00946E98" w:rsidP="00946E98">
      <w:pPr>
        <w:pStyle w:val="CodeListingSmall"/>
      </w:pPr>
      <w:r w:rsidRPr="0017768A">
        <w:tab/>
        <w:t xml:space="preserve"> else if ("MessageDrivenEJBRuntime".equals(ejbType)) {</w:t>
      </w:r>
    </w:p>
    <w:p w:rsidR="00946E98" w:rsidRPr="0017768A" w:rsidRDefault="00946E98" w:rsidP="00946E98">
      <w:pPr>
        <w:pStyle w:val="CodeListingSmall"/>
      </w:pPr>
      <w:r w:rsidRPr="0017768A">
        <w:tab/>
        <w:t xml:space="preserve">    // print the mdb status</w:t>
      </w:r>
    </w:p>
    <w:p w:rsidR="00946E98" w:rsidRPr="0017768A" w:rsidRDefault="00946E98" w:rsidP="00946E98">
      <w:pPr>
        <w:pStyle w:val="CodeListingSmall"/>
      </w:pPr>
      <w:r w:rsidRPr="0017768A">
        <w:tab/>
        <w:t xml:space="preserve">    System.out.println("   ConnectionStatus = "+</w:t>
      </w:r>
    </w:p>
    <w:p w:rsidR="00946E98" w:rsidRPr="0017768A" w:rsidRDefault="00946E98" w:rsidP="00946E98">
      <w:pPr>
        <w:pStyle w:val="CodeListingSmall"/>
      </w:pPr>
      <w:r w:rsidRPr="0017768A">
        <w:t xml:space="preserve">                             myJMXWrapper.getAttribute(myEJBs[i], "ConnectionStatus");</w:t>
      </w:r>
    </w:p>
    <w:p w:rsidR="00946E98" w:rsidRPr="0017768A" w:rsidRDefault="00946E98" w:rsidP="00946E98">
      <w:pPr>
        <w:pStyle w:val="CodeListingSmall"/>
      </w:pPr>
      <w:r w:rsidRPr="0017768A">
        <w:tab/>
        <w:t xml:space="preserve">    // print status of the MDB</w:t>
      </w:r>
    </w:p>
    <w:p w:rsidR="00946E98" w:rsidRPr="0017768A" w:rsidRDefault="00946E98" w:rsidP="00946E98">
      <w:pPr>
        <w:pStyle w:val="CodeListingSmall"/>
      </w:pPr>
      <w:r w:rsidRPr="0017768A">
        <w:tab/>
        <w:t xml:space="preserve">    System.out.println("   MDBStatus = "+myJMXWrapper.getAttribute(myEJBs[i], "MDBStatus");</w:t>
      </w:r>
    </w:p>
    <w:p w:rsidR="00946E98" w:rsidRPr="0017768A" w:rsidRDefault="00946E98" w:rsidP="00946E98">
      <w:pPr>
        <w:pStyle w:val="CodeListingSmall"/>
      </w:pPr>
      <w:r w:rsidRPr="0017768A">
        <w:tab/>
        <w:t xml:space="preserve">    // client id</w:t>
      </w:r>
    </w:p>
    <w:p w:rsidR="00946E98" w:rsidRPr="0017768A" w:rsidRDefault="00946E98" w:rsidP="00946E98">
      <w:pPr>
        <w:pStyle w:val="CodeListingSmall"/>
      </w:pPr>
      <w:r w:rsidRPr="0017768A">
        <w:tab/>
        <w:t xml:space="preserve">    System.out.println("   JmsClientID = "+myJMXWrapper.getAttribute(myEJBs[i], "JmsClientID");</w:t>
      </w:r>
    </w:p>
    <w:p w:rsidR="00946E98" w:rsidRPr="0017768A" w:rsidRDefault="00946E98" w:rsidP="00946E98">
      <w:pPr>
        <w:pStyle w:val="CodeListingSmall"/>
      </w:pPr>
      <w:r w:rsidRPr="0017768A">
        <w:tab/>
        <w:t xml:space="preserve">    // count of processed messages</w:t>
      </w:r>
    </w:p>
    <w:p w:rsidR="00946E98" w:rsidRPr="0017768A" w:rsidRDefault="00946E98" w:rsidP="00946E98">
      <w:pPr>
        <w:pStyle w:val="CodeListingSmall"/>
      </w:pPr>
      <w:r w:rsidRPr="0017768A">
        <w:tab/>
        <w:t xml:space="preserve">    System.out.println("   ProcessedMessageCount = "+</w:t>
      </w:r>
    </w:p>
    <w:p w:rsidR="00946E98" w:rsidRPr="0017768A" w:rsidRDefault="00946E98" w:rsidP="00946E98">
      <w:pPr>
        <w:pStyle w:val="CodeListingSmall"/>
      </w:pPr>
      <w:r w:rsidRPr="0017768A">
        <w:t xml:space="preserve">                             myJMXWrapper.getAttribute(myEJBs[i], "ProcessedMessageCount");</w:t>
      </w:r>
    </w:p>
    <w:p w:rsidR="00946E98" w:rsidRPr="0017768A" w:rsidRDefault="00946E98" w:rsidP="00946E98">
      <w:pPr>
        <w:pStyle w:val="CodeListingSmall"/>
      </w:pPr>
      <w:r w:rsidRPr="0017768A">
        <w:tab/>
        <w:t xml:space="preserve">    // amout of suspended messages</w:t>
      </w:r>
    </w:p>
    <w:p w:rsidR="00946E98" w:rsidRPr="0017768A" w:rsidRDefault="00946E98" w:rsidP="00946E98">
      <w:pPr>
        <w:pStyle w:val="CodeListingSmall"/>
      </w:pPr>
      <w:r w:rsidRPr="0017768A">
        <w:tab/>
        <w:t xml:space="preserve">    System.out.println("   SuspendCount = "+</w:t>
      </w:r>
    </w:p>
    <w:p w:rsidR="00946E98" w:rsidRPr="0017768A" w:rsidRDefault="00946E98" w:rsidP="00946E98">
      <w:pPr>
        <w:pStyle w:val="CodeListingSmall"/>
      </w:pPr>
      <w:r w:rsidRPr="0017768A">
        <w:t xml:space="preserve">                             myJMXWrapper.getAttribute(myEJBs[i], "SuspendCount");</w:t>
      </w:r>
    </w:p>
    <w:p w:rsidR="00946E98" w:rsidRPr="0017768A" w:rsidRDefault="00946E98" w:rsidP="00946E98">
      <w:pPr>
        <w:pStyle w:val="CodeListingSmall"/>
      </w:pPr>
      <w:r w:rsidRPr="0017768A">
        <w:tab/>
        <w:t xml:space="preserve">    // healthstate of MDB</w:t>
      </w:r>
    </w:p>
    <w:p w:rsidR="00946E98" w:rsidRPr="0017768A" w:rsidRDefault="00946E98" w:rsidP="00946E98">
      <w:pPr>
        <w:pStyle w:val="CodeListingSmall"/>
      </w:pPr>
      <w:r w:rsidRPr="0017768A">
        <w:tab/>
        <w:t xml:space="preserve">    System.out.println("   HealthState="+getHealthStateInformation((HealthState)</w:t>
      </w:r>
    </w:p>
    <w:p w:rsidR="00946E98" w:rsidRPr="0017768A" w:rsidRDefault="00946E98" w:rsidP="00946E98">
      <w:pPr>
        <w:pStyle w:val="CodeListingSmall"/>
      </w:pPr>
      <w:r w:rsidRPr="0017768A">
        <w:t xml:space="preserve">                             myJMXWrapper.getAttribute(myEJBs[i],"HealthState")));</w:t>
      </w:r>
    </w:p>
    <w:p w:rsidR="00946E98" w:rsidRPr="0017768A" w:rsidRDefault="00946E98" w:rsidP="00946E98">
      <w:pPr>
        <w:pStyle w:val="CodeListingSmall"/>
      </w:pPr>
    </w:p>
    <w:p w:rsidR="00946E98" w:rsidRPr="0017768A" w:rsidRDefault="00946E98" w:rsidP="00946E98">
      <w:pPr>
        <w:pStyle w:val="CodeListingSmall"/>
      </w:pPr>
      <w:r w:rsidRPr="0017768A">
        <w:tab/>
        <w:t xml:space="preserve">    // pool information from PoolRuntime</w:t>
      </w:r>
    </w:p>
    <w:p w:rsidR="00946E98" w:rsidRPr="0017768A" w:rsidRDefault="00946E98" w:rsidP="00946E98">
      <w:pPr>
        <w:pStyle w:val="CodeListingSmall"/>
      </w:pPr>
      <w:r w:rsidRPr="0017768A">
        <w:tab/>
        <w:t xml:space="preserve">    ObjectName myPoolRuntime = (ObjectName)myJMXWrapper.getAttribute(myEJBs[i], "PoolRuntime");</w:t>
      </w:r>
    </w:p>
    <w:p w:rsidR="00946E98" w:rsidRPr="0017768A" w:rsidRDefault="00946E98" w:rsidP="00946E98">
      <w:pPr>
        <w:pStyle w:val="CodeListingSmall"/>
      </w:pPr>
      <w:r w:rsidRPr="0017768A">
        <w:tab/>
        <w:t xml:space="preserve">    System.out.println("   PoolInfo: totalAccess:"+</w:t>
      </w:r>
    </w:p>
    <w:p w:rsidR="00946E98" w:rsidRPr="0017768A" w:rsidRDefault="00946E98" w:rsidP="00946E98">
      <w:pPr>
        <w:pStyle w:val="CodeListingSmall"/>
      </w:pPr>
      <w:r w:rsidRPr="0017768A">
        <w:t xml:space="preserve">                myJMXWrapper.getAttribute(myPoolRuntime, "AccessTotalCount")+</w:t>
      </w:r>
    </w:p>
    <w:p w:rsidR="00946E98" w:rsidRPr="0017768A" w:rsidRDefault="00946E98" w:rsidP="00946E98">
      <w:pPr>
        <w:pStyle w:val="CodeListingSmall"/>
      </w:pPr>
      <w:r w:rsidRPr="0017768A">
        <w:tab/>
      </w:r>
      <w:r w:rsidRPr="0017768A">
        <w:tab/>
        <w:t>"   beansInUse:"+myJMXWrapper.getAttribute(myPoolRuntime, "BeansInUseCount")+</w:t>
      </w:r>
    </w:p>
    <w:p w:rsidR="00946E98" w:rsidRPr="0017768A" w:rsidRDefault="00946E98" w:rsidP="00946E98">
      <w:pPr>
        <w:pStyle w:val="CodeListingSmall"/>
      </w:pPr>
      <w:r w:rsidRPr="0017768A">
        <w:tab/>
      </w:r>
      <w:r w:rsidRPr="0017768A">
        <w:tab/>
        <w:t xml:space="preserve">"   beansInUseCurrent:"+myJMXWrapper.getAttribute(myPoolRuntime, </w:t>
      </w:r>
    </w:p>
    <w:p w:rsidR="00946E98" w:rsidRPr="0017768A" w:rsidRDefault="00946E98" w:rsidP="00946E98">
      <w:pPr>
        <w:pStyle w:val="CodeListingSmall"/>
      </w:pPr>
      <w:r w:rsidRPr="0017768A">
        <w:t xml:space="preserve">                "BeansInUseCurrentCount")+</w:t>
      </w:r>
    </w:p>
    <w:p w:rsidR="00946E98" w:rsidRPr="0017768A" w:rsidRDefault="00946E98" w:rsidP="00946E98">
      <w:pPr>
        <w:pStyle w:val="CodeListingSmall"/>
      </w:pPr>
      <w:r w:rsidRPr="0017768A">
        <w:tab/>
      </w:r>
      <w:r w:rsidRPr="0017768A">
        <w:tab/>
        <w:t>"   destroyed:"+myJMXWrapper.getAttribute(myPoolRuntime, "DestroyedTotalCount")+</w:t>
      </w:r>
    </w:p>
    <w:p w:rsidR="00946E98" w:rsidRPr="0017768A" w:rsidRDefault="00946E98" w:rsidP="00946E98">
      <w:pPr>
        <w:pStyle w:val="CodeListingSmall"/>
      </w:pPr>
      <w:r w:rsidRPr="0017768A">
        <w:tab/>
      </w:r>
      <w:r w:rsidRPr="0017768A">
        <w:tab/>
        <w:t>"   idle:"+myJMXWrapper.getAttribute(myPoolRuntime, "IdleBeansCount")+</w:t>
      </w:r>
    </w:p>
    <w:p w:rsidR="00946E98" w:rsidRPr="0017768A" w:rsidRDefault="00946E98" w:rsidP="00946E98">
      <w:pPr>
        <w:pStyle w:val="CodeListingSmall"/>
      </w:pPr>
      <w:r w:rsidRPr="0017768A">
        <w:tab/>
      </w:r>
      <w:r w:rsidRPr="0017768A">
        <w:tab/>
        <w:t xml:space="preserve">"   pooledCurrent:"+myJMXWrapper.getAttribute(myPoolRuntime, </w:t>
      </w:r>
    </w:p>
    <w:p w:rsidR="00946E98" w:rsidRPr="0017768A" w:rsidRDefault="00946E98" w:rsidP="00946E98">
      <w:pPr>
        <w:pStyle w:val="CodeListingSmall"/>
      </w:pPr>
      <w:r w:rsidRPr="0017768A">
        <w:t xml:space="preserve">                "PooledBeansCurrentCount")+</w:t>
      </w:r>
    </w:p>
    <w:p w:rsidR="00946E98" w:rsidRPr="0017768A" w:rsidRDefault="00946E98" w:rsidP="00946E98">
      <w:pPr>
        <w:pStyle w:val="CodeListingSmall"/>
      </w:pPr>
      <w:r w:rsidRPr="0017768A">
        <w:tab/>
      </w:r>
      <w:r w:rsidRPr="0017768A">
        <w:tab/>
        <w:t>"   timedout:"+myJMXWrapper.getAttribute(myPoolRuntime, "TimeoutTotalCount"));</w:t>
      </w:r>
    </w:p>
    <w:p w:rsidR="00946E98" w:rsidRPr="0017768A" w:rsidRDefault="00946E98" w:rsidP="00946E98">
      <w:pPr>
        <w:pStyle w:val="CodeListingSmall"/>
      </w:pPr>
      <w:r w:rsidRPr="0017768A">
        <w:tab/>
        <w:t xml:space="preserve">    // timer consists of a list of timers</w:t>
      </w:r>
    </w:p>
    <w:p w:rsidR="00946E98" w:rsidRPr="0017768A" w:rsidRDefault="00946E98" w:rsidP="00946E98">
      <w:pPr>
        <w:pStyle w:val="CodeListingSmall"/>
      </w:pPr>
      <w:r w:rsidRPr="0017768A">
        <w:tab/>
        <w:t xml:space="preserve">    ObjectName myTimerRuntime = (ObjectName)</w:t>
      </w:r>
    </w:p>
    <w:p w:rsidR="00946E98" w:rsidRPr="0017768A" w:rsidRDefault="00946E98" w:rsidP="00946E98">
      <w:pPr>
        <w:pStyle w:val="CodeListingSmall"/>
      </w:pPr>
      <w:r w:rsidRPr="0017768A">
        <w:t xml:space="preserve">                                       myJMXWrapper.getAttribute(myEJBs[i], "TimerRuntime");</w:t>
      </w:r>
    </w:p>
    <w:p w:rsidR="00946E98" w:rsidRPr="0017768A" w:rsidRDefault="00946E98" w:rsidP="00946E98">
      <w:pPr>
        <w:pStyle w:val="CodeListingSmall"/>
      </w:pPr>
      <w:r w:rsidRPr="0017768A">
        <w:tab/>
        <w:t xml:space="preserve">    if (myTimerRuntime != null)</w:t>
      </w:r>
    </w:p>
    <w:p w:rsidR="00946E98" w:rsidRPr="0017768A" w:rsidRDefault="00946E98" w:rsidP="00946E98">
      <w:pPr>
        <w:pStyle w:val="CodeListingSmall"/>
      </w:pPr>
      <w:r w:rsidRPr="0017768A">
        <w:tab/>
        <w:t xml:space="preserve">      System.out.println("   Timer information: Name:"+</w:t>
      </w:r>
    </w:p>
    <w:p w:rsidR="00946E98" w:rsidRPr="0017768A" w:rsidRDefault="00946E98" w:rsidP="00946E98">
      <w:pPr>
        <w:pStyle w:val="CodeListingSmall"/>
      </w:pPr>
      <w:r w:rsidRPr="0017768A">
        <w:t xml:space="preserve">                    myJMXWrapper.getAttribute(myTimerRuntime, "Name")+</w:t>
      </w:r>
    </w:p>
    <w:p w:rsidR="00946E98" w:rsidRPr="0017768A" w:rsidRDefault="00946E98" w:rsidP="00946E98">
      <w:pPr>
        <w:pStyle w:val="CodeListingSmall"/>
      </w:pPr>
      <w:r w:rsidRPr="0017768A">
        <w:tab/>
        <w:t xml:space="preserve">   </w:t>
      </w:r>
      <w:r w:rsidRPr="0017768A">
        <w:tab/>
        <w:t xml:space="preserve">    "   activeTimers:"+myJMXWrapper.getAttribute(myTimerRuntime, "ActiveTimerCount")+</w:t>
      </w:r>
    </w:p>
    <w:p w:rsidR="00946E98" w:rsidRPr="0017768A" w:rsidRDefault="00946E98" w:rsidP="00946E98">
      <w:pPr>
        <w:pStyle w:val="CodeListingSmall"/>
      </w:pPr>
      <w:r w:rsidRPr="0017768A">
        <w:tab/>
        <w:t xml:space="preserve">   </w:t>
      </w:r>
      <w:r w:rsidRPr="0017768A">
        <w:tab/>
        <w:t xml:space="preserve">    "   timeout:"+myJMXWrapper.getAttribute(myTimerRuntime, "TimeoutCount")+</w:t>
      </w:r>
    </w:p>
    <w:p w:rsidR="00946E98" w:rsidRPr="0017768A" w:rsidRDefault="00946E98" w:rsidP="00946E98">
      <w:pPr>
        <w:pStyle w:val="CodeListingSmall"/>
      </w:pPr>
      <w:r w:rsidRPr="0017768A">
        <w:tab/>
        <w:t xml:space="preserve">   </w:t>
      </w:r>
      <w:r w:rsidRPr="0017768A">
        <w:tab/>
        <w:t xml:space="preserve">    "   cancelled:"+myJMXWrapper.getAttribute(myTimerRuntime, "CancelledTimerCount")+</w:t>
      </w:r>
    </w:p>
    <w:p w:rsidR="00946E98" w:rsidRPr="0017768A" w:rsidRDefault="00946E98" w:rsidP="00946E98">
      <w:pPr>
        <w:pStyle w:val="CodeListingSmall"/>
      </w:pPr>
      <w:r w:rsidRPr="0017768A">
        <w:tab/>
        <w:t xml:space="preserve">   </w:t>
      </w:r>
      <w:r w:rsidRPr="0017768A">
        <w:tab/>
        <w:t xml:space="preserve">    "   disabled:"+myJMXWrapper.getAttribute(myTimerRuntime, "DisabledTimerCount"));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47480D" w:rsidRDefault="00946E98" w:rsidP="00946E98">
      <w:pPr>
        <w:pStyle w:val="CodeListingSmall"/>
      </w:pPr>
      <w:r w:rsidRPr="0017768A">
        <w:t xml:space="preserve">}   </w:t>
      </w:r>
    </w:p>
    <w:p w:rsidR="00946E98" w:rsidRDefault="00946E98" w:rsidP="00946E98">
      <w:pPr>
        <w:pStyle w:val="BodyText"/>
      </w:pPr>
    </w:p>
    <w:p w:rsidR="00052680" w:rsidRDefault="00052680" w:rsidP="00946E98">
      <w:pPr>
        <w:pStyle w:val="BodyText"/>
      </w:pPr>
    </w:p>
    <w:p w:rsidR="00946E98" w:rsidRPr="0017768A" w:rsidRDefault="00946E98" w:rsidP="00946E98">
      <w:pPr>
        <w:pStyle w:val="CodeCallout"/>
      </w:pPr>
      <w:r>
        <w:t>get_JCA_component_list</w:t>
      </w:r>
    </w:p>
    <w:p w:rsidR="00946E98" w:rsidRPr="0017768A" w:rsidRDefault="00946E98" w:rsidP="00946E98">
      <w:pPr>
        <w:pStyle w:val="CodeListingSmall"/>
      </w:pPr>
      <w:r w:rsidRPr="0017768A">
        <w:t xml:space="preserve">public HashMap&lt;String, ObjectName&gt; getJCAConnectorRuntimes(ObjectName applicationRuntimeMBean) </w:t>
      </w:r>
    </w:p>
    <w:p w:rsidR="00946E98" w:rsidRPr="0017768A" w:rsidRDefault="00946E98" w:rsidP="00946E98">
      <w:pPr>
        <w:pStyle w:val="CodeListingSmall"/>
      </w:pPr>
      <w:r w:rsidRPr="0017768A">
        <w:t xml:space="preserv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HashMap&lt;String, ObjectName&gt; myResultList = new HashMap&lt;String, ObjectName&gt;();</w:t>
      </w:r>
    </w:p>
    <w:p w:rsidR="00946E98" w:rsidRPr="0017768A" w:rsidRDefault="00946E98" w:rsidP="00946E98">
      <w:pPr>
        <w:pStyle w:val="CodeListingSmall"/>
      </w:pPr>
    </w:p>
    <w:p w:rsidR="00946E98" w:rsidRPr="0017768A" w:rsidRDefault="00946E98" w:rsidP="00946E98">
      <w:pPr>
        <w:pStyle w:val="CodeListingSmall"/>
      </w:pPr>
      <w:r w:rsidRPr="0017768A">
        <w:t xml:space="preserve">     // get component runtimes</w:t>
      </w:r>
    </w:p>
    <w:p w:rsidR="00946E98" w:rsidRPr="0017768A" w:rsidRDefault="00946E98" w:rsidP="00946E98">
      <w:pPr>
        <w:pStyle w:val="CodeListingSmall"/>
      </w:pPr>
      <w:r w:rsidRPr="0017768A">
        <w:t xml:space="preserve">     ObjectName[] componentRuntimes =  (ObjectName[]) </w:t>
      </w:r>
    </w:p>
    <w:p w:rsidR="00946E98" w:rsidRPr="0017768A" w:rsidRDefault="00946E98" w:rsidP="00946E98">
      <w:pPr>
        <w:pStyle w:val="CodeListingSmall"/>
      </w:pPr>
      <w:r w:rsidRPr="0017768A">
        <w:t xml:space="preserve">                  myJMXWrapper.getAttribute(applicationRuntimeMBean, "ComponentRuntimes");</w:t>
      </w:r>
    </w:p>
    <w:p w:rsidR="00946E98" w:rsidRPr="0017768A" w:rsidRDefault="00946E98" w:rsidP="00946E98">
      <w:pPr>
        <w:pStyle w:val="CodeListingSmall"/>
      </w:pPr>
    </w:p>
    <w:p w:rsidR="00946E98" w:rsidRPr="0017768A" w:rsidRDefault="00946E98" w:rsidP="00946E98">
      <w:pPr>
        <w:pStyle w:val="CodeListingSmall"/>
      </w:pPr>
      <w:r w:rsidRPr="0017768A">
        <w:t xml:space="preserve">     for (int compNumber=0; compNumber &lt; componentRuntimes.length; compNumber++)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componentType = </w:t>
      </w:r>
    </w:p>
    <w:p w:rsidR="00946E98" w:rsidRPr="0017768A" w:rsidRDefault="00946E98" w:rsidP="00946E98">
      <w:pPr>
        <w:pStyle w:val="CodeListingSmall"/>
      </w:pPr>
      <w:r w:rsidRPr="0017768A">
        <w:t xml:space="preserve">               (String)myJMXWrapper.getAttribute(componentRuntimes[compNumber], "Type");</w:t>
      </w:r>
    </w:p>
    <w:p w:rsidR="00946E98" w:rsidRPr="0017768A" w:rsidRDefault="00946E98" w:rsidP="00946E98">
      <w:pPr>
        <w:pStyle w:val="CodeListingSmall"/>
      </w:pPr>
    </w:p>
    <w:p w:rsidR="00946E98" w:rsidRPr="0017768A" w:rsidRDefault="00946E98" w:rsidP="00946E98">
      <w:pPr>
        <w:pStyle w:val="CodeListingSmall"/>
      </w:pPr>
      <w:r w:rsidRPr="0017768A">
        <w:t xml:space="preserve">        if (componentType.toString().equals("ConnectorComponentRuntime"))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String name = (String) myJMXWrapper.getAttribute(componentRuntimes[compNumber], "Name");</w:t>
      </w:r>
    </w:p>
    <w:p w:rsidR="00946E98" w:rsidRPr="0017768A" w:rsidRDefault="00946E98" w:rsidP="00946E98">
      <w:pPr>
        <w:pStyle w:val="CodeListingSmall"/>
      </w:pPr>
      <w:r w:rsidRPr="0017768A">
        <w:t xml:space="preserve">           myResultList.put(name,componentRuntimes[compNumber]);</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return myResultList;</w:t>
      </w:r>
    </w:p>
    <w:p w:rsidR="00946E98" w:rsidRPr="0017768A" w:rsidRDefault="00946E98" w:rsidP="00946E98">
      <w:pPr>
        <w:pStyle w:val="CodeListingSmall"/>
      </w:pPr>
      <w:r w:rsidRPr="0017768A">
        <w:t xml:space="preserve"> }</w:t>
      </w:r>
    </w:p>
    <w:p w:rsidR="00946E98" w:rsidRDefault="00946E98" w:rsidP="00946E98">
      <w:pPr>
        <w:pStyle w:val="BodyText"/>
      </w:pPr>
    </w:p>
    <w:p w:rsidR="00052680" w:rsidRPr="0017768A" w:rsidRDefault="00052680" w:rsidP="00946E98">
      <w:pPr>
        <w:pStyle w:val="BodyText"/>
      </w:pPr>
    </w:p>
    <w:p w:rsidR="00946E98" w:rsidRPr="0017768A" w:rsidRDefault="00946E98" w:rsidP="00946E98">
      <w:pPr>
        <w:pStyle w:val="CodeCallout"/>
      </w:pPr>
      <w:r>
        <w:t>print_JCA_connector_values</w:t>
      </w:r>
    </w:p>
    <w:p w:rsidR="00946E98" w:rsidRPr="0017768A" w:rsidRDefault="00946E98" w:rsidP="00946E98">
      <w:pPr>
        <w:pStyle w:val="CodeListingSmall"/>
      </w:pPr>
      <w:r w:rsidRPr="0017768A">
        <w:t xml:space="preserve">   public void printConnectorMonitoringValues(ObjectName connectorRuntime)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ab/>
        <w:t xml:space="preserve"> String myName = (String)myJMXWrapper.getAttribute(connectorRuntime, "Name");</w:t>
      </w:r>
    </w:p>
    <w:p w:rsidR="00946E98" w:rsidRPr="0017768A" w:rsidRDefault="00946E98" w:rsidP="00946E98">
      <w:pPr>
        <w:pStyle w:val="CodeListingSmall"/>
      </w:pPr>
      <w:r w:rsidRPr="0017768A">
        <w:tab/>
        <w:t xml:space="preserve"> System.out.println("Found Connector modul "+myName+</w:t>
      </w:r>
    </w:p>
    <w:p w:rsidR="00946E98" w:rsidRPr="0017768A" w:rsidRDefault="00946E98" w:rsidP="00946E98">
      <w:pPr>
        <w:pStyle w:val="CodeListingSmall"/>
      </w:pPr>
      <w:r w:rsidRPr="0017768A">
        <w:t xml:space="preserve">              " with current deployment state = " + getApplicationComponentState(connectorRuntime));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int myDeploymentState = (Integer) myJMXWrapper.getAttribute(connectorRuntime,"DeploymentState");</w:t>
      </w:r>
    </w:p>
    <w:p w:rsidR="00946E98" w:rsidRPr="0017768A" w:rsidRDefault="00946E98" w:rsidP="00946E98">
      <w:pPr>
        <w:pStyle w:val="CodeListingSmall"/>
      </w:pPr>
      <w:r w:rsidRPr="0017768A">
        <w:t xml:space="preserve">     String d_state = "UNKNOWN";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(myDeploymentState == weblogic.management.runtime.ComponentRuntimeMBean.UNPREPARED)</w:t>
      </w:r>
    </w:p>
    <w:p w:rsidR="00946E98" w:rsidRPr="0017768A" w:rsidRDefault="00946E98" w:rsidP="00946E98">
      <w:pPr>
        <w:pStyle w:val="CodeListingSmall"/>
      </w:pPr>
      <w:r w:rsidRPr="0017768A">
        <w:t xml:space="preserve">     </w:t>
      </w:r>
      <w:r w:rsidRPr="0017768A">
        <w:tab/>
        <w:t xml:space="preserve">   d_state = "UNPREPARED";</w:t>
      </w:r>
    </w:p>
    <w:p w:rsidR="00946E98" w:rsidRPr="0017768A" w:rsidRDefault="00946E98" w:rsidP="00946E98">
      <w:pPr>
        <w:pStyle w:val="CodeListingSmall"/>
      </w:pPr>
      <w:r w:rsidRPr="0017768A">
        <w:t xml:space="preserve">     else if(myDeploymentState == weblogic.management.runtime.ComponentRuntimeMBean.PREPARED)</w:t>
      </w:r>
    </w:p>
    <w:p w:rsidR="00946E98" w:rsidRPr="0017768A" w:rsidRDefault="00946E98" w:rsidP="00946E98">
      <w:pPr>
        <w:pStyle w:val="CodeListingSmall"/>
      </w:pPr>
      <w:r w:rsidRPr="0017768A">
        <w:t xml:space="preserve">     </w:t>
      </w:r>
      <w:r w:rsidRPr="0017768A">
        <w:tab/>
        <w:t xml:space="preserve">   d_state = "PREPARED";</w:t>
      </w:r>
    </w:p>
    <w:p w:rsidR="00946E98" w:rsidRPr="0017768A" w:rsidRDefault="00946E98" w:rsidP="00946E98">
      <w:pPr>
        <w:pStyle w:val="CodeListingSmall"/>
      </w:pPr>
      <w:r w:rsidRPr="0017768A">
        <w:t xml:space="preserve">     else if(myDeploymentState == weblogic.management.runtime.ComponentRuntimeMBean.ACTIVATED)</w:t>
      </w:r>
    </w:p>
    <w:p w:rsidR="00946E98" w:rsidRPr="0017768A" w:rsidRDefault="00946E98" w:rsidP="00946E98">
      <w:pPr>
        <w:pStyle w:val="CodeListingSmall"/>
      </w:pPr>
      <w:r w:rsidRPr="0017768A">
        <w:t xml:space="preserve">     </w:t>
      </w:r>
      <w:r w:rsidRPr="0017768A">
        <w:tab/>
        <w:t xml:space="preserve">   d_state = "ACTIVATED";</w:t>
      </w:r>
    </w:p>
    <w:p w:rsidR="00946E98" w:rsidRPr="0017768A" w:rsidRDefault="00946E98" w:rsidP="00946E98">
      <w:pPr>
        <w:pStyle w:val="CodeListingSmall"/>
      </w:pPr>
      <w:r w:rsidRPr="0017768A">
        <w:t xml:space="preserve">     else if(myDeploymentState == weblogic.management.runtime.ComponentRuntimeMBean.NEW)</w:t>
      </w:r>
    </w:p>
    <w:p w:rsidR="00946E98" w:rsidRPr="0017768A" w:rsidRDefault="00946E98" w:rsidP="00946E98">
      <w:pPr>
        <w:pStyle w:val="CodeListingSmall"/>
      </w:pPr>
      <w:r w:rsidRPr="0017768A">
        <w:t xml:space="preserve">     </w:t>
      </w:r>
      <w:r w:rsidRPr="0017768A">
        <w:tab/>
        <w:t xml:space="preserve">   d_state = "NEW";</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add T_DeploymentState</w:t>
      </w:r>
    </w:p>
    <w:p w:rsidR="00946E98" w:rsidRPr="0017768A" w:rsidRDefault="00946E98" w:rsidP="00946E98">
      <w:pPr>
        <w:pStyle w:val="CodeListingSmall"/>
      </w:pPr>
      <w:r w:rsidRPr="0017768A">
        <w:t xml:space="preserve">     System.out.println("   DeploymentState: "+ d_state);</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myConPools = (ObjectName[])</w:t>
      </w:r>
    </w:p>
    <w:p w:rsidR="00946E98" w:rsidRPr="0017768A" w:rsidRDefault="00946E98" w:rsidP="00946E98">
      <w:pPr>
        <w:pStyle w:val="CodeListingSmall"/>
      </w:pPr>
      <w:r w:rsidRPr="0017768A">
        <w:t xml:space="preserve">                               myJMXWrapper.getAttribute(connectorRuntime,"ConnectionPools");</w:t>
      </w:r>
    </w:p>
    <w:p w:rsidR="00946E98" w:rsidRPr="0017768A" w:rsidRDefault="00946E98" w:rsidP="00946E98">
      <w:pPr>
        <w:pStyle w:val="CodeListingSmall"/>
      </w:pPr>
      <w:r w:rsidRPr="0017768A">
        <w:t xml:space="preserve">     if (myConPools.length &gt; 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monitor only first pool !</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System.out.println("   ActiveConCurrent: "+ </w:t>
      </w:r>
    </w:p>
    <w:p w:rsidR="00946E98" w:rsidRPr="0017768A" w:rsidRDefault="00946E98" w:rsidP="00946E98">
      <w:pPr>
        <w:pStyle w:val="CodeListingSmall"/>
      </w:pPr>
      <w:r w:rsidRPr="0017768A">
        <w:t xml:space="preserve">               myJMXWrapper.getAttribute(connectorRuntime, "ActiveConnectionsCurrentCount"));</w:t>
      </w:r>
      <w:r w:rsidRPr="0017768A">
        <w:tab/>
      </w:r>
    </w:p>
    <w:p w:rsidR="00946E98" w:rsidRPr="0017768A" w:rsidRDefault="00946E98" w:rsidP="00946E98">
      <w:pPr>
        <w:pStyle w:val="CodeListingSmall"/>
      </w:pPr>
      <w:r w:rsidRPr="0017768A">
        <w:t xml:space="preserve">         System.out.println("   ActiveConHigh: "+ </w:t>
      </w:r>
    </w:p>
    <w:p w:rsidR="00946E98" w:rsidRPr="0017768A" w:rsidRDefault="00946E98" w:rsidP="00946E98">
      <w:pPr>
        <w:pStyle w:val="CodeListingSmall"/>
      </w:pPr>
      <w:r w:rsidRPr="0017768A">
        <w:t xml:space="preserve">               myJMXWrapper.getAttribute(connectorRuntime, "ActiveConnectionsHighCount"));</w:t>
      </w:r>
      <w:r w:rsidRPr="0017768A">
        <w:tab/>
      </w:r>
    </w:p>
    <w:p w:rsidR="00946E98" w:rsidRPr="0017768A" w:rsidRDefault="00946E98" w:rsidP="00946E98">
      <w:pPr>
        <w:pStyle w:val="CodeListingSmall"/>
      </w:pPr>
      <w:r w:rsidRPr="0017768A">
        <w:t xml:space="preserve">         System.out.println("   ConCreatedTotal: "+ </w:t>
      </w:r>
    </w:p>
    <w:p w:rsidR="00946E98" w:rsidRPr="0017768A" w:rsidRDefault="00946E98" w:rsidP="00946E98">
      <w:pPr>
        <w:pStyle w:val="CodeListingSmall"/>
      </w:pPr>
      <w:r w:rsidRPr="0017768A">
        <w:t xml:space="preserve">               myJMXWrapper.getAttribute(connectorRuntime, "ConnectionsCreatedTotalCount"));</w:t>
      </w:r>
      <w:r w:rsidRPr="0017768A">
        <w:tab/>
      </w:r>
    </w:p>
    <w:p w:rsidR="00946E98" w:rsidRPr="0017768A" w:rsidRDefault="00946E98" w:rsidP="00946E98">
      <w:pPr>
        <w:pStyle w:val="CodeListingSmall"/>
      </w:pPr>
      <w:r w:rsidRPr="0017768A">
        <w:t xml:space="preserve">         System.out.println("   ConRejectedTotal: "+ </w:t>
      </w:r>
    </w:p>
    <w:p w:rsidR="00946E98" w:rsidRPr="0017768A" w:rsidRDefault="00946E98" w:rsidP="00946E98">
      <w:pPr>
        <w:pStyle w:val="CodeListingSmall"/>
      </w:pPr>
      <w:r w:rsidRPr="0017768A">
        <w:t xml:space="preserve">               myJMXWrapper.getAttribute(connectorRuntime, "ConnectionsRejectedTotalCount"));</w:t>
      </w:r>
      <w:r w:rsidRPr="0017768A">
        <w:tab/>
      </w:r>
    </w:p>
    <w:p w:rsidR="00946E98" w:rsidRPr="0017768A" w:rsidRDefault="00946E98" w:rsidP="00946E98">
      <w:pPr>
        <w:pStyle w:val="CodeListingSmall"/>
      </w:pPr>
      <w:r w:rsidRPr="0017768A">
        <w:t xml:space="preserve">         System.out.println("   ConDestroyedTotal: "+ </w:t>
      </w:r>
    </w:p>
    <w:p w:rsidR="00946E98" w:rsidRPr="0017768A" w:rsidRDefault="00946E98" w:rsidP="00946E98">
      <w:pPr>
        <w:pStyle w:val="CodeListingSmall"/>
      </w:pPr>
      <w:r w:rsidRPr="0017768A">
        <w:t xml:space="preserve">               myJMXWrapper.getAttribute(connectorRuntime, "ConnectionsDestroyedTotalCount"));</w:t>
      </w:r>
      <w:r w:rsidRPr="0017768A">
        <w:tab/>
      </w:r>
    </w:p>
    <w:p w:rsidR="00946E98" w:rsidRPr="0017768A" w:rsidRDefault="00946E98" w:rsidP="00946E98">
      <w:pPr>
        <w:pStyle w:val="CodeListingSmall"/>
      </w:pPr>
      <w:r w:rsidRPr="0017768A">
        <w:t xml:space="preserve">         System.out.println("   FreeConCurrent: "+ </w:t>
      </w:r>
    </w:p>
    <w:p w:rsidR="00946E98" w:rsidRPr="0017768A" w:rsidRDefault="00946E98" w:rsidP="00946E98">
      <w:pPr>
        <w:pStyle w:val="CodeListingSmall"/>
      </w:pPr>
      <w:r w:rsidRPr="0017768A">
        <w:t xml:space="preserve">               myJMXWrapper.getAttribute(connectorRuntime, "FreeConnectionsCurrentCount"));</w:t>
      </w:r>
      <w:r w:rsidRPr="0017768A">
        <w:tab/>
      </w:r>
    </w:p>
    <w:p w:rsidR="00946E98" w:rsidRPr="0017768A" w:rsidRDefault="00946E98" w:rsidP="00946E98">
      <w:pPr>
        <w:pStyle w:val="CodeListingSmall"/>
      </w:pPr>
      <w:r w:rsidRPr="0017768A">
        <w:t xml:space="preserve">         System.out.println("   FreeConHigh: "+ </w:t>
      </w:r>
    </w:p>
    <w:p w:rsidR="00946E98" w:rsidRPr="0017768A" w:rsidRDefault="00946E98" w:rsidP="00946E98">
      <w:pPr>
        <w:pStyle w:val="CodeListingSmall"/>
      </w:pPr>
      <w:r w:rsidRPr="0017768A">
        <w:t xml:space="preserve">               myJMXWrapper.getAttribute(connectorRuntime, "FreeConnectionsHighCount"));</w:t>
      </w:r>
      <w:r w:rsidRPr="0017768A">
        <w:tab/>
      </w:r>
    </w:p>
    <w:p w:rsidR="00946E98" w:rsidRPr="0017768A" w:rsidRDefault="00946E98" w:rsidP="00946E98">
      <w:pPr>
        <w:pStyle w:val="CodeListingSmall"/>
      </w:pPr>
      <w:r w:rsidRPr="0017768A">
        <w:t xml:space="preserve">         System.out.println("   AverageActiveUsage: "+ </w:t>
      </w:r>
    </w:p>
    <w:p w:rsidR="00946E98" w:rsidRPr="0017768A" w:rsidRDefault="00946E98" w:rsidP="00946E98">
      <w:pPr>
        <w:pStyle w:val="CodeListingSmall"/>
      </w:pPr>
      <w:r w:rsidRPr="0017768A">
        <w:t xml:space="preserve">               myJMXWrapper.getAttribute(connectorRuntime, "AverageActiveUsage"));</w:t>
      </w:r>
      <w:r w:rsidRPr="0017768A">
        <w:tab/>
      </w:r>
    </w:p>
    <w:p w:rsidR="00946E98" w:rsidRPr="0017768A" w:rsidRDefault="00946E98" w:rsidP="00946E98">
      <w:pPr>
        <w:pStyle w:val="CodeListingSmall"/>
      </w:pPr>
      <w:r w:rsidRPr="0017768A">
        <w:t xml:space="preserve">         System.out.println("   CloseCount: "+ </w:t>
      </w:r>
    </w:p>
    <w:p w:rsidR="00946E98" w:rsidRPr="0017768A" w:rsidRDefault="00946E98" w:rsidP="00946E98">
      <w:pPr>
        <w:pStyle w:val="CodeListingSmall"/>
      </w:pPr>
      <w:r w:rsidRPr="0017768A">
        <w:t xml:space="preserve">               myJMXWrapper.getAttribute(connectorRuntime, "CloseCount"));</w:t>
      </w:r>
      <w:r w:rsidRPr="0017768A">
        <w:tab/>
      </w:r>
    </w:p>
    <w:p w:rsidR="00946E98" w:rsidRPr="0017768A" w:rsidRDefault="00946E98" w:rsidP="00946E98">
      <w:pPr>
        <w:pStyle w:val="CodeListingSmall"/>
      </w:pPr>
      <w:r w:rsidRPr="0017768A">
        <w:t xml:space="preserve">         System.out.println("   ConnectionsDestroyedByErrorTotalCount: "+ </w:t>
      </w:r>
    </w:p>
    <w:p w:rsidR="00946E98" w:rsidRPr="0017768A" w:rsidRDefault="00946E98" w:rsidP="00946E98">
      <w:pPr>
        <w:pStyle w:val="CodeListingSmall"/>
      </w:pPr>
      <w:r w:rsidRPr="0017768A">
        <w:t xml:space="preserve">               myJMXWrapper.getAttribute(connectorRuntime, "ConnectionsDestroyedByErrorTotalCount"));</w:t>
      </w:r>
    </w:p>
    <w:p w:rsidR="00946E98" w:rsidRPr="0017768A" w:rsidRDefault="00946E98" w:rsidP="00946E98">
      <w:pPr>
        <w:pStyle w:val="CodeListingSmall"/>
      </w:pPr>
      <w:r w:rsidRPr="0017768A">
        <w:t xml:space="preserve">         System.out.println("   ConnectionsDestroyedByShrinkingTotalCount: "+ </w:t>
      </w:r>
    </w:p>
    <w:p w:rsidR="00946E98" w:rsidRPr="0017768A" w:rsidRDefault="00946E98" w:rsidP="00946E98">
      <w:pPr>
        <w:pStyle w:val="CodeListingSmall"/>
      </w:pPr>
      <w:r w:rsidRPr="0017768A">
        <w:t xml:space="preserve">               myJMXWrapper.getAttribute(connectorRuntime, </w:t>
      </w:r>
    </w:p>
    <w:p w:rsidR="00946E98" w:rsidRPr="0017768A" w:rsidRDefault="00946E98" w:rsidP="00946E98">
      <w:pPr>
        <w:pStyle w:val="CodeListingSmall"/>
      </w:pPr>
      <w:r w:rsidRPr="0017768A">
        <w:t xml:space="preserve">                                         "ConnectionsDestroyedByShrinkingTotalCount"));</w:t>
      </w:r>
      <w:r w:rsidRPr="0017768A">
        <w:tab/>
      </w:r>
    </w:p>
    <w:p w:rsidR="00946E98" w:rsidRPr="0017768A" w:rsidRDefault="00946E98" w:rsidP="00946E98">
      <w:pPr>
        <w:pStyle w:val="CodeListingSmall"/>
      </w:pPr>
      <w:r w:rsidRPr="0017768A">
        <w:t xml:space="preserve">         System.out.println("   ConnectionsMatchedTotalCount: "+       </w:t>
      </w:r>
    </w:p>
    <w:p w:rsidR="00946E98" w:rsidRPr="0017768A" w:rsidRDefault="00946E98" w:rsidP="00946E98">
      <w:pPr>
        <w:pStyle w:val="CodeListingSmall"/>
      </w:pPr>
      <w:r w:rsidRPr="0017768A">
        <w:t xml:space="preserve">               myJMXWrapper.getAttribute(connectorRuntime, </w:t>
      </w:r>
    </w:p>
    <w:p w:rsidR="00946E98" w:rsidRPr="0017768A" w:rsidRDefault="00946E98" w:rsidP="00946E98">
      <w:pPr>
        <w:pStyle w:val="CodeListingSmall"/>
      </w:pPr>
      <w:r w:rsidRPr="0017768A">
        <w:t xml:space="preserve">                                         "ConnectionsMatchedTotalCount"));</w:t>
      </w:r>
      <w:r w:rsidRPr="0017768A">
        <w:tab/>
      </w:r>
    </w:p>
    <w:p w:rsidR="00946E98" w:rsidRPr="0017768A" w:rsidRDefault="00946E98" w:rsidP="00946E98">
      <w:pPr>
        <w:pStyle w:val="CodeListingSmall"/>
      </w:pPr>
      <w:r w:rsidRPr="0017768A">
        <w:t xml:space="preserve">         System.out.println("   CurrentCapacity: "+ </w:t>
      </w:r>
    </w:p>
    <w:p w:rsidR="00946E98" w:rsidRPr="0017768A" w:rsidRDefault="00946E98" w:rsidP="00946E98">
      <w:pPr>
        <w:pStyle w:val="CodeListingSmall"/>
      </w:pPr>
      <w:r w:rsidRPr="0017768A">
        <w:t xml:space="preserve">               myJMXWrapper.getAttribute(connectorRuntime, "CurrentCapacity"));</w:t>
      </w:r>
      <w:r w:rsidRPr="0017768A">
        <w:tab/>
      </w:r>
    </w:p>
    <w:p w:rsidR="00946E98" w:rsidRPr="0017768A" w:rsidRDefault="00946E98" w:rsidP="00946E98">
      <w:pPr>
        <w:pStyle w:val="CodeListingSmall"/>
      </w:pPr>
      <w:r w:rsidRPr="0017768A">
        <w:t xml:space="preserve">         System.out.println("   MaxCapacity: "+ </w:t>
      </w:r>
    </w:p>
    <w:p w:rsidR="00946E98" w:rsidRPr="0017768A" w:rsidRDefault="00946E98" w:rsidP="00946E98">
      <w:pPr>
        <w:pStyle w:val="CodeListingSmall"/>
      </w:pPr>
      <w:r w:rsidRPr="0017768A">
        <w:t xml:space="preserve">               myJMXWrapper.getAttribute(connectorRuntime, "MaxCapacity"));</w:t>
      </w:r>
      <w:r w:rsidRPr="0017768A">
        <w:tab/>
      </w:r>
    </w:p>
    <w:p w:rsidR="00946E98" w:rsidRPr="0017768A" w:rsidRDefault="00946E98" w:rsidP="00946E98">
      <w:pPr>
        <w:pStyle w:val="CodeListingSmall"/>
      </w:pPr>
      <w:r w:rsidRPr="0017768A">
        <w:t xml:space="preserve">         System.out.println("   MaxIdleTime: "+ </w:t>
      </w:r>
    </w:p>
    <w:p w:rsidR="00946E98" w:rsidRPr="0017768A" w:rsidRDefault="00946E98" w:rsidP="00946E98">
      <w:pPr>
        <w:pStyle w:val="CodeListingSmall"/>
      </w:pPr>
      <w:r w:rsidRPr="0017768A">
        <w:t xml:space="preserve">               myJMXWrapper.getAttribute(connectorRuntime, "MaxIdleTime"));</w:t>
      </w:r>
      <w:r w:rsidRPr="0017768A">
        <w:tab/>
      </w:r>
    </w:p>
    <w:p w:rsidR="00946E98" w:rsidRPr="0017768A" w:rsidRDefault="00946E98" w:rsidP="00946E98">
      <w:pPr>
        <w:pStyle w:val="CodeListingSmall"/>
      </w:pPr>
      <w:r w:rsidRPr="0017768A">
        <w:t xml:space="preserve">         System.out.println("   NumUnavailableCurrentCount: "+ </w:t>
      </w:r>
    </w:p>
    <w:p w:rsidR="00946E98" w:rsidRPr="0017768A" w:rsidRDefault="00946E98" w:rsidP="00946E98">
      <w:pPr>
        <w:pStyle w:val="CodeListingSmall"/>
      </w:pPr>
      <w:r w:rsidRPr="0017768A">
        <w:t xml:space="preserve">               myJMXWrapper.getAttribute(connectorRuntime, "NumUnavailableCurrentCount"));</w:t>
      </w:r>
      <w:r w:rsidRPr="0017768A">
        <w:tab/>
      </w:r>
    </w:p>
    <w:p w:rsidR="00946E98" w:rsidRPr="0017768A" w:rsidRDefault="00946E98" w:rsidP="00946E98">
      <w:pPr>
        <w:pStyle w:val="CodeListingSmall"/>
      </w:pPr>
      <w:r w:rsidRPr="0017768A">
        <w:t xml:space="preserve">         System.out.println("   NumUnavailableHighCount: "+ </w:t>
      </w:r>
    </w:p>
    <w:p w:rsidR="00946E98" w:rsidRPr="0017768A" w:rsidRDefault="00946E98" w:rsidP="00946E98">
      <w:pPr>
        <w:pStyle w:val="CodeListingSmall"/>
      </w:pPr>
      <w:r w:rsidRPr="0017768A">
        <w:t xml:space="preserve">               myJMXWrapper.getAttribute(connectorRuntime, "NumUnavailableHighCount"));</w:t>
      </w:r>
      <w:r w:rsidRPr="0017768A">
        <w:tab/>
      </w:r>
    </w:p>
    <w:p w:rsidR="00946E98" w:rsidRPr="0017768A" w:rsidRDefault="00946E98" w:rsidP="00946E98">
      <w:pPr>
        <w:pStyle w:val="CodeListingSmall"/>
      </w:pPr>
      <w:r w:rsidRPr="0017768A">
        <w:t xml:space="preserve">         System.out.println("   NumWaiters: "+ </w:t>
      </w:r>
    </w:p>
    <w:p w:rsidR="00946E98" w:rsidRPr="0017768A" w:rsidRDefault="00946E98" w:rsidP="00946E98">
      <w:pPr>
        <w:pStyle w:val="CodeListingSmall"/>
      </w:pPr>
      <w:r w:rsidRPr="0017768A">
        <w:t xml:space="preserve">               myJMXWrapper.getAttribute(connectorRuntime, "NumWaiters"));</w:t>
      </w:r>
      <w:r w:rsidRPr="0017768A">
        <w:tab/>
      </w:r>
    </w:p>
    <w:p w:rsidR="00946E98" w:rsidRPr="0017768A" w:rsidRDefault="00946E98" w:rsidP="00946E98">
      <w:pPr>
        <w:pStyle w:val="CodeListingSmall"/>
      </w:pPr>
      <w:r w:rsidRPr="0017768A">
        <w:t xml:space="preserve">         System.out.println("   NumWaitersCurrentCount: "+ </w:t>
      </w:r>
    </w:p>
    <w:p w:rsidR="00946E98" w:rsidRPr="0017768A" w:rsidRDefault="00946E98" w:rsidP="00946E98">
      <w:pPr>
        <w:pStyle w:val="CodeListingSmall"/>
      </w:pPr>
      <w:r w:rsidRPr="0017768A">
        <w:t xml:space="preserve">               myJMXWrapper.getAttribute(connectorRuntime, "NumWaitersCurrentCount"));</w:t>
      </w:r>
      <w:r w:rsidRPr="0017768A">
        <w:tab/>
      </w:r>
    </w:p>
    <w:p w:rsidR="00946E98" w:rsidRPr="0017768A" w:rsidRDefault="00946E98" w:rsidP="00946E98">
      <w:pPr>
        <w:pStyle w:val="CodeListingSmall"/>
      </w:pPr>
      <w:r w:rsidRPr="0017768A">
        <w:t xml:space="preserve">         System.out.println("   RecycledTotal: "+ </w:t>
      </w:r>
    </w:p>
    <w:p w:rsidR="00946E98" w:rsidRPr="0017768A" w:rsidRDefault="00946E98" w:rsidP="00946E98">
      <w:pPr>
        <w:pStyle w:val="CodeListingSmall"/>
      </w:pPr>
      <w:r w:rsidRPr="0017768A">
        <w:t xml:space="preserve">               myJMXWrapper.getAttribute(connectorRuntime, "RecycledTotal"));</w:t>
      </w:r>
      <w:r w:rsidRPr="0017768A">
        <w:tab/>
      </w:r>
    </w:p>
    <w:p w:rsidR="00946E98" w:rsidRPr="0017768A" w:rsidRDefault="00946E98" w:rsidP="00946E98">
      <w:pPr>
        <w:pStyle w:val="CodeListingSmall"/>
      </w:pPr>
      <w:r w:rsidRPr="0017768A">
        <w:t xml:space="preserve">         System.out.println("   ShrinkCountDownTime: "+ </w:t>
      </w:r>
    </w:p>
    <w:p w:rsidR="00946E98" w:rsidRPr="0017768A" w:rsidRDefault="00946E98" w:rsidP="00946E98">
      <w:pPr>
        <w:pStyle w:val="CodeListingSmall"/>
      </w:pPr>
      <w:r w:rsidRPr="0017768A">
        <w:t xml:space="preserve">               myJMXWrapper.getAttribute(connectorRuntime, "ShrinkCountDownTime"));</w:t>
      </w:r>
      <w:r w:rsidRPr="0017768A">
        <w:tab/>
      </w:r>
    </w:p>
    <w:p w:rsidR="00946E98" w:rsidRPr="0017768A" w:rsidRDefault="00946E98" w:rsidP="00946E98">
      <w:pPr>
        <w:pStyle w:val="CodeListingSmall"/>
      </w:pPr>
      <w:r w:rsidRPr="0017768A">
        <w:lastRenderedPageBreak/>
        <w:t xml:space="preserve">         System.out.println("   ShrinkPeriodMinutes: "+ </w:t>
      </w:r>
    </w:p>
    <w:p w:rsidR="00946E98" w:rsidRPr="0017768A" w:rsidRDefault="00946E98" w:rsidP="00946E98">
      <w:pPr>
        <w:pStyle w:val="CodeListingSmall"/>
      </w:pPr>
      <w:r w:rsidRPr="0017768A">
        <w:t xml:space="preserve">               myJMXWrapper.getAttribute(connectorRuntime, "ShrinkPeriodMinutes"));</w:t>
      </w:r>
      <w:r w:rsidRPr="0017768A">
        <w:tab/>
      </w:r>
    </w:p>
    <w:p w:rsidR="00946E98" w:rsidRPr="0017768A" w:rsidRDefault="00946E98" w:rsidP="00946E98">
      <w:pPr>
        <w:pStyle w:val="CodeListingSmall"/>
      </w:pPr>
      <w:r w:rsidRPr="0017768A">
        <w:t xml:space="preserve">     }</w:t>
      </w:r>
    </w:p>
    <w:p w:rsidR="00946E98" w:rsidRPr="0047480D" w:rsidRDefault="00946E98" w:rsidP="00946E98">
      <w:pPr>
        <w:pStyle w:val="CodeListingSmall"/>
      </w:pPr>
      <w:r w:rsidRPr="0017768A">
        <w:t xml:space="preserve">  }</w:t>
      </w:r>
      <w:r w:rsidRPr="0017768A">
        <w:tab/>
      </w:r>
    </w:p>
    <w:p w:rsidR="00946E98" w:rsidRDefault="00946E98" w:rsidP="00946E98">
      <w:pPr>
        <w:pStyle w:val="BodyText"/>
      </w:pPr>
    </w:p>
    <w:p w:rsidR="00052680" w:rsidRDefault="00052680" w:rsidP="00946E98">
      <w:pPr>
        <w:pStyle w:val="BodyText"/>
      </w:pPr>
    </w:p>
    <w:p w:rsidR="00946E98" w:rsidRPr="0017768A" w:rsidRDefault="00946E98" w:rsidP="00946E98">
      <w:pPr>
        <w:pStyle w:val="CodeCallout"/>
      </w:pPr>
      <w:r>
        <w:t>monitoring_values_jmx</w:t>
      </w:r>
    </w:p>
    <w:p w:rsidR="00946E98" w:rsidRPr="0017768A" w:rsidRDefault="00946E98" w:rsidP="00946E98">
      <w:pPr>
        <w:pStyle w:val="CodeListingSmall"/>
      </w:pPr>
      <w:r w:rsidRPr="0017768A">
        <w:t>public void monitorWTC() throws Exception {</w:t>
      </w:r>
    </w:p>
    <w:p w:rsidR="00946E98" w:rsidRPr="0017768A" w:rsidRDefault="00946E98" w:rsidP="00946E98">
      <w:pPr>
        <w:pStyle w:val="CodeListingSmall"/>
      </w:pPr>
      <w:r w:rsidRPr="0017768A">
        <w:t xml:space="preserve">   // get main values</w:t>
      </w:r>
    </w:p>
    <w:p w:rsidR="00946E98" w:rsidRPr="0017768A" w:rsidRDefault="00946E98" w:rsidP="00946E98">
      <w:pPr>
        <w:pStyle w:val="CodeListingSmall"/>
      </w:pPr>
      <w:r w:rsidRPr="0017768A">
        <w:t xml:space="preserve">   Hashtable&lt;String,String&gt; mainValues = myJMXWrapper.getMainServerDomainValues();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go to MBean</w:t>
      </w:r>
    </w:p>
    <w:p w:rsidR="00946E98" w:rsidRPr="0017768A" w:rsidRDefault="00946E98" w:rsidP="00946E98">
      <w:pPr>
        <w:pStyle w:val="CodeListingSmall"/>
      </w:pPr>
      <w:r w:rsidRPr="0017768A">
        <w:t xml:space="preserve">   ObjectName serverRuntime = myJMXWrapper.getServerRuntime(mainValues.get("serverName"));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wtcRuntime = (ObjectName) myJMXWrapper.getAttribute(serverRuntime, "WTCRuntime");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list connections configured</w:t>
      </w:r>
    </w:p>
    <w:p w:rsidR="00946E98" w:rsidRPr="0017768A" w:rsidRDefault="00946E98" w:rsidP="00946E98">
      <w:pPr>
        <w:pStyle w:val="CodeListingSmall"/>
      </w:pPr>
      <w:r w:rsidRPr="0017768A">
        <w:t xml:space="preserve">   DSessConnInfo[] myWTCConnectionInfos = (DSessConnInfo[])</w:t>
      </w:r>
    </w:p>
    <w:p w:rsidR="00946E98" w:rsidRPr="0017768A" w:rsidRDefault="00946E98" w:rsidP="00946E98">
      <w:pPr>
        <w:pStyle w:val="CodeListingSmall"/>
      </w:pPr>
      <w:r w:rsidRPr="0017768A">
        <w:t xml:space="preserve">                        myJMXWrapper.invoke(wtcRuntime,"listConnectionsConfigured",</w:t>
      </w:r>
    </w:p>
    <w:p w:rsidR="00946E98" w:rsidRPr="0017768A" w:rsidRDefault="00946E98" w:rsidP="00946E98">
      <w:pPr>
        <w:pStyle w:val="CodeListingSmall"/>
      </w:pPr>
      <w:r w:rsidRPr="0017768A">
        <w:t xml:space="preserve">                                            new Object[]{},new String[]{});</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System.out.println("DSessConnInfo:");</w:t>
      </w:r>
    </w:p>
    <w:p w:rsidR="00946E98" w:rsidRPr="0017768A" w:rsidRDefault="00946E98" w:rsidP="00946E98">
      <w:pPr>
        <w:pStyle w:val="CodeListingSmall"/>
      </w:pPr>
      <w:r w:rsidRPr="0017768A">
        <w:t xml:space="preserve">   for (int i=0;i&lt;myWTCConnectionInfos.length;i++) {</w:t>
      </w:r>
    </w:p>
    <w:p w:rsidR="00946E98" w:rsidRPr="0017768A" w:rsidRDefault="00946E98" w:rsidP="00946E98">
      <w:pPr>
        <w:pStyle w:val="CodeListingSmall"/>
      </w:pPr>
      <w:r w:rsidRPr="0017768A">
        <w:t xml:space="preserve">      DSessConnInfo nextDSessConnInfo = myWTCConnectionInfos[i];</w:t>
      </w:r>
    </w:p>
    <w:p w:rsidR="00946E98" w:rsidRPr="0017768A" w:rsidRDefault="00946E98" w:rsidP="00946E98">
      <w:pPr>
        <w:pStyle w:val="CodeListingSmall"/>
      </w:pPr>
      <w:r w:rsidRPr="0017768A">
        <w:t xml:space="preserve">      System.out.println("DSessConnInfo-"+i);</w:t>
      </w:r>
    </w:p>
    <w:p w:rsidR="00946E98" w:rsidRPr="0017768A" w:rsidRDefault="00946E98" w:rsidP="00946E98">
      <w:pPr>
        <w:pStyle w:val="CodeListingSmall"/>
      </w:pPr>
      <w:r w:rsidRPr="0017768A">
        <w:t xml:space="preserve">      System.out.println("    "+nextDSessConnInfo.getLocalAccessPointId());</w:t>
      </w:r>
    </w:p>
    <w:p w:rsidR="00946E98" w:rsidRPr="0017768A" w:rsidRDefault="00946E98" w:rsidP="00946E98">
      <w:pPr>
        <w:pStyle w:val="CodeListingSmall"/>
      </w:pPr>
      <w:r w:rsidRPr="0017768A">
        <w:t xml:space="preserve">      System.out.println("    "+nextDSessConnInfo.getRemoteAccessPointId());</w:t>
      </w:r>
    </w:p>
    <w:p w:rsidR="00946E98" w:rsidRPr="0017768A" w:rsidRDefault="00946E98" w:rsidP="00946E98">
      <w:pPr>
        <w:pStyle w:val="CodeListingSmall"/>
      </w:pPr>
      <w:r w:rsidRPr="0017768A">
        <w:t xml:space="preserve">      System.out.println("    "+nextDSessConnInfo.getConnected());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get all service information    </w:t>
      </w:r>
    </w:p>
    <w:p w:rsidR="00946E98" w:rsidRPr="0017768A" w:rsidRDefault="00946E98" w:rsidP="00946E98">
      <w:pPr>
        <w:pStyle w:val="CodeListingSmall"/>
      </w:pPr>
      <w:r w:rsidRPr="0017768A">
        <w:t xml:space="preserve">   DServiceInfo[] allDServiceInfos = (DServiceInfo[]) </w:t>
      </w:r>
    </w:p>
    <w:p w:rsidR="00946E98" w:rsidRPr="0017768A" w:rsidRDefault="00946E98" w:rsidP="00946E98">
      <w:pPr>
        <w:pStyle w:val="CodeListingSmall"/>
      </w:pPr>
      <w:r w:rsidRPr="0017768A">
        <w:t xml:space="preserve">                                     myJMXWrapper.getAttribute(wtcRuntime, "ServiceStatus");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System.out.println("\n\nDServiceInfos:");</w:t>
      </w:r>
    </w:p>
    <w:p w:rsidR="00946E98" w:rsidRPr="0017768A" w:rsidRDefault="00946E98" w:rsidP="00946E98">
      <w:pPr>
        <w:pStyle w:val="CodeListingSmall"/>
      </w:pPr>
      <w:r w:rsidRPr="0017768A">
        <w:t xml:space="preserve">   for (int i=0;i&lt;allDServiceInfos.length;i++) {</w:t>
      </w:r>
    </w:p>
    <w:p w:rsidR="00946E98" w:rsidRPr="0017768A" w:rsidRDefault="00946E98" w:rsidP="00946E98">
      <w:pPr>
        <w:pStyle w:val="CodeListingSmall"/>
      </w:pPr>
      <w:r w:rsidRPr="0017768A">
        <w:t xml:space="preserve">      System.out.println("DSessConnInfo-"+i);</w:t>
      </w:r>
    </w:p>
    <w:p w:rsidR="00946E98" w:rsidRPr="0017768A" w:rsidRDefault="00946E98" w:rsidP="00946E98">
      <w:pPr>
        <w:pStyle w:val="CodeListingSmall"/>
      </w:pPr>
      <w:r w:rsidRPr="0017768A">
        <w:t xml:space="preserve">      System.out.println("    "+allDServiceInfos[i].getLocalAccessPoint());</w:t>
      </w:r>
    </w:p>
    <w:p w:rsidR="00946E98" w:rsidRPr="0017768A" w:rsidRDefault="00946E98" w:rsidP="00946E98">
      <w:pPr>
        <w:pStyle w:val="CodeListingSmall"/>
      </w:pPr>
      <w:r w:rsidRPr="0017768A">
        <w:t xml:space="preserve">      System.out.println("    "+allDServiceInfos[i].getServiceName());</w:t>
      </w:r>
    </w:p>
    <w:p w:rsidR="00946E98" w:rsidRPr="0017768A" w:rsidRDefault="00946E98" w:rsidP="00946E98">
      <w:pPr>
        <w:pStyle w:val="CodeListingSmall"/>
      </w:pPr>
      <w:r w:rsidRPr="0017768A">
        <w:t xml:space="preserve">      System.out.println("    "+</w:t>
      </w:r>
    </w:p>
    <w:p w:rsidR="00946E98" w:rsidRPr="0017768A" w:rsidRDefault="00946E98" w:rsidP="00946E98">
      <w:pPr>
        <w:pStyle w:val="CodeListingSmall"/>
      </w:pPr>
      <w:r w:rsidRPr="0017768A">
        <w:t xml:space="preserve">                         WTCServiceStatus.svcTypeToString(allDServiceInfos[i].getServiceType()));</w:t>
      </w:r>
    </w:p>
    <w:p w:rsidR="00946E98" w:rsidRPr="0017768A" w:rsidRDefault="00946E98" w:rsidP="00946E98">
      <w:pPr>
        <w:pStyle w:val="CodeListingSmall"/>
      </w:pPr>
      <w:r w:rsidRPr="0017768A">
        <w:t xml:space="preserve">      System.out.println("    "+WTCServiceStatus.statusToString(allDServiceInfos[i].getStatus()));</w:t>
      </w:r>
    </w:p>
    <w:p w:rsidR="00946E98" w:rsidRPr="0017768A" w:rsidRDefault="00946E98" w:rsidP="00946E98">
      <w:pPr>
        <w:pStyle w:val="CodeListingSmall"/>
      </w:pPr>
      <w:r w:rsidRPr="0017768A">
        <w:t xml:space="preserve">   }       </w:t>
      </w:r>
    </w:p>
    <w:p w:rsidR="00946E98" w:rsidRPr="007901F4" w:rsidRDefault="00946E98" w:rsidP="00946E98">
      <w:pPr>
        <w:pStyle w:val="CodeListingSmall"/>
      </w:pPr>
      <w:r w:rsidRPr="0017768A">
        <w:t>}</w:t>
      </w:r>
    </w:p>
    <w:p w:rsidR="00946E98" w:rsidRDefault="00946E98" w:rsidP="00946E98">
      <w:pPr>
        <w:pStyle w:val="BodyText"/>
      </w:pPr>
    </w:p>
    <w:p w:rsidR="00052680" w:rsidRDefault="00052680" w:rsidP="00946E98">
      <w:pPr>
        <w:pStyle w:val="BodyText"/>
      </w:pPr>
    </w:p>
    <w:p w:rsidR="00946E98" w:rsidRPr="0017768A" w:rsidRDefault="00946E98" w:rsidP="00946E98">
      <w:pPr>
        <w:pStyle w:val="CodeCallout"/>
      </w:pPr>
      <w:r>
        <w:t>interface_definition_jmx</w:t>
      </w:r>
    </w:p>
    <w:p w:rsidR="00946E98" w:rsidRPr="0017768A" w:rsidRDefault="00946E98" w:rsidP="00946E98">
      <w:pPr>
        <w:pStyle w:val="CodeListingSmall"/>
      </w:pPr>
      <w:r w:rsidRPr="0017768A">
        <w:t>public interface PushExampleMBean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Is plugin enabled - means does plugin record periodically the runtime values and report them</w:t>
      </w:r>
    </w:p>
    <w:p w:rsidR="00946E98" w:rsidRPr="0017768A" w:rsidRDefault="00946E98" w:rsidP="00946E98">
      <w:pPr>
        <w:pStyle w:val="CodeListingSmall"/>
      </w:pPr>
      <w:r w:rsidRPr="0017768A">
        <w:t xml:space="preserve">     * @return String</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String getEnabled();</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VERY IMPORTANT:  Activates or deactivates the gathering and pushing</w:t>
      </w:r>
    </w:p>
    <w:p w:rsidR="00946E98" w:rsidRPr="0017768A" w:rsidRDefault="00946E98" w:rsidP="00946E98">
      <w:pPr>
        <w:pStyle w:val="CodeListingSmall"/>
      </w:pPr>
      <w:r w:rsidRPr="0017768A">
        <w:t xml:space="preserve">     * @param enabled String</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void setEnabled(String enabled);</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Interval in seconds how often the information are collected and reported</w:t>
      </w:r>
    </w:p>
    <w:p w:rsidR="00946E98" w:rsidRPr="0017768A" w:rsidRDefault="00946E98" w:rsidP="00946E98">
      <w:pPr>
        <w:pStyle w:val="CodeListingSmall"/>
      </w:pPr>
      <w:r w:rsidRPr="0017768A">
        <w:t xml:space="preserve">     * @return interval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int getUpdateIntervalInSeconds();</w:t>
      </w:r>
    </w:p>
    <w:p w:rsidR="00946E98" w:rsidRPr="0017768A" w:rsidRDefault="00946E98" w:rsidP="00946E98">
      <w:pPr>
        <w:pStyle w:val="CodeListingSmall"/>
      </w:pP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Set the  interval how often the runtime information should be gathered and reported</w:t>
      </w:r>
    </w:p>
    <w:p w:rsidR="00946E98" w:rsidRPr="0017768A" w:rsidRDefault="00946E98" w:rsidP="00946E98">
      <w:pPr>
        <w:pStyle w:val="CodeListingSmall"/>
      </w:pPr>
      <w:r w:rsidRPr="0017768A">
        <w:t xml:space="preserve">     * @param intervalInSeconds int</w:t>
      </w:r>
    </w:p>
    <w:p w:rsidR="00946E98" w:rsidRPr="0017768A" w:rsidRDefault="00946E98" w:rsidP="00946E98">
      <w:pPr>
        <w:pStyle w:val="CodeListingSmall"/>
      </w:pPr>
      <w:r w:rsidRPr="0017768A">
        <w:lastRenderedPageBreak/>
        <w:t xml:space="preserve">     */</w:t>
      </w:r>
    </w:p>
    <w:p w:rsidR="00946E98" w:rsidRPr="0017768A" w:rsidRDefault="00946E98" w:rsidP="00946E98">
      <w:pPr>
        <w:pStyle w:val="CodeListingSmall"/>
      </w:pPr>
      <w:r w:rsidRPr="0017768A">
        <w:t xml:space="preserve">    public void setUpdateIntervalInSeconds(int intervalInSeconds);</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GEt the destination URL:   </w:t>
      </w:r>
    </w:p>
    <w:p w:rsidR="00946E98" w:rsidRPr="0017768A" w:rsidRDefault="00946E98" w:rsidP="00946E98">
      <w:pPr>
        <w:pStyle w:val="CodeListingSmall"/>
      </w:pPr>
      <w:r w:rsidRPr="0017768A">
        <w:t xml:space="preserve">     * @return the destination URL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String getDestinationURL();</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Set the destination URL: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void setDestinationURL(String destinationURL);</w:t>
      </w:r>
    </w:p>
    <w:p w:rsidR="00946E98" w:rsidRPr="0017768A" w:rsidRDefault="00946E98" w:rsidP="00946E98">
      <w:pPr>
        <w:pStyle w:val="CodeListingSmall"/>
      </w:pPr>
      <w:r w:rsidRPr="0017768A">
        <w:t>}</w:t>
      </w:r>
    </w:p>
    <w:p w:rsidR="00946E98" w:rsidRPr="0017768A" w:rsidRDefault="00946E98" w:rsidP="00946E98">
      <w:pPr>
        <w:pStyle w:val="BodyText"/>
      </w:pPr>
    </w:p>
    <w:p w:rsidR="00B14650" w:rsidRDefault="00B14650" w:rsidP="00B14650">
      <w:pPr>
        <w:pStyle w:val="BodyText"/>
      </w:pPr>
    </w:p>
    <w:p w:rsidR="00946E98" w:rsidRPr="0017768A" w:rsidRDefault="00946E98" w:rsidP="00946E98">
      <w:pPr>
        <w:pStyle w:val="CodeCallout"/>
      </w:pPr>
      <w:r>
        <w:t>implement_constructor_jmx</w:t>
      </w:r>
    </w:p>
    <w:p w:rsidR="00946E98" w:rsidRPr="0017768A" w:rsidRDefault="00946E98" w:rsidP="00946E98">
      <w:pPr>
        <w:pStyle w:val="CodeListingSmall"/>
      </w:pPr>
      <w:r w:rsidRPr="0017768A">
        <w:t>public class PushExampleMBeanImpl extends StandardMBean implements PushExampleMBean</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public PushExampleMBeanImpl(JMXWrapperLocal _JMXWrapper) throws Exception { </w:t>
      </w:r>
    </w:p>
    <w:p w:rsidR="00946E98" w:rsidRPr="0017768A" w:rsidRDefault="00946E98" w:rsidP="00946E98">
      <w:pPr>
        <w:pStyle w:val="CodeListingSmall"/>
      </w:pPr>
      <w:r w:rsidRPr="0017768A">
        <w:t xml:space="preserve">      super(PushExampleMBean.class, false);</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System.out.println("WLSMonitoringMBean - Init called");</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myJMXWrapper = _JMXWrapper;</w:t>
      </w:r>
    </w:p>
    <w:p w:rsidR="00946E98" w:rsidRPr="0017768A" w:rsidRDefault="00946E98" w:rsidP="00946E98">
      <w:pPr>
        <w:pStyle w:val="CodeListingSmall"/>
      </w:pPr>
      <w:r w:rsidRPr="0017768A">
        <w:t xml:space="preserve">          myJMXWrapper.connectToAdminServer(false,null,null,null);</w:t>
      </w:r>
    </w:p>
    <w:p w:rsidR="00946E98" w:rsidRPr="0017768A" w:rsidRDefault="00946E98" w:rsidP="00946E98">
      <w:pPr>
        <w:pStyle w:val="CodeListingSmall"/>
      </w:pPr>
      <w:r w:rsidRPr="0017768A">
        <w:t xml:space="preserve">          mainDomainValues = myJMXWrapper.getMainServerDomainValues(); </w:t>
      </w:r>
    </w:p>
    <w:p w:rsidR="00946E98" w:rsidRPr="0017768A" w:rsidRDefault="00946E98" w:rsidP="00946E98">
      <w:pPr>
        <w:pStyle w:val="CodeListingSmall"/>
      </w:pPr>
    </w:p>
    <w:p w:rsidR="00946E98" w:rsidRPr="0017768A" w:rsidRDefault="00946E98" w:rsidP="00946E98">
      <w:pPr>
        <w:pStyle w:val="CodeListingSmall"/>
      </w:pPr>
      <w:r w:rsidRPr="0017768A">
        <w:t xml:space="preserve">          ObjectName mymbean = new </w:t>
      </w:r>
    </w:p>
    <w:p w:rsidR="00946E98" w:rsidRPr="0017768A" w:rsidRDefault="00946E98" w:rsidP="00946E98">
      <w:pPr>
        <w:pStyle w:val="CodeListingSmall"/>
      </w:pPr>
      <w:r w:rsidRPr="0017768A">
        <w:t xml:space="preserve">                     ObjectName("pushMonitoring:Name=ExamplePushInformation,Type=ExamplePushPlugin");</w:t>
      </w:r>
    </w:p>
    <w:p w:rsidR="00946E98" w:rsidRPr="0017768A" w:rsidRDefault="00946E98" w:rsidP="00946E98">
      <w:pPr>
        <w:pStyle w:val="CodeListingSmall"/>
      </w:pPr>
    </w:p>
    <w:p w:rsidR="00946E98" w:rsidRPr="0017768A" w:rsidRDefault="00946E98" w:rsidP="00946E98">
      <w:pPr>
        <w:pStyle w:val="CodeListingSmall"/>
      </w:pPr>
      <w:r w:rsidRPr="0017768A">
        <w:t xml:space="preserve">          // now register in MBeanServer</w:t>
      </w:r>
    </w:p>
    <w:p w:rsidR="00946E98" w:rsidRPr="0017768A" w:rsidRDefault="00946E98" w:rsidP="00946E98">
      <w:pPr>
        <w:pStyle w:val="CodeListingSmall"/>
      </w:pPr>
      <w:r w:rsidRPr="0017768A">
        <w:t xml:space="preserve">          ((MBeanServer)myJMXWrapper.getConnection()).registerMBean(this, mymbean);</w:t>
      </w:r>
    </w:p>
    <w:p w:rsidR="00946E98" w:rsidRPr="0017768A" w:rsidRDefault="00946E98" w:rsidP="00946E98">
      <w:pPr>
        <w:pStyle w:val="CodeListingSmall"/>
      </w:pPr>
      <w:r w:rsidRPr="0017768A">
        <w:t xml:space="preserve">          System.out.println("Push-Monitoring:  PushExampleMBean - MBean registered");</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pPr>
      <w:r w:rsidRPr="0017768A">
        <w:t xml:space="preserve">          // if running on adminserver -&gt; change to domainruntime</w:t>
      </w:r>
    </w:p>
    <w:p w:rsidR="00946E98" w:rsidRPr="0017768A" w:rsidRDefault="00946E98" w:rsidP="00946E98">
      <w:pPr>
        <w:pStyle w:val="CodeListingSmall"/>
      </w:pPr>
      <w:r w:rsidRPr="0017768A">
        <w:t xml:space="preserve">          String isCurrentServerAnAdminServer = mainDomainValues.get("connectedToAdminServer");</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if ("true".equalsIgnoreCase(isCurrentServerAnAdminServer))  // is Admin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myJMXWrapper.disconnectFromAdminServer();</w:t>
      </w:r>
    </w:p>
    <w:p w:rsidR="00946E98" w:rsidRPr="0017768A" w:rsidRDefault="00946E98" w:rsidP="00946E98">
      <w:pPr>
        <w:pStyle w:val="CodeListingSmall"/>
      </w:pPr>
      <w:r w:rsidRPr="0017768A">
        <w:t xml:space="preserve">             myJMXWrapper.connectToAdminServer(true,null,null,null);</w:t>
      </w:r>
    </w:p>
    <w:p w:rsidR="00946E98" w:rsidRPr="0017768A" w:rsidRDefault="00946E98" w:rsidP="00946E98">
      <w:pPr>
        <w:pStyle w:val="CodeListingSmall"/>
      </w:pPr>
      <w:r w:rsidRPr="0017768A">
        <w:t xml:space="preserve">             connectedToAdmin = true;</w:t>
      </w:r>
    </w:p>
    <w:p w:rsidR="00946E98" w:rsidRPr="0017768A" w:rsidRDefault="00946E98" w:rsidP="00946E98">
      <w:pPr>
        <w:pStyle w:val="CodeListingSmall"/>
      </w:pPr>
      <w:r w:rsidRPr="0017768A">
        <w:t xml:space="preserve">             System.out.println("Monitoring:  Connection changed to DomainRuntime as “+</w:t>
      </w:r>
    </w:p>
    <w:p w:rsidR="00946E98" w:rsidRPr="0017768A" w:rsidRDefault="00946E98" w:rsidP="00946E98">
      <w:pPr>
        <w:pStyle w:val="CodeListingSmall"/>
      </w:pPr>
      <w:r w:rsidRPr="0017768A">
        <w:t xml:space="preserve">                                ”THIS is the admin server !");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 example implementation in order to start data thread</w:t>
      </w:r>
    </w:p>
    <w:p w:rsidR="00946E98" w:rsidRPr="0017768A" w:rsidRDefault="00946E98" w:rsidP="00946E98">
      <w:pPr>
        <w:pStyle w:val="CodeListingSmall"/>
      </w:pPr>
      <w:r w:rsidRPr="0017768A">
        <w:t xml:space="preserve">          setEnabled(getEnabled());</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jc w:val="both"/>
      </w:pPr>
      <w:r w:rsidRPr="0017768A">
        <w:t xml:space="preserve">          System.out.println("PushExample-Monitoring:  init completed");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catch(Exception ex) {</w:t>
      </w:r>
    </w:p>
    <w:p w:rsidR="00946E98" w:rsidRPr="0017768A" w:rsidRDefault="00946E98" w:rsidP="00946E98">
      <w:pPr>
        <w:pStyle w:val="CodeListingSmall"/>
      </w:pPr>
      <w:r w:rsidRPr="0017768A">
        <w:t xml:space="preserve">    </w:t>
      </w:r>
      <w:r w:rsidRPr="0017768A">
        <w:tab/>
        <w:t xml:space="preserve">   ex.printStackTrace();</w:t>
      </w:r>
    </w:p>
    <w:p w:rsidR="00946E98" w:rsidRPr="0017768A" w:rsidRDefault="00946E98" w:rsidP="00946E98">
      <w:pPr>
        <w:pStyle w:val="CodeListingSmall"/>
      </w:pPr>
      <w:r w:rsidRPr="0017768A">
        <w:t xml:space="preserve">    </w:t>
      </w:r>
      <w:r w:rsidRPr="0017768A">
        <w:tab/>
        <w:t xml:space="preserve">   throw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Default="00946E98" w:rsidP="00946E98">
      <w:pPr>
        <w:pStyle w:val="BodyText"/>
      </w:pPr>
    </w:p>
    <w:p w:rsidR="00052680" w:rsidRDefault="00052680" w:rsidP="00946E98">
      <w:pPr>
        <w:pStyle w:val="BodyText"/>
      </w:pPr>
    </w:p>
    <w:p w:rsidR="00946E98" w:rsidRPr="0017768A" w:rsidRDefault="00946E98" w:rsidP="00946E98">
      <w:pPr>
        <w:pStyle w:val="CodeCallout"/>
      </w:pPr>
      <w:r>
        <w:t>plug-in_check_jmx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Is plugin enabled - means does plugin record periodically the runtime values and report them</w:t>
      </w:r>
    </w:p>
    <w:p w:rsidR="00946E98" w:rsidRPr="0017768A" w:rsidRDefault="00946E98" w:rsidP="00946E98">
      <w:pPr>
        <w:pStyle w:val="CodeListingSmall"/>
      </w:pPr>
      <w:r w:rsidRPr="0017768A">
        <w:t xml:space="preserve">     * @return boolean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String getEnabled()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return pluginEnabled ? "true" : "false" ;</w:t>
      </w:r>
    </w:p>
    <w:p w:rsidR="00946E98" w:rsidRPr="0017768A" w:rsidRDefault="00946E98" w:rsidP="00946E98">
      <w:pPr>
        <w:pStyle w:val="CodeListingSmall"/>
      </w:pPr>
      <w:r w:rsidRPr="0017768A">
        <w:lastRenderedPageBreak/>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public void setEnabled(String newEnabledValue)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set value</w:t>
      </w:r>
    </w:p>
    <w:p w:rsidR="00946E98" w:rsidRPr="0017768A" w:rsidRDefault="00946E98" w:rsidP="00946E98">
      <w:pPr>
        <w:pStyle w:val="CodeListingSmall"/>
      </w:pPr>
      <w:r w:rsidRPr="0017768A">
        <w:t xml:space="preserve">    </w:t>
      </w:r>
      <w:r w:rsidRPr="0017768A">
        <w:tab/>
        <w:t>pluginEnabled = Boolean.parseBoolean(newEnabledValue);</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p>
    <w:p w:rsidR="00946E98" w:rsidRPr="0017768A" w:rsidRDefault="00946E98" w:rsidP="00946E98">
      <w:pPr>
        <w:pStyle w:val="CodeListingSmall"/>
      </w:pPr>
      <w:r w:rsidRPr="0017768A">
        <w:t xml:space="preserve">        if (pluginEnabled==true)   // ENABLE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(myPushExampleThread != 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System.out.println("Monitoring is already active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System.out.println("Monitoring will be started !!");</w:t>
      </w:r>
    </w:p>
    <w:p w:rsidR="00946E98" w:rsidRPr="0017768A" w:rsidRDefault="00946E98" w:rsidP="00946E98">
      <w:pPr>
        <w:pStyle w:val="CodeListingSmall"/>
      </w:pPr>
      <w:r w:rsidRPr="0017768A">
        <w:t xml:space="preserve">                myPushExampleThread = new PushExampleThread(this);</w:t>
      </w:r>
    </w:p>
    <w:p w:rsidR="00946E98" w:rsidRPr="0017768A" w:rsidRDefault="00946E98" w:rsidP="00946E98">
      <w:pPr>
        <w:pStyle w:val="CodeListingSmall"/>
      </w:pPr>
      <w:r w:rsidRPr="0017768A">
        <w:t xml:space="preserve">                myPushExampleThread.setDaemon(true);</w:t>
      </w:r>
    </w:p>
    <w:p w:rsidR="00946E98" w:rsidRPr="0017768A" w:rsidRDefault="00946E98" w:rsidP="00946E98">
      <w:pPr>
        <w:pStyle w:val="CodeListingSmall"/>
      </w:pPr>
      <w:r w:rsidRPr="0017768A">
        <w:t xml:space="preserve">                myPushExampleThread.start();</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  // DISABLE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(myPushExampleThread == 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System.out.println("Monitoring is already disabled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setting enabled to false is enough - will be picked up by thread</w:t>
      </w:r>
    </w:p>
    <w:p w:rsidR="00946E98" w:rsidRPr="0017768A" w:rsidRDefault="00946E98" w:rsidP="00946E98">
      <w:pPr>
        <w:pStyle w:val="CodeListingSmall"/>
      </w:pPr>
      <w:r w:rsidRPr="0017768A">
        <w:t xml:space="preserve">                System.out.println("Monitoring will be disabled !!");</w:t>
      </w:r>
    </w:p>
    <w:p w:rsidR="00946E98" w:rsidRPr="0017768A" w:rsidRDefault="00946E98" w:rsidP="00946E98">
      <w:pPr>
        <w:pStyle w:val="CodeListingSmall"/>
      </w:pPr>
      <w:r w:rsidRPr="0017768A">
        <w:t xml:space="preserve">                myPushExampleThread.interrupt();</w:t>
      </w:r>
    </w:p>
    <w:p w:rsidR="00946E98" w:rsidRPr="0017768A" w:rsidRDefault="00946E98" w:rsidP="00946E98">
      <w:pPr>
        <w:pStyle w:val="CodeListingSmall"/>
      </w:pPr>
      <w:r w:rsidRPr="0017768A">
        <w:t xml:space="preserve">                myPushExampleThread = 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BodyText"/>
      </w:pPr>
    </w:p>
    <w:p w:rsidR="00B14650" w:rsidRDefault="00B14650" w:rsidP="00052680">
      <w:pPr>
        <w:pStyle w:val="BodyText"/>
      </w:pPr>
    </w:p>
    <w:p w:rsidR="00946E98" w:rsidRPr="0017768A" w:rsidRDefault="00946E98" w:rsidP="00946E98">
      <w:pPr>
        <w:pStyle w:val="CodeCallout"/>
      </w:pPr>
      <w:r>
        <w:t>push_data_jmx</w:t>
      </w:r>
    </w:p>
    <w:p w:rsidR="00946E98" w:rsidRPr="0017768A" w:rsidRDefault="00946E98" w:rsidP="00946E98">
      <w:pPr>
        <w:pStyle w:val="CodeListingSmall"/>
      </w:pPr>
      <w:r w:rsidRPr="0017768A">
        <w:t>public class PushExampleThread extends Thread</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private PushExampleMBeanImpl myMBean = null;</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private PushExampleDestinations myPushExampleDestination= null;</w:t>
      </w:r>
    </w:p>
    <w:p w:rsidR="00946E98" w:rsidRPr="0017768A" w:rsidRDefault="00946E98" w:rsidP="00946E98">
      <w:pPr>
        <w:pStyle w:val="CodeListingSmall"/>
      </w:pPr>
    </w:p>
    <w:p w:rsidR="00946E98" w:rsidRPr="0017768A" w:rsidRDefault="00946E98" w:rsidP="00946E98">
      <w:pPr>
        <w:pStyle w:val="CodeListingSmall"/>
      </w:pPr>
      <w:r w:rsidRPr="0017768A">
        <w:t xml:space="preserve">    public PushExampleThread(PushExampleMBeanImpl _myMBean) {</w:t>
      </w:r>
    </w:p>
    <w:p w:rsidR="00946E98" w:rsidRPr="0017768A" w:rsidRDefault="00946E98" w:rsidP="00946E98">
      <w:pPr>
        <w:pStyle w:val="CodeListingSmall"/>
      </w:pPr>
      <w:r w:rsidRPr="0017768A">
        <w:t xml:space="preserve">    </w:t>
      </w:r>
      <w:r w:rsidRPr="0017768A">
        <w:tab/>
        <w:t>myMBean = _myMBean;</w:t>
      </w:r>
    </w:p>
    <w:p w:rsidR="00946E98" w:rsidRPr="0017768A" w:rsidRDefault="00946E98" w:rsidP="00946E98">
      <w:pPr>
        <w:pStyle w:val="CodeListingSmall"/>
      </w:pPr>
      <w:r w:rsidRPr="0017768A">
        <w:t xml:space="preserve">    </w:t>
      </w:r>
      <w:r w:rsidRPr="0017768A">
        <w:tab/>
        <w:t>myPushExampleDestination = new PushExampleDestinations(myMBean);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public void run()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try</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do pushing while plugin is enabled</w:t>
      </w:r>
    </w:p>
    <w:p w:rsidR="00946E98" w:rsidRPr="0017768A" w:rsidRDefault="00946E98" w:rsidP="00946E98">
      <w:pPr>
        <w:pStyle w:val="CodeListingSmall"/>
      </w:pPr>
      <w:r w:rsidRPr="0017768A">
        <w:t xml:space="preserve">           while (myMBean.getEnabled().equalsIgnoreCase("true"))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int waitSeconds = myMBean.getUpdateIntervalInSeconds();</w:t>
      </w:r>
    </w:p>
    <w:p w:rsidR="00946E98" w:rsidRPr="0017768A" w:rsidRDefault="00946E98" w:rsidP="00946E98">
      <w:pPr>
        <w:pStyle w:val="CodeListingSmall"/>
      </w:pPr>
      <w:r w:rsidRPr="0017768A">
        <w:t xml:space="preserve">               // wait</w:t>
      </w:r>
    </w:p>
    <w:p w:rsidR="00946E98" w:rsidRPr="0017768A" w:rsidRDefault="00946E98" w:rsidP="00946E98">
      <w:pPr>
        <w:pStyle w:val="CodeListingSmall"/>
      </w:pPr>
      <w:r w:rsidRPr="0017768A">
        <w:t xml:space="preserve">               try {</w:t>
      </w:r>
    </w:p>
    <w:p w:rsidR="00946E98" w:rsidRPr="0017768A" w:rsidRDefault="00946E98" w:rsidP="00946E98">
      <w:pPr>
        <w:pStyle w:val="CodeListingSmall"/>
      </w:pPr>
      <w:r w:rsidRPr="0017768A">
        <w:t xml:space="preserve">                   Thread.sleep(waitSeconds*1000);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 (Exception ex) {</w:t>
      </w:r>
    </w:p>
    <w:p w:rsidR="00946E98" w:rsidRPr="0017768A" w:rsidRDefault="00946E98" w:rsidP="00946E98">
      <w:pPr>
        <w:pStyle w:val="CodeListingSmall"/>
      </w:pPr>
      <w:r w:rsidRPr="0017768A">
        <w:t xml:space="preserve">                   continue;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p>
    <w:p w:rsidR="00946E98" w:rsidRPr="0017768A" w:rsidRDefault="00946E98" w:rsidP="00946E98">
      <w:pPr>
        <w:pStyle w:val="CodeListingSmall"/>
      </w:pPr>
      <w:r w:rsidRPr="0017768A">
        <w:t xml:space="preserve">               // still enabled ?</w:t>
      </w:r>
    </w:p>
    <w:p w:rsidR="00946E98" w:rsidRPr="0017768A" w:rsidRDefault="00946E98" w:rsidP="00946E98">
      <w:pPr>
        <w:pStyle w:val="CodeListingSmall"/>
      </w:pPr>
      <w:r w:rsidRPr="0017768A">
        <w:t xml:space="preserve">               if (myMBean.getEnabled().equalsIgnoreCase("true"))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xml:space="preserve">   // get monitoring values and push to destination</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pPr>
      <w:r w:rsidRPr="0017768A">
        <w:lastRenderedPageBreak/>
        <w:t xml:space="preserve">            </w:t>
      </w:r>
      <w:r w:rsidRPr="0017768A">
        <w:tab/>
        <w:t xml:space="preserve">   // if admin =&gt; push domain data</w:t>
      </w:r>
    </w:p>
    <w:p w:rsidR="00946E98" w:rsidRPr="0017768A" w:rsidRDefault="00946E98" w:rsidP="00946E98">
      <w:pPr>
        <w:pStyle w:val="CodeListingSmall"/>
      </w:pPr>
      <w:r w:rsidRPr="0017768A">
        <w:t xml:space="preserve">            </w:t>
      </w:r>
      <w:r w:rsidRPr="0017768A">
        <w:tab/>
        <w:t xml:space="preserve">   if (myMBean.isConnectedToAdmin())</w:t>
      </w:r>
    </w:p>
    <w:p w:rsidR="00946E98" w:rsidRPr="0017768A" w:rsidRDefault="00946E98" w:rsidP="00946E98">
      <w:pPr>
        <w:pStyle w:val="CodeListingSmall"/>
      </w:pPr>
      <w:r w:rsidRPr="0017768A">
        <w:t xml:space="preserve">            </w:t>
      </w:r>
      <w:r w:rsidRPr="0017768A">
        <w:tab/>
      </w:r>
      <w:r w:rsidRPr="0017768A">
        <w:tab/>
        <w:t xml:space="preserve">   myPushExampleDestination.pushData("DOMAIN", myMBean.getDomainData());</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pPr>
      <w:r w:rsidRPr="0017768A">
        <w:t xml:space="preserve">            </w:t>
      </w:r>
      <w:r w:rsidRPr="0017768A">
        <w:tab/>
        <w:t xml:space="preserve">   // push server data</w:t>
      </w:r>
    </w:p>
    <w:p w:rsidR="00946E98" w:rsidRPr="0017768A" w:rsidRDefault="00946E98" w:rsidP="00946E98">
      <w:pPr>
        <w:pStyle w:val="CodeListingSmall"/>
      </w:pPr>
      <w:r w:rsidRPr="0017768A">
        <w:t xml:space="preserve">            </w:t>
      </w:r>
      <w:r w:rsidRPr="0017768A">
        <w:tab/>
        <w:t xml:space="preserve">   myPushExampleDestination.pushData("SERVER", myMBean.getServerData());</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catch (Exception ex)</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ex.printStackTrace();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w:t>
      </w:r>
    </w:p>
    <w:p w:rsidR="00946E98" w:rsidRPr="0017768A" w:rsidRDefault="00946E98" w:rsidP="00946E98">
      <w:pPr>
        <w:pStyle w:val="BodyText"/>
      </w:pPr>
    </w:p>
    <w:p w:rsidR="00946E98" w:rsidRDefault="00946E98" w:rsidP="00946E98">
      <w:pPr>
        <w:pStyle w:val="BodyText"/>
      </w:pPr>
    </w:p>
    <w:p w:rsidR="00946E98" w:rsidRPr="0017768A" w:rsidRDefault="00946E98" w:rsidP="00946E98">
      <w:pPr>
        <w:pStyle w:val="CodeCallout"/>
      </w:pPr>
      <w:r>
        <w:t>get_domain_data_jmx_(partial)</w:t>
      </w:r>
    </w:p>
    <w:p w:rsidR="00946E98" w:rsidRPr="0017768A" w:rsidRDefault="00946E98" w:rsidP="00946E98">
      <w:pPr>
        <w:pStyle w:val="CodeListingSmall"/>
      </w:pPr>
      <w:r w:rsidRPr="0017768A">
        <w:t xml:space="preserve">    public HashMap&lt;String, String&gt; getDomainData() throws Exception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HashMap&lt;String, String&gt; myResultList = new HashMap&lt;String, String&gt;();</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 add domain name</w:t>
      </w:r>
    </w:p>
    <w:p w:rsidR="00946E98" w:rsidRPr="0017768A" w:rsidRDefault="00946E98" w:rsidP="00946E98">
      <w:pPr>
        <w:pStyle w:val="CodeListingSmall"/>
      </w:pPr>
      <w:r w:rsidRPr="0017768A">
        <w:t xml:space="preserve">        myResultList.put("DomainName", (String)mainDomainValues.get("domainName"));</w:t>
      </w:r>
    </w:p>
    <w:p w:rsidR="00946E98" w:rsidRPr="0017768A" w:rsidRDefault="00946E98" w:rsidP="00946E98">
      <w:pPr>
        <w:pStyle w:val="CodeListingSmall"/>
      </w:pPr>
    </w:p>
    <w:p w:rsidR="00946E98" w:rsidRPr="0017768A" w:rsidRDefault="00946E98" w:rsidP="00946E98">
      <w:pPr>
        <w:pStyle w:val="CodeListingSmall"/>
      </w:pPr>
      <w:r w:rsidRPr="0017768A">
        <w:t xml:space="preserve">        ArrayList&lt;String&gt; msServerNames = myJMXWrapper.getManagedServerNames();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int amountOfMSServer = msServerNames.size();</w:t>
      </w:r>
    </w:p>
    <w:p w:rsidR="00946E98" w:rsidRPr="0017768A" w:rsidRDefault="00946E98" w:rsidP="00946E98">
      <w:pPr>
        <w:pStyle w:val="CodeListingSmall"/>
      </w:pPr>
      <w:r w:rsidRPr="0017768A">
        <w:t xml:space="preserve">        int amountRunning = 0;</w:t>
      </w:r>
    </w:p>
    <w:p w:rsidR="00946E98" w:rsidRPr="0017768A" w:rsidRDefault="00946E98" w:rsidP="00946E98">
      <w:pPr>
        <w:pStyle w:val="CodeListingSmall"/>
      </w:pPr>
      <w:r w:rsidRPr="0017768A">
        <w:t xml:space="preserve">        int amountShutdown = 0;</w:t>
      </w:r>
    </w:p>
    <w:p w:rsidR="00946E98" w:rsidRPr="0017768A" w:rsidRDefault="00946E98" w:rsidP="00946E98">
      <w:pPr>
        <w:pStyle w:val="CodeListingSmall"/>
      </w:pPr>
      <w:r w:rsidRPr="0017768A">
        <w:t xml:space="preserve">        int amountFailedAdmin = 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iterator over server list and get server info</w:t>
      </w:r>
    </w:p>
    <w:p w:rsidR="00946E98" w:rsidRPr="0017768A" w:rsidRDefault="00946E98" w:rsidP="00946E98">
      <w:pPr>
        <w:pStyle w:val="CodeListingSmall"/>
      </w:pPr>
      <w:r w:rsidRPr="0017768A">
        <w:t xml:space="preserve">        for (int i=0; i&lt;amountOfMSServer;i++)</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String nextState =  myJMXWrapper.getServerState(msServerNames.get(i));</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r w:rsidRPr="0017768A">
        <w:tab/>
        <w:t>if ("RUNNING".equalsIgnoreCase(nextState))</w:t>
      </w:r>
    </w:p>
    <w:p w:rsidR="00946E98" w:rsidRPr="0017768A" w:rsidRDefault="00946E98" w:rsidP="00946E98">
      <w:pPr>
        <w:pStyle w:val="CodeListingSmall"/>
      </w:pPr>
      <w:r w:rsidRPr="0017768A">
        <w:t xml:space="preserve">        </w:t>
      </w:r>
      <w:r w:rsidRPr="0017768A">
        <w:tab/>
      </w:r>
      <w:r w:rsidRPr="0017768A">
        <w:tab/>
        <w:t>amountRunning++;</w:t>
      </w:r>
    </w:p>
    <w:p w:rsidR="00946E98" w:rsidRPr="0017768A" w:rsidRDefault="00946E98" w:rsidP="00946E98">
      <w:pPr>
        <w:pStyle w:val="CodeListingSmall"/>
      </w:pPr>
      <w:r w:rsidRPr="0017768A">
        <w:t xml:space="preserve">        </w:t>
      </w:r>
      <w:r w:rsidRPr="0017768A">
        <w:tab/>
        <w:t xml:space="preserve">else if ("SHUTDOWN".equalsIgnoreCase(nextState) || </w:t>
      </w:r>
    </w:p>
    <w:p w:rsidR="00946E98" w:rsidRPr="0017768A" w:rsidRDefault="00946E98" w:rsidP="00946E98">
      <w:pPr>
        <w:pStyle w:val="CodeListingSmall"/>
      </w:pPr>
      <w:r w:rsidRPr="0017768A">
        <w:t xml:space="preserve">                         "SHUTTING_DOWN".equalsIgnoreCase(nextState))</w:t>
      </w:r>
    </w:p>
    <w:p w:rsidR="00946E98" w:rsidRPr="0017768A" w:rsidRDefault="00946E98" w:rsidP="00946E98">
      <w:pPr>
        <w:pStyle w:val="CodeListingSmall"/>
      </w:pPr>
      <w:r w:rsidRPr="0017768A">
        <w:t xml:space="preserve">        </w:t>
      </w:r>
      <w:r w:rsidRPr="0017768A">
        <w:tab/>
      </w:r>
      <w:r w:rsidRPr="0017768A">
        <w:tab/>
        <w:t>amountShutdown++;</w:t>
      </w:r>
    </w:p>
    <w:p w:rsidR="00946E98" w:rsidRPr="0017768A" w:rsidRDefault="00946E98" w:rsidP="00946E98">
      <w:pPr>
        <w:pStyle w:val="CodeListingSmall"/>
      </w:pPr>
      <w:r w:rsidRPr="0017768A">
        <w:t xml:space="preserve">        </w:t>
      </w:r>
      <w:r w:rsidRPr="0017768A">
        <w:tab/>
        <w:t xml:space="preserve">if ("UNKNOWN".equalsIgnoreCase(nextState) || </w:t>
      </w:r>
    </w:p>
    <w:p w:rsidR="00946E98" w:rsidRPr="0017768A" w:rsidRDefault="00946E98" w:rsidP="00946E98">
      <w:pPr>
        <w:pStyle w:val="CodeListingSmall"/>
      </w:pPr>
      <w:r w:rsidRPr="0017768A">
        <w:t xml:space="preserve">                    "FAILED_NOT_RESTARTABLE".equalsIgnoreCase(nextState) ||</w:t>
      </w:r>
    </w:p>
    <w:p w:rsidR="00946E98" w:rsidRPr="0017768A" w:rsidRDefault="00946E98" w:rsidP="00946E98">
      <w:pPr>
        <w:pStyle w:val="CodeListingSmall"/>
      </w:pPr>
      <w:r w:rsidRPr="0017768A">
        <w:t xml:space="preserve">        </w:t>
      </w:r>
      <w:r w:rsidRPr="0017768A">
        <w:tab/>
      </w:r>
      <w:r w:rsidRPr="0017768A">
        <w:tab/>
        <w:t xml:space="preserve">"FAILED".equalsIgnoreCase(nextState) || </w:t>
      </w:r>
    </w:p>
    <w:p w:rsidR="00946E98" w:rsidRPr="0017768A" w:rsidRDefault="00946E98" w:rsidP="00946E98">
      <w:pPr>
        <w:pStyle w:val="CodeListingSmall"/>
      </w:pPr>
      <w:r w:rsidRPr="0017768A">
        <w:t xml:space="preserve">                          "FAILED_RESTARTING".equalsIgnoreCase(nextState) ||</w:t>
      </w:r>
      <w:r w:rsidRPr="0017768A">
        <w:tab/>
      </w:r>
    </w:p>
    <w:p w:rsidR="00946E98" w:rsidRPr="0017768A" w:rsidRDefault="00946E98" w:rsidP="00946E98">
      <w:pPr>
        <w:pStyle w:val="CodeListingSmall"/>
      </w:pPr>
      <w:r w:rsidRPr="0017768A">
        <w:t xml:space="preserve">        </w:t>
      </w:r>
      <w:r w:rsidRPr="0017768A">
        <w:tab/>
      </w:r>
      <w:r w:rsidRPr="0017768A">
        <w:tab/>
        <w:t>"FORCE_SHUTTING_DOWN".equalsIgnoreCase(nextState)</w:t>
      </w:r>
    </w:p>
    <w:p w:rsidR="00946E98" w:rsidRPr="0017768A" w:rsidRDefault="00946E98" w:rsidP="00946E98">
      <w:pPr>
        <w:pStyle w:val="CodeListingSmall"/>
      </w:pPr>
      <w:r w:rsidRPr="0017768A">
        <w:t xml:space="preserve">        </w:t>
      </w:r>
      <w:r w:rsidRPr="0017768A">
        <w:tab/>
        <w:t xml:space="preserve">   )</w:t>
      </w:r>
    </w:p>
    <w:p w:rsidR="00946E98" w:rsidRPr="0017768A" w:rsidRDefault="00946E98" w:rsidP="00946E98">
      <w:pPr>
        <w:pStyle w:val="CodeListingSmall"/>
      </w:pPr>
      <w:r w:rsidRPr="0017768A">
        <w:t xml:space="preserve">        </w:t>
      </w:r>
      <w:r w:rsidRPr="0017768A">
        <w:tab/>
      </w:r>
      <w:r w:rsidRPr="0017768A">
        <w:tab/>
        <w:t>amountFailedAdmin++;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looking only at first cluster for demonstration reasons</w:t>
      </w:r>
    </w:p>
    <w:p w:rsidR="00946E98" w:rsidRPr="0017768A" w:rsidRDefault="00946E98" w:rsidP="00946E98">
      <w:pPr>
        <w:pStyle w:val="CodeListingSmall"/>
      </w:pPr>
      <w:r w:rsidRPr="0017768A">
        <w:t xml:space="preserve">        // e.g.: com.bea:Name=TestDomain,Type=Domain</w:t>
      </w:r>
    </w:p>
    <w:p w:rsidR="00946E98" w:rsidRPr="0017768A" w:rsidRDefault="00946E98" w:rsidP="00946E98">
      <w:pPr>
        <w:pStyle w:val="CodeListingSmall"/>
      </w:pPr>
      <w:r w:rsidRPr="0017768A">
        <w:t xml:space="preserve">        ObjectName myDomainMBean = new ObjectName("com.bea:Name=" + </w:t>
      </w:r>
    </w:p>
    <w:p w:rsidR="00946E98" w:rsidRPr="0017768A" w:rsidRDefault="00946E98" w:rsidP="00946E98">
      <w:pPr>
        <w:pStyle w:val="CodeListingSmall"/>
      </w:pPr>
      <w:r w:rsidRPr="0017768A">
        <w:t xml:space="preserve">                   (String)mainDomainValues.get("domainName") +",Type=Domain");</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ObjectName[] allClusters = (ObjectName[])myJMXWrapper.getAttribute(myDomainMBean,"Clusters");</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if (allClusters.length &gt; 0)</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use 1st cluster !!!</w:t>
      </w:r>
    </w:p>
    <w:p w:rsidR="00946E98" w:rsidRPr="0017768A" w:rsidRDefault="00946E98" w:rsidP="00946E98">
      <w:pPr>
        <w:pStyle w:val="CodeListingSmall"/>
      </w:pPr>
      <w:r w:rsidRPr="0017768A">
        <w:t xml:space="preserve">           // get cluster member</w:t>
      </w:r>
    </w:p>
    <w:p w:rsidR="00946E98" w:rsidRPr="0017768A" w:rsidRDefault="00946E98" w:rsidP="00946E98">
      <w:pPr>
        <w:pStyle w:val="CodeListingSmall"/>
      </w:pPr>
      <w:r w:rsidRPr="0017768A">
        <w:t xml:space="preserve">           ObjectName[] clusterServer = </w:t>
      </w:r>
    </w:p>
    <w:p w:rsidR="00946E98" w:rsidRPr="0017768A" w:rsidRDefault="00946E98" w:rsidP="00946E98">
      <w:pPr>
        <w:pStyle w:val="CodeListingSmall"/>
      </w:pPr>
      <w:r w:rsidRPr="0017768A">
        <w:t xml:space="preserve">                            (ObjectName[])myJMXWrapper.getAttribute(allClusters[0],"Servers");</w:t>
      </w:r>
    </w:p>
    <w:p w:rsidR="00946E98" w:rsidRPr="0017768A" w:rsidRDefault="00946E98" w:rsidP="00946E98">
      <w:pPr>
        <w:pStyle w:val="CodeListingSmall"/>
      </w:pPr>
      <w:r w:rsidRPr="0017768A">
        <w:t xml:space="preserve">           int amountClusterServerRunning = 0;</w:t>
      </w:r>
    </w:p>
    <w:p w:rsidR="00946E98" w:rsidRPr="0017768A" w:rsidRDefault="00946E98" w:rsidP="00946E98">
      <w:pPr>
        <w:pStyle w:val="CodeListingSmall"/>
      </w:pPr>
      <w:r w:rsidRPr="0017768A">
        <w:t xml:space="preserve">           int amountClusterServerShutdown = 0;</w:t>
      </w:r>
    </w:p>
    <w:p w:rsidR="00946E98" w:rsidRPr="0017768A" w:rsidRDefault="00946E98" w:rsidP="00946E98">
      <w:pPr>
        <w:pStyle w:val="CodeListingSmall"/>
      </w:pPr>
      <w:r w:rsidRPr="0017768A">
        <w:t xml:space="preserve">           int amountClusterServerNotWorkingOrFailed = 0;</w:t>
      </w:r>
    </w:p>
    <w:p w:rsidR="00946E98" w:rsidRPr="0017768A" w:rsidRDefault="00946E98" w:rsidP="00946E98">
      <w:pPr>
        <w:pStyle w:val="CodeListingSmall"/>
      </w:pPr>
      <w:r w:rsidRPr="0017768A">
        <w:t xml:space="preserve">        </w:t>
      </w:r>
      <w:r w:rsidRPr="0017768A">
        <w:tab/>
      </w:r>
    </w:p>
    <w:p w:rsidR="00946E98" w:rsidRPr="0017768A" w:rsidRDefault="00946E98" w:rsidP="00946E98">
      <w:pPr>
        <w:pStyle w:val="CodeListingSmall"/>
      </w:pPr>
      <w:r w:rsidRPr="0017768A">
        <w:t xml:space="preserve">            // iterate over cluster member</w:t>
      </w:r>
    </w:p>
    <w:p w:rsidR="00946E98" w:rsidRPr="0017768A" w:rsidRDefault="00946E98" w:rsidP="00946E98">
      <w:pPr>
        <w:pStyle w:val="CodeListingSmall"/>
      </w:pPr>
      <w:r w:rsidRPr="0017768A">
        <w:t xml:space="preserve">            for (int i=0; i&lt;clusterServer.length;i++)</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String nextState =  myJMXWrapper.getServerState(</w:t>
      </w:r>
    </w:p>
    <w:p w:rsidR="00946E98" w:rsidRPr="0017768A" w:rsidRDefault="00946E98" w:rsidP="00946E98">
      <w:pPr>
        <w:pStyle w:val="CodeListingSmall"/>
      </w:pPr>
      <w:r w:rsidRPr="0017768A">
        <w:t xml:space="preserve">                                  (String)myJMXWrapper.getAttribute(clusterServer[i],"Name"));</w:t>
      </w:r>
    </w:p>
    <w:p w:rsidR="00946E98" w:rsidRPr="0017768A" w:rsidRDefault="00946E98" w:rsidP="00946E98">
      <w:pPr>
        <w:pStyle w:val="CodeListingSmall"/>
      </w:pPr>
    </w:p>
    <w:p w:rsidR="00946E98" w:rsidRPr="0017768A" w:rsidRDefault="00946E98" w:rsidP="00946E98">
      <w:pPr>
        <w:pStyle w:val="CodeListingSmall"/>
      </w:pPr>
      <w:r w:rsidRPr="0017768A">
        <w:t xml:space="preserve">            </w:t>
      </w:r>
      <w:r w:rsidRPr="0017768A">
        <w:tab/>
        <w:t>if ("RUNNING".equalsIgnoreCase(nextState))</w:t>
      </w:r>
    </w:p>
    <w:p w:rsidR="00946E98" w:rsidRPr="0017768A" w:rsidRDefault="00946E98" w:rsidP="00946E98">
      <w:pPr>
        <w:pStyle w:val="CodeListingSmall"/>
      </w:pPr>
      <w:r w:rsidRPr="0017768A">
        <w:lastRenderedPageBreak/>
        <w:t xml:space="preserve">            </w:t>
      </w:r>
      <w:r w:rsidRPr="0017768A">
        <w:tab/>
      </w:r>
      <w:r w:rsidRPr="0017768A">
        <w:tab/>
        <w:t>amountClusterServerRunning++;</w:t>
      </w:r>
    </w:p>
    <w:p w:rsidR="00946E98" w:rsidRPr="0017768A" w:rsidRDefault="00946E98" w:rsidP="00946E98">
      <w:pPr>
        <w:pStyle w:val="CodeListingSmall"/>
      </w:pPr>
      <w:r w:rsidRPr="0017768A">
        <w:t xml:space="preserve">            </w:t>
      </w:r>
      <w:r w:rsidRPr="0017768A">
        <w:tab/>
        <w:t>else if ("SHUTDOWN".equalsIgnoreCase(nextState))</w:t>
      </w:r>
    </w:p>
    <w:p w:rsidR="00946E98" w:rsidRPr="0017768A" w:rsidRDefault="00946E98" w:rsidP="00946E98">
      <w:pPr>
        <w:pStyle w:val="CodeListingSmall"/>
      </w:pPr>
      <w:r w:rsidRPr="0017768A">
        <w:t xml:space="preserve">            </w:t>
      </w:r>
      <w:r w:rsidRPr="0017768A">
        <w:tab/>
      </w:r>
      <w:r w:rsidRPr="0017768A">
        <w:tab/>
        <w:t>amountClusterServerShutdown++;</w:t>
      </w:r>
    </w:p>
    <w:p w:rsidR="00946E98" w:rsidRPr="0017768A" w:rsidRDefault="00946E98" w:rsidP="00946E98">
      <w:pPr>
        <w:pStyle w:val="CodeListingSmall"/>
      </w:pPr>
      <w:r w:rsidRPr="0017768A">
        <w:t xml:space="preserve">            </w:t>
      </w:r>
      <w:r w:rsidRPr="0017768A">
        <w:tab/>
        <w:t>else // all other states</w:t>
      </w:r>
    </w:p>
    <w:p w:rsidR="00946E98" w:rsidRPr="0017768A" w:rsidRDefault="00946E98" w:rsidP="00946E98">
      <w:pPr>
        <w:pStyle w:val="CodeListingSmall"/>
      </w:pPr>
      <w:r w:rsidRPr="0017768A">
        <w:t xml:space="preserve">            </w:t>
      </w:r>
      <w:r w:rsidRPr="0017768A">
        <w:tab/>
      </w:r>
      <w:r w:rsidRPr="0017768A">
        <w:tab/>
        <w:t>amountClusterServerNotWorkingOrFailed++;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NOTE: In this example: Only looking at 1st cluster</w:t>
      </w:r>
    </w:p>
    <w:p w:rsidR="00946E98" w:rsidRPr="0017768A" w:rsidRDefault="00946E98" w:rsidP="00946E98">
      <w:pPr>
        <w:pStyle w:val="CodeListingSmall"/>
      </w:pPr>
      <w:r w:rsidRPr="0017768A">
        <w:t xml:space="preserve">        </w:t>
      </w:r>
      <w:r w:rsidRPr="0017768A">
        <w:tab/>
        <w:t>if (clusterServer.length == amountClusterServerRunning)  // all running</w:t>
      </w:r>
    </w:p>
    <w:p w:rsidR="00946E98" w:rsidRPr="0017768A" w:rsidRDefault="00946E98" w:rsidP="00946E98">
      <w:pPr>
        <w:pStyle w:val="CodeListingSmall"/>
      </w:pPr>
      <w:r w:rsidRPr="0017768A">
        <w:t xml:space="preserve">        </w:t>
      </w:r>
      <w:r w:rsidRPr="0017768A">
        <w:tab/>
      </w:r>
      <w:r w:rsidRPr="0017768A">
        <w:tab/>
        <w:t>myResultList.put("ClusterState", "RUNNING");</w:t>
      </w:r>
    </w:p>
    <w:p w:rsidR="00946E98" w:rsidRPr="0017768A" w:rsidRDefault="00946E98" w:rsidP="00946E98">
      <w:pPr>
        <w:pStyle w:val="CodeListingSmall"/>
      </w:pPr>
      <w:r w:rsidRPr="0017768A">
        <w:t xml:space="preserve">        </w:t>
      </w:r>
      <w:r w:rsidRPr="0017768A">
        <w:tab/>
        <w:t xml:space="preserve">else if (clusterServer.length == amountClusterServerShutdown)  </w:t>
      </w:r>
    </w:p>
    <w:p w:rsidR="00946E98" w:rsidRPr="0017768A" w:rsidRDefault="00946E98" w:rsidP="00946E98">
      <w:pPr>
        <w:pStyle w:val="CodeListingSmall"/>
      </w:pPr>
      <w:r w:rsidRPr="0017768A">
        <w:t xml:space="preserve">                          // all shutdown or failed :-((</w:t>
      </w:r>
    </w:p>
    <w:p w:rsidR="00946E98" w:rsidRPr="0017768A" w:rsidRDefault="00946E98" w:rsidP="00946E98">
      <w:pPr>
        <w:pStyle w:val="CodeListingSmall"/>
      </w:pPr>
      <w:r w:rsidRPr="0017768A">
        <w:t xml:space="preserve">        </w:t>
      </w:r>
      <w:r w:rsidRPr="0017768A">
        <w:tab/>
      </w:r>
      <w:r w:rsidRPr="0017768A">
        <w:tab/>
        <w:t>myResultList.put("ClusterState", "SHUTDOW");</w:t>
      </w:r>
    </w:p>
    <w:p w:rsidR="00946E98" w:rsidRPr="0017768A" w:rsidRDefault="00946E98" w:rsidP="00946E98">
      <w:pPr>
        <w:pStyle w:val="CodeListingSmall"/>
      </w:pPr>
      <w:r w:rsidRPr="0017768A">
        <w:t xml:space="preserve">        </w:t>
      </w:r>
      <w:r w:rsidRPr="0017768A">
        <w:tab/>
        <w:t xml:space="preserve">else if (clusterServer.length == amountClusterServerNotWorkingOrFailed)  </w:t>
      </w:r>
    </w:p>
    <w:p w:rsidR="00946E98" w:rsidRPr="0017768A" w:rsidRDefault="00946E98" w:rsidP="00946E98">
      <w:pPr>
        <w:pStyle w:val="CodeListingSmall"/>
      </w:pPr>
      <w:r w:rsidRPr="0017768A">
        <w:t xml:space="preserve">                          // all shutdown or failed :-((</w:t>
      </w:r>
    </w:p>
    <w:p w:rsidR="00946E98" w:rsidRPr="0017768A" w:rsidRDefault="00946E98" w:rsidP="00946E98">
      <w:pPr>
        <w:pStyle w:val="CodeListingSmall"/>
      </w:pPr>
      <w:r w:rsidRPr="0017768A">
        <w:t xml:space="preserve">        </w:t>
      </w:r>
      <w:r w:rsidRPr="0017768A">
        <w:tab/>
      </w:r>
      <w:r w:rsidRPr="0017768A">
        <w:tab/>
        <w:t>myResultList.put("ClusterState", "NOT WORKING OR FAILED");</w:t>
      </w:r>
    </w:p>
    <w:p w:rsidR="00946E98" w:rsidRPr="0017768A" w:rsidRDefault="00946E98" w:rsidP="00946E98">
      <w:pPr>
        <w:pStyle w:val="CodeListingSmall"/>
      </w:pPr>
      <w:r w:rsidRPr="0017768A">
        <w:t xml:space="preserve">        </w:t>
      </w:r>
      <w:r w:rsidRPr="0017768A">
        <w:tab/>
        <w:t>else  if (amountClusterServerRunning&gt;0) // partly running</w:t>
      </w:r>
    </w:p>
    <w:p w:rsidR="00946E98" w:rsidRPr="0017768A" w:rsidRDefault="00946E98" w:rsidP="00946E98">
      <w:pPr>
        <w:pStyle w:val="CodeListingSmall"/>
      </w:pPr>
      <w:r w:rsidRPr="0017768A">
        <w:t xml:space="preserve">        </w:t>
      </w:r>
      <w:r w:rsidRPr="0017768A">
        <w:tab/>
      </w:r>
      <w:r w:rsidRPr="0017768A">
        <w:tab/>
        <w:t>myResultList.put("ClusterState", "PARTLY RUNNING");</w:t>
      </w:r>
    </w:p>
    <w:p w:rsidR="00946E98" w:rsidRPr="0017768A" w:rsidRDefault="00946E98" w:rsidP="00946E98">
      <w:pPr>
        <w:pStyle w:val="CodeListingSmall"/>
      </w:pPr>
      <w:r w:rsidRPr="0017768A">
        <w:t xml:space="preserve">        </w:t>
      </w:r>
      <w:r w:rsidRPr="0017768A">
        <w:tab/>
        <w:t>else</w:t>
      </w:r>
    </w:p>
    <w:p w:rsidR="00946E98" w:rsidRPr="0017768A" w:rsidRDefault="00946E98" w:rsidP="00946E98">
      <w:pPr>
        <w:pStyle w:val="CodeListingSmall"/>
      </w:pPr>
      <w:r w:rsidRPr="0017768A">
        <w:t xml:space="preserve">        </w:t>
      </w:r>
      <w:r w:rsidRPr="0017768A">
        <w:tab/>
      </w:r>
      <w:r w:rsidRPr="0017768A">
        <w:tab/>
        <w:t>myResultList.put("ClusterState", "NOT WORKING OR FAILED");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else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r w:rsidRPr="0017768A">
        <w:tab/>
        <w:t>// no cluster ?!?!?!</w:t>
      </w:r>
    </w:p>
    <w:p w:rsidR="00946E98" w:rsidRPr="0017768A" w:rsidRDefault="00946E98" w:rsidP="00946E98">
      <w:pPr>
        <w:pStyle w:val="CodeListingSmall"/>
      </w:pPr>
      <w:r w:rsidRPr="0017768A">
        <w:t xml:space="preserve">        </w:t>
      </w:r>
      <w:r w:rsidRPr="0017768A">
        <w:tab/>
        <w:t>myResultList.put("ClusterState", "NO Cluster configured");</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 add values to result list</w:t>
      </w:r>
    </w:p>
    <w:p w:rsidR="00946E98" w:rsidRPr="0017768A" w:rsidRDefault="00946E98" w:rsidP="00946E98">
      <w:pPr>
        <w:pStyle w:val="CodeListingSmall"/>
      </w:pPr>
      <w:r w:rsidRPr="0017768A">
        <w:t xml:space="preserve">        myResultList.put("NrServers",      ""+amountOfMSServer);</w:t>
      </w:r>
    </w:p>
    <w:p w:rsidR="00946E98" w:rsidRPr="0017768A" w:rsidRDefault="00946E98" w:rsidP="00946E98">
      <w:pPr>
        <w:pStyle w:val="CodeListingSmall"/>
      </w:pPr>
      <w:r w:rsidRPr="0017768A">
        <w:t xml:space="preserve">        myResultList.put("SrvRunning",     ""+amountRunning);</w:t>
      </w:r>
    </w:p>
    <w:p w:rsidR="00946E98" w:rsidRPr="0017768A" w:rsidRDefault="00946E98" w:rsidP="00946E98">
      <w:pPr>
        <w:pStyle w:val="CodeListingSmall"/>
      </w:pPr>
      <w:r w:rsidRPr="0017768A">
        <w:t xml:space="preserve">        myResultList.put("SrvFailedAdmin", ""+amountFailedAdmin);</w:t>
      </w:r>
    </w:p>
    <w:p w:rsidR="00946E98" w:rsidRPr="0017768A" w:rsidRDefault="00946E98" w:rsidP="00946E98">
      <w:pPr>
        <w:pStyle w:val="CodeListingSmall"/>
      </w:pPr>
      <w:r w:rsidRPr="0017768A">
        <w:t xml:space="preserve">        myResultList.put("SrvDown",        ""+amountShutdown);</w:t>
      </w:r>
    </w:p>
    <w:p w:rsidR="00946E98" w:rsidRPr="0017768A" w:rsidRDefault="00946E98" w:rsidP="00946E98">
      <w:pPr>
        <w:pStyle w:val="CodeListingSmall"/>
      </w:pPr>
    </w:p>
    <w:p w:rsidR="00946E98" w:rsidRPr="0017768A" w:rsidRDefault="00946E98" w:rsidP="00946E98">
      <w:pPr>
        <w:pStyle w:val="CodeListingSmall"/>
      </w:pPr>
      <w:r w:rsidRPr="0017768A">
        <w:t xml:space="preserve">        return myResultList;</w:t>
      </w:r>
    </w:p>
    <w:p w:rsidR="00946E98" w:rsidRPr="0017768A" w:rsidRDefault="00946E98" w:rsidP="00946E98">
      <w:pPr>
        <w:pStyle w:val="CodeListingSmall"/>
      </w:pPr>
      <w:r w:rsidRPr="0017768A">
        <w:t xml:space="preserve">    }</w:t>
      </w:r>
    </w:p>
    <w:p w:rsidR="00946E98" w:rsidRPr="0017768A" w:rsidRDefault="00946E98" w:rsidP="00946E98">
      <w:pPr>
        <w:pStyle w:val="BodyText"/>
      </w:pPr>
    </w:p>
    <w:p w:rsidR="00946E98" w:rsidRDefault="00946E98" w:rsidP="00946E98">
      <w:pPr>
        <w:pStyle w:val="BodyText"/>
      </w:pPr>
    </w:p>
    <w:p w:rsidR="00946E98" w:rsidRPr="0017768A" w:rsidRDefault="00946E98" w:rsidP="00946E98">
      <w:pPr>
        <w:pStyle w:val="CodeCallout"/>
      </w:pPr>
      <w:r>
        <w:t>push_data_jmx_(partial)</w:t>
      </w:r>
    </w:p>
    <w:p w:rsidR="00946E98" w:rsidRPr="0017768A" w:rsidRDefault="00946E98" w:rsidP="00946E98">
      <w:pPr>
        <w:pStyle w:val="CodeListingSmall"/>
      </w:pPr>
      <w:r w:rsidRPr="0017768A">
        <w:t xml:space="preserve">public class PushExampleDestinations </w:t>
      </w:r>
    </w:p>
    <w:p w:rsidR="00946E98" w:rsidRPr="0017768A" w:rsidRDefault="00946E98" w:rsidP="00946E98">
      <w:pPr>
        <w:pStyle w:val="CodeListingSmall"/>
      </w:pPr>
      <w:r w:rsidRPr="0017768A">
        <w:t>{</w:t>
      </w:r>
    </w:p>
    <w:p w:rsidR="00946E98" w:rsidRPr="0017768A" w:rsidRDefault="00946E98" w:rsidP="00946E98">
      <w:pPr>
        <w:pStyle w:val="CodeListingSmall"/>
      </w:pPr>
      <w:r w:rsidRPr="0017768A">
        <w:t xml:space="preserve">   // this is only a dummy implementation as it does nothing but print the values to system.out.</w:t>
      </w:r>
    </w:p>
    <w:p w:rsidR="00946E98" w:rsidRPr="0017768A" w:rsidRDefault="00946E98" w:rsidP="00946E98">
      <w:pPr>
        <w:pStyle w:val="CodeListingSmall"/>
      </w:pPr>
      <w:r w:rsidRPr="0017768A">
        <w:t xml:space="preserve">   // depending on the supported destinations (e.g. http, file, corba(iiop), webservice</w:t>
      </w:r>
    </w:p>
    <w:p w:rsidR="00946E98" w:rsidRPr="0017768A" w:rsidRDefault="00946E98" w:rsidP="00946E98">
      <w:pPr>
        <w:pStyle w:val="CodeListingSmall"/>
      </w:pPr>
      <w:r w:rsidRPr="0017768A">
        <w:t xml:space="preserve">   // appropriate endpoint communication must be implemented here</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 xml:space="preserve">   private PushExampleMBeanImpl myPushExampleMBeanImpl = null;</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 xml:space="preserve">   public PushExampleDestinations(PushExampleMBeanImpl myBean) {</w:t>
      </w:r>
    </w:p>
    <w:p w:rsidR="00946E98" w:rsidRPr="0017768A" w:rsidRDefault="00946E98" w:rsidP="00946E98">
      <w:pPr>
        <w:pStyle w:val="CodeListingSmall"/>
      </w:pPr>
      <w:r w:rsidRPr="0017768A">
        <w:t xml:space="preserve">      myPushExampleMBeanImpl = myBean;</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 get connection URL an initialize appropriate backend connectivity</w:t>
      </w:r>
    </w:p>
    <w:p w:rsidR="00946E98" w:rsidRPr="0017768A" w:rsidRDefault="00946E98" w:rsidP="00946E98">
      <w:pPr>
        <w:pStyle w:val="CodeListingSmall"/>
      </w:pPr>
      <w:r w:rsidRPr="0017768A">
        <w:t xml:space="preserve">      // this should be outsourced into own classes according to the well known design patterns</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 xml:space="preserve">      // e.g. String connURI = myPushExampleMBeanImpl.getDestinationURL();</w:t>
      </w:r>
    </w:p>
    <w:p w:rsidR="00946E98" w:rsidRPr="0017768A" w:rsidRDefault="00946E98" w:rsidP="00946E98">
      <w:pPr>
        <w:pStyle w:val="CodeListingSmall"/>
      </w:pPr>
      <w:r w:rsidRPr="0017768A">
        <w:t xml:space="preserve">      // if (connURI.startswith('http://') ....       http backend</w:t>
      </w:r>
    </w:p>
    <w:p w:rsidR="00946E98" w:rsidRPr="0017768A" w:rsidRDefault="00946E98" w:rsidP="00946E98">
      <w:pPr>
        <w:pStyle w:val="CodeListingSmall"/>
      </w:pPr>
      <w:r w:rsidRPr="0017768A">
        <w:t xml:space="preserve">      // else if (connURI.startswith("iiop://") ....  corba backend</w:t>
      </w:r>
    </w:p>
    <w:p w:rsidR="00946E98" w:rsidRPr="0017768A" w:rsidRDefault="00946E98" w:rsidP="00946E98">
      <w:pPr>
        <w:pStyle w:val="CodeListingSmall"/>
      </w:pPr>
      <w:r w:rsidRPr="0017768A">
        <w:t xml:space="preserve">      //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 xml:space="preserve">   // only simple example to write out data</w:t>
      </w:r>
    </w:p>
    <w:p w:rsidR="00946E98" w:rsidRPr="0017768A" w:rsidRDefault="00946E98" w:rsidP="00946E98">
      <w:pPr>
        <w:pStyle w:val="CodeListingSmall"/>
      </w:pPr>
      <w:r w:rsidRPr="0017768A">
        <w:t xml:space="preserve">   public void pushData(String dataCategory, HashMap&lt;String, String&gt; data) {</w:t>
      </w:r>
    </w:p>
    <w:p w:rsidR="00946E98" w:rsidRPr="0017768A" w:rsidRDefault="00946E98" w:rsidP="00946E98">
      <w:pPr>
        <w:pStyle w:val="CodeListingSmall"/>
      </w:pPr>
      <w:r w:rsidRPr="0017768A">
        <w:t xml:space="preserve">      System.out.println("\nMonitoring Data - Push simulation:\n===============\n");</w:t>
      </w:r>
    </w:p>
    <w:p w:rsidR="00946E98" w:rsidRPr="0017768A" w:rsidRDefault="00946E98" w:rsidP="00946E98">
      <w:pPr>
        <w:pStyle w:val="CodeListingSmall"/>
      </w:pPr>
      <w:r w:rsidRPr="0017768A">
        <w:t xml:space="preserve">      System.out.println("    Category: " + dataCategory);</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Iterator&lt;String&gt; it = data.keySet().iterator();</w:t>
      </w:r>
    </w:p>
    <w:p w:rsidR="00946E98" w:rsidRPr="0017768A" w:rsidRDefault="00946E98" w:rsidP="00946E98">
      <w:pPr>
        <w:pStyle w:val="CodeListingSmall"/>
      </w:pPr>
      <w:r w:rsidRPr="0017768A">
        <w:tab/>
      </w:r>
      <w:r w:rsidRPr="0017768A">
        <w:tab/>
      </w:r>
    </w:p>
    <w:p w:rsidR="00946E98" w:rsidRPr="0017768A" w:rsidRDefault="00946E98" w:rsidP="00946E98">
      <w:pPr>
        <w:pStyle w:val="CodeListingSmall"/>
      </w:pPr>
      <w:r w:rsidRPr="0017768A">
        <w:t xml:space="preserve">      while (it.hasNext()) {</w:t>
      </w:r>
    </w:p>
    <w:p w:rsidR="00946E98" w:rsidRPr="0017768A" w:rsidRDefault="00946E98" w:rsidP="00946E98">
      <w:pPr>
        <w:pStyle w:val="CodeListingSmall"/>
      </w:pPr>
      <w:r w:rsidRPr="0017768A">
        <w:tab/>
        <w:t>String name = it.next();</w:t>
      </w:r>
    </w:p>
    <w:p w:rsidR="00946E98" w:rsidRPr="0017768A" w:rsidRDefault="00946E98" w:rsidP="00946E98">
      <w:pPr>
        <w:pStyle w:val="CodeListingSmall"/>
      </w:pPr>
      <w:r w:rsidRPr="0017768A">
        <w:tab/>
        <w:t>String value = data.get(name);</w:t>
      </w:r>
    </w:p>
    <w:p w:rsidR="00946E98" w:rsidRPr="0017768A" w:rsidRDefault="00946E98" w:rsidP="00946E98">
      <w:pPr>
        <w:pStyle w:val="CodeListingSmall"/>
      </w:pPr>
      <w:r w:rsidRPr="0017768A">
        <w:tab/>
        <w:t>System.out.println("             "+name+" = "+value);</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 xml:space="preserve">  }</w:t>
      </w:r>
    </w:p>
    <w:p w:rsidR="00946E98" w:rsidRPr="0017768A" w:rsidRDefault="00946E98" w:rsidP="00946E98">
      <w:pPr>
        <w:pStyle w:val="CodeListingSmall"/>
      </w:pPr>
      <w:r w:rsidRPr="0017768A">
        <w:tab/>
      </w:r>
    </w:p>
    <w:p w:rsidR="00946E98" w:rsidRPr="0017768A" w:rsidRDefault="00946E98" w:rsidP="00946E98">
      <w:pPr>
        <w:pStyle w:val="CodeListingSmall"/>
      </w:pPr>
      <w:r w:rsidRPr="0017768A">
        <w:t>}</w:t>
      </w:r>
    </w:p>
    <w:p w:rsidR="00946E98" w:rsidRPr="0017768A" w:rsidRDefault="00946E98" w:rsidP="00946E98">
      <w:pPr>
        <w:pStyle w:val="BodyText"/>
      </w:pPr>
    </w:p>
    <w:p w:rsidR="00191A35" w:rsidRPr="007F5F17" w:rsidRDefault="00191A35" w:rsidP="00191A35">
      <w:pPr>
        <w:pStyle w:val="BodyText"/>
      </w:pPr>
    </w:p>
    <w:p w:rsidR="00191A35" w:rsidRPr="007F5F17" w:rsidRDefault="00191A35" w:rsidP="00191A35">
      <w:pPr>
        <w:pStyle w:val="CodeCallout"/>
      </w:pPr>
      <w:r>
        <w:t>set_debug_flags_jmx</w:t>
      </w:r>
    </w:p>
    <w:p w:rsidR="00191A35" w:rsidRPr="007F5F17" w:rsidRDefault="00191A35" w:rsidP="00191A35">
      <w:pPr>
        <w:pStyle w:val="CodeListingSmall"/>
      </w:pPr>
      <w:r w:rsidRPr="007F5F17">
        <w:t>public void setDebugFlags(String serverName, Properties debugProps) throws WLSAutomationException</w:t>
      </w:r>
    </w:p>
    <w:p w:rsidR="00191A35" w:rsidRPr="007F5F17" w:rsidRDefault="00191A35" w:rsidP="00191A35">
      <w:pPr>
        <w:pStyle w:val="CodeListingSmall"/>
      </w:pPr>
      <w:r w:rsidRPr="007F5F17">
        <w:t>{</w:t>
      </w:r>
    </w:p>
    <w:p w:rsidR="00191A35" w:rsidRPr="007F5F17" w:rsidRDefault="00191A35" w:rsidP="00191A35">
      <w:pPr>
        <w:pStyle w:val="CodeListingSmall"/>
      </w:pPr>
      <w:r w:rsidRPr="007F5F17">
        <w:t xml:space="preserve">   try {  </w:t>
      </w:r>
    </w:p>
    <w:p w:rsidR="00191A35" w:rsidRPr="007F5F17" w:rsidRDefault="00191A35" w:rsidP="00191A35">
      <w:pPr>
        <w:pStyle w:val="CodeListingSmall"/>
      </w:pPr>
      <w:r w:rsidRPr="007F5F17">
        <w:t xml:space="preserve">     // get the server runtime(!)</w:t>
      </w:r>
    </w:p>
    <w:p w:rsidR="00191A35" w:rsidRPr="007F5F17" w:rsidRDefault="00191A35" w:rsidP="00191A35">
      <w:pPr>
        <w:pStyle w:val="CodeListingSmall"/>
      </w:pPr>
      <w:r w:rsidRPr="007F5F17">
        <w:t xml:space="preserve">     ObjectName myServer = (ObjectName)myJMXWrapper.invoke(myJMXWrapper.getDomainConfigRoot(),</w:t>
      </w:r>
    </w:p>
    <w:p w:rsidR="00191A35" w:rsidRPr="007F5F17" w:rsidRDefault="00191A35" w:rsidP="00191A35">
      <w:pPr>
        <w:pStyle w:val="CodeListingSmall"/>
      </w:pPr>
      <w:r w:rsidRPr="007F5F17">
        <w:t xml:space="preserve">        "lookupServer",</w:t>
      </w:r>
    </w:p>
    <w:p w:rsidR="00191A35" w:rsidRPr="007F5F17" w:rsidRDefault="00191A35" w:rsidP="00191A35">
      <w:pPr>
        <w:pStyle w:val="CodeListingSmall"/>
      </w:pPr>
      <w:r w:rsidRPr="007F5F17">
        <w:t xml:space="preserve">        new Object[]{new String(serverName)},</w:t>
      </w:r>
    </w:p>
    <w:p w:rsidR="00191A35" w:rsidRPr="007F5F17" w:rsidRDefault="00191A35" w:rsidP="00191A35">
      <w:pPr>
        <w:pStyle w:val="CodeListingSmall"/>
      </w:pPr>
      <w:r w:rsidRPr="007F5F17">
        <w:t xml:space="preserve">        new String[]{String.class.getName()});</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 get the ServerDebug mbean</w:t>
      </w:r>
    </w:p>
    <w:p w:rsidR="00191A35" w:rsidRPr="007F5F17" w:rsidRDefault="00191A35" w:rsidP="00191A35">
      <w:pPr>
        <w:pStyle w:val="CodeListingSmall"/>
      </w:pPr>
      <w:r w:rsidRPr="007F5F17">
        <w:t xml:space="preserve">     ObjectName myServerDebugMBean = (ObjectName)myJMXWrapper.getAttribute(myServer, "ServerDebug");</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 iterate of debugProps and set them !</w:t>
      </w:r>
    </w:p>
    <w:p w:rsidR="00191A35" w:rsidRPr="007F5F17" w:rsidRDefault="00191A35" w:rsidP="00191A35">
      <w:pPr>
        <w:pStyle w:val="CodeListingSmall"/>
      </w:pPr>
      <w:r w:rsidRPr="007F5F17">
        <w:t xml:space="preserve">     Iterator it = debugProps.keySet().iterator();</w:t>
      </w:r>
    </w:p>
    <w:p w:rsidR="00191A35" w:rsidRPr="007F5F17" w:rsidRDefault="00191A35" w:rsidP="00191A35">
      <w:pPr>
        <w:pStyle w:val="CodeListingSmall"/>
      </w:pPr>
      <w:r w:rsidRPr="007F5F17">
        <w:t xml:space="preserve">     while (it.hasNext())</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String nextkey = (String)it.next();</w:t>
      </w:r>
    </w:p>
    <w:p w:rsidR="00191A35" w:rsidRPr="007F5F17" w:rsidRDefault="00191A35" w:rsidP="00191A35">
      <w:pPr>
        <w:pStyle w:val="CodeListingSmall"/>
      </w:pPr>
      <w:r w:rsidRPr="007F5F17">
        <w:t xml:space="preserve">       String nextvalue = debugProps.getProperty(nextkey);</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 set debug value</w:t>
      </w:r>
    </w:p>
    <w:p w:rsidR="00191A35" w:rsidRPr="007F5F17" w:rsidRDefault="00191A35" w:rsidP="00191A35">
      <w:pPr>
        <w:pStyle w:val="CodeListingSmall"/>
      </w:pPr>
      <w:r w:rsidRPr="007F5F17">
        <w:t xml:space="preserve">       myJMXWrapper.setAttribute(myServerDebugMBean, new Attribute(nextkey,new Boolean(nextvalue)));</w:t>
      </w:r>
    </w:p>
    <w:p w:rsidR="00191A35" w:rsidRPr="007F5F17" w:rsidRDefault="00191A35" w:rsidP="00191A35">
      <w:pPr>
        <w:pStyle w:val="CodeListingSmall"/>
      </w:pPr>
      <w:r w:rsidRPr="007F5F17">
        <w:t xml:space="preserve">       System.out.println("Setting "+nextkey+" to value "+nextvalue);</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w:t>
      </w:r>
    </w:p>
    <w:p w:rsidR="00191A35" w:rsidRPr="007F5F17" w:rsidRDefault="00191A35" w:rsidP="00191A35">
      <w:pPr>
        <w:pStyle w:val="CodeListingSmall"/>
      </w:pPr>
      <w:r w:rsidRPr="007F5F17">
        <w:t xml:space="preserve">   catch(Exception ex) {</w:t>
      </w:r>
    </w:p>
    <w:p w:rsidR="00191A35" w:rsidRPr="007F5F17" w:rsidRDefault="00191A35" w:rsidP="00191A35">
      <w:pPr>
        <w:pStyle w:val="CodeListingSmall"/>
      </w:pPr>
      <w:r w:rsidRPr="007F5F17">
        <w:t xml:space="preserve">   </w:t>
      </w:r>
      <w:r w:rsidRPr="007F5F17">
        <w:tab/>
        <w:t>throw new WLSAutomationException("Error while getThreadDump of server "+serverName+" : "+ ex.getMessage());</w:t>
      </w:r>
    </w:p>
    <w:p w:rsidR="00191A35" w:rsidRPr="007F5F17" w:rsidRDefault="00191A35" w:rsidP="00191A35">
      <w:pPr>
        <w:pStyle w:val="CodeListingSmall"/>
      </w:pPr>
      <w:r w:rsidRPr="007F5F17">
        <w:t xml:space="preserve">   }</w:t>
      </w:r>
      <w:r w:rsidRPr="007F5F17">
        <w:tab/>
      </w:r>
    </w:p>
    <w:p w:rsidR="00191A35" w:rsidRPr="007F5F17" w:rsidRDefault="00191A35" w:rsidP="00191A35">
      <w:pPr>
        <w:pStyle w:val="CodeListingSmall"/>
      </w:pPr>
      <w:r w:rsidRPr="007F5F17">
        <w:t xml:space="preserve">  }</w:t>
      </w:r>
    </w:p>
    <w:p w:rsidR="00191A35" w:rsidRPr="007F5F17" w:rsidRDefault="00191A35" w:rsidP="00191A35">
      <w:pPr>
        <w:pStyle w:val="BodyText"/>
      </w:pPr>
    </w:p>
    <w:p w:rsidR="00131024" w:rsidRDefault="00131024" w:rsidP="00131024">
      <w:pPr>
        <w:pStyle w:val="BodyText"/>
      </w:pPr>
    </w:p>
    <w:p w:rsidR="00131024" w:rsidRPr="005C570B" w:rsidRDefault="00131024" w:rsidP="00131024">
      <w:pPr>
        <w:pStyle w:val="CodeCallout"/>
      </w:pPr>
      <w:r>
        <w:t>configure_JPS_keystore</w:t>
      </w:r>
    </w:p>
    <w:p w:rsidR="00131024" w:rsidRPr="005C570B" w:rsidRDefault="00131024" w:rsidP="00131024">
      <w:pPr>
        <w:pStyle w:val="CodeListingSmall"/>
      </w:pPr>
      <w:r w:rsidRPr="005C570B">
        <w:t>String operation_name = "addKeyStoreService";</w:t>
      </w:r>
    </w:p>
    <w:p w:rsidR="00131024" w:rsidRPr="005C570B" w:rsidRDefault="00131024" w:rsidP="00131024">
      <w:pPr>
        <w:pStyle w:val="CodeListingSmall"/>
      </w:pPr>
      <w:r w:rsidRPr="005C570B">
        <w:t>ObjectName myObjectName = new ObjectName(com.oracle.jps:type=JpsConfig);</w:t>
      </w:r>
    </w:p>
    <w:p w:rsidR="00131024" w:rsidRPr="005C570B" w:rsidRDefault="00131024" w:rsidP="00131024">
      <w:pPr>
        <w:pStyle w:val="CodeListingSmall"/>
      </w:pPr>
    </w:p>
    <w:p w:rsidR="00131024" w:rsidRPr="005C570B" w:rsidRDefault="00131024" w:rsidP="00131024">
      <w:pPr>
        <w:pStyle w:val="CodeListingSmall"/>
      </w:pPr>
      <w:r w:rsidRPr="005C570B">
        <w:t>// Example values</w:t>
      </w:r>
    </w:p>
    <w:p w:rsidR="00131024" w:rsidRPr="005C570B" w:rsidRDefault="00131024" w:rsidP="00131024">
      <w:pPr>
        <w:pStyle w:val="CodeListingSmall"/>
      </w:pPr>
      <w:r w:rsidRPr="005C570B">
        <w:t>String param_path = "/opt/keystores/oswm/test.jks";</w:t>
      </w:r>
    </w:p>
    <w:p w:rsidR="00131024" w:rsidRPr="005C570B" w:rsidRDefault="00131024" w:rsidP="00131024">
      <w:pPr>
        <w:pStyle w:val="CodeListingSmall"/>
      </w:pPr>
      <w:r w:rsidRPr="005C570B">
        <w:t>String param_typ = "JKS";</w:t>
      </w:r>
    </w:p>
    <w:p w:rsidR="00131024" w:rsidRPr="005C570B" w:rsidRDefault="00131024" w:rsidP="00131024">
      <w:pPr>
        <w:pStyle w:val="CodeListingSmall"/>
      </w:pPr>
      <w:r w:rsidRPr="005C570B">
        <w:t>String param_pwd = "myKeystorePassword";</w:t>
      </w:r>
    </w:p>
    <w:p w:rsidR="00131024" w:rsidRPr="005C570B" w:rsidRDefault="00131024" w:rsidP="00131024">
      <w:pPr>
        <w:pStyle w:val="CodeListingSmall"/>
      </w:pPr>
      <w:r w:rsidRPr="005C570B">
        <w:t>String param_signAlias = "mySignAlias";</w:t>
      </w:r>
    </w:p>
    <w:p w:rsidR="00131024" w:rsidRPr="005C570B" w:rsidRDefault="00131024" w:rsidP="00131024">
      <w:pPr>
        <w:pStyle w:val="CodeListingSmall"/>
      </w:pPr>
      <w:r w:rsidRPr="005C570B">
        <w:t>String param_signPwd = "myPwd";</w:t>
      </w:r>
    </w:p>
    <w:p w:rsidR="00131024" w:rsidRPr="005C570B" w:rsidRDefault="00131024" w:rsidP="00131024">
      <w:pPr>
        <w:pStyle w:val="CodeListingSmall"/>
      </w:pPr>
      <w:r w:rsidRPr="005C570B">
        <w:t>String param_encAlias = "myEncryptionAlias";</w:t>
      </w:r>
    </w:p>
    <w:p w:rsidR="00131024" w:rsidRPr="005C570B" w:rsidRDefault="00131024" w:rsidP="00131024">
      <w:pPr>
        <w:pStyle w:val="CodeListingSmall"/>
      </w:pPr>
      <w:r w:rsidRPr="005C570B">
        <w:t>String param_encPwd = "myEncrPassword";</w:t>
      </w:r>
    </w:p>
    <w:p w:rsidR="00131024" w:rsidRPr="005C570B" w:rsidRDefault="00131024" w:rsidP="00131024">
      <w:pPr>
        <w:pStyle w:val="CodeListingSmall"/>
      </w:pPr>
    </w:p>
    <w:p w:rsidR="00131024" w:rsidRDefault="00131024" w:rsidP="00131024">
      <w:pPr>
        <w:pStyle w:val="CodeListingSmall"/>
      </w:pPr>
      <w:r w:rsidRPr="005C570B">
        <w:t>// try to remove old service KEYSTORE.  This has proven to be necessary in case another keystore</w:t>
      </w:r>
    </w:p>
    <w:p w:rsidR="00131024" w:rsidRPr="005C570B" w:rsidRDefault="00131024" w:rsidP="00131024">
      <w:pPr>
        <w:pStyle w:val="CodeListingSmall"/>
      </w:pPr>
      <w:r>
        <w:t>// already exists.</w:t>
      </w:r>
      <w:r w:rsidRPr="005C570B">
        <w:t xml:space="preserve"> Reason unknown</w:t>
      </w:r>
    </w:p>
    <w:p w:rsidR="00131024" w:rsidRPr="005C570B" w:rsidRDefault="00131024" w:rsidP="00131024">
      <w:pPr>
        <w:pStyle w:val="CodeListingSmall"/>
      </w:pPr>
      <w:r w:rsidRPr="005C570B">
        <w:t>try {</w:t>
      </w:r>
    </w:p>
    <w:p w:rsidR="00131024" w:rsidRPr="005C570B" w:rsidRDefault="00131024" w:rsidP="00131024">
      <w:pPr>
        <w:pStyle w:val="CodeListingSmall"/>
      </w:pPr>
      <w:r w:rsidRPr="005C570B">
        <w:t xml:space="preserve">   myJMXWrapper.invoke(myObjectName,"removeServiceType",</w:t>
      </w:r>
    </w:p>
    <w:p w:rsidR="00131024" w:rsidRPr="005C570B" w:rsidRDefault="00131024" w:rsidP="00131024">
      <w:pPr>
        <w:pStyle w:val="CodeListingSmall"/>
      </w:pPr>
      <w:r w:rsidRPr="005C570B">
        <w:t xml:space="preserve">      new Object[] { null, "KEY_STORE" },</w:t>
      </w:r>
    </w:p>
    <w:p w:rsidR="00131024" w:rsidRPr="005C570B" w:rsidRDefault="00131024" w:rsidP="00131024">
      <w:pPr>
        <w:pStyle w:val="CodeListingSmall"/>
      </w:pPr>
      <w:r w:rsidRPr="005C570B">
        <w:t xml:space="preserve">      new String[] { String.class.getName(), String.class.getName() });</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catch (Exception ex) {</w:t>
      </w:r>
    </w:p>
    <w:p w:rsidR="00131024" w:rsidRPr="005C570B" w:rsidRDefault="00131024" w:rsidP="00131024">
      <w:pPr>
        <w:pStyle w:val="CodeListingSmall"/>
      </w:pPr>
      <w:r w:rsidRPr="005C570B">
        <w:t xml:space="preserve">   // Log but ignore exception</w:t>
      </w:r>
    </w:p>
    <w:p w:rsidR="00131024" w:rsidRPr="005C570B" w:rsidRDefault="00131024" w:rsidP="00131024">
      <w:pPr>
        <w:pStyle w:val="CodeListingSmall"/>
      </w:pPr>
      <w:r w:rsidRPr="005C570B">
        <w:t xml:space="preserve">   System.out.println("Exception "+ex.getMessage()+" while deleting old keystore -&gt; can be IGNORED !");</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HashMap&lt;String,String&gt; myMap = new HashMap&lt;String,String&gt;();</w:t>
      </w:r>
    </w:p>
    <w:p w:rsidR="00131024" w:rsidRPr="005C570B" w:rsidRDefault="00131024" w:rsidP="00131024">
      <w:pPr>
        <w:pStyle w:val="CodeListingSmall"/>
      </w:pPr>
      <w:r w:rsidRPr="005C570B">
        <w:t>myMap.put("keystore.csf.map", "oracle.wsm.security");</w:t>
      </w:r>
    </w:p>
    <w:p w:rsidR="00131024" w:rsidRPr="005C570B" w:rsidRDefault="00131024" w:rsidP="00131024">
      <w:pPr>
        <w:pStyle w:val="CodeListingSmall"/>
      </w:pPr>
    </w:p>
    <w:p w:rsidR="00131024" w:rsidRPr="005C570B" w:rsidRDefault="00131024" w:rsidP="00131024">
      <w:pPr>
        <w:pStyle w:val="CodeListingSmall"/>
      </w:pPr>
      <w:r w:rsidRPr="005C570B">
        <w:t>PortableMap myOracleMap = new PortableMap(myMap);</w:t>
      </w:r>
    </w:p>
    <w:p w:rsidR="00131024" w:rsidRPr="005C570B" w:rsidRDefault="00131024" w:rsidP="00131024">
      <w:pPr>
        <w:pStyle w:val="CodeListingSmall"/>
      </w:pPr>
    </w:p>
    <w:p w:rsidR="00131024" w:rsidRPr="005C570B" w:rsidRDefault="00131024" w:rsidP="00131024">
      <w:pPr>
        <w:pStyle w:val="CodeListingSmall"/>
      </w:pPr>
      <w:r w:rsidRPr="005C570B">
        <w:t>//create keystore</w:t>
      </w:r>
    </w:p>
    <w:p w:rsidR="00131024" w:rsidRPr="005C570B" w:rsidRDefault="00131024" w:rsidP="00131024">
      <w:pPr>
        <w:pStyle w:val="CodeListingSmall"/>
      </w:pPr>
      <w:r w:rsidRPr="005C570B">
        <w:t>System.out.println("Creating Keystore !");</w:t>
      </w:r>
    </w:p>
    <w:p w:rsidR="00131024" w:rsidRPr="005C570B" w:rsidRDefault="00131024" w:rsidP="00131024">
      <w:pPr>
        <w:pStyle w:val="CodeListingSmall"/>
      </w:pPr>
      <w:r w:rsidRPr="005C570B">
        <w:t>myJMXWrapper.invoke(myObjectName, operation_name,</w:t>
      </w:r>
    </w:p>
    <w:p w:rsidR="00131024" w:rsidRPr="005C570B" w:rsidRDefault="00131024" w:rsidP="00131024">
      <w:pPr>
        <w:pStyle w:val="CodeListingSmall"/>
      </w:pPr>
      <w:r w:rsidRPr="005C570B">
        <w:t xml:space="preserve">      new Object[] { null,</w:t>
      </w:r>
    </w:p>
    <w:p w:rsidR="00131024" w:rsidRPr="005C570B" w:rsidRDefault="00131024" w:rsidP="00131024">
      <w:pPr>
        <w:pStyle w:val="CodeListingSmall"/>
      </w:pPr>
      <w:r w:rsidRPr="005C570B">
        <w:t xml:space="preserve">      param_path,</w:t>
      </w:r>
    </w:p>
    <w:p w:rsidR="00131024" w:rsidRPr="005C570B" w:rsidRDefault="00131024" w:rsidP="00131024">
      <w:pPr>
        <w:pStyle w:val="CodeListingSmall"/>
      </w:pPr>
      <w:r w:rsidRPr="005C570B">
        <w:t xml:space="preserve">      param_typ,</w:t>
      </w:r>
    </w:p>
    <w:p w:rsidR="00131024" w:rsidRPr="005C570B" w:rsidRDefault="00131024" w:rsidP="00131024">
      <w:pPr>
        <w:pStyle w:val="CodeListingSmall"/>
      </w:pPr>
      <w:r w:rsidRPr="005C570B">
        <w:t xml:space="preserve">      param_pwd.toCharArray(),</w:t>
      </w:r>
    </w:p>
    <w:p w:rsidR="00131024" w:rsidRPr="005C570B" w:rsidRDefault="00131024" w:rsidP="00131024">
      <w:pPr>
        <w:pStyle w:val="CodeListingSmall"/>
      </w:pPr>
      <w:r w:rsidRPr="005C570B">
        <w:t xml:space="preserve">      param_signAlias,</w:t>
      </w:r>
    </w:p>
    <w:p w:rsidR="00131024" w:rsidRPr="005C570B" w:rsidRDefault="00131024" w:rsidP="00131024">
      <w:pPr>
        <w:pStyle w:val="CodeListingSmall"/>
      </w:pPr>
      <w:r w:rsidRPr="005C570B">
        <w:t xml:space="preserve">      param_signPwd.toCharArray(),</w:t>
      </w:r>
    </w:p>
    <w:p w:rsidR="00131024" w:rsidRPr="005C570B" w:rsidRDefault="00131024" w:rsidP="00131024">
      <w:pPr>
        <w:pStyle w:val="CodeListingSmall"/>
      </w:pPr>
      <w:r w:rsidRPr="005C570B">
        <w:lastRenderedPageBreak/>
        <w:t xml:space="preserve">      param_encAlias,</w:t>
      </w:r>
    </w:p>
    <w:p w:rsidR="00131024" w:rsidRPr="005C570B" w:rsidRDefault="00131024" w:rsidP="00131024">
      <w:pPr>
        <w:pStyle w:val="CodeListingSmall"/>
      </w:pPr>
      <w:r w:rsidRPr="005C570B">
        <w:t xml:space="preserve">      param_encPwd.toCharArray(),</w:t>
      </w:r>
    </w:p>
    <w:p w:rsidR="00131024" w:rsidRPr="005C570B" w:rsidRDefault="00131024" w:rsidP="00131024">
      <w:pPr>
        <w:pStyle w:val="CodeListingSmall"/>
      </w:pPr>
      <w:r w:rsidRPr="005C570B">
        <w:t xml:space="preserve">      myOracleMap.toCompositeData(PortableMap.toCompositeType())</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new String[] { String.class.getName(),</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"[C",</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"[C",</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"[C",</w:t>
      </w:r>
    </w:p>
    <w:p w:rsidR="00131024" w:rsidRPr="005C570B" w:rsidRDefault="00131024" w:rsidP="00131024">
      <w:pPr>
        <w:pStyle w:val="CodeListingSmall"/>
      </w:pPr>
      <w:r w:rsidRPr="005C570B">
        <w:t xml:space="preserve">      "javax.management.openmbean.CompositeData"</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System.out.println("Keystore configuration has been created !");</w:t>
      </w:r>
    </w:p>
    <w:p w:rsidR="00131024" w:rsidRPr="005C570B" w:rsidRDefault="00131024" w:rsidP="00131024">
      <w:pPr>
        <w:pStyle w:val="BodyText"/>
      </w:pPr>
    </w:p>
    <w:p w:rsidR="00131024" w:rsidRDefault="00131024" w:rsidP="00131024">
      <w:pPr>
        <w:pStyle w:val="BodyText"/>
      </w:pPr>
    </w:p>
    <w:p w:rsidR="00131024" w:rsidRPr="005C570B" w:rsidRDefault="00131024" w:rsidP="00131024">
      <w:pPr>
        <w:pStyle w:val="CodeCallout"/>
      </w:pPr>
      <w:r>
        <w:t>define_issuer_URI</w:t>
      </w:r>
    </w:p>
    <w:p w:rsidR="00131024" w:rsidRPr="005C570B" w:rsidRDefault="00131024" w:rsidP="00131024">
      <w:pPr>
        <w:pStyle w:val="CodeListingSmall"/>
      </w:pPr>
      <w:r w:rsidRPr="005C570B">
        <w:t>System.out.println("Setup Issuer URIs");</w:t>
      </w:r>
    </w:p>
    <w:p w:rsidR="00131024" w:rsidRPr="005C570B" w:rsidRDefault="00131024" w:rsidP="00131024">
      <w:pPr>
        <w:pStyle w:val="CodeListingSmall"/>
      </w:pPr>
    </w:p>
    <w:p w:rsidR="00131024" w:rsidRPr="005C570B" w:rsidRDefault="00131024" w:rsidP="00131024">
      <w:pPr>
        <w:pStyle w:val="CodeListingSmall"/>
      </w:pPr>
      <w:r w:rsidRPr="005C570B">
        <w:t>String[] myURIs = new String[]{"http://services.wlst_automation.de/wlstbook/MyPartner"};</w:t>
      </w:r>
    </w:p>
    <w:p w:rsidR="00131024" w:rsidRPr="005C570B" w:rsidRDefault="00131024" w:rsidP="00131024">
      <w:pPr>
        <w:pStyle w:val="CodeListingSmall"/>
      </w:pPr>
    </w:p>
    <w:p w:rsidR="00131024" w:rsidRPr="005C570B" w:rsidRDefault="00131024" w:rsidP="00131024">
      <w:pPr>
        <w:pStyle w:val="CodeListingSmall"/>
      </w:pPr>
      <w:r w:rsidRPr="005C570B">
        <w:t>myJMXWrapper.invoke(</w:t>
      </w:r>
    </w:p>
    <w:p w:rsidR="00131024" w:rsidRPr="005C570B" w:rsidRDefault="00131024" w:rsidP="00131024">
      <w:pPr>
        <w:pStyle w:val="CodeListingSmall"/>
      </w:pPr>
      <w:r w:rsidRPr="005C570B">
        <w:t xml:space="preserve">      new ObjectName("com.oracle.jps:type=JpsConfig"),</w:t>
      </w:r>
    </w:p>
    <w:p w:rsidR="00131024" w:rsidRPr="005C570B" w:rsidRDefault="00131024" w:rsidP="00131024">
      <w:pPr>
        <w:pStyle w:val="CodeListingSmall"/>
      </w:pPr>
      <w:r w:rsidRPr="005C570B">
        <w:t xml:space="preserve">      "updateSAMLLoginModule",</w:t>
      </w:r>
    </w:p>
    <w:p w:rsidR="00131024" w:rsidRPr="005C570B" w:rsidRDefault="00131024" w:rsidP="00131024">
      <w:pPr>
        <w:pStyle w:val="CodeListingSmall"/>
      </w:pPr>
      <w:r w:rsidRPr="005C570B">
        <w:t xml:space="preserve">      new Object[] { "SAML",  // Context</w:t>
      </w:r>
    </w:p>
    <w:p w:rsidR="00131024" w:rsidRPr="005C570B" w:rsidRDefault="00131024" w:rsidP="00131024">
      <w:pPr>
        <w:pStyle w:val="CodeListingSmall"/>
      </w:pPr>
      <w:r w:rsidRPr="005C570B">
        <w:t xml:space="preserve">      "saml.loginmodule",     // name of login module</w:t>
      </w:r>
    </w:p>
    <w:p w:rsidR="00131024" w:rsidRPr="005C570B" w:rsidRDefault="00131024" w:rsidP="00131024">
      <w:pPr>
        <w:pStyle w:val="CodeListingSmall"/>
      </w:pPr>
      <w:r w:rsidRPr="005C570B">
        <w:t xml:space="preserve">      "required",             // ControlFlag</w:t>
      </w:r>
    </w:p>
    <w:p w:rsidR="00131024" w:rsidRPr="005C570B" w:rsidRDefault="00131024" w:rsidP="00131024">
      <w:pPr>
        <w:pStyle w:val="CodeListingSmall"/>
      </w:pPr>
      <w:r w:rsidRPr="005C570B">
        <w:t xml:space="preserve">      new Boolean(true),      // set debug to true</w:t>
      </w:r>
    </w:p>
    <w:p w:rsidR="00131024" w:rsidRPr="005C570B" w:rsidRDefault="00131024" w:rsidP="00131024">
      <w:pPr>
        <w:pStyle w:val="CodeListingSmall"/>
      </w:pPr>
      <w:r w:rsidRPr="005C570B">
        <w:t xml:space="preserve">      new Boolean(true),      // add roles</w:t>
      </w:r>
    </w:p>
    <w:p w:rsidR="00131024" w:rsidRPr="005C570B" w:rsidRDefault="00131024" w:rsidP="00131024">
      <w:pPr>
        <w:pStyle w:val="CodeListingSmall"/>
      </w:pPr>
      <w:r w:rsidRPr="005C570B">
        <w:t xml:space="preserve">      null,</w:t>
      </w:r>
    </w:p>
    <w:p w:rsidR="00131024" w:rsidRPr="005C570B" w:rsidRDefault="00131024" w:rsidP="00131024">
      <w:pPr>
        <w:pStyle w:val="CodeListingSmall"/>
      </w:pPr>
      <w:r w:rsidRPr="005C570B">
        <w:t xml:space="preserve">      myURIs)</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new String[] { String.class.getName(),</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String.class.getName(),</w:t>
      </w:r>
    </w:p>
    <w:p w:rsidR="00131024" w:rsidRPr="005C570B" w:rsidRDefault="00131024" w:rsidP="00131024">
      <w:pPr>
        <w:pStyle w:val="CodeListingSmall"/>
      </w:pPr>
      <w:r w:rsidRPr="005C570B">
        <w:t xml:space="preserve">      Boolean.class.getName(),</w:t>
      </w:r>
    </w:p>
    <w:p w:rsidR="00131024" w:rsidRPr="005C570B" w:rsidRDefault="00131024" w:rsidP="00131024">
      <w:pPr>
        <w:pStyle w:val="CodeListingSmall"/>
      </w:pPr>
      <w:r w:rsidRPr="005C570B">
        <w:t xml:space="preserve">      Boolean.class.getName(),</w:t>
      </w:r>
    </w:p>
    <w:p w:rsidR="00131024" w:rsidRPr="005C570B" w:rsidRDefault="00131024" w:rsidP="00131024">
      <w:pPr>
        <w:pStyle w:val="CodeListingSmall"/>
      </w:pPr>
      <w:r w:rsidRPr="005C570B">
        <w:t xml:space="preserve">      javax.management.openmbean.CompositeData,</w:t>
      </w:r>
    </w:p>
    <w:p w:rsidR="00131024" w:rsidRPr="005C570B" w:rsidRDefault="00131024" w:rsidP="00131024">
      <w:pPr>
        <w:pStyle w:val="CodeListingSmall"/>
      </w:pPr>
      <w:r w:rsidRPr="005C570B">
        <w:t xml:space="preserve">      "[Ljava.lang.String;"</w:t>
      </w:r>
    </w:p>
    <w:p w:rsidR="00131024" w:rsidRPr="005C570B" w:rsidRDefault="00131024" w:rsidP="00131024">
      <w:pPr>
        <w:pStyle w:val="CodeListingSmall"/>
      </w:pPr>
      <w:r w:rsidRPr="005C570B">
        <w:t>});</w:t>
      </w:r>
    </w:p>
    <w:p w:rsidR="00131024" w:rsidRPr="005C570B" w:rsidRDefault="00131024" w:rsidP="00131024">
      <w:pPr>
        <w:pStyle w:val="BodyText"/>
      </w:pPr>
    </w:p>
    <w:p w:rsidR="00131024" w:rsidRDefault="00131024" w:rsidP="00131024">
      <w:pPr>
        <w:pStyle w:val="BodyText"/>
      </w:pPr>
    </w:p>
    <w:p w:rsidR="00131024" w:rsidRPr="005C570B" w:rsidRDefault="00131024" w:rsidP="00131024">
      <w:pPr>
        <w:pStyle w:val="CodeCallout"/>
      </w:pPr>
      <w:r>
        <w:t>OWSM_issuer</w:t>
      </w:r>
    </w:p>
    <w:p w:rsidR="00131024" w:rsidRPr="005C570B" w:rsidRDefault="00131024" w:rsidP="00131024">
      <w:pPr>
        <w:pStyle w:val="CodeListingSmall"/>
      </w:pPr>
      <w:r w:rsidRPr="005C570B">
        <w:t>String issuer_uri = "http://services.wlst_automation.de/wlstbook/ThatIsMe"</w:t>
      </w:r>
    </w:p>
    <w:p w:rsidR="00131024" w:rsidRPr="005C570B" w:rsidRDefault="00131024" w:rsidP="00131024">
      <w:pPr>
        <w:pStyle w:val="CodeListingSmall"/>
      </w:pPr>
      <w:r w:rsidRPr="005C570B">
        <w:t>ObjectName myObjectName    = new ObjectName("oracle.j2ee.config:name=pap,type=PolicyAccessorConfig");</w:t>
      </w:r>
    </w:p>
    <w:p w:rsidR="00131024" w:rsidRPr="005C570B" w:rsidRDefault="00131024" w:rsidP="00131024">
      <w:pPr>
        <w:pStyle w:val="CodeListingSmall"/>
      </w:pPr>
      <w:r w:rsidRPr="005C570B">
        <w:t>String parameter_name ="SamlSvTrustedDns";</w:t>
      </w:r>
    </w:p>
    <w:p w:rsidR="00131024" w:rsidRPr="005C570B" w:rsidRDefault="00131024" w:rsidP="00131024">
      <w:pPr>
        <w:pStyle w:val="CodeListingSmall"/>
      </w:pPr>
      <w:r w:rsidRPr="005C570B">
        <w:t>String value ="wlst_automation@mh-enterpriseconsulting.de, CN=WLST, OU=PRODUCTION, O=MH-EnterpriseConsulting, C=DE";</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p>
    <w:p w:rsidR="00131024" w:rsidRPr="005C570B" w:rsidRDefault="00131024" w:rsidP="00131024">
      <w:pPr>
        <w:pStyle w:val="CodeListingSmall"/>
      </w:pPr>
      <w:r w:rsidRPr="005C570B">
        <w:t>// Build openmbean structure</w:t>
      </w:r>
    </w:p>
    <w:p w:rsidR="00131024" w:rsidRPr="005C570B" w:rsidRDefault="00131024" w:rsidP="00131024">
      <w:pPr>
        <w:pStyle w:val="CodeListingSmall"/>
      </w:pPr>
      <w:r w:rsidRPr="005C570B">
        <w:t>String[] itemNames = new String[]{"key", "value"};</w:t>
      </w:r>
    </w:p>
    <w:p w:rsidR="00131024" w:rsidRPr="005C570B" w:rsidRDefault="00131024" w:rsidP="00131024">
      <w:pPr>
        <w:pStyle w:val="CodeListingSmall"/>
      </w:pPr>
      <w:r w:rsidRPr="005C570B">
        <w:t>CompositeType rowInTabular = new CompositeType("java.util.Map&lt;java.lang.String, java.util.List&lt;java.lang.String&gt;&gt;","java.util.Map&lt;java.lang.String, java.util.List&lt;java.lang.String&gt;&gt;",</w:t>
      </w:r>
    </w:p>
    <w:p w:rsidR="00131024" w:rsidRPr="005C570B" w:rsidRDefault="00131024" w:rsidP="00131024">
      <w:pPr>
        <w:pStyle w:val="CodeListingSmall"/>
      </w:pPr>
      <w:r w:rsidRPr="005C570B">
        <w:t xml:space="preserve">        itemNames,itemNames,</w:t>
      </w:r>
    </w:p>
    <w:p w:rsidR="00131024" w:rsidRPr="005C570B" w:rsidRDefault="00131024" w:rsidP="00131024">
      <w:pPr>
        <w:pStyle w:val="CodeListingSmall"/>
      </w:pPr>
      <w:r w:rsidRPr="005C570B">
        <w:t xml:space="preserve">        new OpenType[]{SimpleType.STRING, new ArrayType(1,SimpleType.STRING)} );</w:t>
      </w:r>
    </w:p>
    <w:p w:rsidR="00131024" w:rsidRPr="005C570B" w:rsidRDefault="00131024" w:rsidP="00131024">
      <w:pPr>
        <w:pStyle w:val="CodeListingSmall"/>
      </w:pPr>
    </w:p>
    <w:p w:rsidR="00131024" w:rsidRPr="005C570B" w:rsidRDefault="00131024" w:rsidP="00131024">
      <w:pPr>
        <w:pStyle w:val="CodeListingSmall"/>
      </w:pPr>
      <w:r w:rsidRPr="005C570B">
        <w:t>TabularType myMapTabularType = new TabularType("IssuerURIs", "List of IssuerURIs", rowInTabular, new String[]{"key"});</w:t>
      </w:r>
    </w:p>
    <w:p w:rsidR="00131024" w:rsidRPr="005C570B" w:rsidRDefault="00131024" w:rsidP="00131024">
      <w:pPr>
        <w:pStyle w:val="CodeListingSmall"/>
      </w:pPr>
    </w:p>
    <w:p w:rsidR="00131024" w:rsidRPr="005C570B" w:rsidRDefault="00131024" w:rsidP="00131024">
      <w:pPr>
        <w:pStyle w:val="CodeListingSmall"/>
      </w:pPr>
      <w:r w:rsidRPr="005C570B">
        <w:t>TabularDataSupport tabularSupport = null;</w:t>
      </w:r>
    </w:p>
    <w:p w:rsidR="00131024" w:rsidRPr="005C570B" w:rsidRDefault="00131024" w:rsidP="00131024">
      <w:pPr>
        <w:pStyle w:val="CodeListingSmall"/>
      </w:pPr>
    </w:p>
    <w:p w:rsidR="00131024" w:rsidRPr="005C570B" w:rsidRDefault="00131024" w:rsidP="00131024">
      <w:pPr>
        <w:pStyle w:val="CodeListingSmall"/>
      </w:pPr>
      <w:r w:rsidRPr="005C570B">
        <w:t>// try to get from server, if null create new</w:t>
      </w:r>
    </w:p>
    <w:p w:rsidR="00131024" w:rsidRPr="005C570B" w:rsidRDefault="00131024" w:rsidP="00131024">
      <w:pPr>
        <w:pStyle w:val="CodeListingSmall"/>
      </w:pPr>
      <w:r w:rsidRPr="005C570B">
        <w:t>tabularSupport = (TabularDataSupport)myJMXWrapper.getAttribute(myObjectName,parameter_name);</w:t>
      </w:r>
    </w:p>
    <w:p w:rsidR="00131024" w:rsidRPr="005C570B" w:rsidRDefault="00131024" w:rsidP="00131024">
      <w:pPr>
        <w:pStyle w:val="CodeListingSmall"/>
      </w:pPr>
    </w:p>
    <w:p w:rsidR="00131024" w:rsidRPr="005C570B" w:rsidRDefault="00131024" w:rsidP="00131024">
      <w:pPr>
        <w:pStyle w:val="CodeListingSmall"/>
      </w:pPr>
      <w:r w:rsidRPr="005C570B">
        <w:t>if (tabularSupport == null)</w:t>
      </w:r>
    </w:p>
    <w:p w:rsidR="00131024" w:rsidRPr="005C570B" w:rsidRDefault="00131024" w:rsidP="00131024">
      <w:pPr>
        <w:pStyle w:val="CodeListingSmall"/>
      </w:pPr>
      <w:r w:rsidRPr="005C570B">
        <w:t xml:space="preserve">    tabularSupport = new TabularDataSupport(myMapTabularType);</w:t>
      </w:r>
    </w:p>
    <w:p w:rsidR="00131024" w:rsidRPr="005C570B" w:rsidRDefault="00131024" w:rsidP="00131024">
      <w:pPr>
        <w:pStyle w:val="CodeListingSmall"/>
      </w:pPr>
    </w:p>
    <w:p w:rsidR="00131024" w:rsidRPr="005C570B" w:rsidRDefault="00131024" w:rsidP="00131024">
      <w:pPr>
        <w:pStyle w:val="CodeListingSmall"/>
      </w:pPr>
      <w:r w:rsidRPr="005C570B">
        <w:t>// compile data</w:t>
      </w:r>
    </w:p>
    <w:p w:rsidR="00131024" w:rsidRPr="005C570B" w:rsidRDefault="00131024" w:rsidP="00131024">
      <w:pPr>
        <w:pStyle w:val="CodeListingSmall"/>
      </w:pPr>
      <w:r w:rsidRPr="005C570B">
        <w:lastRenderedPageBreak/>
        <w:t>CompositeData compositeData = new CompositeDataSupport(rowInTabular,</w:t>
      </w:r>
    </w:p>
    <w:p w:rsidR="00131024" w:rsidRPr="005C570B" w:rsidRDefault="00131024" w:rsidP="00131024">
      <w:pPr>
        <w:pStyle w:val="CodeListingSmall"/>
      </w:pPr>
      <w:r w:rsidRPr="005C570B">
        <w:t xml:space="preserve">        itemNames,</w:t>
      </w:r>
    </w:p>
    <w:p w:rsidR="00131024" w:rsidRPr="005C570B" w:rsidRDefault="00131024" w:rsidP="00131024">
      <w:pPr>
        <w:pStyle w:val="CodeListingSmall"/>
      </w:pPr>
      <w:r w:rsidRPr="005C570B">
        <w:t xml:space="preserve">        new Object[]{issuer_uri, new String[]{value}});</w:t>
      </w:r>
    </w:p>
    <w:p w:rsidR="00131024" w:rsidRPr="005C570B" w:rsidRDefault="00131024" w:rsidP="00131024">
      <w:pPr>
        <w:pStyle w:val="CodeListingSmall"/>
      </w:pPr>
    </w:p>
    <w:p w:rsidR="00131024" w:rsidRPr="005C570B" w:rsidRDefault="00131024" w:rsidP="00131024">
      <w:pPr>
        <w:pStyle w:val="CodeListingSmall"/>
      </w:pPr>
      <w:r w:rsidRPr="005C570B">
        <w:t>tabularSupport.put(compositeData);</w:t>
      </w:r>
    </w:p>
    <w:p w:rsidR="00131024" w:rsidRPr="005C570B" w:rsidRDefault="00131024" w:rsidP="00131024">
      <w:pPr>
        <w:pStyle w:val="CodeListingSmall"/>
      </w:pPr>
    </w:p>
    <w:p w:rsidR="00131024" w:rsidRPr="005C570B" w:rsidRDefault="00131024" w:rsidP="00131024">
      <w:pPr>
        <w:pStyle w:val="CodeListingSmall"/>
      </w:pPr>
      <w:r w:rsidRPr="005C570B">
        <w:t>// set Attribute</w:t>
      </w:r>
    </w:p>
    <w:p w:rsidR="00131024" w:rsidRPr="005C570B" w:rsidRDefault="00131024" w:rsidP="00131024">
      <w:pPr>
        <w:pStyle w:val="CodeListingSmall"/>
      </w:pPr>
      <w:r w:rsidRPr="005C570B">
        <w:t>myJMXWrapper.setAttribute(myObjectName,new Attribute(parameter_name, tabularSupport));</w:t>
      </w:r>
    </w:p>
    <w:p w:rsidR="00131024" w:rsidRPr="005C570B" w:rsidRDefault="00131024" w:rsidP="00131024">
      <w:pPr>
        <w:pStyle w:val="BodyText"/>
      </w:pPr>
    </w:p>
    <w:p w:rsidR="00DB073A" w:rsidRDefault="00DB073A" w:rsidP="00052680">
      <w:pPr>
        <w:pStyle w:val="BodyText"/>
      </w:pPr>
    </w:p>
    <w:p w:rsidR="00131024" w:rsidRPr="005C570B" w:rsidRDefault="00131024" w:rsidP="00131024">
      <w:pPr>
        <w:pStyle w:val="CodeCallout"/>
      </w:pPr>
      <w:r>
        <w:t>OWSM_user_configuration</w:t>
      </w:r>
    </w:p>
    <w:p w:rsidR="00131024" w:rsidRPr="005C570B" w:rsidRDefault="00131024" w:rsidP="00131024">
      <w:pPr>
        <w:pStyle w:val="CodeListingSmall"/>
      </w:pPr>
      <w:r w:rsidRPr="005C570B">
        <w:t>String key_value    = "myOWSMaccesskey";</w:t>
      </w:r>
    </w:p>
    <w:p w:rsidR="00131024" w:rsidRPr="005C570B" w:rsidRDefault="00131024" w:rsidP="00131024">
      <w:pPr>
        <w:pStyle w:val="CodeListingSmall"/>
      </w:pPr>
      <w:r w:rsidRPr="005C570B">
        <w:t>String alias        = "oracle.wsm.security";</w:t>
      </w:r>
    </w:p>
    <w:p w:rsidR="00131024" w:rsidRPr="005C570B" w:rsidRDefault="00131024" w:rsidP="00131024">
      <w:pPr>
        <w:pStyle w:val="CodeListingSmall"/>
      </w:pPr>
      <w:r w:rsidRPr="005C570B">
        <w:t>String user         = "MyOWSMaccessUser";</w:t>
      </w:r>
    </w:p>
    <w:p w:rsidR="00131024" w:rsidRPr="005C570B" w:rsidRDefault="00131024" w:rsidP="00131024">
      <w:pPr>
        <w:pStyle w:val="CodeListingSmall"/>
      </w:pPr>
      <w:r w:rsidRPr="005C570B">
        <w:t>String password     = "lfhajfh3297562935jdhso325z";</w:t>
      </w:r>
    </w:p>
    <w:p w:rsidR="00131024" w:rsidRPr="005C570B" w:rsidRDefault="00131024" w:rsidP="00131024">
      <w:pPr>
        <w:pStyle w:val="CodeListingSmall"/>
      </w:pPr>
    </w:p>
    <w:p w:rsidR="00131024" w:rsidRPr="005C570B" w:rsidRDefault="00131024" w:rsidP="00131024">
      <w:pPr>
        <w:pStyle w:val="CodeListingSmall"/>
      </w:pPr>
      <w:r w:rsidRPr="005C570B">
        <w:t>ObjectName myObjectName = new ObjectName("com.oracle.jps:type=JpsCredentialStore");</w:t>
      </w:r>
    </w:p>
    <w:p w:rsidR="00131024" w:rsidRPr="005C570B" w:rsidRDefault="00131024" w:rsidP="00131024">
      <w:pPr>
        <w:pStyle w:val="CodeListingSmall"/>
      </w:pPr>
    </w:p>
    <w:p w:rsidR="00131024" w:rsidRPr="005C570B" w:rsidRDefault="00131024" w:rsidP="00131024">
      <w:pPr>
        <w:pStyle w:val="CodeListingSmall"/>
      </w:pPr>
      <w:r w:rsidRPr="005C570B">
        <w:t>// Use an WebLogic class to create th correct credentials</w:t>
      </w:r>
    </w:p>
    <w:p w:rsidR="00131024" w:rsidRPr="005C570B" w:rsidRDefault="00131024" w:rsidP="00131024">
      <w:pPr>
        <w:pStyle w:val="CodeListingSmall"/>
      </w:pPr>
      <w:r w:rsidRPr="005C570B">
        <w:t>// package to be used:  oracle.security.jps.mas.mgmt.jmx.credstore</w:t>
      </w:r>
    </w:p>
    <w:p w:rsidR="00131024" w:rsidRPr="005C570B" w:rsidRDefault="00131024" w:rsidP="00131024">
      <w:pPr>
        <w:pStyle w:val="CodeListingSmall"/>
      </w:pPr>
      <w:r w:rsidRPr="005C570B">
        <w:t>PortableCredential cred = new PortablePasswordCredential(user,password.toCharArray(),"OWSM Access UserInfo");</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 key and alias exists ?</w:t>
      </w:r>
    </w:p>
    <w:p w:rsidR="00131024" w:rsidRPr="005C570B" w:rsidRDefault="00131024" w:rsidP="00131024">
      <w:pPr>
        <w:pStyle w:val="CodeListingSmall"/>
      </w:pPr>
      <w:r w:rsidRPr="005C570B">
        <w:t>boolean alreadyExists = (Boolean) myJMXWrapper.invoke(myObjectName,"containsCredential",</w:t>
      </w:r>
    </w:p>
    <w:p w:rsidR="00131024" w:rsidRPr="005C570B" w:rsidRDefault="00131024" w:rsidP="00131024">
      <w:pPr>
        <w:pStyle w:val="CodeListingSmall"/>
      </w:pPr>
      <w:r w:rsidRPr="005C570B">
        <w:t xml:space="preserve">         new Object[] { alias, key_value },</w:t>
      </w:r>
    </w:p>
    <w:p w:rsidR="00131024" w:rsidRPr="005C570B" w:rsidRDefault="00131024" w:rsidP="00131024">
      <w:pPr>
        <w:pStyle w:val="CodeListingSmall"/>
      </w:pPr>
      <w:r w:rsidRPr="005C570B">
        <w:t xml:space="preserve">         new String[] { String.class.getName(), String.class.getName() });</w:t>
      </w:r>
    </w:p>
    <w:p w:rsidR="00131024" w:rsidRPr="005C570B" w:rsidRDefault="00131024" w:rsidP="00131024">
      <w:pPr>
        <w:pStyle w:val="CodeListingSmall"/>
      </w:pPr>
    </w:p>
    <w:p w:rsidR="00131024" w:rsidRPr="005C570B" w:rsidRDefault="00131024" w:rsidP="00131024">
      <w:pPr>
        <w:pStyle w:val="CodeListingSmall"/>
      </w:pPr>
      <w:r w:rsidRPr="005C570B">
        <w:t>// check if alias and key exists and if yes, delete it</w:t>
      </w:r>
    </w:p>
    <w:p w:rsidR="00131024" w:rsidRPr="005C570B" w:rsidRDefault="00131024" w:rsidP="00131024">
      <w:pPr>
        <w:pStyle w:val="CodeListingSmall"/>
      </w:pPr>
      <w:r w:rsidRPr="005C570B">
        <w:t>if (alreadyExists) {</w:t>
      </w:r>
    </w:p>
    <w:p w:rsidR="00131024" w:rsidRPr="005C570B" w:rsidRDefault="00131024" w:rsidP="00131024">
      <w:pPr>
        <w:pStyle w:val="CodeListingSmall"/>
      </w:pPr>
      <w:r w:rsidRPr="005C570B">
        <w:t xml:space="preserve">       myJMXWrapper.invoke(myObjectName,"deleteCredential",</w:t>
      </w:r>
    </w:p>
    <w:p w:rsidR="00131024" w:rsidRPr="005C570B" w:rsidRDefault="00131024" w:rsidP="00131024">
      <w:pPr>
        <w:pStyle w:val="CodeListingSmall"/>
      </w:pPr>
      <w:r w:rsidRPr="005C570B">
        <w:t xml:space="preserve">            new Object[] { alias, key_value },</w:t>
      </w:r>
    </w:p>
    <w:p w:rsidR="00131024" w:rsidRPr="005C570B" w:rsidRDefault="00131024" w:rsidP="00131024">
      <w:pPr>
        <w:pStyle w:val="CodeListingSmall"/>
      </w:pPr>
      <w:r w:rsidRPr="005C570B">
        <w:t xml:space="preserve">            new String[] { String.class.getName(), String.class.getName() });</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//create a password credential</w:t>
      </w:r>
    </w:p>
    <w:p w:rsidR="00131024" w:rsidRPr="005C570B" w:rsidRDefault="00131024" w:rsidP="00131024">
      <w:pPr>
        <w:pStyle w:val="CodeListingSmall"/>
      </w:pPr>
      <w:r w:rsidRPr="005C570B">
        <w:t>myJMXWrapper.invoke(myObjectName, operation_name,</w:t>
      </w:r>
    </w:p>
    <w:p w:rsidR="00131024" w:rsidRPr="005C570B" w:rsidRDefault="00131024" w:rsidP="00131024">
      <w:pPr>
        <w:pStyle w:val="CodeListingSmall"/>
      </w:pPr>
      <w:r w:rsidRPr="005C570B">
        <w:t xml:space="preserve">        new Object[] { alias, key_value, cred.toCompositeData(null) },</w:t>
      </w:r>
    </w:p>
    <w:p w:rsidR="00131024" w:rsidRPr="005C570B" w:rsidRDefault="00131024" w:rsidP="00131024">
      <w:pPr>
        <w:pStyle w:val="CodeListingSmall"/>
      </w:pPr>
      <w:r w:rsidRPr="005C570B">
        <w:t xml:space="preserve">        new String[] { String.class.getName(), String.class.getName(),CompositeData.class.getName() });</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System.out.println("Alias="+alias+" , Key="+key_value+" has been created !");</w:t>
      </w:r>
    </w:p>
    <w:p w:rsidR="00131024" w:rsidRPr="005C570B" w:rsidRDefault="00131024" w:rsidP="00131024">
      <w:pPr>
        <w:pStyle w:val="BodyText"/>
      </w:pPr>
    </w:p>
    <w:p w:rsidR="00131024" w:rsidRDefault="00131024" w:rsidP="00131024">
      <w:pPr>
        <w:pStyle w:val="BodyText"/>
      </w:pPr>
    </w:p>
    <w:p w:rsidR="00131024" w:rsidRPr="005C570B" w:rsidRDefault="00131024" w:rsidP="00131024">
      <w:pPr>
        <w:pStyle w:val="CodeCallout"/>
      </w:pPr>
      <w:r>
        <w:t>export_policy_sets</w:t>
      </w:r>
    </w:p>
    <w:p w:rsidR="00131024" w:rsidRPr="005C570B" w:rsidRDefault="00131024" w:rsidP="00131024">
      <w:pPr>
        <w:pStyle w:val="CodeListingSmall"/>
      </w:pPr>
      <w:r w:rsidRPr="005C570B">
        <w:t xml:space="preserve">ObjectName myObjectName = new </w:t>
      </w:r>
    </w:p>
    <w:p w:rsidR="00131024" w:rsidRPr="005C570B" w:rsidRDefault="00131024" w:rsidP="00131024">
      <w:pPr>
        <w:pStyle w:val="CodeListingSmall"/>
      </w:pPr>
      <w:r w:rsidRPr="005C570B">
        <w:t xml:space="preserve">           ObjectName("oracle.wsm:Location=AdminServer,name=WSMDocumentManager,type=Repository");</w:t>
      </w:r>
    </w:p>
    <w:p w:rsidR="00131024" w:rsidRPr="005C570B" w:rsidRDefault="00131024" w:rsidP="00131024">
      <w:pPr>
        <w:pStyle w:val="CodeListingSmall"/>
      </w:pPr>
    </w:p>
    <w:p w:rsidR="00131024" w:rsidRPr="005C570B" w:rsidRDefault="00131024" w:rsidP="00131024">
      <w:pPr>
        <w:pStyle w:val="CodeListingSmall"/>
      </w:pPr>
      <w:r w:rsidRPr="005C570B">
        <w:t>String export_directory = "/data/owsm/export";</w:t>
      </w:r>
    </w:p>
    <w:p w:rsidR="00131024" w:rsidRPr="005C570B" w:rsidRDefault="00131024" w:rsidP="00131024">
      <w:pPr>
        <w:pStyle w:val="CodeListingSmall"/>
      </w:pPr>
    </w:p>
    <w:p w:rsidR="00131024" w:rsidRPr="005C570B" w:rsidRDefault="00131024" w:rsidP="00131024">
      <w:pPr>
        <w:pStyle w:val="CodeListingSmall"/>
      </w:pPr>
      <w:r w:rsidRPr="005C570B">
        <w:t>StringBuffer buf = new StringBuffer();</w:t>
      </w:r>
    </w:p>
    <w:p w:rsidR="00131024" w:rsidRPr="005C570B" w:rsidRDefault="00131024" w:rsidP="00131024">
      <w:pPr>
        <w:pStyle w:val="CodeListingSmall"/>
      </w:pPr>
    </w:p>
    <w:p w:rsidR="00131024" w:rsidRPr="005C570B" w:rsidRDefault="00131024" w:rsidP="00131024">
      <w:pPr>
        <w:pStyle w:val="CodeListingSmall"/>
      </w:pPr>
      <w:r w:rsidRPr="005C570B">
        <w:t>System.out.println("Export all Policy Sets");</w:t>
      </w:r>
    </w:p>
    <w:p w:rsidR="00131024" w:rsidRPr="005C570B" w:rsidRDefault="00131024" w:rsidP="00131024">
      <w:pPr>
        <w:pStyle w:val="CodeListingSmall"/>
      </w:pPr>
    </w:p>
    <w:p w:rsidR="00131024" w:rsidRPr="005C570B" w:rsidRDefault="00131024" w:rsidP="00131024">
      <w:pPr>
        <w:pStyle w:val="CodeListingSmall"/>
      </w:pPr>
      <w:r w:rsidRPr="005C570B">
        <w:t>IDocumentManager idm = JMX.newMXBeanProxy(myJMXWrapper.getConnection(), myObjectName, IDocumentManager.class);</w:t>
      </w:r>
    </w:p>
    <w:p w:rsidR="00131024" w:rsidRPr="005C570B" w:rsidRDefault="00131024" w:rsidP="00131024">
      <w:pPr>
        <w:pStyle w:val="CodeListingSmall"/>
      </w:pPr>
      <w:r w:rsidRPr="005C570B">
        <w:t>RepositoryCommands wsm_rcs = new RepositoryCommands(idm);</w:t>
      </w:r>
    </w:p>
    <w:p w:rsidR="00131024" w:rsidRPr="005C570B" w:rsidRDefault="00131024" w:rsidP="00131024">
      <w:pPr>
        <w:pStyle w:val="CodeListingSmall"/>
      </w:pPr>
    </w:p>
    <w:p w:rsidR="00131024" w:rsidRPr="005C570B" w:rsidRDefault="00131024" w:rsidP="00131024">
      <w:pPr>
        <w:pStyle w:val="CodeListingSmall"/>
      </w:pPr>
      <w:r w:rsidRPr="005C570B">
        <w:t>String retString = wsm_rcs.beginRepositorySession();</w:t>
      </w:r>
    </w:p>
    <w:p w:rsidR="00131024" w:rsidRPr="005C570B" w:rsidRDefault="00131024" w:rsidP="00131024">
      <w:pPr>
        <w:pStyle w:val="CodeListingSmall"/>
      </w:pPr>
    </w:p>
    <w:p w:rsidR="00131024" w:rsidRPr="005C570B" w:rsidRDefault="00131024" w:rsidP="00131024">
      <w:pPr>
        <w:pStyle w:val="CodeListingSmall"/>
      </w:pPr>
      <w:r w:rsidRPr="005C570B">
        <w:t>// Step 1:  Export all policy sets !</w:t>
      </w:r>
    </w:p>
    <w:p w:rsidR="00131024" w:rsidRPr="005C570B" w:rsidRDefault="00131024" w:rsidP="00131024">
      <w:pPr>
        <w:pStyle w:val="CodeListingSmall"/>
      </w:pPr>
    </w:p>
    <w:p w:rsidR="00131024" w:rsidRPr="005C570B" w:rsidRDefault="00131024" w:rsidP="00131024">
      <w:pPr>
        <w:pStyle w:val="CodeListingSmall"/>
      </w:pPr>
      <w:r w:rsidRPr="005C570B">
        <w:t>List&lt;String&gt; ps_names = wsm_rcs.listPolicySets(null);</w:t>
      </w:r>
    </w:p>
    <w:p w:rsidR="00131024" w:rsidRPr="005C570B" w:rsidRDefault="00131024" w:rsidP="00131024">
      <w:pPr>
        <w:pStyle w:val="CodeListingSmall"/>
      </w:pPr>
      <w:r w:rsidRPr="005C570B">
        <w:t>for (int i=0;i&lt;ps_names.size();i++)</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xml:space="preserve">    String psName = ps_names.get(i).trim();</w:t>
      </w:r>
    </w:p>
    <w:p w:rsidR="00131024" w:rsidRPr="005C570B" w:rsidRDefault="00131024" w:rsidP="00131024">
      <w:pPr>
        <w:pStyle w:val="CodeListingSmall"/>
      </w:pPr>
    </w:p>
    <w:p w:rsidR="00131024" w:rsidRPr="005C570B" w:rsidRDefault="00131024" w:rsidP="00131024">
      <w:pPr>
        <w:pStyle w:val="CodeListingSmall"/>
      </w:pPr>
      <w:r w:rsidRPr="005C570B">
        <w:t xml:space="preserve">    // ignore this entry.</w:t>
      </w:r>
    </w:p>
    <w:p w:rsidR="00131024" w:rsidRPr="005C570B" w:rsidRDefault="00131024" w:rsidP="00131024">
      <w:pPr>
        <w:pStyle w:val="CodeListingSmall"/>
      </w:pPr>
      <w:r w:rsidRPr="005C570B">
        <w:t xml:space="preserve">    if (! "Global Policy Sets in Repository:".equals(psName)) {</w:t>
      </w:r>
    </w:p>
    <w:p w:rsidR="00131024" w:rsidRPr="005C570B" w:rsidRDefault="00131024" w:rsidP="00131024">
      <w:pPr>
        <w:pStyle w:val="CodeListingSmall"/>
      </w:pPr>
      <w:r w:rsidRPr="005C570B">
        <w:t xml:space="preserve">       buf.append("POLICYSET-Name = "+psName+"\n==========================================\n");</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 xml:space="preserve">       List&lt;String&gt; polSet = wsm_rcs.displayPolicySet(psName);</w:t>
      </w:r>
    </w:p>
    <w:p w:rsidR="00131024" w:rsidRPr="005C570B" w:rsidRDefault="00131024" w:rsidP="00131024">
      <w:pPr>
        <w:pStyle w:val="CodeListingSmall"/>
      </w:pPr>
      <w:r w:rsidRPr="005C570B">
        <w:lastRenderedPageBreak/>
        <w:t xml:space="preserve">       for (int ps = 0; ps &lt; polSet.size(); ps++)</w:t>
      </w:r>
    </w:p>
    <w:p w:rsidR="00131024" w:rsidRPr="005C570B" w:rsidRDefault="00131024" w:rsidP="00131024">
      <w:pPr>
        <w:pStyle w:val="CodeListingSmall"/>
      </w:pPr>
      <w:r w:rsidRPr="005C570B">
        <w:t xml:space="preserve">            buf.append("       " + polSet.get(ps)+"\n");</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System.out.println("END - List all Policy Sets");</w:t>
      </w:r>
    </w:p>
    <w:p w:rsidR="00131024" w:rsidRPr="005C570B" w:rsidRDefault="00131024" w:rsidP="00131024">
      <w:pPr>
        <w:pStyle w:val="CodeListingSmall"/>
      </w:pPr>
    </w:p>
    <w:p w:rsidR="00131024" w:rsidRPr="005C570B" w:rsidRDefault="00131024" w:rsidP="00131024">
      <w:pPr>
        <w:pStyle w:val="CodeListingSmall"/>
      </w:pPr>
      <w:r w:rsidRPr="005C570B">
        <w:t>// abort session. No need to commit as we did not change anything</w:t>
      </w:r>
    </w:p>
    <w:p w:rsidR="00131024" w:rsidRPr="005C570B" w:rsidRDefault="00131024" w:rsidP="00131024">
      <w:pPr>
        <w:pStyle w:val="CodeListingSmall"/>
      </w:pPr>
      <w:r w:rsidRPr="005C570B">
        <w:t>wsm_rcs.abortRepositorySession();</w:t>
      </w:r>
    </w:p>
    <w:p w:rsidR="00131024" w:rsidRPr="005C570B" w:rsidRDefault="00131024" w:rsidP="00131024">
      <w:pPr>
        <w:pStyle w:val="CodeListingSmall"/>
      </w:pPr>
    </w:p>
    <w:p w:rsidR="00131024" w:rsidRPr="005C570B" w:rsidRDefault="00131024" w:rsidP="00131024">
      <w:pPr>
        <w:pStyle w:val="CodeListingSmall"/>
      </w:pPr>
      <w:r w:rsidRPr="005C570B">
        <w:t>// write in File</w:t>
      </w:r>
    </w:p>
    <w:p w:rsidR="00131024" w:rsidRPr="005C570B" w:rsidRDefault="00131024" w:rsidP="00131024">
      <w:pPr>
        <w:pStyle w:val="CodeListingSmall"/>
      </w:pPr>
      <w:r w:rsidRPr="005C570B">
        <w:t>FileUtils.writeFile(export_directory+"/_all_policy_sets.txt",buf.toString());</w:t>
      </w:r>
    </w:p>
    <w:p w:rsidR="00131024" w:rsidRPr="005C570B" w:rsidRDefault="00131024" w:rsidP="00131024">
      <w:pPr>
        <w:pStyle w:val="BodyText"/>
      </w:pPr>
    </w:p>
    <w:p w:rsidR="00131024" w:rsidRDefault="00131024" w:rsidP="00131024">
      <w:pPr>
        <w:pStyle w:val="BodyText"/>
      </w:pPr>
    </w:p>
    <w:p w:rsidR="00131024" w:rsidRPr="005C570B" w:rsidRDefault="00131024" w:rsidP="00131024">
      <w:pPr>
        <w:pStyle w:val="CodeCallout"/>
      </w:pPr>
      <w:r>
        <w:t>export_single_policies</w:t>
      </w:r>
    </w:p>
    <w:p w:rsidR="00131024" w:rsidRPr="005C570B" w:rsidRDefault="00131024" w:rsidP="00131024">
      <w:pPr>
        <w:pStyle w:val="CodeListingSmall"/>
      </w:pPr>
      <w:r w:rsidRPr="005C570B">
        <w:t>String[] signature = new String[] {"java.lang.String"};       // mode = "WRITE_ALWAYS"</w:t>
      </w:r>
    </w:p>
    <w:p w:rsidR="00131024" w:rsidRPr="005C570B" w:rsidRDefault="00131024" w:rsidP="00131024">
      <w:pPr>
        <w:pStyle w:val="CodeListingSmall"/>
      </w:pPr>
      <w:r w:rsidRPr="005C570B">
        <w:t>Object[] params = new Object[]{ null};</w:t>
      </w:r>
    </w:p>
    <w:p w:rsidR="00131024" w:rsidRPr="005C570B" w:rsidRDefault="00131024" w:rsidP="00131024">
      <w:pPr>
        <w:pStyle w:val="CodeListingSmall"/>
      </w:pPr>
    </w:p>
    <w:p w:rsidR="00131024" w:rsidRPr="005C570B" w:rsidRDefault="00131024" w:rsidP="00131024">
      <w:pPr>
        <w:pStyle w:val="CodeListingSmall"/>
      </w:pPr>
      <w:r w:rsidRPr="005C570B">
        <w:t xml:space="preserve">String[] nameList = (String[])myJMXWrapper.invoke(myObjectName, "retrieveDocumentNames", </w:t>
      </w:r>
    </w:p>
    <w:p w:rsidR="00131024" w:rsidRPr="005C570B" w:rsidRDefault="00131024" w:rsidP="00131024">
      <w:pPr>
        <w:pStyle w:val="CodeListingSmall"/>
      </w:pPr>
      <w:r w:rsidRPr="005C570B">
        <w:t xml:space="preserve">                    params, signature);</w:t>
      </w:r>
    </w:p>
    <w:p w:rsidR="00131024" w:rsidRPr="005C570B" w:rsidRDefault="00131024" w:rsidP="00131024">
      <w:pPr>
        <w:pStyle w:val="CodeListingSmall"/>
      </w:pPr>
    </w:p>
    <w:p w:rsidR="00131024" w:rsidRPr="005C570B" w:rsidRDefault="00131024" w:rsidP="00131024">
      <w:pPr>
        <w:pStyle w:val="CodeListingSmall"/>
      </w:pPr>
      <w:r w:rsidRPr="005C570B">
        <w:t>ArrayList&lt;String&gt; myPolicyDocs = new ArrayList&lt;String&gt;();</w:t>
      </w:r>
    </w:p>
    <w:p w:rsidR="00131024" w:rsidRPr="005C570B" w:rsidRDefault="00131024" w:rsidP="00131024">
      <w:pPr>
        <w:pStyle w:val="CodeListingSmall"/>
      </w:pPr>
    </w:p>
    <w:p w:rsidR="00131024" w:rsidRPr="005C570B" w:rsidRDefault="00131024" w:rsidP="00131024">
      <w:pPr>
        <w:pStyle w:val="CodeListingSmall"/>
      </w:pPr>
      <w:r w:rsidRPr="005C570B">
        <w:t>for (int i=0;i&lt;nameList.length;i++)</w:t>
      </w:r>
    </w:p>
    <w:p w:rsidR="00131024" w:rsidRPr="005C570B" w:rsidRDefault="00131024" w:rsidP="00131024">
      <w:pPr>
        <w:pStyle w:val="CodeListingSmall"/>
      </w:pPr>
      <w:r w:rsidRPr="005C570B">
        <w:t xml:space="preserve">   if (nameList[i].startsWith("/policies/")) {</w:t>
      </w:r>
    </w:p>
    <w:p w:rsidR="00131024" w:rsidRPr="005C570B" w:rsidRDefault="00131024" w:rsidP="00131024">
      <w:pPr>
        <w:pStyle w:val="CodeListingSmall"/>
      </w:pPr>
      <w:r w:rsidRPr="005C570B">
        <w:t xml:space="preserve">        System.out.println"Found policy: "+nameList[i]);</w:t>
      </w:r>
    </w:p>
    <w:p w:rsidR="00131024" w:rsidRPr="005C570B" w:rsidRDefault="00131024" w:rsidP="00131024">
      <w:pPr>
        <w:pStyle w:val="CodeListingSmall"/>
      </w:pPr>
      <w:r w:rsidRPr="005C570B">
        <w:t xml:space="preserve">        myPolicyDocs.add(nameList[i]);</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 now construct the search string</w:t>
      </w:r>
    </w:p>
    <w:p w:rsidR="00131024" w:rsidRPr="005C570B" w:rsidRDefault="00131024" w:rsidP="00131024">
      <w:pPr>
        <w:pStyle w:val="CodeListingSmall"/>
      </w:pPr>
      <w:r w:rsidRPr="005C570B">
        <w:t>String searchString = null;</w:t>
      </w:r>
    </w:p>
    <w:p w:rsidR="00131024" w:rsidRPr="005C570B" w:rsidRDefault="00131024" w:rsidP="00131024">
      <w:pPr>
        <w:pStyle w:val="CodeListingSmall"/>
      </w:pPr>
      <w:r w:rsidRPr="005C570B">
        <w:t>if (myPolicyDocs.size() != 0) {</w:t>
      </w:r>
    </w:p>
    <w:p w:rsidR="00131024" w:rsidRPr="005C570B" w:rsidRDefault="00131024" w:rsidP="00131024">
      <w:pPr>
        <w:pStyle w:val="CodeListingSmall"/>
      </w:pPr>
      <w:r w:rsidRPr="005C570B">
        <w:t xml:space="preserve">   searchString = "|";</w:t>
      </w:r>
    </w:p>
    <w:p w:rsidR="00131024" w:rsidRPr="005C570B" w:rsidRDefault="00131024" w:rsidP="00131024">
      <w:pPr>
        <w:pStyle w:val="CodeListingSmall"/>
      </w:pPr>
      <w:r w:rsidRPr="005C570B">
        <w:t xml:space="preserve">   for (int i=0;i&lt;wespeDocs.size();i++)</w:t>
      </w:r>
    </w:p>
    <w:p w:rsidR="00131024" w:rsidRPr="005C570B" w:rsidRDefault="00131024" w:rsidP="00131024">
      <w:pPr>
        <w:pStyle w:val="CodeListingSmall"/>
      </w:pPr>
      <w:r w:rsidRPr="005C570B">
        <w:t xml:space="preserve">        searchString=searchString+"("+ myPolicyDocs.get(i)+")";</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 now export the policies</w:t>
      </w:r>
    </w:p>
    <w:p w:rsidR="00131024" w:rsidRPr="005C570B" w:rsidRDefault="00131024" w:rsidP="00131024">
      <w:pPr>
        <w:pStyle w:val="CodeListingSmall"/>
      </w:pPr>
      <w:r w:rsidRPr="005C570B">
        <w:t xml:space="preserve">String[] signatureExport = new String[] </w:t>
      </w:r>
    </w:p>
    <w:p w:rsidR="00131024" w:rsidRPr="005C570B" w:rsidRDefault="00131024" w:rsidP="00131024">
      <w:pPr>
        <w:pStyle w:val="CodeListingSmall"/>
      </w:pPr>
      <w:r w:rsidRPr="005C570B">
        <w:t xml:space="preserve">                           {"java.lang.String","javax.management.openmbean.TabularData"};</w:t>
      </w:r>
    </w:p>
    <w:p w:rsidR="00131024" w:rsidRPr="005C570B" w:rsidRDefault="00131024" w:rsidP="00131024">
      <w:pPr>
        <w:pStyle w:val="CodeListingSmall"/>
      </w:pPr>
      <w:r w:rsidRPr="005C570B">
        <w:t>Object[] paramsExport = new Object[]{ searchString, null};</w:t>
      </w:r>
    </w:p>
    <w:p w:rsidR="00131024" w:rsidRPr="005C570B" w:rsidRDefault="00131024" w:rsidP="00131024">
      <w:pPr>
        <w:pStyle w:val="CodeListingSmall"/>
      </w:pPr>
    </w:p>
    <w:p w:rsidR="00131024" w:rsidRPr="005C570B" w:rsidRDefault="00131024" w:rsidP="00131024">
      <w:pPr>
        <w:pStyle w:val="CodeListingSmall"/>
      </w:pPr>
      <w:r w:rsidRPr="005C570B">
        <w:t>// read the policies</w:t>
      </w:r>
    </w:p>
    <w:p w:rsidR="00131024" w:rsidRPr="005C570B" w:rsidRDefault="00131024" w:rsidP="00131024">
      <w:pPr>
        <w:pStyle w:val="CodeListingSmall"/>
      </w:pPr>
      <w:r w:rsidRPr="005C570B">
        <w:t xml:space="preserve">Map myPolicies = (Map)myJMXWrapper.invoke(myObjectName, "retrieveDocuments", paramsExport, </w:t>
      </w:r>
    </w:p>
    <w:p w:rsidR="00131024" w:rsidRPr="005C570B" w:rsidRDefault="00131024" w:rsidP="00131024">
      <w:pPr>
        <w:pStyle w:val="CodeListingSmall"/>
      </w:pPr>
      <w:r w:rsidRPr="005C570B">
        <w:t xml:space="preserve">                                          signatureExport);</w:t>
      </w:r>
    </w:p>
    <w:p w:rsidR="00131024" w:rsidRPr="005C570B" w:rsidRDefault="00131024" w:rsidP="00131024">
      <w:pPr>
        <w:pStyle w:val="CodeListingSmall"/>
      </w:pPr>
    </w:p>
    <w:p w:rsidR="00131024" w:rsidRPr="005C570B" w:rsidRDefault="00131024" w:rsidP="00131024">
      <w:pPr>
        <w:pStyle w:val="CodeListingSmall"/>
      </w:pPr>
      <w:r w:rsidRPr="005C570B">
        <w:t>Iterator it = myPolicies.values().iterator();</w:t>
      </w:r>
    </w:p>
    <w:p w:rsidR="00131024" w:rsidRPr="005C570B" w:rsidRDefault="00131024" w:rsidP="00131024">
      <w:pPr>
        <w:pStyle w:val="CodeListingSmall"/>
      </w:pPr>
      <w:r w:rsidRPr="005C570B">
        <w:t>while (it.hasNext()) {</w:t>
      </w:r>
    </w:p>
    <w:p w:rsidR="00131024" w:rsidRPr="005C570B" w:rsidRDefault="00131024" w:rsidP="00131024">
      <w:pPr>
        <w:pStyle w:val="CodeListingSmall"/>
      </w:pPr>
      <w:r w:rsidRPr="005C570B">
        <w:t xml:space="preserve">     javax.management.openmbean.CompositeDataSupport  myVal = </w:t>
      </w:r>
    </w:p>
    <w:p w:rsidR="00131024" w:rsidRPr="005C570B" w:rsidRDefault="00131024" w:rsidP="00131024">
      <w:pPr>
        <w:pStyle w:val="CodeListingSmall"/>
      </w:pPr>
      <w:r w:rsidRPr="005C570B">
        <w:t xml:space="preserve">                      (javax.management.openmbean.CompositeDataSupport)it.next();</w:t>
      </w:r>
    </w:p>
    <w:p w:rsidR="00131024" w:rsidRPr="005C570B" w:rsidRDefault="00131024" w:rsidP="00131024">
      <w:pPr>
        <w:pStyle w:val="CodeListingSmall"/>
      </w:pPr>
      <w:r w:rsidRPr="005C570B">
        <w:t xml:space="preserve">     Iterator it2 = myVal.values().iterator();</w:t>
      </w:r>
    </w:p>
    <w:p w:rsidR="00131024" w:rsidRPr="005C570B" w:rsidRDefault="00131024" w:rsidP="00131024">
      <w:pPr>
        <w:pStyle w:val="CodeListingSmall"/>
      </w:pPr>
      <w:r w:rsidRPr="005C570B">
        <w:t xml:space="preserve">     while (it2.hasNext()) {</w:t>
      </w:r>
    </w:p>
    <w:p w:rsidR="00131024" w:rsidRPr="005C570B" w:rsidRDefault="00131024" w:rsidP="00131024">
      <w:pPr>
        <w:pStyle w:val="CodeListingSmall"/>
      </w:pPr>
      <w:r w:rsidRPr="005C570B">
        <w:t xml:space="preserve">           String nextPolicyName     = (String)it2.next();  // read name</w:t>
      </w:r>
    </w:p>
    <w:p w:rsidR="00131024" w:rsidRPr="005C570B" w:rsidRDefault="00131024" w:rsidP="00131024">
      <w:pPr>
        <w:pStyle w:val="CodeListingSmall"/>
      </w:pPr>
      <w:r w:rsidRPr="005C570B">
        <w:t xml:space="preserve">           String nextPolicyDocument = (String)it2.next();  // read policy document</w:t>
      </w:r>
    </w:p>
    <w:p w:rsidR="00131024" w:rsidRPr="005C570B" w:rsidRDefault="00131024" w:rsidP="00131024">
      <w:pPr>
        <w:pStyle w:val="CodeListingSmall"/>
      </w:pPr>
    </w:p>
    <w:p w:rsidR="00131024" w:rsidRPr="005C570B" w:rsidRDefault="00131024" w:rsidP="00131024">
      <w:pPr>
        <w:pStyle w:val="CodeListingSmall"/>
      </w:pPr>
      <w:r w:rsidRPr="005C570B">
        <w:t xml:space="preserve">           FileUtils.writeFile(export_directory+"/"+ nextPolicyName+".policy",nextPolicyDocument);</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Default="00131024" w:rsidP="00131024">
      <w:pPr>
        <w:pStyle w:val="BodyText"/>
      </w:pPr>
    </w:p>
    <w:p w:rsidR="00052680" w:rsidRPr="005C570B" w:rsidRDefault="00052680" w:rsidP="00131024">
      <w:pPr>
        <w:pStyle w:val="BodyText"/>
      </w:pPr>
    </w:p>
    <w:p w:rsidR="00131024" w:rsidRPr="00CA5030" w:rsidRDefault="00131024" w:rsidP="00131024">
      <w:pPr>
        <w:pStyle w:val="CodeCallout"/>
      </w:pPr>
      <w:r>
        <w:t>ESB_deployment</w:t>
      </w:r>
    </w:p>
    <w:p w:rsidR="00131024" w:rsidRPr="005C570B" w:rsidRDefault="00131024" w:rsidP="00131024">
      <w:pPr>
        <w:pStyle w:val="CodeListingSmall"/>
      </w:pPr>
      <w:r w:rsidRPr="005C570B">
        <w:t>import wlstModule</w:t>
      </w:r>
    </w:p>
    <w:p w:rsidR="00131024" w:rsidRPr="005C570B" w:rsidRDefault="00131024" w:rsidP="00131024">
      <w:pPr>
        <w:pStyle w:val="CodeListingSmall"/>
      </w:pPr>
      <w:r w:rsidRPr="005C570B">
        <w:t>from com.bea.wli.sb.management.configuration import SessionManagementMBean</w:t>
      </w:r>
    </w:p>
    <w:p w:rsidR="00131024" w:rsidRPr="005C570B" w:rsidRDefault="00131024" w:rsidP="00131024">
      <w:pPr>
        <w:pStyle w:val="CodeListingSmall"/>
      </w:pPr>
      <w:r w:rsidRPr="005C570B">
        <w:t>from com.bea.wli.sb.management.configuration import ALSBConfigurationMBean</w:t>
      </w:r>
    </w:p>
    <w:p w:rsidR="00131024" w:rsidRPr="005C570B" w:rsidRDefault="00131024" w:rsidP="00131024">
      <w:pPr>
        <w:pStyle w:val="CodeListingSmall"/>
      </w:pPr>
      <w:r w:rsidRPr="005C570B">
        <w:t>from com.bea.wli.config import Ref</w:t>
      </w:r>
    </w:p>
    <w:p w:rsidR="00131024" w:rsidRPr="005C570B" w:rsidRDefault="00131024" w:rsidP="00131024">
      <w:pPr>
        <w:pStyle w:val="CodeListingSmall"/>
      </w:pPr>
      <w:r w:rsidRPr="005C570B">
        <w:t>from com.bea.wli.config.customization import Customization</w:t>
      </w:r>
    </w:p>
    <w:p w:rsidR="00131024" w:rsidRPr="005C570B" w:rsidRDefault="00131024" w:rsidP="00131024">
      <w:pPr>
        <w:pStyle w:val="CodeListingSmall"/>
      </w:pPr>
      <w:r w:rsidRPr="005C570B">
        <w:t xml:space="preserve">from java.io import FileInputStream </w:t>
      </w:r>
    </w:p>
    <w:p w:rsidR="00131024" w:rsidRPr="005C570B" w:rsidRDefault="00131024" w:rsidP="00131024">
      <w:pPr>
        <w:pStyle w:val="CodeListingSmall"/>
      </w:pPr>
      <w:r w:rsidRPr="005C570B">
        <w:t>from java.util import HashMap</w:t>
      </w:r>
    </w:p>
    <w:p w:rsidR="00131024" w:rsidRPr="005C570B" w:rsidRDefault="00131024" w:rsidP="00131024">
      <w:pPr>
        <w:pStyle w:val="CodeListingSmall"/>
      </w:pPr>
      <w:r w:rsidRPr="005C570B">
        <w:t>from java.util import ArrayList</w:t>
      </w:r>
    </w:p>
    <w:p w:rsidR="00131024" w:rsidRPr="005C570B" w:rsidRDefault="00131024" w:rsidP="00131024">
      <w:pPr>
        <w:pStyle w:val="CodeListingSmall"/>
      </w:pPr>
      <w:r w:rsidRPr="005C570B">
        <w:t>from java.util import HashSet</w:t>
      </w:r>
    </w:p>
    <w:p w:rsidR="00131024" w:rsidRPr="005C570B" w:rsidRDefault="00131024" w:rsidP="00131024">
      <w:pPr>
        <w:pStyle w:val="CodeListingSmall"/>
      </w:pPr>
    </w:p>
    <w:p w:rsidR="00131024" w:rsidRPr="005C570B" w:rsidRDefault="00131024" w:rsidP="00131024">
      <w:pPr>
        <w:pStyle w:val="CodeListingSmall"/>
      </w:pPr>
      <w:r w:rsidRPr="005C570B">
        <w:lastRenderedPageBreak/>
        <w:t>import sys</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Entry function to deploy project configuration and resources</w:t>
      </w:r>
    </w:p>
    <w:p w:rsidR="00131024" w:rsidRPr="005C570B" w:rsidRDefault="00131024" w:rsidP="00131024">
      <w:pPr>
        <w:pStyle w:val="CodeListingSmall"/>
      </w:pPr>
      <w:r w:rsidRPr="005C570B">
        <w:t>#        into a ALSB domain</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def importToALSBDomain():</w:t>
      </w:r>
    </w:p>
    <w:p w:rsidR="00131024" w:rsidRPr="005C570B" w:rsidRDefault="00131024" w:rsidP="00131024">
      <w:pPr>
        <w:pStyle w:val="CodeListingSmall"/>
      </w:pPr>
      <w:r w:rsidRPr="005C570B">
        <w:tab/>
        <w:t>try:</w:t>
      </w:r>
    </w:p>
    <w:p w:rsidR="00131024" w:rsidRPr="005C570B" w:rsidRDefault="00131024" w:rsidP="00131024">
      <w:pPr>
        <w:pStyle w:val="CodeListingSmall"/>
      </w:pPr>
      <w:r w:rsidRPr="005C570B">
        <w:tab/>
      </w:r>
      <w:r w:rsidRPr="005C570B">
        <w:tab/>
        <w:t># Declare Variables</w:t>
      </w:r>
    </w:p>
    <w:p w:rsidR="00131024" w:rsidRPr="005C570B" w:rsidRDefault="00131024" w:rsidP="00131024">
      <w:pPr>
        <w:pStyle w:val="CodeListingSmall"/>
      </w:pPr>
      <w:r w:rsidRPr="005C570B">
        <w:tab/>
      </w:r>
      <w:r w:rsidRPr="005C570B">
        <w:tab/>
        <w:t>sessionMBean = None</w:t>
      </w:r>
    </w:p>
    <w:p w:rsidR="00131024" w:rsidRPr="005C570B" w:rsidRDefault="00131024" w:rsidP="00131024">
      <w:pPr>
        <w:pStyle w:val="CodeListingSmall"/>
      </w:pPr>
      <w:r w:rsidRPr="005C570B">
        <w:tab/>
      </w:r>
      <w:r w:rsidRPr="005C570B">
        <w:tab/>
        <w:t>alsbConfigurationMBean = None</w:t>
      </w:r>
    </w:p>
    <w:p w:rsidR="00131024" w:rsidRPr="005C570B" w:rsidRDefault="00131024" w:rsidP="00131024">
      <w:pPr>
        <w:pStyle w:val="CodeListingSmall"/>
      </w:pPr>
      <w:r w:rsidRPr="005C570B">
        <w:tab/>
      </w:r>
      <w:r w:rsidRPr="005C570B">
        <w:tab/>
      </w:r>
    </w:p>
    <w:p w:rsidR="00131024" w:rsidRPr="005C570B" w:rsidRDefault="00131024" w:rsidP="00131024">
      <w:pPr>
        <w:pStyle w:val="CodeListingSmall"/>
      </w:pPr>
      <w:r w:rsidRPr="005C570B">
        <w:tab/>
      </w:r>
      <w:r w:rsidRPr="005C570B">
        <w:tab/>
      </w:r>
    </w:p>
    <w:p w:rsidR="00131024" w:rsidRPr="005C570B" w:rsidRDefault="00131024" w:rsidP="00131024">
      <w:pPr>
        <w:pStyle w:val="CodeListingSmall"/>
      </w:pPr>
      <w:r w:rsidRPr="005C570B">
        <w:tab/>
      </w:r>
      <w:r w:rsidRPr="005C570B">
        <w:tab/>
        <w:t># Connect to Server</w:t>
      </w:r>
    </w:p>
    <w:p w:rsidR="00131024" w:rsidRPr="005C570B" w:rsidRDefault="00131024" w:rsidP="00131024">
      <w:pPr>
        <w:pStyle w:val="CodeListingSmall"/>
      </w:pPr>
      <w:r w:rsidRPr="005C570B">
        <w:tab/>
      </w:r>
      <w:r w:rsidRPr="005C570B">
        <w:tab/>
        <w:t>print 'Connecting to server: ', adminUrl</w:t>
      </w:r>
    </w:p>
    <w:p w:rsidR="00131024" w:rsidRPr="005C570B" w:rsidRDefault="00131024" w:rsidP="00131024">
      <w:pPr>
        <w:pStyle w:val="CodeListingSmall"/>
      </w:pPr>
      <w:r w:rsidRPr="005C570B">
        <w:tab/>
      </w:r>
      <w:r w:rsidRPr="005C570B">
        <w:tab/>
        <w:t>connectToServer(connectMethod)</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 'Starting import of:', importJar, "on ALSB Admin Server:", adminUrl</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Read import jar file</w:t>
      </w:r>
    </w:p>
    <w:p w:rsidR="00131024" w:rsidRPr="005C570B" w:rsidRDefault="00131024" w:rsidP="00131024">
      <w:pPr>
        <w:pStyle w:val="CodeListingSmall"/>
      </w:pPr>
      <w:r w:rsidRPr="005C570B">
        <w:tab/>
      </w:r>
      <w:r w:rsidRPr="005C570B">
        <w:tab/>
        <w:t>print 'Read import jar file'</w:t>
      </w:r>
    </w:p>
    <w:p w:rsidR="00131024" w:rsidRPr="005C570B" w:rsidRDefault="00131024" w:rsidP="00131024">
      <w:pPr>
        <w:pStyle w:val="CodeListingSmall"/>
      </w:pPr>
      <w:r w:rsidRPr="005C570B">
        <w:tab/>
      </w:r>
      <w:r w:rsidRPr="005C570B">
        <w:tab/>
        <w:t>theBytes = readBinaryFile(importJar)</w:t>
      </w:r>
    </w:p>
    <w:p w:rsidR="00131024" w:rsidRPr="005C570B" w:rsidRDefault="00131024" w:rsidP="00131024">
      <w:pPr>
        <w:pStyle w:val="CodeListingSmall"/>
      </w:pPr>
      <w:r w:rsidRPr="005C570B">
        <w:tab/>
      </w:r>
      <w:r w:rsidRPr="005C570B">
        <w:tab/>
        <w:t>print 'Import file read successfully', importJar</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Create unique session name</w:t>
      </w:r>
      <w:r w:rsidRPr="005C570B">
        <w:tab/>
      </w:r>
    </w:p>
    <w:p w:rsidR="00131024" w:rsidRPr="005C570B" w:rsidRDefault="00131024" w:rsidP="00131024">
      <w:pPr>
        <w:pStyle w:val="CodeListingSmall"/>
      </w:pPr>
      <w:r w:rsidRPr="005C570B">
        <w:tab/>
      </w:r>
      <w:r w:rsidRPr="005C570B">
        <w:tab/>
        <w:t>print 'Creating unique session name'</w:t>
      </w:r>
    </w:p>
    <w:p w:rsidR="00131024" w:rsidRPr="005C570B" w:rsidRDefault="00131024" w:rsidP="00131024">
      <w:pPr>
        <w:pStyle w:val="CodeListingSmall"/>
      </w:pPr>
      <w:r w:rsidRPr="005C570B">
        <w:tab/>
      </w:r>
      <w:r w:rsidRPr="005C570B">
        <w:tab/>
        <w:t>sessionName = createSessionName()</w:t>
      </w:r>
    </w:p>
    <w:p w:rsidR="00131024" w:rsidRPr="005C570B" w:rsidRDefault="00131024" w:rsidP="00131024">
      <w:pPr>
        <w:pStyle w:val="CodeListingSmall"/>
      </w:pPr>
      <w:r w:rsidRPr="005C570B">
        <w:tab/>
      </w:r>
      <w:r w:rsidRPr="005C570B">
        <w:tab/>
        <w:t>print 'Created session name :', sessionName</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Create and start session</w:t>
      </w:r>
    </w:p>
    <w:p w:rsidR="00131024" w:rsidRPr="005C570B" w:rsidRDefault="00131024" w:rsidP="00131024">
      <w:pPr>
        <w:pStyle w:val="CodeListingSmall"/>
      </w:pPr>
      <w:r w:rsidRPr="005C570B">
        <w:tab/>
      </w:r>
      <w:r w:rsidRPr="005C570B">
        <w:tab/>
        <w:t>print 'Creating SessionMBean'</w:t>
      </w:r>
    </w:p>
    <w:p w:rsidR="00131024" w:rsidRPr="005C570B" w:rsidRDefault="00131024" w:rsidP="00131024">
      <w:pPr>
        <w:pStyle w:val="CodeListingSmall"/>
      </w:pPr>
      <w:r w:rsidRPr="005C570B">
        <w:tab/>
      </w:r>
      <w:r w:rsidRPr="005C570B">
        <w:tab/>
        <w:t>sessionMBean = getSessionMBean(sessionName)</w:t>
      </w:r>
    </w:p>
    <w:p w:rsidR="00131024" w:rsidRPr="005C570B" w:rsidRDefault="00131024" w:rsidP="00131024">
      <w:pPr>
        <w:pStyle w:val="CodeListingSmall"/>
      </w:pPr>
      <w:r w:rsidRPr="005C570B">
        <w:tab/>
      </w:r>
      <w:r w:rsidRPr="005C570B">
        <w:tab/>
        <w:t>print 'SessionMBean started new session'</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obtain the ALSBConfigurationMBean instance that operates</w:t>
      </w:r>
    </w:p>
    <w:p w:rsidR="00131024" w:rsidRPr="005C570B" w:rsidRDefault="00131024" w:rsidP="00131024">
      <w:pPr>
        <w:pStyle w:val="CodeListingSmall"/>
      </w:pPr>
      <w:r w:rsidRPr="005C570B">
        <w:tab/>
      </w:r>
      <w:r w:rsidRPr="005C570B">
        <w:tab/>
        <w:t># on the session that has just been created. Notice that</w:t>
      </w:r>
    </w:p>
    <w:p w:rsidR="00131024" w:rsidRPr="005C570B" w:rsidRDefault="00131024" w:rsidP="00131024">
      <w:pPr>
        <w:pStyle w:val="CodeListingSmall"/>
      </w:pPr>
      <w:r w:rsidRPr="005C570B">
        <w:tab/>
      </w:r>
      <w:r w:rsidRPr="005C570B">
        <w:tab/>
        <w:t># the name of the mbean contains the session name.</w:t>
      </w:r>
    </w:p>
    <w:p w:rsidR="00131024" w:rsidRPr="005C570B" w:rsidRDefault="00131024" w:rsidP="00131024">
      <w:pPr>
        <w:pStyle w:val="CodeListingSmall"/>
      </w:pPr>
      <w:r w:rsidRPr="005C570B">
        <w:tab/>
      </w:r>
      <w:r w:rsidRPr="005C570B">
        <w:tab/>
        <w:t>print 'Create ALSBConfiguration'</w:t>
      </w:r>
    </w:p>
    <w:p w:rsidR="00131024" w:rsidRPr="005C570B" w:rsidRDefault="00131024" w:rsidP="00131024">
      <w:pPr>
        <w:pStyle w:val="CodeListingSmall"/>
      </w:pPr>
      <w:r w:rsidRPr="005C570B">
        <w:tab/>
      </w:r>
      <w:r w:rsidRPr="005C570B">
        <w:tab/>
        <w:t xml:space="preserve">alsbConfigurationMBean = findService(String(ALSBConfigurationMBean.NAME </w:t>
      </w:r>
    </w:p>
    <w:p w:rsidR="00131024" w:rsidRPr="005C570B" w:rsidRDefault="00131024" w:rsidP="00131024">
      <w:pPr>
        <w:pStyle w:val="CodeListingSmall"/>
      </w:pPr>
      <w:r w:rsidRPr="005C570B">
        <w:t xml:space="preserve">                                         + ".").concat(sessionName), ALSBConfigurationMBean.TYPE)</w:t>
      </w:r>
    </w:p>
    <w:p w:rsidR="00131024" w:rsidRPr="005C570B" w:rsidRDefault="00131024" w:rsidP="00131024">
      <w:pPr>
        <w:pStyle w:val="CodeListingSmall"/>
      </w:pPr>
      <w:r w:rsidRPr="005C570B">
        <w:tab/>
      </w:r>
      <w:r w:rsidRPr="005C570B">
        <w:tab/>
        <w:t>print "ALSBConfiguration MBean found", alsbConfigurationMBean</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Perform updates or read operations in the session using alsbSession</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Upload Jar File</w:t>
      </w:r>
    </w:p>
    <w:p w:rsidR="00131024" w:rsidRPr="005C570B" w:rsidRDefault="00131024" w:rsidP="00131024">
      <w:pPr>
        <w:pStyle w:val="CodeListingSmall"/>
      </w:pPr>
      <w:r w:rsidRPr="005C570B">
        <w:tab/>
      </w:r>
      <w:r w:rsidRPr="005C570B">
        <w:tab/>
        <w:t>print 'Uploading Jar file'</w:t>
      </w:r>
    </w:p>
    <w:p w:rsidR="00131024" w:rsidRPr="005C570B" w:rsidRDefault="00131024" w:rsidP="00131024">
      <w:pPr>
        <w:pStyle w:val="CodeListingSmall"/>
      </w:pPr>
      <w:r w:rsidRPr="005C570B">
        <w:tab/>
      </w:r>
      <w:r w:rsidRPr="005C570B">
        <w:tab/>
        <w:t>alsbConfigurationMBean.uploadJarFile(theBytes)</w:t>
      </w:r>
    </w:p>
    <w:p w:rsidR="00131024" w:rsidRPr="005C570B" w:rsidRDefault="00131024" w:rsidP="00131024">
      <w:pPr>
        <w:pStyle w:val="CodeListingSmall"/>
      </w:pPr>
      <w:r w:rsidRPr="005C570B">
        <w:tab/>
      </w:r>
      <w:r w:rsidRPr="005C570B">
        <w:tab/>
        <w:t>print 'Jar Uploaded'</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 'ALSB Project will now get imported'</w:t>
      </w:r>
    </w:p>
    <w:p w:rsidR="00131024" w:rsidRPr="005C570B" w:rsidRDefault="00131024" w:rsidP="00131024">
      <w:pPr>
        <w:pStyle w:val="CodeListingSmall"/>
      </w:pPr>
      <w:r w:rsidRPr="005C570B">
        <w:tab/>
      </w:r>
      <w:r w:rsidRPr="005C570B">
        <w:tab/>
        <w:t>alsbJarInfo = alsbConfigurationMBean.getImportJarInfo()</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alsbImportPlan = alsbJarInfo.getDefaultImportPlan()</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alsbImportPlan.setPassphrase(passphrase)</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operationMap=HashMap()</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operationMap = alsbImportPlan.getOperations()</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 'Default importPlan'</w:t>
      </w:r>
    </w:p>
    <w:p w:rsidR="00131024" w:rsidRPr="005C570B" w:rsidRDefault="00131024" w:rsidP="00131024">
      <w:pPr>
        <w:pStyle w:val="CodeListingSmall"/>
      </w:pPr>
      <w:r w:rsidRPr="005C570B">
        <w:tab/>
      </w:r>
      <w:r w:rsidRPr="005C570B">
        <w:tab/>
        <w:t>printOpMap(operationMap)</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alsbImportPlan.setPreserveExistingEnvValues(false)</w:t>
      </w:r>
    </w:p>
    <w:p w:rsidR="00131024" w:rsidRPr="005C570B" w:rsidRDefault="00131024" w:rsidP="00131024">
      <w:pPr>
        <w:pStyle w:val="CodeListingSmall"/>
      </w:pPr>
      <w:r w:rsidRPr="005C570B">
        <w:tab/>
      </w:r>
      <w:r w:rsidRPr="005C570B">
        <w:tab/>
        <w:t>alsbImportPlan.setPreserveExistingOperationalValues(false)</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 'Modified importPlan'</w:t>
      </w:r>
    </w:p>
    <w:p w:rsidR="00131024" w:rsidRPr="005C570B" w:rsidRDefault="00131024" w:rsidP="00131024">
      <w:pPr>
        <w:pStyle w:val="CodeListingSmall"/>
      </w:pPr>
      <w:r w:rsidRPr="005C570B">
        <w:tab/>
      </w:r>
      <w:r w:rsidRPr="005C570B">
        <w:tab/>
        <w:t>printOpMap(operationMap)</w:t>
      </w:r>
    </w:p>
    <w:p w:rsidR="00131024" w:rsidRPr="005C570B" w:rsidRDefault="00131024" w:rsidP="00131024">
      <w:pPr>
        <w:pStyle w:val="CodeListingSmall"/>
      </w:pPr>
      <w:r w:rsidRPr="005C570B">
        <w:tab/>
      </w:r>
      <w:r w:rsidRPr="005C570B">
        <w:tab/>
        <w:t>importResult = alsbConfigurationMBean.importUploaded(alsbImportPlan)</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printDiagMap(importResult.getImportDiagnostics())</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if importResult.getFailed().isEmpty() == false:</w:t>
      </w:r>
    </w:p>
    <w:p w:rsidR="00131024" w:rsidRPr="005C570B" w:rsidRDefault="00131024" w:rsidP="00131024">
      <w:pPr>
        <w:pStyle w:val="CodeListingSmall"/>
      </w:pPr>
      <w:r w:rsidRPr="005C570B">
        <w:tab/>
      </w:r>
      <w:r w:rsidRPr="005C570B">
        <w:tab/>
      </w:r>
      <w:r w:rsidRPr="005C570B">
        <w:tab/>
        <w:t>print 'One or more resources could not be imported properly'</w:t>
      </w:r>
    </w:p>
    <w:p w:rsidR="00131024" w:rsidRPr="005C570B" w:rsidRDefault="00131024" w:rsidP="00131024">
      <w:pPr>
        <w:pStyle w:val="CodeListingSmall"/>
      </w:pPr>
      <w:r w:rsidRPr="005C570B">
        <w:tab/>
      </w:r>
      <w:r w:rsidRPr="005C570B">
        <w:tab/>
      </w:r>
      <w:r w:rsidRPr="005C570B">
        <w:tab/>
        <w:t>raise</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#customize if a customization file is specified</w:t>
      </w:r>
    </w:p>
    <w:p w:rsidR="00131024" w:rsidRPr="005C570B" w:rsidRDefault="00131024" w:rsidP="00131024">
      <w:pPr>
        <w:pStyle w:val="CodeListingSmall"/>
      </w:pPr>
      <w:r w:rsidRPr="005C570B">
        <w:tab/>
      </w:r>
      <w:r w:rsidRPr="005C570B">
        <w:tab/>
        <w:t>#affects only the created resources</w:t>
      </w:r>
    </w:p>
    <w:p w:rsidR="00131024" w:rsidRPr="005C570B" w:rsidRDefault="00131024" w:rsidP="00131024">
      <w:pPr>
        <w:pStyle w:val="CodeListingSmall"/>
      </w:pPr>
      <w:r w:rsidRPr="005C570B">
        <w:tab/>
      </w:r>
      <w:r w:rsidRPr="005C570B">
        <w:tab/>
        <w:t>if customFile != None :</w:t>
      </w:r>
    </w:p>
    <w:p w:rsidR="00131024" w:rsidRPr="005C570B" w:rsidRDefault="00131024" w:rsidP="00131024">
      <w:pPr>
        <w:pStyle w:val="CodeListingSmall"/>
      </w:pPr>
      <w:r w:rsidRPr="005C570B">
        <w:tab/>
      </w:r>
      <w:r w:rsidRPr="005C570B">
        <w:tab/>
      </w:r>
      <w:r w:rsidRPr="005C570B">
        <w:tab/>
        <w:t>print 'Loading customization File', customFile</w:t>
      </w:r>
    </w:p>
    <w:p w:rsidR="00131024" w:rsidRPr="005C570B" w:rsidRDefault="00131024" w:rsidP="00131024">
      <w:pPr>
        <w:pStyle w:val="CodeListingSmall"/>
      </w:pPr>
      <w:r w:rsidRPr="005C570B">
        <w:tab/>
      </w:r>
      <w:r w:rsidRPr="005C570B">
        <w:tab/>
      </w:r>
      <w:r w:rsidRPr="005C570B">
        <w:tab/>
        <w:t>iStream = FileInputStream(customFile)</w:t>
      </w:r>
    </w:p>
    <w:p w:rsidR="00131024" w:rsidRPr="005C570B" w:rsidRDefault="00131024" w:rsidP="00131024">
      <w:pPr>
        <w:pStyle w:val="CodeListingSmall"/>
      </w:pPr>
      <w:r w:rsidRPr="005C570B">
        <w:tab/>
      </w:r>
      <w:r w:rsidRPr="005C570B">
        <w:tab/>
      </w:r>
      <w:r w:rsidRPr="005C570B">
        <w:tab/>
        <w:t>customizationList = Customization.fromXML(iStream)</w:t>
      </w:r>
    </w:p>
    <w:p w:rsidR="00131024" w:rsidRPr="005C570B" w:rsidRDefault="00131024" w:rsidP="00131024">
      <w:pPr>
        <w:pStyle w:val="CodeListingSmall"/>
      </w:pPr>
      <w:r w:rsidRPr="005C570B">
        <w:tab/>
      </w:r>
      <w:r w:rsidRPr="005C570B">
        <w:tab/>
      </w:r>
      <w:r w:rsidRPr="005C570B">
        <w:tab/>
        <w:t>alsbConfigurationMBean.customize(customizationList)</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 xml:space="preserve">sessionMBean.activateSession(sessionName, </w:t>
      </w:r>
    </w:p>
    <w:p w:rsidR="00131024" w:rsidRPr="005C570B" w:rsidRDefault="00131024" w:rsidP="00131024">
      <w:pPr>
        <w:pStyle w:val="CodeListingSmall"/>
      </w:pPr>
      <w:r w:rsidRPr="005C570B">
        <w:t xml:space="preserve">                                             "ALSBImport Operation Completed Successfully")</w:t>
      </w:r>
    </w:p>
    <w:p w:rsidR="00131024" w:rsidRPr="005C570B" w:rsidRDefault="00131024" w:rsidP="00131024">
      <w:pPr>
        <w:pStyle w:val="CodeListingSmall"/>
      </w:pPr>
    </w:p>
    <w:p w:rsidR="00131024" w:rsidRPr="005C570B" w:rsidRDefault="00131024" w:rsidP="00131024">
      <w:pPr>
        <w:pStyle w:val="CodeListingSmall"/>
      </w:pPr>
      <w:r w:rsidRPr="005C570B">
        <w:tab/>
      </w:r>
      <w:r w:rsidRPr="005C570B">
        <w:tab/>
        <w:t>print "Deployment of : " + importJar + " successful"</w:t>
      </w:r>
    </w:p>
    <w:p w:rsidR="00131024" w:rsidRPr="005C570B" w:rsidRDefault="00131024" w:rsidP="00131024">
      <w:pPr>
        <w:pStyle w:val="CodeListingSmall"/>
      </w:pPr>
      <w:r w:rsidRPr="005C570B">
        <w:tab/>
        <w:t>except:</w:t>
      </w:r>
    </w:p>
    <w:p w:rsidR="00131024" w:rsidRPr="005C570B" w:rsidRDefault="00131024" w:rsidP="00131024">
      <w:pPr>
        <w:pStyle w:val="CodeListingSmall"/>
      </w:pPr>
      <w:r w:rsidRPr="005C570B">
        <w:tab/>
      </w:r>
      <w:r w:rsidRPr="005C570B">
        <w:tab/>
        <w:t>print "Unexpected error:", sys.exc_info()[0]</w:t>
      </w:r>
    </w:p>
    <w:p w:rsidR="00131024" w:rsidRPr="005C570B" w:rsidRDefault="00131024" w:rsidP="00131024">
      <w:pPr>
        <w:pStyle w:val="CodeListingSmall"/>
      </w:pPr>
      <w:r w:rsidRPr="005C570B">
        <w:tab/>
      </w:r>
      <w:r w:rsidRPr="005C570B">
        <w:tab/>
        <w:t>if sessionMBean != None:</w:t>
      </w:r>
    </w:p>
    <w:p w:rsidR="00131024" w:rsidRPr="005C570B" w:rsidRDefault="00131024" w:rsidP="00131024">
      <w:pPr>
        <w:pStyle w:val="CodeListingSmall"/>
      </w:pPr>
      <w:r w:rsidRPr="005C570B">
        <w:tab/>
      </w:r>
      <w:r w:rsidRPr="005C570B">
        <w:tab/>
      </w:r>
      <w:r w:rsidRPr="005C570B">
        <w:tab/>
        <w:t>sessionMBean.discardSession(sessionName)</w:t>
      </w:r>
    </w:p>
    <w:p w:rsidR="00131024" w:rsidRPr="005C570B" w:rsidRDefault="00131024" w:rsidP="00131024">
      <w:pPr>
        <w:pStyle w:val="CodeListingSmall"/>
      </w:pPr>
      <w:r w:rsidRPr="005C570B">
        <w:tab/>
      </w:r>
      <w:r w:rsidRPr="005C570B">
        <w:tab/>
        <w:t>raise</w:t>
      </w:r>
    </w:p>
    <w:p w:rsidR="00131024" w:rsidRPr="005C570B" w:rsidRDefault="00131024" w:rsidP="00131024">
      <w:pPr>
        <w:pStyle w:val="CodeListingSmall"/>
      </w:pP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Utility function to print the list of operations</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def printOpMap(map):</w:t>
      </w:r>
    </w:p>
    <w:p w:rsidR="00131024" w:rsidRPr="005C570B" w:rsidRDefault="00131024" w:rsidP="00131024">
      <w:pPr>
        <w:pStyle w:val="CodeListingSmall"/>
      </w:pPr>
      <w:r w:rsidRPr="005C570B">
        <w:t xml:space="preserve">    set = map.entrySet()</w:t>
      </w:r>
    </w:p>
    <w:p w:rsidR="00131024" w:rsidRPr="005C570B" w:rsidRDefault="00131024" w:rsidP="00131024">
      <w:pPr>
        <w:pStyle w:val="CodeListingSmall"/>
      </w:pPr>
      <w:r w:rsidRPr="005C570B">
        <w:t xml:space="preserve">    for entry in set:</w:t>
      </w:r>
    </w:p>
    <w:p w:rsidR="00131024" w:rsidRPr="005C570B" w:rsidRDefault="00131024" w:rsidP="00131024">
      <w:pPr>
        <w:pStyle w:val="CodeListingSmall"/>
      </w:pPr>
      <w:r w:rsidRPr="005C570B">
        <w:t xml:space="preserve">        op = entry.getValue()</w:t>
      </w:r>
    </w:p>
    <w:p w:rsidR="00131024" w:rsidRPr="005C570B" w:rsidRDefault="00131024" w:rsidP="00131024">
      <w:pPr>
        <w:pStyle w:val="CodeListingSmall"/>
      </w:pPr>
      <w:r w:rsidRPr="005C570B">
        <w:t xml:space="preserve">        print op.getOperation(),</w:t>
      </w:r>
    </w:p>
    <w:p w:rsidR="00131024" w:rsidRPr="005C570B" w:rsidRDefault="00131024" w:rsidP="00131024">
      <w:pPr>
        <w:pStyle w:val="CodeListingSmall"/>
      </w:pPr>
      <w:r w:rsidRPr="005C570B">
        <w:t xml:space="preserve">        ref = entry.getKey()</w:t>
      </w:r>
    </w:p>
    <w:p w:rsidR="00131024" w:rsidRPr="005C570B" w:rsidRDefault="00131024" w:rsidP="00131024">
      <w:pPr>
        <w:pStyle w:val="CodeListingSmall"/>
      </w:pPr>
      <w:r w:rsidRPr="005C570B">
        <w:t xml:space="preserve">        print ref</w:t>
      </w:r>
    </w:p>
    <w:p w:rsidR="00131024" w:rsidRPr="005C570B" w:rsidRDefault="00131024" w:rsidP="00131024">
      <w:pPr>
        <w:pStyle w:val="CodeListingSmall"/>
      </w:pPr>
      <w:r w:rsidRPr="005C570B">
        <w:t xml:space="preserve">    print</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Utility function to print the diagnostics</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def printDiagMap(map):</w:t>
      </w:r>
    </w:p>
    <w:p w:rsidR="00131024" w:rsidRPr="005C570B" w:rsidRDefault="00131024" w:rsidP="00131024">
      <w:pPr>
        <w:pStyle w:val="CodeListingSmall"/>
      </w:pPr>
      <w:r w:rsidRPr="005C570B">
        <w:t xml:space="preserve">    set = map.entrySet()</w:t>
      </w:r>
    </w:p>
    <w:p w:rsidR="00131024" w:rsidRPr="005C570B" w:rsidRDefault="00131024" w:rsidP="00131024">
      <w:pPr>
        <w:pStyle w:val="CodeListingSmall"/>
      </w:pPr>
      <w:r w:rsidRPr="005C570B">
        <w:t xml:space="preserve">    for entry in set:</w:t>
      </w:r>
    </w:p>
    <w:p w:rsidR="00131024" w:rsidRPr="005C570B" w:rsidRDefault="00131024" w:rsidP="00131024">
      <w:pPr>
        <w:pStyle w:val="CodeListingSmall"/>
      </w:pPr>
      <w:r w:rsidRPr="005C570B">
        <w:t xml:space="preserve">        diag = entry.getValue().toString()</w:t>
      </w:r>
    </w:p>
    <w:p w:rsidR="00131024" w:rsidRPr="005C570B" w:rsidRDefault="00131024" w:rsidP="00131024">
      <w:pPr>
        <w:pStyle w:val="CodeListingSmall"/>
      </w:pPr>
      <w:r w:rsidRPr="005C570B">
        <w:t xml:space="preserve">        print diag</w:t>
      </w:r>
    </w:p>
    <w:p w:rsidR="00131024" w:rsidRPr="005C570B" w:rsidRDefault="00131024" w:rsidP="00131024">
      <w:pPr>
        <w:pStyle w:val="CodeListingSmall"/>
      </w:pPr>
      <w:r w:rsidRPr="005C570B">
        <w:t xml:space="preserve">    print</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Connect to the Admin Server</w:t>
      </w:r>
    </w:p>
    <w:p w:rsidR="00131024" w:rsidRPr="005C570B" w:rsidRDefault="00131024" w:rsidP="00131024">
      <w:pPr>
        <w:pStyle w:val="CodeListingSmall"/>
      </w:pPr>
      <w:r w:rsidRPr="005C570B">
        <w:t>#=======================================================================================</w:t>
      </w:r>
    </w:p>
    <w:p w:rsidR="00131024" w:rsidRPr="005C570B" w:rsidRDefault="00131024" w:rsidP="00131024">
      <w:pPr>
        <w:pStyle w:val="CodeListingSmall"/>
      </w:pPr>
    </w:p>
    <w:p w:rsidR="00131024" w:rsidRPr="005C570B" w:rsidRDefault="00131024" w:rsidP="00131024">
      <w:pPr>
        <w:pStyle w:val="CodeListingSmall"/>
      </w:pPr>
      <w:r w:rsidRPr="005C570B">
        <w:t>def connectToServer(connnectMethod):</w:t>
      </w:r>
    </w:p>
    <w:p w:rsidR="00131024" w:rsidRPr="005C570B" w:rsidRDefault="00131024" w:rsidP="00131024">
      <w:pPr>
        <w:pStyle w:val="CodeListingSmall"/>
      </w:pPr>
      <w:r w:rsidRPr="005C570B">
        <w:t xml:space="preserve">    if connectMethod == "boot":</w:t>
      </w:r>
    </w:p>
    <w:p w:rsidR="00131024" w:rsidRPr="005C570B" w:rsidRDefault="00131024" w:rsidP="00131024">
      <w:pPr>
        <w:pStyle w:val="CodeListingSmall"/>
      </w:pPr>
      <w:r w:rsidRPr="005C570B">
        <w:t xml:space="preserve">       connect(url=adminUrl, adminServerName=adminServer)</w:t>
      </w:r>
    </w:p>
    <w:p w:rsidR="00131024" w:rsidRPr="005C570B" w:rsidRDefault="00131024" w:rsidP="00131024">
      <w:pPr>
        <w:pStyle w:val="CodeListingSmall"/>
      </w:pPr>
      <w:r w:rsidRPr="005C570B">
        <w:t xml:space="preserve">    else:</w:t>
      </w:r>
    </w:p>
    <w:p w:rsidR="00131024" w:rsidRPr="005C570B" w:rsidRDefault="00131024" w:rsidP="00131024">
      <w:pPr>
        <w:pStyle w:val="CodeListingSmall"/>
      </w:pPr>
      <w:r w:rsidRPr="005C570B">
        <w:t xml:space="preserve">       connect(userConfigFile=configFile, userKeyFile=keyFile, url=adminUrl)</w:t>
      </w:r>
    </w:p>
    <w:p w:rsidR="00131024" w:rsidRPr="005C570B" w:rsidRDefault="00131024" w:rsidP="00131024">
      <w:pPr>
        <w:pStyle w:val="CodeListingSmall"/>
      </w:pPr>
      <w:r w:rsidRPr="005C570B">
        <w:t xml:space="preserve">       </w:t>
      </w:r>
    </w:p>
    <w:p w:rsidR="00131024" w:rsidRPr="005C570B" w:rsidRDefault="00131024" w:rsidP="00131024">
      <w:pPr>
        <w:pStyle w:val="CodeListingSmall"/>
      </w:pPr>
      <w:r w:rsidRPr="005C570B">
        <w:t xml:space="preserve">    domainRuntime()</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Utility function to read a binary file</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def readBinaryFile(fileName):</w:t>
      </w:r>
    </w:p>
    <w:p w:rsidR="00131024" w:rsidRPr="005C570B" w:rsidRDefault="00131024" w:rsidP="00131024">
      <w:pPr>
        <w:pStyle w:val="CodeListingSmall"/>
      </w:pPr>
      <w:r w:rsidRPr="005C570B">
        <w:t xml:space="preserve">    file = open(fileName, 'rb')</w:t>
      </w:r>
    </w:p>
    <w:p w:rsidR="00131024" w:rsidRPr="005C570B" w:rsidRDefault="00131024" w:rsidP="00131024">
      <w:pPr>
        <w:pStyle w:val="CodeListingSmall"/>
      </w:pPr>
      <w:r w:rsidRPr="005C570B">
        <w:t xml:space="preserve">    bytes = file.read()</w:t>
      </w:r>
    </w:p>
    <w:p w:rsidR="00131024" w:rsidRPr="005C570B" w:rsidRDefault="00131024" w:rsidP="00131024">
      <w:pPr>
        <w:pStyle w:val="CodeListingSmall"/>
      </w:pPr>
      <w:r w:rsidRPr="005C570B">
        <w:t xml:space="preserve">    return bytes</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Utility function to create an arbitrary session name</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def createSessionName():</w:t>
      </w:r>
    </w:p>
    <w:p w:rsidR="00131024" w:rsidRPr="005C570B" w:rsidRDefault="00131024" w:rsidP="00131024">
      <w:pPr>
        <w:pStyle w:val="CodeListingSmall"/>
      </w:pPr>
      <w:r w:rsidRPr="005C570B">
        <w:t xml:space="preserve">    sessionName = String("ALSBImportScript-"+Long(System.currentTimeMillis()).toString())</w:t>
      </w:r>
    </w:p>
    <w:p w:rsidR="00131024" w:rsidRPr="005C570B" w:rsidRDefault="00131024" w:rsidP="00131024">
      <w:pPr>
        <w:pStyle w:val="CodeListingSmall"/>
      </w:pPr>
      <w:r w:rsidRPr="005C570B">
        <w:t xml:space="preserve">    return sessionName</w:t>
      </w:r>
    </w:p>
    <w:p w:rsidR="00131024" w:rsidRPr="005C570B" w:rsidRDefault="00131024" w:rsidP="00131024">
      <w:pPr>
        <w:pStyle w:val="CodeListingSmall"/>
      </w:pP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 Utility function to load a session MBeans</w:t>
      </w:r>
    </w:p>
    <w:p w:rsidR="00131024" w:rsidRPr="005C570B" w:rsidRDefault="00131024" w:rsidP="00131024">
      <w:pPr>
        <w:pStyle w:val="CodeListingSmall"/>
      </w:pPr>
      <w:r w:rsidRPr="005C570B">
        <w:t>#=======================================================================================</w:t>
      </w:r>
    </w:p>
    <w:p w:rsidR="00131024" w:rsidRPr="005C570B" w:rsidRDefault="00131024" w:rsidP="00131024">
      <w:pPr>
        <w:pStyle w:val="CodeListingSmall"/>
      </w:pPr>
      <w:r w:rsidRPr="005C570B">
        <w:t>def getSessionMBean(sessionName):</w:t>
      </w:r>
    </w:p>
    <w:p w:rsidR="00131024" w:rsidRPr="005C570B" w:rsidRDefault="00131024" w:rsidP="00131024">
      <w:pPr>
        <w:pStyle w:val="CodeListingSmall"/>
      </w:pPr>
      <w:r w:rsidRPr="005C570B">
        <w:t xml:space="preserve">    # obtain session management mbean to create a session.</w:t>
      </w:r>
    </w:p>
    <w:p w:rsidR="00131024" w:rsidRPr="005C570B" w:rsidRDefault="00131024" w:rsidP="00131024">
      <w:pPr>
        <w:pStyle w:val="CodeListingSmall"/>
      </w:pPr>
      <w:r w:rsidRPr="005C570B">
        <w:t xml:space="preserve">    # This mbean instance can be used more than once to</w:t>
      </w:r>
    </w:p>
    <w:p w:rsidR="00131024" w:rsidRPr="005C570B" w:rsidRDefault="00131024" w:rsidP="00131024">
      <w:pPr>
        <w:pStyle w:val="CodeListingSmall"/>
      </w:pPr>
      <w:r w:rsidRPr="005C570B">
        <w:t xml:space="preserve">    # create/discard/commit many sessions</w:t>
      </w:r>
    </w:p>
    <w:p w:rsidR="00131024" w:rsidRPr="005C570B" w:rsidRDefault="00131024" w:rsidP="00131024">
      <w:pPr>
        <w:pStyle w:val="CodeListingSmall"/>
      </w:pPr>
      <w:r w:rsidRPr="005C570B">
        <w:t xml:space="preserve">    sessionMBean = findService(SessionManagementMBean.NAME,SessionManagementMBean.TYPE)</w:t>
      </w:r>
    </w:p>
    <w:p w:rsidR="00131024" w:rsidRPr="005C570B" w:rsidRDefault="00131024" w:rsidP="00131024">
      <w:pPr>
        <w:pStyle w:val="CodeListingSmall"/>
      </w:pPr>
    </w:p>
    <w:p w:rsidR="00131024" w:rsidRPr="005C570B" w:rsidRDefault="00131024" w:rsidP="00131024">
      <w:pPr>
        <w:pStyle w:val="CodeListingSmall"/>
      </w:pPr>
      <w:r w:rsidRPr="005C570B">
        <w:lastRenderedPageBreak/>
        <w:t xml:space="preserve">    # create a session</w:t>
      </w:r>
    </w:p>
    <w:p w:rsidR="00131024" w:rsidRPr="005C570B" w:rsidRDefault="00131024" w:rsidP="00131024">
      <w:pPr>
        <w:pStyle w:val="CodeListingSmall"/>
      </w:pPr>
      <w:r w:rsidRPr="005C570B">
        <w:t xml:space="preserve">    sessionMBean.createSession(sessionName)</w:t>
      </w:r>
    </w:p>
    <w:p w:rsidR="00131024" w:rsidRPr="005C570B" w:rsidRDefault="00131024" w:rsidP="00131024">
      <w:pPr>
        <w:pStyle w:val="CodeListingSmall"/>
      </w:pPr>
    </w:p>
    <w:p w:rsidR="00131024" w:rsidRPr="005C570B" w:rsidRDefault="00131024" w:rsidP="00131024">
      <w:pPr>
        <w:pStyle w:val="CodeListingSmall"/>
      </w:pPr>
      <w:r w:rsidRPr="005C570B">
        <w:t xml:space="preserve">    return sessionMBean</w:t>
      </w:r>
    </w:p>
    <w:p w:rsidR="00131024" w:rsidRPr="005C570B" w:rsidRDefault="00131024" w:rsidP="00131024">
      <w:pPr>
        <w:pStyle w:val="CodeListingSmall"/>
      </w:pPr>
    </w:p>
    <w:p w:rsidR="00131024" w:rsidRPr="005C570B" w:rsidRDefault="00131024" w:rsidP="00131024">
      <w:pPr>
        <w:pStyle w:val="CodeListingSmall"/>
      </w:pPr>
      <w:r w:rsidRPr="005C570B">
        <w:t># MAIN section</w:t>
      </w:r>
    </w:p>
    <w:p w:rsidR="00131024" w:rsidRPr="005C570B" w:rsidRDefault="00131024" w:rsidP="00131024">
      <w:pPr>
        <w:pStyle w:val="CodeListingSmall"/>
      </w:pPr>
      <w:r w:rsidRPr="005C570B">
        <w:t>try:</w:t>
      </w:r>
    </w:p>
    <w:p w:rsidR="00131024" w:rsidRPr="005C570B" w:rsidRDefault="00131024" w:rsidP="00131024">
      <w:pPr>
        <w:pStyle w:val="CodeListingSmall"/>
      </w:pPr>
      <w:r w:rsidRPr="005C570B">
        <w:t xml:space="preserve">    # import the service bus configuration</w:t>
      </w:r>
    </w:p>
    <w:p w:rsidR="00131024" w:rsidRPr="005C570B" w:rsidRDefault="00131024" w:rsidP="00131024">
      <w:pPr>
        <w:pStyle w:val="CodeListingSmall"/>
      </w:pPr>
      <w:r w:rsidRPr="005C570B">
        <w:t xml:space="preserve">    importToALSBDomain()</w:t>
      </w:r>
    </w:p>
    <w:p w:rsidR="00131024" w:rsidRPr="005C570B" w:rsidRDefault="00131024" w:rsidP="00131024">
      <w:pPr>
        <w:pStyle w:val="CodeListingSmall"/>
      </w:pPr>
    </w:p>
    <w:p w:rsidR="00131024" w:rsidRPr="005C570B" w:rsidRDefault="00131024" w:rsidP="00131024">
      <w:pPr>
        <w:pStyle w:val="CodeListingSmall"/>
      </w:pPr>
      <w:r w:rsidRPr="005C570B">
        <w:t>except:</w:t>
      </w:r>
    </w:p>
    <w:p w:rsidR="00131024" w:rsidRPr="005C570B" w:rsidRDefault="00131024" w:rsidP="00131024">
      <w:pPr>
        <w:pStyle w:val="CodeListingSmall"/>
      </w:pPr>
      <w:r w:rsidRPr="005C570B">
        <w:t xml:space="preserve">    print "Unexpected error: ", sys.exc_info()[0]</w:t>
      </w:r>
    </w:p>
    <w:p w:rsidR="00131024" w:rsidRPr="005C570B" w:rsidRDefault="00131024" w:rsidP="00131024">
      <w:pPr>
        <w:pStyle w:val="CodeListingSmall"/>
      </w:pPr>
      <w:r w:rsidRPr="005C570B">
        <w:t xml:space="preserve">    dumpStack()</w:t>
      </w:r>
    </w:p>
    <w:p w:rsidR="00131024" w:rsidRPr="005C570B" w:rsidRDefault="00131024" w:rsidP="00131024">
      <w:pPr>
        <w:pStyle w:val="CodeListingSmall"/>
      </w:pPr>
      <w:r w:rsidRPr="005C570B">
        <w:t xml:space="preserve">    raise</w:t>
      </w:r>
    </w:p>
    <w:p w:rsidR="004F4A0C" w:rsidRPr="00052680" w:rsidRDefault="00052680" w:rsidP="00052680">
      <w:pPr>
        <w:pStyle w:val="BodyText"/>
        <w:rPr>
          <w:sz w:val="18"/>
        </w:rPr>
      </w:pPr>
      <w:r>
        <w:rPr>
          <w:sz w:val="18"/>
        </w:rPr>
        <w:t>(</w:t>
      </w:r>
      <w:r w:rsidR="00131024" w:rsidRPr="00496607">
        <w:rPr>
          <w:sz w:val="18"/>
        </w:rPr>
        <w:t>www.insemble.com/oracleservicebus-deployment.html)</w:t>
      </w:r>
    </w:p>
    <w:sectPr w:rsidR="004F4A0C" w:rsidRPr="00052680" w:rsidSect="00D27DB8">
      <w:footerReference w:type="even" r:id="rId9"/>
      <w:type w:val="continuous"/>
      <w:pgSz w:w="10800" w:h="1332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5F3" w:rsidRDefault="002C35F3">
      <w:r>
        <w:separator/>
      </w:r>
    </w:p>
  </w:endnote>
  <w:endnote w:type="continuationSeparator" w:id="0">
    <w:p w:rsidR="002C35F3" w:rsidRDefault="002C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A25" w:rsidRDefault="00260A25">
    <w:pP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5F3" w:rsidRDefault="002C35F3">
      <w:r>
        <w:separator/>
      </w:r>
    </w:p>
  </w:footnote>
  <w:footnote w:type="continuationSeparator" w:id="0">
    <w:p w:rsidR="002C35F3" w:rsidRDefault="002C3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pt;height:11.2pt" o:bullet="t">
        <v:imagedata r:id="rId1" o:title="msoA7"/>
      </v:shape>
    </w:pict>
  </w:numPicBullet>
  <w:abstractNum w:abstractNumId="0">
    <w:nsid w:val="FFFFFF89"/>
    <w:multiLevelType w:val="singleLevel"/>
    <w:tmpl w:val="DF600AF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C18E5"/>
    <w:multiLevelType w:val="multilevel"/>
    <w:tmpl w:val="0409001D"/>
    <w:styleLink w:val="CBulList"/>
    <w:lvl w:ilvl="0">
      <w:start w:val="1"/>
      <w:numFmt w:val="bullet"/>
      <w:lvlText w:val=""/>
      <w:lvlJc w:val="left"/>
      <w:pPr>
        <w:tabs>
          <w:tab w:val="num" w:pos="360"/>
        </w:tabs>
        <w:ind w:left="108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1B51C84"/>
    <w:multiLevelType w:val="hybridMultilevel"/>
    <w:tmpl w:val="CCDE0636"/>
    <w:lvl w:ilvl="0" w:tplc="952C201A">
      <w:start w:val="1"/>
      <w:numFmt w:val="bullet"/>
      <w:pStyle w:val="Bullets"/>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
    <w:nsid w:val="08DB5909"/>
    <w:multiLevelType w:val="hybridMultilevel"/>
    <w:tmpl w:val="D24EA3BC"/>
    <w:lvl w:ilvl="0" w:tplc="04090005">
      <w:start w:val="1"/>
      <w:numFmt w:val="bullet"/>
      <w:lvlText w:val=""/>
      <w:lvlJc w:val="left"/>
      <w:pPr>
        <w:ind w:left="648" w:hanging="360"/>
      </w:pPr>
      <w:rPr>
        <w:rFonts w:ascii="Wingdings" w:hAnsi="Wingdings"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4">
    <w:nsid w:val="0A8A00F5"/>
    <w:multiLevelType w:val="multilevel"/>
    <w:tmpl w:val="7FF21006"/>
    <w:styleLink w:val="CNumberedList"/>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792"/>
        </w:tabs>
        <w:ind w:left="792" w:hanging="432"/>
      </w:pPr>
      <w:rPr>
        <w:rFonts w:hint="default"/>
        <w:sz w:val="28"/>
      </w:rPr>
    </w:lvl>
    <w:lvl w:ilvl="2">
      <w:start w:val="1"/>
      <w:numFmt w:val="decimal"/>
      <w:lvlText w:val="%1.%2.%3."/>
      <w:lvlJc w:val="left"/>
      <w:pPr>
        <w:tabs>
          <w:tab w:val="num" w:pos="1440"/>
        </w:tabs>
        <w:ind w:left="792" w:hanging="72"/>
      </w:pPr>
      <w:rPr>
        <w:rFonts w:hint="default"/>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BD35278"/>
    <w:multiLevelType w:val="hybridMultilevel"/>
    <w:tmpl w:val="FF46E0DE"/>
    <w:lvl w:ilvl="0" w:tplc="0409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FCEB01A"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6">
    <w:nsid w:val="124B7B40"/>
    <w:multiLevelType w:val="hybridMultilevel"/>
    <w:tmpl w:val="8BD4AC9C"/>
    <w:lvl w:ilvl="0" w:tplc="2B1677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13AA1F97"/>
    <w:multiLevelType w:val="hybridMultilevel"/>
    <w:tmpl w:val="5CD4CF50"/>
    <w:lvl w:ilvl="0" w:tplc="BF6E8394">
      <w:start w:val="1"/>
      <w:numFmt w:val="bullet"/>
      <w:pStyle w:val="CodeCallou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952E8C"/>
    <w:multiLevelType w:val="hybridMultilevel"/>
    <w:tmpl w:val="986A8BFC"/>
    <w:lvl w:ilvl="0" w:tplc="C2D60A2C">
      <w:start w:val="1"/>
      <w:numFmt w:val="decimal"/>
      <w:pStyle w:val="NumberedList"/>
      <w:lvlText w:val="%1."/>
      <w:lvlJc w:val="left"/>
      <w:pPr>
        <w:tabs>
          <w:tab w:val="num" w:pos="648"/>
        </w:tabs>
        <w:ind w:left="648" w:hanging="360"/>
      </w:pPr>
      <w:rPr>
        <w:rFont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25DA460A"/>
    <w:multiLevelType w:val="hybridMultilevel"/>
    <w:tmpl w:val="527E02C0"/>
    <w:lvl w:ilvl="0" w:tplc="04090005">
      <w:start w:val="1"/>
      <w:numFmt w:val="bullet"/>
      <w:lvlText w:val=""/>
      <w:lvlJc w:val="left"/>
      <w:pPr>
        <w:tabs>
          <w:tab w:val="num" w:pos="1008"/>
        </w:tabs>
        <w:ind w:left="1008" w:hanging="360"/>
      </w:pPr>
      <w:rPr>
        <w:rFonts w:ascii="Wingdings" w:hAnsi="Wingdings"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0">
    <w:nsid w:val="391511CF"/>
    <w:multiLevelType w:val="hybridMultilevel"/>
    <w:tmpl w:val="CA686B6E"/>
    <w:lvl w:ilvl="0" w:tplc="CF2EC82C">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1">
    <w:nsid w:val="3A2E35A5"/>
    <w:multiLevelType w:val="hybridMultilevel"/>
    <w:tmpl w:val="568811F0"/>
    <w:lvl w:ilvl="0" w:tplc="0409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nsid w:val="3BA3297B"/>
    <w:multiLevelType w:val="hybridMultilevel"/>
    <w:tmpl w:val="05EA4104"/>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3">
    <w:nsid w:val="3C123BF1"/>
    <w:multiLevelType w:val="hybridMultilevel"/>
    <w:tmpl w:val="9F367CE6"/>
    <w:lvl w:ilvl="0" w:tplc="0409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4">
    <w:nsid w:val="48245CFC"/>
    <w:multiLevelType w:val="hybridMultilevel"/>
    <w:tmpl w:val="16C04702"/>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5">
    <w:nsid w:val="503D7439"/>
    <w:multiLevelType w:val="hybridMultilevel"/>
    <w:tmpl w:val="EFF2BE64"/>
    <w:lvl w:ilvl="0" w:tplc="C2FA8C0E">
      <w:start w:val="1"/>
      <w:numFmt w:val="bullet"/>
      <w:pStyle w:val="Tips"/>
      <w:lvlText w:val=""/>
      <w:lvlJc w:val="left"/>
      <w:pPr>
        <w:tabs>
          <w:tab w:val="num" w:pos="1008"/>
        </w:tabs>
        <w:ind w:left="1008" w:hanging="36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5094155A"/>
    <w:multiLevelType w:val="multilevel"/>
    <w:tmpl w:val="CCDE0636"/>
    <w:styleLink w:val="Bullets0"/>
    <w:lvl w:ilvl="0">
      <w:start w:val="1"/>
      <w:numFmt w:val="bullet"/>
      <w:lvlText w:val=""/>
      <w:lvlJc w:val="left"/>
      <w:pPr>
        <w:tabs>
          <w:tab w:val="num" w:pos="1260"/>
        </w:tabs>
        <w:ind w:left="1260" w:hanging="360"/>
      </w:pPr>
      <w:rPr>
        <w:rFonts w:ascii="Wingdings" w:hAnsi="Wingdings"/>
        <w:sz w:val="26"/>
      </w:rPr>
    </w:lvl>
    <w:lvl w:ilvl="1">
      <w:start w:val="1"/>
      <w:numFmt w:val="bullet"/>
      <w:lvlText w:val="o"/>
      <w:lvlJc w:val="left"/>
      <w:pPr>
        <w:tabs>
          <w:tab w:val="num" w:pos="1368"/>
        </w:tabs>
        <w:ind w:left="1368" w:hanging="360"/>
      </w:pPr>
      <w:rPr>
        <w:rFonts w:ascii="Courier New" w:hAnsi="Courier New" w:hint="default"/>
      </w:rPr>
    </w:lvl>
    <w:lvl w:ilvl="2">
      <w:start w:val="1"/>
      <w:numFmt w:val="bullet"/>
      <w:lvlText w:val=""/>
      <w:lvlJc w:val="left"/>
      <w:pPr>
        <w:tabs>
          <w:tab w:val="num" w:pos="2088"/>
        </w:tabs>
        <w:ind w:left="2088" w:hanging="360"/>
      </w:pPr>
      <w:rPr>
        <w:rFonts w:ascii="Wingdings" w:hAnsi="Wingdings" w:hint="default"/>
      </w:rPr>
    </w:lvl>
    <w:lvl w:ilvl="3">
      <w:start w:val="1"/>
      <w:numFmt w:val="bullet"/>
      <w:lvlText w:val=""/>
      <w:lvlJc w:val="left"/>
      <w:pPr>
        <w:tabs>
          <w:tab w:val="num" w:pos="2808"/>
        </w:tabs>
        <w:ind w:left="2808" w:hanging="360"/>
      </w:pPr>
      <w:rPr>
        <w:rFonts w:ascii="Symbol" w:hAnsi="Symbol" w:hint="default"/>
      </w:rPr>
    </w:lvl>
    <w:lvl w:ilvl="4">
      <w:start w:val="1"/>
      <w:numFmt w:val="bullet"/>
      <w:lvlText w:val="o"/>
      <w:lvlJc w:val="left"/>
      <w:pPr>
        <w:tabs>
          <w:tab w:val="num" w:pos="3528"/>
        </w:tabs>
        <w:ind w:left="3528" w:hanging="360"/>
      </w:pPr>
      <w:rPr>
        <w:rFonts w:ascii="Courier New" w:hAnsi="Courier New" w:hint="default"/>
      </w:rPr>
    </w:lvl>
    <w:lvl w:ilvl="5">
      <w:start w:val="1"/>
      <w:numFmt w:val="bullet"/>
      <w:lvlText w:val=""/>
      <w:lvlJc w:val="left"/>
      <w:pPr>
        <w:tabs>
          <w:tab w:val="num" w:pos="4248"/>
        </w:tabs>
        <w:ind w:left="4248" w:hanging="360"/>
      </w:pPr>
      <w:rPr>
        <w:rFonts w:ascii="Wingdings" w:hAnsi="Wingdings" w:hint="default"/>
      </w:rPr>
    </w:lvl>
    <w:lvl w:ilvl="6">
      <w:start w:val="1"/>
      <w:numFmt w:val="bullet"/>
      <w:lvlText w:val=""/>
      <w:lvlJc w:val="left"/>
      <w:pPr>
        <w:tabs>
          <w:tab w:val="num" w:pos="4968"/>
        </w:tabs>
        <w:ind w:left="4968" w:hanging="360"/>
      </w:pPr>
      <w:rPr>
        <w:rFonts w:ascii="Symbol" w:hAnsi="Symbol" w:hint="default"/>
      </w:rPr>
    </w:lvl>
    <w:lvl w:ilvl="7">
      <w:start w:val="1"/>
      <w:numFmt w:val="bullet"/>
      <w:lvlText w:val="o"/>
      <w:lvlJc w:val="left"/>
      <w:pPr>
        <w:tabs>
          <w:tab w:val="num" w:pos="5688"/>
        </w:tabs>
        <w:ind w:left="5688" w:hanging="360"/>
      </w:pPr>
      <w:rPr>
        <w:rFonts w:ascii="Courier New" w:hAnsi="Courier New" w:hint="default"/>
      </w:rPr>
    </w:lvl>
    <w:lvl w:ilvl="8">
      <w:start w:val="1"/>
      <w:numFmt w:val="bullet"/>
      <w:lvlText w:val=""/>
      <w:lvlJc w:val="left"/>
      <w:pPr>
        <w:tabs>
          <w:tab w:val="num" w:pos="6408"/>
        </w:tabs>
        <w:ind w:left="6408" w:hanging="360"/>
      </w:pPr>
      <w:rPr>
        <w:rFonts w:ascii="Wingdings" w:hAnsi="Wingdings" w:hint="default"/>
      </w:rPr>
    </w:lvl>
  </w:abstractNum>
  <w:abstractNum w:abstractNumId="17">
    <w:nsid w:val="52390C07"/>
    <w:multiLevelType w:val="hybridMultilevel"/>
    <w:tmpl w:val="224AC8BA"/>
    <w:lvl w:ilvl="0" w:tplc="937805B8">
      <w:start w:val="1"/>
      <w:numFmt w:val="bullet"/>
      <w:pStyle w:val="Warnings"/>
      <w:lvlText w:val=""/>
      <w:lvlJc w:val="left"/>
      <w:pPr>
        <w:tabs>
          <w:tab w:val="num" w:pos="1008"/>
        </w:tabs>
        <w:ind w:left="1008" w:hanging="72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nsid w:val="5613670E"/>
    <w:multiLevelType w:val="hybridMultilevel"/>
    <w:tmpl w:val="A8A8BADC"/>
    <w:lvl w:ilvl="0" w:tplc="04070007">
      <w:start w:val="1"/>
      <w:numFmt w:val="bullet"/>
      <w:lvlText w:val=""/>
      <w:lvlPicBulletId w:val="0"/>
      <w:lvlJc w:val="left"/>
      <w:pPr>
        <w:ind w:left="1008" w:hanging="360"/>
      </w:pPr>
      <w:rPr>
        <w:rFonts w:ascii="Symbol" w:hAnsi="Symbol" w:hint="default"/>
      </w:rPr>
    </w:lvl>
    <w:lvl w:ilvl="1" w:tplc="04070003">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9">
    <w:nsid w:val="66D37CB6"/>
    <w:multiLevelType w:val="hybridMultilevel"/>
    <w:tmpl w:val="08121A40"/>
    <w:lvl w:ilvl="0" w:tplc="2284A3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6B864954"/>
    <w:multiLevelType w:val="hybridMultilevel"/>
    <w:tmpl w:val="D660BDC2"/>
    <w:lvl w:ilvl="0" w:tplc="04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5E7067"/>
    <w:multiLevelType w:val="hybridMultilevel"/>
    <w:tmpl w:val="D9C4D3A2"/>
    <w:lvl w:ilvl="0" w:tplc="0409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8"/>
  </w:num>
  <w:num w:numId="2">
    <w:abstractNumId w:val="2"/>
  </w:num>
  <w:num w:numId="3">
    <w:abstractNumId w:val="7"/>
  </w:num>
  <w:num w:numId="4">
    <w:abstractNumId w:val="15"/>
  </w:num>
  <w:num w:numId="5">
    <w:abstractNumId w:val="17"/>
  </w:num>
  <w:num w:numId="6">
    <w:abstractNumId w:val="14"/>
  </w:num>
  <w:num w:numId="7">
    <w:abstractNumId w:val="12"/>
  </w:num>
  <w:num w:numId="8">
    <w:abstractNumId w:val="18"/>
  </w:num>
  <w:num w:numId="9">
    <w:abstractNumId w:val="9"/>
  </w:num>
  <w:num w:numId="10">
    <w:abstractNumId w:val="10"/>
  </w:num>
  <w:num w:numId="11">
    <w:abstractNumId w:val="21"/>
  </w:num>
  <w:num w:numId="12">
    <w:abstractNumId w:val="11"/>
  </w:num>
  <w:num w:numId="13">
    <w:abstractNumId w:val="5"/>
  </w:num>
  <w:num w:numId="14">
    <w:abstractNumId w:val="20"/>
  </w:num>
  <w:num w:numId="15">
    <w:abstractNumId w:val="3"/>
  </w:num>
  <w:num w:numId="16">
    <w:abstractNumId w:val="8"/>
    <w:lvlOverride w:ilvl="0">
      <w:startOverride w:val="1"/>
    </w:lvlOverride>
  </w:num>
  <w:num w:numId="17">
    <w:abstractNumId w:val="8"/>
    <w:lvlOverride w:ilvl="0">
      <w:startOverride w:val="1"/>
    </w:lvlOverride>
  </w:num>
  <w:num w:numId="18">
    <w:abstractNumId w:val="19"/>
  </w:num>
  <w:num w:numId="19">
    <w:abstractNumId w:val="6"/>
  </w:num>
  <w:num w:numId="20">
    <w:abstractNumId w:val="8"/>
    <w:lvlOverride w:ilvl="0">
      <w:startOverride w:val="1"/>
    </w:lvlOverride>
  </w:num>
  <w:num w:numId="21">
    <w:abstractNumId w:val="8"/>
    <w:lvlOverride w:ilvl="0">
      <w:startOverride w:val="1"/>
    </w:lvlOverride>
  </w:num>
  <w:num w:numId="22">
    <w:abstractNumId w:val="13"/>
  </w:num>
  <w:num w:numId="23">
    <w:abstractNumId w:val="16"/>
  </w:num>
  <w:num w:numId="24">
    <w:abstractNumId w:val="4"/>
  </w:num>
  <w:num w:numId="25">
    <w:abstractNumId w:val="1"/>
  </w:num>
  <w:num w:numId="26">
    <w:abstractNumId w:val="0"/>
  </w:num>
  <w:num w:numId="27">
    <w:abstractNumId w:val="8"/>
    <w:lvlOverride w:ilvl="0">
      <w:startOverride w:val="1"/>
    </w:lvlOverride>
  </w:num>
  <w:num w:numId="28">
    <w:abstractNumId w:val="8"/>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hideSpellingErrors/>
  <w:hideGrammaticalErrors/>
  <w:activeWritingStyle w:appName="MSWord" w:lang="en-US" w:vendorID="64" w:dllVersion="131077"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BodyText"/>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37A3"/>
    <w:rsid w:val="00003D56"/>
    <w:rsid w:val="00004127"/>
    <w:rsid w:val="00004345"/>
    <w:rsid w:val="00006F19"/>
    <w:rsid w:val="00015501"/>
    <w:rsid w:val="000163EA"/>
    <w:rsid w:val="00017A1D"/>
    <w:rsid w:val="0002475A"/>
    <w:rsid w:val="00027D35"/>
    <w:rsid w:val="00031934"/>
    <w:rsid w:val="00044C89"/>
    <w:rsid w:val="00052680"/>
    <w:rsid w:val="00080B11"/>
    <w:rsid w:val="00086C9B"/>
    <w:rsid w:val="00091C69"/>
    <w:rsid w:val="000A08EF"/>
    <w:rsid w:val="000A78C3"/>
    <w:rsid w:val="000B08AD"/>
    <w:rsid w:val="000C08E0"/>
    <w:rsid w:val="000E11CD"/>
    <w:rsid w:val="000E72E0"/>
    <w:rsid w:val="000F35D0"/>
    <w:rsid w:val="000F737B"/>
    <w:rsid w:val="00101D1F"/>
    <w:rsid w:val="00107525"/>
    <w:rsid w:val="00116467"/>
    <w:rsid w:val="00121A77"/>
    <w:rsid w:val="00131024"/>
    <w:rsid w:val="001446DE"/>
    <w:rsid w:val="00153946"/>
    <w:rsid w:val="00156428"/>
    <w:rsid w:val="00156DAF"/>
    <w:rsid w:val="001674AB"/>
    <w:rsid w:val="00171554"/>
    <w:rsid w:val="00172325"/>
    <w:rsid w:val="001811F6"/>
    <w:rsid w:val="0018342E"/>
    <w:rsid w:val="00183B0A"/>
    <w:rsid w:val="00184409"/>
    <w:rsid w:val="00191A35"/>
    <w:rsid w:val="001A0708"/>
    <w:rsid w:val="001A5425"/>
    <w:rsid w:val="001B41F7"/>
    <w:rsid w:val="001B4DD4"/>
    <w:rsid w:val="001B6323"/>
    <w:rsid w:val="001D357B"/>
    <w:rsid w:val="001D639A"/>
    <w:rsid w:val="001E0ECB"/>
    <w:rsid w:val="001E32A2"/>
    <w:rsid w:val="001E34B5"/>
    <w:rsid w:val="001F09F9"/>
    <w:rsid w:val="001F59BD"/>
    <w:rsid w:val="002025C1"/>
    <w:rsid w:val="0021400B"/>
    <w:rsid w:val="00222CF4"/>
    <w:rsid w:val="00244D7A"/>
    <w:rsid w:val="00260A25"/>
    <w:rsid w:val="00264689"/>
    <w:rsid w:val="0026610E"/>
    <w:rsid w:val="00272C0D"/>
    <w:rsid w:val="002A3E61"/>
    <w:rsid w:val="002A40AC"/>
    <w:rsid w:val="002C35F3"/>
    <w:rsid w:val="002D66FD"/>
    <w:rsid w:val="002F053C"/>
    <w:rsid w:val="002F0924"/>
    <w:rsid w:val="00310ECE"/>
    <w:rsid w:val="0031137C"/>
    <w:rsid w:val="00321F56"/>
    <w:rsid w:val="003237E3"/>
    <w:rsid w:val="00326C26"/>
    <w:rsid w:val="00332993"/>
    <w:rsid w:val="00332F2F"/>
    <w:rsid w:val="00336461"/>
    <w:rsid w:val="0035399A"/>
    <w:rsid w:val="00364FBE"/>
    <w:rsid w:val="003673BA"/>
    <w:rsid w:val="00376F86"/>
    <w:rsid w:val="003775C3"/>
    <w:rsid w:val="003905C2"/>
    <w:rsid w:val="003C414E"/>
    <w:rsid w:val="003D3BAA"/>
    <w:rsid w:val="003D736B"/>
    <w:rsid w:val="003E1B5C"/>
    <w:rsid w:val="003E3004"/>
    <w:rsid w:val="003F27C5"/>
    <w:rsid w:val="003F38C4"/>
    <w:rsid w:val="003F4DCA"/>
    <w:rsid w:val="00401E0E"/>
    <w:rsid w:val="00417B73"/>
    <w:rsid w:val="00430285"/>
    <w:rsid w:val="0043756A"/>
    <w:rsid w:val="00460377"/>
    <w:rsid w:val="004637A3"/>
    <w:rsid w:val="0047364A"/>
    <w:rsid w:val="004A21CE"/>
    <w:rsid w:val="004B1362"/>
    <w:rsid w:val="004B51BF"/>
    <w:rsid w:val="004B5C9B"/>
    <w:rsid w:val="004B5EFC"/>
    <w:rsid w:val="004C7EDA"/>
    <w:rsid w:val="004D32CB"/>
    <w:rsid w:val="004D48EA"/>
    <w:rsid w:val="004D6433"/>
    <w:rsid w:val="004F0618"/>
    <w:rsid w:val="004F4A0C"/>
    <w:rsid w:val="00502149"/>
    <w:rsid w:val="00502953"/>
    <w:rsid w:val="005111B3"/>
    <w:rsid w:val="00511F46"/>
    <w:rsid w:val="00522717"/>
    <w:rsid w:val="00526479"/>
    <w:rsid w:val="00526A5E"/>
    <w:rsid w:val="00532B30"/>
    <w:rsid w:val="005367F7"/>
    <w:rsid w:val="005460AF"/>
    <w:rsid w:val="00556254"/>
    <w:rsid w:val="00563FB7"/>
    <w:rsid w:val="00565288"/>
    <w:rsid w:val="005703FE"/>
    <w:rsid w:val="00572113"/>
    <w:rsid w:val="00572786"/>
    <w:rsid w:val="005760B5"/>
    <w:rsid w:val="00586FE3"/>
    <w:rsid w:val="00591C0F"/>
    <w:rsid w:val="00591CF1"/>
    <w:rsid w:val="005B5199"/>
    <w:rsid w:val="005C03FF"/>
    <w:rsid w:val="005E1733"/>
    <w:rsid w:val="005E25AE"/>
    <w:rsid w:val="005F6E09"/>
    <w:rsid w:val="00607E43"/>
    <w:rsid w:val="00662936"/>
    <w:rsid w:val="00666768"/>
    <w:rsid w:val="0068200B"/>
    <w:rsid w:val="006853A5"/>
    <w:rsid w:val="00697F1A"/>
    <w:rsid w:val="006A5B19"/>
    <w:rsid w:val="006B6A20"/>
    <w:rsid w:val="006C30E5"/>
    <w:rsid w:val="006D0C12"/>
    <w:rsid w:val="00705FEB"/>
    <w:rsid w:val="007121F2"/>
    <w:rsid w:val="0071401F"/>
    <w:rsid w:val="00717436"/>
    <w:rsid w:val="00717825"/>
    <w:rsid w:val="007178DA"/>
    <w:rsid w:val="00734329"/>
    <w:rsid w:val="007444B3"/>
    <w:rsid w:val="0076201A"/>
    <w:rsid w:val="007656A5"/>
    <w:rsid w:val="00765EE5"/>
    <w:rsid w:val="007B020E"/>
    <w:rsid w:val="007B0259"/>
    <w:rsid w:val="007F511B"/>
    <w:rsid w:val="007F7603"/>
    <w:rsid w:val="008071E0"/>
    <w:rsid w:val="00823B34"/>
    <w:rsid w:val="008337B5"/>
    <w:rsid w:val="00835170"/>
    <w:rsid w:val="00842D7B"/>
    <w:rsid w:val="00846C84"/>
    <w:rsid w:val="008509BB"/>
    <w:rsid w:val="00860F21"/>
    <w:rsid w:val="00862DB7"/>
    <w:rsid w:val="00865B19"/>
    <w:rsid w:val="00874CF7"/>
    <w:rsid w:val="0087504B"/>
    <w:rsid w:val="00875FB1"/>
    <w:rsid w:val="008765A6"/>
    <w:rsid w:val="00876FDA"/>
    <w:rsid w:val="00881662"/>
    <w:rsid w:val="00882A9C"/>
    <w:rsid w:val="00892158"/>
    <w:rsid w:val="008B1CFD"/>
    <w:rsid w:val="008B3919"/>
    <w:rsid w:val="008C057D"/>
    <w:rsid w:val="008C18FF"/>
    <w:rsid w:val="008C2237"/>
    <w:rsid w:val="008C382D"/>
    <w:rsid w:val="008D0D3A"/>
    <w:rsid w:val="008D134F"/>
    <w:rsid w:val="008E2F1D"/>
    <w:rsid w:val="008F0659"/>
    <w:rsid w:val="00900656"/>
    <w:rsid w:val="00925AD0"/>
    <w:rsid w:val="00926679"/>
    <w:rsid w:val="00926F7C"/>
    <w:rsid w:val="00931D5C"/>
    <w:rsid w:val="00946E98"/>
    <w:rsid w:val="00950661"/>
    <w:rsid w:val="00962244"/>
    <w:rsid w:val="00986026"/>
    <w:rsid w:val="00993C56"/>
    <w:rsid w:val="009A2D7E"/>
    <w:rsid w:val="009A5362"/>
    <w:rsid w:val="009A6375"/>
    <w:rsid w:val="009A778C"/>
    <w:rsid w:val="009C272A"/>
    <w:rsid w:val="009D110D"/>
    <w:rsid w:val="00A007AD"/>
    <w:rsid w:val="00A0548F"/>
    <w:rsid w:val="00A146C2"/>
    <w:rsid w:val="00A22BB9"/>
    <w:rsid w:val="00A26025"/>
    <w:rsid w:val="00A26603"/>
    <w:rsid w:val="00A421A0"/>
    <w:rsid w:val="00A47883"/>
    <w:rsid w:val="00A47B72"/>
    <w:rsid w:val="00A5066E"/>
    <w:rsid w:val="00A50B04"/>
    <w:rsid w:val="00A52FC2"/>
    <w:rsid w:val="00A53627"/>
    <w:rsid w:val="00A576D1"/>
    <w:rsid w:val="00A72D7F"/>
    <w:rsid w:val="00A76848"/>
    <w:rsid w:val="00A81C05"/>
    <w:rsid w:val="00A8387E"/>
    <w:rsid w:val="00A87028"/>
    <w:rsid w:val="00A90164"/>
    <w:rsid w:val="00A94F56"/>
    <w:rsid w:val="00AA26FE"/>
    <w:rsid w:val="00AB09D8"/>
    <w:rsid w:val="00AD1BAA"/>
    <w:rsid w:val="00AD3858"/>
    <w:rsid w:val="00AD7727"/>
    <w:rsid w:val="00B11C25"/>
    <w:rsid w:val="00B1231E"/>
    <w:rsid w:val="00B14650"/>
    <w:rsid w:val="00B164F6"/>
    <w:rsid w:val="00B303C5"/>
    <w:rsid w:val="00B44E5C"/>
    <w:rsid w:val="00BA2261"/>
    <w:rsid w:val="00BA348B"/>
    <w:rsid w:val="00BA4618"/>
    <w:rsid w:val="00BB53C6"/>
    <w:rsid w:val="00BB54E9"/>
    <w:rsid w:val="00BB7F8F"/>
    <w:rsid w:val="00BD206E"/>
    <w:rsid w:val="00BE089D"/>
    <w:rsid w:val="00BE4487"/>
    <w:rsid w:val="00C06AB5"/>
    <w:rsid w:val="00C20EE8"/>
    <w:rsid w:val="00C366C7"/>
    <w:rsid w:val="00C429B2"/>
    <w:rsid w:val="00C637DB"/>
    <w:rsid w:val="00C67564"/>
    <w:rsid w:val="00C70367"/>
    <w:rsid w:val="00C75097"/>
    <w:rsid w:val="00C82C1F"/>
    <w:rsid w:val="00C85A6D"/>
    <w:rsid w:val="00C906C1"/>
    <w:rsid w:val="00C9504D"/>
    <w:rsid w:val="00CA3128"/>
    <w:rsid w:val="00CA3B5B"/>
    <w:rsid w:val="00CB5560"/>
    <w:rsid w:val="00CC2129"/>
    <w:rsid w:val="00CE360E"/>
    <w:rsid w:val="00CF3577"/>
    <w:rsid w:val="00D00D68"/>
    <w:rsid w:val="00D03EB0"/>
    <w:rsid w:val="00D1514D"/>
    <w:rsid w:val="00D21905"/>
    <w:rsid w:val="00D27DB8"/>
    <w:rsid w:val="00D316AE"/>
    <w:rsid w:val="00D33CA7"/>
    <w:rsid w:val="00D37131"/>
    <w:rsid w:val="00D4074F"/>
    <w:rsid w:val="00D47A5C"/>
    <w:rsid w:val="00D635FC"/>
    <w:rsid w:val="00D67167"/>
    <w:rsid w:val="00D82496"/>
    <w:rsid w:val="00D95F95"/>
    <w:rsid w:val="00DA49A8"/>
    <w:rsid w:val="00DB073A"/>
    <w:rsid w:val="00DD1FA0"/>
    <w:rsid w:val="00DD2FA9"/>
    <w:rsid w:val="00DD31EA"/>
    <w:rsid w:val="00E02533"/>
    <w:rsid w:val="00E332A1"/>
    <w:rsid w:val="00E33A28"/>
    <w:rsid w:val="00E93EB6"/>
    <w:rsid w:val="00E96A76"/>
    <w:rsid w:val="00EB1B82"/>
    <w:rsid w:val="00EC081A"/>
    <w:rsid w:val="00EC2DB3"/>
    <w:rsid w:val="00EC502E"/>
    <w:rsid w:val="00EE2976"/>
    <w:rsid w:val="00EE2FA8"/>
    <w:rsid w:val="00EF455A"/>
    <w:rsid w:val="00F010AC"/>
    <w:rsid w:val="00F05353"/>
    <w:rsid w:val="00F21159"/>
    <w:rsid w:val="00F3007B"/>
    <w:rsid w:val="00F3060E"/>
    <w:rsid w:val="00F358E1"/>
    <w:rsid w:val="00F4680C"/>
    <w:rsid w:val="00F61313"/>
    <w:rsid w:val="00F91170"/>
    <w:rsid w:val="00FD50ED"/>
    <w:rsid w:val="00FE38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2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index heading"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95"/>
    <w:pPr>
      <w:ind w:left="288"/>
    </w:pPr>
    <w:rPr>
      <w:rFonts w:ascii="Garamond" w:hAnsi="Garamond"/>
      <w:sz w:val="28"/>
      <w:szCs w:val="24"/>
    </w:rPr>
  </w:style>
  <w:style w:type="paragraph" w:styleId="Heading1">
    <w:name w:val="heading 1"/>
    <w:aliases w:val="~Head 1"/>
    <w:basedOn w:val="Normal"/>
    <w:next w:val="Normal"/>
    <w:link w:val="Heading1Char"/>
    <w:qFormat/>
    <w:rsid w:val="00D95F95"/>
    <w:pPr>
      <w:keepNext/>
      <w:widowControl w:val="0"/>
      <w:tabs>
        <w:tab w:val="left" w:pos="5"/>
      </w:tabs>
      <w:autoSpaceDE w:val="0"/>
      <w:autoSpaceDN w:val="0"/>
      <w:adjustRightInd w:val="0"/>
      <w:ind w:left="0"/>
      <w:outlineLvl w:val="0"/>
    </w:pPr>
    <w:rPr>
      <w:rFonts w:ascii="Arial Narrow" w:eastAsia="MS Mincho" w:hAnsi="Arial Narrow"/>
      <w:b/>
      <w:bCs/>
      <w:color w:val="000000"/>
      <w:sz w:val="36"/>
    </w:rPr>
  </w:style>
  <w:style w:type="paragraph" w:styleId="Heading2">
    <w:name w:val="heading 2"/>
    <w:basedOn w:val="Normal"/>
    <w:next w:val="Normal"/>
    <w:link w:val="Heading2Char"/>
    <w:qFormat/>
    <w:rsid w:val="00D95F95"/>
    <w:pPr>
      <w:keepNext/>
      <w:outlineLvl w:val="1"/>
    </w:pPr>
    <w:rPr>
      <w:rFonts w:ascii="Arial Narrow" w:hAnsi="Arial Narrow" w:cs="Arial"/>
      <w:b/>
      <w:bCs/>
      <w:sz w:val="32"/>
      <w:szCs w:val="28"/>
    </w:rPr>
  </w:style>
  <w:style w:type="paragraph" w:styleId="Heading3">
    <w:name w:val="heading 3"/>
    <w:aliases w:val=" Char,Char"/>
    <w:basedOn w:val="Normal"/>
    <w:next w:val="Normal"/>
    <w:link w:val="Heading3Char"/>
    <w:qFormat/>
    <w:rsid w:val="00D95F95"/>
    <w:pPr>
      <w:keepNext/>
      <w:outlineLvl w:val="2"/>
    </w:pPr>
    <w:rPr>
      <w:rFonts w:ascii="Arial Narrow" w:hAnsi="Arial Narrow" w:cs="Arial"/>
      <w:b/>
      <w:bCs/>
      <w:szCs w:val="26"/>
    </w:rPr>
  </w:style>
  <w:style w:type="paragraph" w:styleId="Heading4">
    <w:name w:val="heading 4"/>
    <w:basedOn w:val="Normal"/>
    <w:next w:val="Normal"/>
    <w:link w:val="Heading4Char"/>
    <w:unhideWhenUsed/>
    <w:qFormat/>
    <w:rsid w:val="00D1514D"/>
    <w:pPr>
      <w:keepNext/>
      <w:keepLines/>
      <w:spacing w:before="200" w:line="276" w:lineRule="auto"/>
      <w:ind w:left="864" w:hanging="864"/>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D1514D"/>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D1514D"/>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D1514D"/>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D1514D"/>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picture"/>
    <w:basedOn w:val="Normal"/>
    <w:next w:val="Normal"/>
    <w:link w:val="Heading9Char"/>
    <w:unhideWhenUsed/>
    <w:qFormat/>
    <w:rsid w:val="00D1514D"/>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stingSmall">
    <w:name w:val="~Code Listing Small"/>
    <w:basedOn w:val="CodeListing"/>
    <w:rsid w:val="00D95F95"/>
    <w:rPr>
      <w:sz w:val="12"/>
    </w:rPr>
  </w:style>
  <w:style w:type="paragraph" w:customStyle="1" w:styleId="CodeListing">
    <w:name w:val="~Code Listing"/>
    <w:basedOn w:val="Normal"/>
    <w:link w:val="CodeListingChar2"/>
    <w:rsid w:val="00556254"/>
    <w:pPr>
      <w:shd w:val="clear" w:color="auto" w:fill="E6E6E6"/>
    </w:pPr>
    <w:rPr>
      <w:rFonts w:ascii="Courier New" w:eastAsia="MS Mincho" w:hAnsi="Courier New" w:cs="Courier New"/>
      <w:sz w:val="16"/>
      <w:szCs w:val="20"/>
    </w:rPr>
  </w:style>
  <w:style w:type="paragraph" w:customStyle="1" w:styleId="TextList">
    <w:name w:val="~Text List"/>
    <w:basedOn w:val="BodyText"/>
    <w:link w:val="TextListChar"/>
    <w:rsid w:val="00D95F95"/>
    <w:pPr>
      <w:spacing w:before="120" w:after="120"/>
      <w:ind w:left="576" w:hanging="288"/>
    </w:pPr>
    <w:rPr>
      <w:rFonts w:eastAsia="MS Mincho"/>
    </w:rPr>
  </w:style>
  <w:style w:type="paragraph" w:customStyle="1" w:styleId="BodyText">
    <w:name w:val="~Body Text"/>
    <w:basedOn w:val="Normal"/>
    <w:link w:val="BodyTextChar"/>
    <w:rsid w:val="00A576D1"/>
    <w:pPr>
      <w:jc w:val="both"/>
    </w:pPr>
    <w:rPr>
      <w:sz w:val="22"/>
    </w:rPr>
  </w:style>
  <w:style w:type="paragraph" w:customStyle="1" w:styleId="Chapter">
    <w:name w:val="~Chapter"/>
    <w:link w:val="ChapterChar"/>
    <w:rsid w:val="00D95F95"/>
    <w:pPr>
      <w:outlineLvl w:val="0"/>
    </w:pPr>
    <w:rPr>
      <w:rFonts w:ascii="Arial" w:hAnsi="Arial"/>
      <w:b/>
      <w:i/>
      <w:noProof/>
      <w:sz w:val="36"/>
    </w:rPr>
  </w:style>
  <w:style w:type="paragraph" w:customStyle="1" w:styleId="FigureCaption">
    <w:name w:val="~Figure Caption"/>
    <w:basedOn w:val="BodyText"/>
    <w:link w:val="FigureCaptionChar"/>
    <w:autoRedefine/>
    <w:rsid w:val="00D95F95"/>
    <w:pPr>
      <w:pBdr>
        <w:bottom w:val="single" w:sz="4" w:space="1" w:color="auto"/>
      </w:pBdr>
      <w:spacing w:before="120" w:after="120"/>
    </w:pPr>
    <w:rPr>
      <w:rFonts w:ascii="Arial Narrow" w:eastAsia="MS Mincho" w:hAnsi="Arial Narrow"/>
      <w:b/>
      <w:iCs/>
    </w:rPr>
  </w:style>
  <w:style w:type="paragraph" w:customStyle="1" w:styleId="CodeCallout">
    <w:name w:val="~Code Callout"/>
    <w:basedOn w:val="Normal"/>
    <w:next w:val="Normal"/>
    <w:link w:val="CodeCalloutChar"/>
    <w:rsid w:val="00D95F95"/>
    <w:pPr>
      <w:numPr>
        <w:numId w:val="3"/>
      </w:numPr>
      <w:pBdr>
        <w:bottom w:val="single" w:sz="12" w:space="1" w:color="999999"/>
      </w:pBdr>
    </w:pPr>
    <w:rPr>
      <w:rFonts w:ascii="Arial Narrow" w:eastAsia="MS Mincho" w:hAnsi="Arial Narrow"/>
      <w:b/>
      <w:bCs/>
      <w:sz w:val="24"/>
    </w:rPr>
  </w:style>
  <w:style w:type="paragraph" w:customStyle="1" w:styleId="TableCaption">
    <w:name w:val="~Table Caption"/>
    <w:basedOn w:val="BodyText"/>
    <w:next w:val="Normal"/>
    <w:link w:val="TableCaptionChar"/>
    <w:rsid w:val="00D95F95"/>
    <w:pPr>
      <w:pBdr>
        <w:bottom w:val="dotted" w:sz="4" w:space="1" w:color="auto"/>
      </w:pBdr>
      <w:spacing w:before="120" w:after="120"/>
    </w:pPr>
    <w:rPr>
      <w:rFonts w:ascii="Arial Narrow" w:eastAsia="MS Mincho" w:hAnsi="Arial Narrow"/>
      <w:b/>
      <w:bCs/>
    </w:rPr>
  </w:style>
  <w:style w:type="paragraph" w:customStyle="1" w:styleId="TableData">
    <w:name w:val="~Table Data"/>
    <w:basedOn w:val="Normal"/>
    <w:link w:val="TableDataChar"/>
    <w:rsid w:val="003237E3"/>
    <w:pPr>
      <w:ind w:left="0"/>
    </w:pPr>
    <w:rPr>
      <w:rFonts w:ascii="Arial Narrow" w:hAnsi="Arial Narrow"/>
      <w:sz w:val="22"/>
    </w:rPr>
  </w:style>
  <w:style w:type="character" w:customStyle="1" w:styleId="ChapterCaption">
    <w:name w:val="~Chapter Caption"/>
    <w:rsid w:val="003237E3"/>
    <w:rPr>
      <w:rFonts w:ascii="Arial" w:hAnsi="Arial" w:cs="Arial"/>
      <w:sz w:val="26"/>
    </w:rPr>
  </w:style>
  <w:style w:type="paragraph" w:customStyle="1" w:styleId="ChapterNumber">
    <w:name w:val="~Chapter Number"/>
    <w:link w:val="ChapterNumberChar"/>
    <w:rsid w:val="00D95F95"/>
    <w:rPr>
      <w:rFonts w:ascii="Arial Black" w:eastAsia="MS Mincho" w:hAnsi="Arial Black"/>
      <w:color w:val="FFFFFF"/>
      <w:sz w:val="72"/>
    </w:rPr>
  </w:style>
  <w:style w:type="paragraph" w:customStyle="1" w:styleId="TextListHeader">
    <w:name w:val="~Text List Header"/>
    <w:basedOn w:val="TextList"/>
    <w:next w:val="Normal"/>
    <w:link w:val="TextListHeaderChar"/>
    <w:rsid w:val="00D95F95"/>
    <w:rPr>
      <w:rFonts w:ascii="Arial Narrow" w:hAnsi="Arial Narrow"/>
      <w:b/>
      <w:bCs/>
    </w:rPr>
  </w:style>
  <w:style w:type="paragraph" w:customStyle="1" w:styleId="Bullets">
    <w:name w:val="~Bullets"/>
    <w:basedOn w:val="BodyText"/>
    <w:link w:val="BulletsChar"/>
    <w:qFormat/>
    <w:rsid w:val="00D95F95"/>
    <w:pPr>
      <w:numPr>
        <w:numId w:val="2"/>
      </w:numPr>
      <w:spacing w:before="120" w:after="120"/>
    </w:pPr>
  </w:style>
  <w:style w:type="paragraph" w:customStyle="1" w:styleId="TextCallout">
    <w:name w:val="~Text Callout"/>
    <w:link w:val="TextCalloutChar"/>
    <w:rsid w:val="003237E3"/>
    <w:pPr>
      <w:pBdr>
        <w:top w:val="single" w:sz="4" w:space="1" w:color="auto"/>
        <w:bottom w:val="single" w:sz="4" w:space="1" w:color="auto"/>
      </w:pBdr>
      <w:spacing w:before="120" w:after="120"/>
      <w:ind w:left="576"/>
    </w:pPr>
    <w:rPr>
      <w:rFonts w:ascii="Arial Narrow" w:hAnsi="Arial Narrow"/>
      <w:bCs/>
      <w:iCs/>
      <w:sz w:val="26"/>
    </w:rPr>
  </w:style>
  <w:style w:type="paragraph" w:customStyle="1" w:styleId="BlockText">
    <w:name w:val="~Block Text"/>
    <w:basedOn w:val="Normal"/>
    <w:link w:val="BlockTextChar"/>
    <w:rsid w:val="003237E3"/>
    <w:pPr>
      <w:pBdr>
        <w:top w:val="single" w:sz="4" w:space="1" w:color="auto"/>
        <w:bottom w:val="single" w:sz="4" w:space="1" w:color="auto"/>
      </w:pBdr>
      <w:spacing w:before="120" w:after="120"/>
      <w:ind w:left="576"/>
    </w:pPr>
    <w:rPr>
      <w:rFonts w:ascii="Arial Narrow" w:hAnsi="Arial Narrow"/>
      <w:sz w:val="26"/>
    </w:rPr>
  </w:style>
  <w:style w:type="paragraph" w:customStyle="1" w:styleId="BookTitle">
    <w:name w:val="~Book Title"/>
    <w:basedOn w:val="BodyText"/>
    <w:link w:val="BookTitleChar"/>
    <w:rsid w:val="00D95F95"/>
    <w:pPr>
      <w:pBdr>
        <w:top w:val="single" w:sz="4" w:space="1" w:color="auto"/>
      </w:pBdr>
      <w:ind w:left="0"/>
      <w:jc w:val="left"/>
    </w:pPr>
    <w:rPr>
      <w:b/>
      <w:sz w:val="36"/>
    </w:rPr>
  </w:style>
  <w:style w:type="paragraph" w:customStyle="1" w:styleId="BookSubtitle">
    <w:name w:val="~Book Subtitle"/>
    <w:basedOn w:val="BookTitle"/>
    <w:rsid w:val="00D95F95"/>
    <w:pPr>
      <w:pBdr>
        <w:top w:val="none" w:sz="0" w:space="0" w:color="auto"/>
      </w:pBdr>
    </w:pPr>
    <w:rPr>
      <w:i/>
      <w:sz w:val="28"/>
    </w:rPr>
  </w:style>
  <w:style w:type="paragraph" w:customStyle="1" w:styleId="AuthorsName">
    <w:name w:val="~Authors Name"/>
    <w:basedOn w:val="Chapter"/>
    <w:rsid w:val="00D95F95"/>
    <w:pPr>
      <w:jc w:val="right"/>
    </w:pPr>
    <w:rPr>
      <w:rFonts w:ascii="Garamond" w:hAnsi="Garamond"/>
    </w:rPr>
  </w:style>
  <w:style w:type="paragraph" w:customStyle="1" w:styleId="BodyTextItalics">
    <w:name w:val="~Body Text Italics"/>
    <w:basedOn w:val="BodyText"/>
    <w:link w:val="BodyTextItalicsChar"/>
    <w:rsid w:val="00D95F95"/>
    <w:rPr>
      <w:i/>
    </w:rPr>
  </w:style>
  <w:style w:type="paragraph" w:customStyle="1" w:styleId="TOCHeader">
    <w:name w:val="~TOC Header"/>
    <w:basedOn w:val="Chapter"/>
    <w:rsid w:val="00D95F95"/>
  </w:style>
  <w:style w:type="paragraph" w:customStyle="1" w:styleId="Heading10">
    <w:name w:val="~Heading 1"/>
    <w:basedOn w:val="Heading1"/>
    <w:link w:val="Heading1Char0"/>
    <w:rsid w:val="00D95F95"/>
    <w:pPr>
      <w:spacing w:before="240" w:after="240"/>
    </w:pPr>
  </w:style>
  <w:style w:type="paragraph" w:customStyle="1" w:styleId="BulletsIndented">
    <w:name w:val="~Bullets Indented"/>
    <w:basedOn w:val="Bullets"/>
    <w:link w:val="BulletsIndentedChar"/>
    <w:rsid w:val="00D95F95"/>
    <w:pPr>
      <w:ind w:left="1008"/>
    </w:pPr>
  </w:style>
  <w:style w:type="paragraph" w:customStyle="1" w:styleId="NumberedList">
    <w:name w:val="~Numbered List"/>
    <w:basedOn w:val="BodyText"/>
    <w:link w:val="NumberedListChar"/>
    <w:rsid w:val="00D95F95"/>
    <w:pPr>
      <w:numPr>
        <w:numId w:val="1"/>
      </w:numPr>
      <w:spacing w:before="120" w:after="120"/>
    </w:pPr>
  </w:style>
  <w:style w:type="paragraph" w:customStyle="1" w:styleId="Footer">
    <w:name w:val="~Footer"/>
    <w:basedOn w:val="BodyText"/>
    <w:link w:val="FooterChar"/>
    <w:rsid w:val="003237E3"/>
    <w:pPr>
      <w:tabs>
        <w:tab w:val="center" w:pos="4320"/>
        <w:tab w:val="right" w:pos="8640"/>
      </w:tabs>
      <w:ind w:left="0"/>
    </w:pPr>
    <w:rPr>
      <w:rFonts w:ascii="Arial Narrow" w:hAnsi="Arial Narrow"/>
      <w:sz w:val="24"/>
    </w:rPr>
  </w:style>
  <w:style w:type="paragraph" w:customStyle="1" w:styleId="PageNumber">
    <w:name w:val="~Page Number"/>
    <w:rsid w:val="00D95F95"/>
    <w:rPr>
      <w:rFonts w:ascii="Arial Black" w:hAnsi="Arial Black"/>
      <w:bCs/>
      <w:sz w:val="24"/>
    </w:rPr>
  </w:style>
  <w:style w:type="paragraph" w:customStyle="1" w:styleId="ChapterTitle">
    <w:name w:val="~Chapter Title"/>
    <w:basedOn w:val="Normal"/>
    <w:link w:val="ChapterTitleChar"/>
    <w:rsid w:val="00D95F95"/>
    <w:pPr>
      <w:keepNext/>
      <w:ind w:left="0"/>
    </w:pPr>
    <w:rPr>
      <w:rFonts w:ascii="Arial Narrow" w:eastAsia="MS Mincho" w:hAnsi="Arial Narrow"/>
      <w:b/>
      <w:bCs/>
      <w:sz w:val="44"/>
    </w:rPr>
  </w:style>
  <w:style w:type="paragraph" w:customStyle="1" w:styleId="Heading20">
    <w:name w:val="~Heading 2"/>
    <w:basedOn w:val="Heading2"/>
    <w:link w:val="Heading2Char0"/>
    <w:rsid w:val="00D95F95"/>
    <w:pPr>
      <w:spacing w:before="240" w:after="240"/>
    </w:pPr>
  </w:style>
  <w:style w:type="paragraph" w:customStyle="1" w:styleId="Heading30">
    <w:name w:val="~Heading 3"/>
    <w:basedOn w:val="Heading3"/>
    <w:link w:val="Heading3Char0"/>
    <w:rsid w:val="00D95F95"/>
    <w:pPr>
      <w:spacing w:before="240" w:after="240"/>
    </w:pPr>
  </w:style>
  <w:style w:type="paragraph" w:styleId="Header">
    <w:name w:val="header"/>
    <w:basedOn w:val="Normal"/>
    <w:link w:val="HeaderChar"/>
    <w:rsid w:val="002A3E61"/>
    <w:pPr>
      <w:tabs>
        <w:tab w:val="center" w:pos="4680"/>
        <w:tab w:val="right" w:pos="9360"/>
      </w:tabs>
    </w:pPr>
  </w:style>
  <w:style w:type="paragraph" w:customStyle="1" w:styleId="CodeResults">
    <w:name w:val="~Code Results"/>
    <w:basedOn w:val="BodyText"/>
    <w:link w:val="CodeResultsChar"/>
    <w:qFormat/>
    <w:rsid w:val="00D95F95"/>
    <w:pPr>
      <w:jc w:val="left"/>
    </w:pPr>
    <w:rPr>
      <w:rFonts w:ascii="Courier New" w:hAnsi="Courier New"/>
      <w:sz w:val="16"/>
    </w:rPr>
  </w:style>
  <w:style w:type="paragraph" w:customStyle="1" w:styleId="CodeResultsSmall">
    <w:name w:val="~Code Results Small"/>
    <w:basedOn w:val="BodyText"/>
    <w:link w:val="CodeResultsSmallChar"/>
    <w:rsid w:val="00D95F95"/>
    <w:rPr>
      <w:rFonts w:ascii="Courier New" w:hAnsi="Courier New"/>
      <w:sz w:val="12"/>
    </w:rPr>
  </w:style>
  <w:style w:type="paragraph" w:customStyle="1" w:styleId="Tips">
    <w:name w:val="~Tips"/>
    <w:basedOn w:val="BodyText"/>
    <w:link w:val="TipsChar"/>
    <w:rsid w:val="003237E3"/>
    <w:pPr>
      <w:keepLines/>
      <w:framePr w:w="6480" w:hSpace="187" w:vSpace="187" w:wrap="notBeside" w:vAnchor="text" w:hAnchor="margin" w:y="1"/>
      <w:numPr>
        <w:numId w:val="4"/>
      </w:numPr>
      <w:pBdr>
        <w:top w:val="triple" w:sz="6" w:space="1" w:color="auto"/>
        <w:left w:val="triple" w:sz="6" w:space="4" w:color="auto"/>
        <w:bottom w:val="triple" w:sz="6" w:space="1" w:color="auto"/>
        <w:right w:val="triple" w:sz="6" w:space="4" w:color="auto"/>
      </w:pBdr>
      <w:shd w:val="clear" w:color="auto" w:fill="E6E6E6"/>
    </w:pPr>
    <w:rPr>
      <w:rFonts w:ascii="Arial Narrow" w:hAnsi="Arial Narrow"/>
    </w:rPr>
  </w:style>
  <w:style w:type="paragraph" w:customStyle="1" w:styleId="Warnings">
    <w:name w:val="~Warnings"/>
    <w:basedOn w:val="BodyText"/>
    <w:link w:val="WarningsChar"/>
    <w:rsid w:val="003237E3"/>
    <w:pPr>
      <w:keepLines/>
      <w:framePr w:w="6480" w:hSpace="187" w:vSpace="187" w:wrap="around" w:vAnchor="text" w:hAnchor="margin" w:y="1"/>
      <w:numPr>
        <w:numId w:val="5"/>
      </w:numPr>
      <w:pBdr>
        <w:top w:val="triple" w:sz="6" w:space="1" w:color="auto"/>
        <w:left w:val="triple" w:sz="6" w:space="4" w:color="auto"/>
        <w:bottom w:val="triple" w:sz="6" w:space="1" w:color="auto"/>
        <w:right w:val="triple" w:sz="6" w:space="4" w:color="auto"/>
      </w:pBdr>
      <w:shd w:val="clear" w:color="auto" w:fill="E6E6E6"/>
      <w:ind w:left="1368"/>
      <w:jc w:val="left"/>
    </w:pPr>
    <w:rPr>
      <w:rFonts w:ascii="Arial Narrow" w:hAnsi="Arial Narrow"/>
    </w:rPr>
  </w:style>
  <w:style w:type="character" w:customStyle="1" w:styleId="HeaderChar">
    <w:name w:val="Header Char"/>
    <w:link w:val="Header"/>
    <w:rsid w:val="002A3E61"/>
    <w:rPr>
      <w:rFonts w:ascii="Garamond" w:hAnsi="Garamond"/>
      <w:sz w:val="28"/>
      <w:szCs w:val="24"/>
    </w:rPr>
  </w:style>
  <w:style w:type="character" w:customStyle="1" w:styleId="ChapterNumberChar">
    <w:name w:val="~Chapter Number Char"/>
    <w:link w:val="ChapterNumber"/>
    <w:rsid w:val="002A3E61"/>
    <w:rPr>
      <w:rFonts w:ascii="Arial Black" w:eastAsia="MS Mincho" w:hAnsi="Arial Black"/>
      <w:color w:val="FFFFFF"/>
      <w:sz w:val="72"/>
    </w:rPr>
  </w:style>
  <w:style w:type="paragraph" w:styleId="BalloonText">
    <w:name w:val="Balloon Text"/>
    <w:basedOn w:val="Normal"/>
    <w:link w:val="BalloonTextChar"/>
    <w:rsid w:val="005F6E09"/>
    <w:rPr>
      <w:rFonts w:ascii="Tahoma" w:hAnsi="Tahoma" w:cs="Tahoma"/>
      <w:sz w:val="16"/>
      <w:szCs w:val="16"/>
    </w:rPr>
  </w:style>
  <w:style w:type="character" w:customStyle="1" w:styleId="BalloonTextChar">
    <w:name w:val="Balloon Text Char"/>
    <w:basedOn w:val="DefaultParagraphFont"/>
    <w:link w:val="BalloonText"/>
    <w:uiPriority w:val="99"/>
    <w:rsid w:val="005F6E09"/>
    <w:rPr>
      <w:rFonts w:ascii="Tahoma" w:hAnsi="Tahoma" w:cs="Tahoma"/>
      <w:sz w:val="16"/>
      <w:szCs w:val="16"/>
    </w:rPr>
  </w:style>
  <w:style w:type="character" w:styleId="CommentReference">
    <w:name w:val="annotation reference"/>
    <w:basedOn w:val="DefaultParagraphFont"/>
    <w:rsid w:val="005F6E09"/>
    <w:rPr>
      <w:sz w:val="16"/>
      <w:szCs w:val="16"/>
    </w:rPr>
  </w:style>
  <w:style w:type="paragraph" w:styleId="CommentText">
    <w:name w:val="annotation text"/>
    <w:basedOn w:val="Normal"/>
    <w:link w:val="CommentTextChar"/>
    <w:rsid w:val="005F6E09"/>
    <w:rPr>
      <w:sz w:val="20"/>
      <w:szCs w:val="20"/>
    </w:rPr>
  </w:style>
  <w:style w:type="character" w:customStyle="1" w:styleId="CommentTextChar">
    <w:name w:val="Comment Text Char"/>
    <w:basedOn w:val="DefaultParagraphFont"/>
    <w:link w:val="CommentText"/>
    <w:rsid w:val="005F6E09"/>
    <w:rPr>
      <w:rFonts w:ascii="Garamond" w:hAnsi="Garamond"/>
    </w:rPr>
  </w:style>
  <w:style w:type="paragraph" w:styleId="CommentSubject">
    <w:name w:val="annotation subject"/>
    <w:basedOn w:val="CommentText"/>
    <w:next w:val="CommentText"/>
    <w:link w:val="CommentSubjectChar"/>
    <w:rsid w:val="005F6E09"/>
    <w:rPr>
      <w:b/>
      <w:bCs/>
    </w:rPr>
  </w:style>
  <w:style w:type="character" w:customStyle="1" w:styleId="CommentSubjectChar">
    <w:name w:val="Comment Subject Char"/>
    <w:basedOn w:val="CommentTextChar"/>
    <w:link w:val="CommentSubject"/>
    <w:rsid w:val="005F6E09"/>
    <w:rPr>
      <w:rFonts w:ascii="Garamond" w:hAnsi="Garamond"/>
      <w:b/>
      <w:bCs/>
    </w:rPr>
  </w:style>
  <w:style w:type="paragraph" w:styleId="Revision">
    <w:name w:val="Revision"/>
    <w:hidden/>
    <w:rsid w:val="00430285"/>
    <w:rPr>
      <w:rFonts w:ascii="Garamond" w:hAnsi="Garamond"/>
      <w:sz w:val="28"/>
      <w:szCs w:val="24"/>
    </w:rPr>
  </w:style>
  <w:style w:type="table" w:styleId="TableGrid">
    <w:name w:val="Table Grid"/>
    <w:basedOn w:val="TableNormal"/>
    <w:rsid w:val="00714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71401F"/>
    <w:rPr>
      <w:color w:val="0000FF" w:themeColor="hyperlink"/>
      <w:u w:val="single"/>
    </w:rPr>
  </w:style>
  <w:style w:type="character" w:styleId="HTMLCode">
    <w:name w:val="HTML Code"/>
    <w:basedOn w:val="DefaultParagraphFont"/>
    <w:uiPriority w:val="99"/>
    <w:unhideWhenUsed/>
    <w:rsid w:val="0071401F"/>
    <w:rPr>
      <w:rFonts w:ascii="Courier New" w:eastAsia="Times New Roman" w:hAnsi="Courier New" w:cs="Courier New"/>
      <w:sz w:val="20"/>
      <w:szCs w:val="20"/>
    </w:rPr>
  </w:style>
  <w:style w:type="paragraph" w:styleId="NormalWeb">
    <w:name w:val="Normal (Web)"/>
    <w:basedOn w:val="Normal"/>
    <w:unhideWhenUsed/>
    <w:rsid w:val="0071401F"/>
    <w:pPr>
      <w:spacing w:before="100" w:beforeAutospacing="1" w:after="100" w:afterAutospacing="1"/>
      <w:ind w:left="0"/>
    </w:pPr>
    <w:rPr>
      <w:rFonts w:ascii="Times New Roman" w:hAnsi="Times New Roman"/>
      <w:sz w:val="24"/>
    </w:rPr>
  </w:style>
  <w:style w:type="character" w:customStyle="1" w:styleId="codeinlineitalic1">
    <w:name w:val="codeinlineitalic1"/>
    <w:basedOn w:val="DefaultParagraphFont"/>
    <w:rsid w:val="0071401F"/>
    <w:rPr>
      <w:i/>
      <w:iCs/>
    </w:rPr>
  </w:style>
  <w:style w:type="character" w:styleId="FollowedHyperlink">
    <w:name w:val="FollowedHyperlink"/>
    <w:basedOn w:val="DefaultParagraphFont"/>
    <w:rsid w:val="0071401F"/>
    <w:rPr>
      <w:color w:val="800080" w:themeColor="followedHyperlink"/>
      <w:u w:val="single"/>
    </w:rPr>
  </w:style>
  <w:style w:type="character" w:customStyle="1" w:styleId="Heading4Char">
    <w:name w:val="Heading 4 Char"/>
    <w:basedOn w:val="DefaultParagraphFont"/>
    <w:link w:val="Heading4"/>
    <w:rsid w:val="00D1514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rsid w:val="00D1514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D1514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sid w:val="00D1514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D1514D"/>
    <w:rPr>
      <w:rFonts w:asciiTheme="majorHAnsi" w:eastAsiaTheme="majorEastAsia" w:hAnsiTheme="majorHAnsi" w:cstheme="majorBidi"/>
      <w:color w:val="404040" w:themeColor="text1" w:themeTint="BF"/>
    </w:rPr>
  </w:style>
  <w:style w:type="character" w:customStyle="1" w:styleId="Heading9Char">
    <w:name w:val="Heading 9 Char"/>
    <w:aliases w:val="~picture Char"/>
    <w:basedOn w:val="DefaultParagraphFont"/>
    <w:link w:val="Heading9"/>
    <w:rsid w:val="00D1514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D151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D1514D"/>
    <w:rPr>
      <w:rFonts w:ascii="Arial Narrow" w:hAnsi="Arial Narrow" w:cs="Arial"/>
      <w:b/>
      <w:bCs/>
      <w:sz w:val="32"/>
      <w:szCs w:val="28"/>
    </w:rPr>
  </w:style>
  <w:style w:type="character" w:customStyle="1" w:styleId="Heading3Char">
    <w:name w:val="Heading 3 Char"/>
    <w:aliases w:val=" Char Char,Char Char1"/>
    <w:basedOn w:val="DefaultParagraphFont"/>
    <w:link w:val="Heading3"/>
    <w:uiPriority w:val="9"/>
    <w:rsid w:val="00D1514D"/>
    <w:rPr>
      <w:rFonts w:ascii="Arial Narrow" w:hAnsi="Arial Narrow" w:cs="Arial"/>
      <w:b/>
      <w:bCs/>
      <w:sz w:val="28"/>
      <w:szCs w:val="26"/>
    </w:rPr>
  </w:style>
  <w:style w:type="paragraph" w:styleId="FootnoteText">
    <w:name w:val="footnote text"/>
    <w:basedOn w:val="Normal"/>
    <w:link w:val="FootnoteTextChar"/>
    <w:unhideWhenUsed/>
    <w:rsid w:val="00D1514D"/>
    <w:rPr>
      <w:sz w:val="20"/>
      <w:szCs w:val="20"/>
    </w:rPr>
  </w:style>
  <w:style w:type="character" w:customStyle="1" w:styleId="FootnoteTextChar">
    <w:name w:val="Footnote Text Char"/>
    <w:basedOn w:val="DefaultParagraphFont"/>
    <w:link w:val="FootnoteText"/>
    <w:rsid w:val="00D1514D"/>
    <w:rPr>
      <w:rFonts w:ascii="Garamond" w:hAnsi="Garamond"/>
    </w:rPr>
  </w:style>
  <w:style w:type="character" w:styleId="FootnoteReference">
    <w:name w:val="footnote reference"/>
    <w:basedOn w:val="DefaultParagraphFont"/>
    <w:unhideWhenUsed/>
    <w:rsid w:val="00D1514D"/>
    <w:rPr>
      <w:vertAlign w:val="superscript"/>
    </w:rPr>
  </w:style>
  <w:style w:type="character" w:customStyle="1" w:styleId="BodyTextChar">
    <w:name w:val="~Body Text Char"/>
    <w:basedOn w:val="DefaultParagraphFont"/>
    <w:link w:val="BodyText"/>
    <w:qFormat/>
    <w:rsid w:val="009A2D7E"/>
    <w:rPr>
      <w:rFonts w:ascii="Garamond" w:hAnsi="Garamond"/>
      <w:sz w:val="22"/>
      <w:szCs w:val="24"/>
    </w:rPr>
  </w:style>
  <w:style w:type="character" w:customStyle="1" w:styleId="BookTitleChar">
    <w:name w:val="~Book Title Char"/>
    <w:basedOn w:val="DefaultParagraphFont"/>
    <w:link w:val="BookTitle"/>
    <w:rsid w:val="009A2D7E"/>
    <w:rPr>
      <w:rFonts w:ascii="Garamond" w:hAnsi="Garamond"/>
      <w:b/>
      <w:sz w:val="36"/>
      <w:szCs w:val="24"/>
    </w:rPr>
  </w:style>
  <w:style w:type="character" w:customStyle="1" w:styleId="BodyTextItalicsChar">
    <w:name w:val="~Body Text Italics Char"/>
    <w:basedOn w:val="DefaultParagraphFont"/>
    <w:link w:val="BodyTextItalics"/>
    <w:rsid w:val="001E34B5"/>
    <w:rPr>
      <w:rFonts w:ascii="Garamond" w:hAnsi="Garamond"/>
      <w:i/>
      <w:sz w:val="22"/>
      <w:szCs w:val="24"/>
    </w:rPr>
  </w:style>
  <w:style w:type="character" w:customStyle="1" w:styleId="TextListHeaderChar">
    <w:name w:val="~Text List Header Char"/>
    <w:basedOn w:val="DefaultParagraphFont"/>
    <w:link w:val="TextListHeader"/>
    <w:rsid w:val="001E34B5"/>
    <w:rPr>
      <w:rFonts w:ascii="Arial Narrow" w:eastAsia="MS Mincho" w:hAnsi="Arial Narrow"/>
      <w:b/>
      <w:bCs/>
      <w:sz w:val="22"/>
      <w:szCs w:val="24"/>
    </w:rPr>
  </w:style>
  <w:style w:type="paragraph" w:styleId="Footer0">
    <w:name w:val="footer"/>
    <w:basedOn w:val="Normal"/>
    <w:link w:val="FooterChar0"/>
    <w:uiPriority w:val="99"/>
    <w:unhideWhenUsed/>
    <w:rsid w:val="00EE2976"/>
    <w:pPr>
      <w:tabs>
        <w:tab w:val="center" w:pos="4680"/>
        <w:tab w:val="right" w:pos="9360"/>
      </w:tabs>
    </w:pPr>
  </w:style>
  <w:style w:type="character" w:customStyle="1" w:styleId="FooterChar0">
    <w:name w:val="Footer Char"/>
    <w:basedOn w:val="DefaultParagraphFont"/>
    <w:link w:val="Footer0"/>
    <w:uiPriority w:val="99"/>
    <w:rsid w:val="00EE2976"/>
    <w:rPr>
      <w:rFonts w:ascii="Garamond" w:hAnsi="Garamond"/>
      <w:sz w:val="28"/>
      <w:szCs w:val="24"/>
    </w:rPr>
  </w:style>
  <w:style w:type="paragraph" w:customStyle="1" w:styleId="StyleCodeListingSmallTopDottedAuto05ptLinewidth">
    <w:name w:val="Style ~Code Listing Small + Top: (Dotted Auto  0.5 pt Line width)"/>
    <w:basedOn w:val="CodeListingSmall"/>
    <w:rsid w:val="00C75097"/>
    <w:rPr>
      <w:rFonts w:eastAsia="Times New Roman" w:cs="Times New Roman"/>
    </w:rPr>
  </w:style>
  <w:style w:type="character" w:customStyle="1" w:styleId="Heading1Char">
    <w:name w:val="Heading 1 Char"/>
    <w:aliases w:val="~Head 1 Char"/>
    <w:basedOn w:val="DefaultParagraphFont"/>
    <w:link w:val="Heading1"/>
    <w:rsid w:val="00946E98"/>
    <w:rPr>
      <w:rFonts w:ascii="Arial Narrow" w:eastAsia="MS Mincho" w:hAnsi="Arial Narrow"/>
      <w:b/>
      <w:bCs/>
      <w:color w:val="000000"/>
      <w:sz w:val="36"/>
      <w:szCs w:val="24"/>
    </w:rPr>
  </w:style>
  <w:style w:type="paragraph" w:customStyle="1" w:styleId="ProductionComment">
    <w:name w:val="~Production Comment"/>
    <w:basedOn w:val="BodyText"/>
    <w:link w:val="ProductionCommentChar"/>
    <w:rsid w:val="005460AF"/>
    <w:rPr>
      <w:rFonts w:eastAsia="MS Mincho"/>
      <w:b/>
      <w:color w:val="FF6600"/>
      <w:sz w:val="28"/>
      <w:szCs w:val="28"/>
    </w:rPr>
  </w:style>
  <w:style w:type="numbering" w:customStyle="1" w:styleId="NoList1">
    <w:name w:val="No List1"/>
    <w:next w:val="NoList"/>
    <w:semiHidden/>
    <w:rsid w:val="005460AF"/>
  </w:style>
  <w:style w:type="character" w:customStyle="1" w:styleId="CodeResultsChar">
    <w:name w:val="~Code Results Char"/>
    <w:basedOn w:val="DefaultParagraphFont"/>
    <w:link w:val="CodeResults"/>
    <w:rsid w:val="005460AF"/>
    <w:rPr>
      <w:rFonts w:ascii="Courier New" w:hAnsi="Courier New"/>
      <w:sz w:val="16"/>
      <w:szCs w:val="24"/>
    </w:rPr>
  </w:style>
  <w:style w:type="character" w:customStyle="1" w:styleId="Heading1Char0">
    <w:name w:val="~Heading 1 Char"/>
    <w:basedOn w:val="DefaultParagraphFont"/>
    <w:link w:val="Heading10"/>
    <w:rsid w:val="005460AF"/>
    <w:rPr>
      <w:rFonts w:ascii="Arial Narrow" w:eastAsia="MS Mincho" w:hAnsi="Arial Narrow"/>
      <w:b/>
      <w:bCs/>
      <w:color w:val="000000"/>
      <w:sz w:val="36"/>
      <w:szCs w:val="24"/>
    </w:rPr>
  </w:style>
  <w:style w:type="paragraph" w:customStyle="1" w:styleId="Quotedtext">
    <w:name w:val="~Quoted text"/>
    <w:basedOn w:val="Normal"/>
    <w:rsid w:val="005460AF"/>
    <w:pPr>
      <w:ind w:leftChars="356" w:left="356" w:rightChars="356" w:right="356"/>
      <w:jc w:val="both"/>
    </w:pPr>
    <w:rPr>
      <w:i/>
      <w:sz w:val="24"/>
    </w:rPr>
  </w:style>
  <w:style w:type="paragraph" w:customStyle="1" w:styleId="QuotedTextList">
    <w:name w:val="~Quoted Text List"/>
    <w:basedOn w:val="TextList"/>
    <w:rsid w:val="005460AF"/>
    <w:pPr>
      <w:ind w:leftChars="356" w:left="644" w:rightChars="356" w:right="356"/>
    </w:pPr>
    <w:rPr>
      <w:i/>
      <w:sz w:val="26"/>
      <w:szCs w:val="26"/>
    </w:rPr>
  </w:style>
  <w:style w:type="paragraph" w:customStyle="1" w:styleId="TableDataHeading">
    <w:name w:val="~Table Data Heading"/>
    <w:basedOn w:val="TableData"/>
    <w:link w:val="TableDataHeadingChar"/>
    <w:qFormat/>
    <w:rsid w:val="005460AF"/>
    <w:rPr>
      <w:b/>
    </w:rPr>
  </w:style>
  <w:style w:type="character" w:customStyle="1" w:styleId="FigureCaptionChar">
    <w:name w:val="~Figure Caption Char"/>
    <w:link w:val="FigureCaption"/>
    <w:rsid w:val="005460AF"/>
    <w:rPr>
      <w:rFonts w:ascii="Arial Narrow" w:eastAsia="MS Mincho" w:hAnsi="Arial Narrow"/>
      <w:b/>
      <w:iCs/>
      <w:sz w:val="22"/>
      <w:szCs w:val="24"/>
    </w:rPr>
  </w:style>
  <w:style w:type="character" w:customStyle="1" w:styleId="Heading3Char0">
    <w:name w:val="~Heading 3 Char"/>
    <w:basedOn w:val="Heading3Char"/>
    <w:link w:val="Heading30"/>
    <w:rsid w:val="005460AF"/>
    <w:rPr>
      <w:rFonts w:ascii="Arial Narrow" w:hAnsi="Arial Narrow" w:cs="Arial"/>
      <w:b/>
      <w:bCs/>
      <w:sz w:val="28"/>
      <w:szCs w:val="26"/>
    </w:rPr>
  </w:style>
  <w:style w:type="character" w:customStyle="1" w:styleId="BulletsChar">
    <w:name w:val="~Bullets Char"/>
    <w:basedOn w:val="BodyTextChar"/>
    <w:link w:val="Bullets"/>
    <w:rsid w:val="005460AF"/>
    <w:rPr>
      <w:rFonts w:ascii="Garamond" w:hAnsi="Garamond"/>
      <w:sz w:val="22"/>
      <w:szCs w:val="24"/>
    </w:rPr>
  </w:style>
  <w:style w:type="character" w:customStyle="1" w:styleId="TextListChar">
    <w:name w:val="~Text List Char"/>
    <w:basedOn w:val="BodyTextChar"/>
    <w:link w:val="TextList"/>
    <w:rsid w:val="005460AF"/>
    <w:rPr>
      <w:rFonts w:ascii="Garamond" w:eastAsia="MS Mincho" w:hAnsi="Garamond"/>
      <w:sz w:val="22"/>
      <w:szCs w:val="24"/>
    </w:rPr>
  </w:style>
  <w:style w:type="character" w:customStyle="1" w:styleId="NumberedListChar">
    <w:name w:val="~Numbered List Char"/>
    <w:basedOn w:val="DefaultParagraphFont"/>
    <w:link w:val="NumberedList"/>
    <w:rsid w:val="005460AF"/>
    <w:rPr>
      <w:rFonts w:ascii="Garamond" w:hAnsi="Garamond"/>
      <w:sz w:val="22"/>
      <w:szCs w:val="24"/>
    </w:rPr>
  </w:style>
  <w:style w:type="table" w:customStyle="1" w:styleId="RampantTable">
    <w:name w:val="RampantTable"/>
    <w:basedOn w:val="TableNormal"/>
    <w:rsid w:val="005460AF"/>
    <w:rPr>
      <w:rFonts w:ascii="Arial Narrow" w:hAnsi="Arial Narrow"/>
      <w:sz w:val="26"/>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cantSplit/>
    </w:trPr>
    <w:tcPr>
      <w:shd w:val="clear" w:color="auto" w:fill="auto"/>
      <w:vAlign w:val="center"/>
    </w:tcPr>
    <w:tblStylePr w:type="firstRow">
      <w:rPr>
        <w:rFonts w:ascii="Tahoma" w:hAnsi="Tahoma"/>
        <w:sz w:val="26"/>
      </w:rPr>
      <w:tblPr/>
      <w:tcPr>
        <w:tcBorders>
          <w:bottom w:val="single" w:sz="12" w:space="0" w:color="000000"/>
        </w:tcBorders>
      </w:tcPr>
    </w:tblStylePr>
  </w:style>
  <w:style w:type="character" w:customStyle="1" w:styleId="ChapterChar">
    <w:name w:val="~Chapter Char"/>
    <w:basedOn w:val="DefaultParagraphFont"/>
    <w:link w:val="Chapter"/>
    <w:rsid w:val="005460AF"/>
    <w:rPr>
      <w:rFonts w:ascii="Arial" w:hAnsi="Arial"/>
      <w:b/>
      <w:i/>
      <w:noProof/>
      <w:sz w:val="36"/>
    </w:rPr>
  </w:style>
  <w:style w:type="character" w:customStyle="1" w:styleId="CodeCalloutChar">
    <w:name w:val="~Code Callout Char"/>
    <w:basedOn w:val="DefaultParagraphFont"/>
    <w:link w:val="CodeCallout"/>
    <w:rsid w:val="005460AF"/>
    <w:rPr>
      <w:rFonts w:ascii="Arial Narrow" w:eastAsia="MS Mincho" w:hAnsi="Arial Narrow"/>
      <w:b/>
      <w:bCs/>
      <w:sz w:val="24"/>
      <w:szCs w:val="24"/>
    </w:rPr>
  </w:style>
  <w:style w:type="paragraph" w:styleId="TOC2">
    <w:name w:val="toc 2"/>
    <w:basedOn w:val="Normal"/>
    <w:next w:val="Normal"/>
    <w:link w:val="TOC2Char"/>
    <w:autoRedefine/>
    <w:uiPriority w:val="39"/>
    <w:rsid w:val="005460AF"/>
    <w:pPr>
      <w:tabs>
        <w:tab w:val="right" w:leader="dot" w:pos="7650"/>
      </w:tabs>
      <w:ind w:left="260"/>
    </w:pPr>
    <w:rPr>
      <w:sz w:val="26"/>
    </w:rPr>
  </w:style>
  <w:style w:type="paragraph" w:styleId="TOC1">
    <w:name w:val="toc 1"/>
    <w:basedOn w:val="Normal"/>
    <w:next w:val="Normal"/>
    <w:link w:val="TOC1Char"/>
    <w:autoRedefine/>
    <w:uiPriority w:val="39"/>
    <w:rsid w:val="005460AF"/>
    <w:pPr>
      <w:tabs>
        <w:tab w:val="right" w:leader="dot" w:pos="7650"/>
      </w:tabs>
      <w:spacing w:before="60" w:after="120"/>
      <w:ind w:left="0"/>
    </w:pPr>
    <w:rPr>
      <w:b/>
      <w:sz w:val="26"/>
    </w:rPr>
  </w:style>
  <w:style w:type="paragraph" w:styleId="TOC3">
    <w:name w:val="toc 3"/>
    <w:basedOn w:val="Normal"/>
    <w:next w:val="Normal"/>
    <w:autoRedefine/>
    <w:uiPriority w:val="39"/>
    <w:qFormat/>
    <w:rsid w:val="005460AF"/>
    <w:pPr>
      <w:tabs>
        <w:tab w:val="right" w:leader="dot" w:pos="7650"/>
      </w:tabs>
      <w:ind w:left="520"/>
    </w:pPr>
    <w:rPr>
      <w:i/>
      <w:sz w:val="26"/>
    </w:rPr>
  </w:style>
  <w:style w:type="paragraph" w:styleId="TOC4">
    <w:name w:val="toc 4"/>
    <w:basedOn w:val="Normal"/>
    <w:next w:val="Normal"/>
    <w:autoRedefine/>
    <w:uiPriority w:val="39"/>
    <w:rsid w:val="005460AF"/>
    <w:pPr>
      <w:ind w:left="780"/>
    </w:pPr>
    <w:rPr>
      <w:sz w:val="26"/>
      <w:szCs w:val="26"/>
    </w:rPr>
  </w:style>
  <w:style w:type="paragraph" w:styleId="TOC5">
    <w:name w:val="toc 5"/>
    <w:basedOn w:val="Normal"/>
    <w:next w:val="Normal"/>
    <w:autoRedefine/>
    <w:uiPriority w:val="39"/>
    <w:rsid w:val="005460AF"/>
    <w:pPr>
      <w:ind w:left="960"/>
    </w:pPr>
    <w:rPr>
      <w:rFonts w:ascii="Times New Roman" w:hAnsi="Times New Roman"/>
      <w:sz w:val="24"/>
    </w:rPr>
  </w:style>
  <w:style w:type="paragraph" w:styleId="TOC6">
    <w:name w:val="toc 6"/>
    <w:basedOn w:val="Normal"/>
    <w:next w:val="Normal"/>
    <w:autoRedefine/>
    <w:uiPriority w:val="39"/>
    <w:rsid w:val="005460AF"/>
    <w:pPr>
      <w:ind w:left="1200"/>
    </w:pPr>
    <w:rPr>
      <w:rFonts w:ascii="Times New Roman" w:hAnsi="Times New Roman"/>
      <w:sz w:val="24"/>
    </w:rPr>
  </w:style>
  <w:style w:type="paragraph" w:styleId="TOC7">
    <w:name w:val="toc 7"/>
    <w:basedOn w:val="Normal"/>
    <w:next w:val="Normal"/>
    <w:autoRedefine/>
    <w:uiPriority w:val="39"/>
    <w:rsid w:val="005460AF"/>
    <w:pPr>
      <w:ind w:left="1440"/>
    </w:pPr>
    <w:rPr>
      <w:rFonts w:ascii="Times New Roman" w:hAnsi="Times New Roman"/>
      <w:sz w:val="24"/>
    </w:rPr>
  </w:style>
  <w:style w:type="paragraph" w:styleId="TOC8">
    <w:name w:val="toc 8"/>
    <w:basedOn w:val="Normal"/>
    <w:next w:val="Normal"/>
    <w:autoRedefine/>
    <w:uiPriority w:val="39"/>
    <w:rsid w:val="005460AF"/>
    <w:pPr>
      <w:ind w:left="1680"/>
    </w:pPr>
    <w:rPr>
      <w:rFonts w:ascii="Times New Roman" w:hAnsi="Times New Roman"/>
      <w:sz w:val="24"/>
    </w:rPr>
  </w:style>
  <w:style w:type="paragraph" w:styleId="TOC9">
    <w:name w:val="toc 9"/>
    <w:basedOn w:val="Normal"/>
    <w:next w:val="Normal"/>
    <w:autoRedefine/>
    <w:uiPriority w:val="39"/>
    <w:rsid w:val="005460AF"/>
    <w:pPr>
      <w:ind w:left="1920"/>
    </w:pPr>
    <w:rPr>
      <w:rFonts w:ascii="Times New Roman" w:hAnsi="Times New Roman"/>
      <w:sz w:val="24"/>
    </w:rPr>
  </w:style>
  <w:style w:type="character" w:customStyle="1" w:styleId="Heading2Char0">
    <w:name w:val="~Heading 2 Char"/>
    <w:basedOn w:val="DefaultParagraphFont"/>
    <w:link w:val="Heading20"/>
    <w:rsid w:val="005460AF"/>
    <w:rPr>
      <w:rFonts w:ascii="Arial Narrow" w:hAnsi="Arial Narrow" w:cs="Arial"/>
      <w:b/>
      <w:bCs/>
      <w:sz w:val="32"/>
      <w:szCs w:val="28"/>
    </w:rPr>
  </w:style>
  <w:style w:type="paragraph" w:styleId="Index1">
    <w:name w:val="index 1"/>
    <w:basedOn w:val="Normal"/>
    <w:next w:val="Normal"/>
    <w:autoRedefine/>
    <w:uiPriority w:val="99"/>
    <w:rsid w:val="005460AF"/>
    <w:pPr>
      <w:ind w:left="280" w:hanging="280"/>
    </w:pPr>
    <w:rPr>
      <w:rFonts w:asciiTheme="minorHAnsi" w:hAnsiTheme="minorHAnsi"/>
      <w:sz w:val="18"/>
      <w:szCs w:val="18"/>
    </w:rPr>
  </w:style>
  <w:style w:type="paragraph" w:styleId="IndexHeading">
    <w:name w:val="index heading"/>
    <w:basedOn w:val="Normal"/>
    <w:next w:val="Index1"/>
    <w:uiPriority w:val="99"/>
    <w:rsid w:val="005460AF"/>
    <w:pPr>
      <w:spacing w:before="240" w:after="120"/>
      <w:jc w:val="center"/>
    </w:pPr>
    <w:rPr>
      <w:rFonts w:asciiTheme="minorHAnsi" w:hAnsiTheme="minorHAnsi"/>
      <w:b/>
      <w:bCs/>
      <w:sz w:val="26"/>
      <w:szCs w:val="26"/>
    </w:rPr>
  </w:style>
  <w:style w:type="paragraph" w:customStyle="1" w:styleId="CodeDepotInfo">
    <w:name w:val="~Code Depot Info"/>
    <w:basedOn w:val="Normal"/>
    <w:rsid w:val="005460AF"/>
    <w:pPr>
      <w:pBdr>
        <w:top w:val="single" w:sz="12" w:space="1" w:color="999999"/>
        <w:bottom w:val="single" w:sz="12" w:space="1" w:color="999999"/>
      </w:pBdr>
      <w:spacing w:before="240" w:after="240"/>
      <w:ind w:left="0" w:right="648"/>
      <w:jc w:val="both"/>
    </w:pPr>
    <w:rPr>
      <w:rFonts w:ascii="Arial Narrow" w:hAnsi="Arial Narrow"/>
      <w:b/>
      <w:sz w:val="24"/>
    </w:rPr>
  </w:style>
  <w:style w:type="character" w:customStyle="1" w:styleId="CodeListingChar">
    <w:name w:val="~Code Listing Char"/>
    <w:basedOn w:val="DefaultParagraphFont"/>
    <w:rsid w:val="005460AF"/>
    <w:rPr>
      <w:rFonts w:ascii="Courier New" w:eastAsia="MS Mincho" w:hAnsi="Courier New" w:cs="Courier New"/>
      <w:sz w:val="16"/>
      <w:lang w:val="en-US" w:eastAsia="en-US" w:bidi="ar-SA"/>
    </w:rPr>
  </w:style>
  <w:style w:type="paragraph" w:customStyle="1" w:styleId="TOC10">
    <w:name w:val="~TOC1"/>
    <w:basedOn w:val="TOC1"/>
    <w:link w:val="TOC1Char0"/>
    <w:autoRedefine/>
    <w:rsid w:val="005460AF"/>
    <w:pPr>
      <w:contextualSpacing/>
    </w:pPr>
    <w:rPr>
      <w:noProof/>
    </w:rPr>
  </w:style>
  <w:style w:type="paragraph" w:customStyle="1" w:styleId="BodyTextSm">
    <w:name w:val="~Body Text Sm"/>
    <w:basedOn w:val="Normal"/>
    <w:link w:val="BodyTextSmCharChar"/>
    <w:autoRedefine/>
    <w:rsid w:val="005460AF"/>
    <w:pPr>
      <w:jc w:val="both"/>
    </w:pPr>
    <w:rPr>
      <w:rFonts w:eastAsia="MS Mincho" w:cs="Courier New"/>
      <w:sz w:val="22"/>
      <w:szCs w:val="22"/>
      <w:lang w:eastAsia="pt-BR"/>
    </w:rPr>
  </w:style>
  <w:style w:type="character" w:customStyle="1" w:styleId="CodeListingChar2">
    <w:name w:val="~Code Listing Char2"/>
    <w:basedOn w:val="DefaultParagraphFont"/>
    <w:link w:val="CodeListing"/>
    <w:rsid w:val="005460AF"/>
    <w:rPr>
      <w:rFonts w:ascii="Courier New" w:eastAsia="MS Mincho" w:hAnsi="Courier New" w:cs="Courier New"/>
      <w:sz w:val="16"/>
      <w:shd w:val="clear" w:color="auto" w:fill="E6E6E6"/>
    </w:rPr>
  </w:style>
  <w:style w:type="character" w:customStyle="1" w:styleId="CharChar">
    <w:name w:val="Char Char"/>
    <w:basedOn w:val="DefaultParagraphFont"/>
    <w:semiHidden/>
    <w:locked/>
    <w:rsid w:val="005460AF"/>
    <w:rPr>
      <w:rFonts w:ascii="Tahoma" w:hAnsi="Tahoma" w:cs="Courier New"/>
      <w:noProof w:val="0"/>
      <w:sz w:val="16"/>
      <w:szCs w:val="16"/>
      <w:lang w:val="en-US" w:eastAsia="en-US"/>
    </w:rPr>
  </w:style>
  <w:style w:type="character" w:customStyle="1" w:styleId="TipsChar">
    <w:name w:val="~Tips Char"/>
    <w:basedOn w:val="BodyTextChar"/>
    <w:link w:val="Tips"/>
    <w:rsid w:val="005460AF"/>
    <w:rPr>
      <w:rFonts w:ascii="Arial Narrow" w:hAnsi="Arial Narrow"/>
      <w:sz w:val="22"/>
      <w:szCs w:val="24"/>
      <w:shd w:val="clear" w:color="auto" w:fill="E6E6E6"/>
    </w:rPr>
  </w:style>
  <w:style w:type="paragraph" w:customStyle="1" w:styleId="Heading40">
    <w:name w:val="~Heading 4"/>
    <w:basedOn w:val="BodyText"/>
    <w:rsid w:val="005460AF"/>
    <w:pPr>
      <w:keepNext/>
      <w:spacing w:before="240" w:after="240"/>
      <w:jc w:val="left"/>
    </w:pPr>
    <w:rPr>
      <w:rFonts w:ascii="Arial Narrow" w:hAnsi="Arial Narrow"/>
      <w:b/>
      <w:bCs/>
      <w:sz w:val="26"/>
      <w:szCs w:val="26"/>
    </w:rPr>
  </w:style>
  <w:style w:type="paragraph" w:customStyle="1" w:styleId="TextCalloutsm">
    <w:name w:val="~Text Callout sm"/>
    <w:autoRedefine/>
    <w:rsid w:val="005460AF"/>
    <w:pPr>
      <w:pBdr>
        <w:top w:val="single" w:sz="4" w:space="1" w:color="auto"/>
        <w:bottom w:val="single" w:sz="4" w:space="1" w:color="auto"/>
      </w:pBdr>
      <w:spacing w:before="120" w:after="120"/>
      <w:ind w:left="576"/>
    </w:pPr>
    <w:rPr>
      <w:rFonts w:ascii="Arial Narrow" w:hAnsi="Arial Narrow"/>
      <w:b/>
      <w:bCs/>
      <w:iCs/>
      <w:sz w:val="24"/>
    </w:rPr>
  </w:style>
  <w:style w:type="paragraph" w:customStyle="1" w:styleId="TipsItalics">
    <w:name w:val="~Tips Italics"/>
    <w:basedOn w:val="Tips"/>
    <w:link w:val="TipsItalicsChar"/>
    <w:qFormat/>
    <w:rsid w:val="005460AF"/>
    <w:pPr>
      <w:framePr w:w="0" w:hSpace="0" w:vSpace="0" w:wrap="auto" w:vAnchor="margin" w:hAnchor="text" w:yAlign="inline"/>
      <w:numPr>
        <w:numId w:val="0"/>
      </w:numPr>
      <w:shd w:val="clear" w:color="auto" w:fill="auto"/>
      <w:tabs>
        <w:tab w:val="num" w:pos="720"/>
      </w:tabs>
      <w:ind w:left="720" w:hanging="432"/>
    </w:pPr>
    <w:rPr>
      <w:i/>
      <w:sz w:val="24"/>
    </w:rPr>
  </w:style>
  <w:style w:type="character" w:customStyle="1" w:styleId="BodyTextSmCharChar">
    <w:name w:val="~Body Text Sm Char Char"/>
    <w:basedOn w:val="DefaultParagraphFont"/>
    <w:link w:val="BodyTextSm"/>
    <w:rsid w:val="005460AF"/>
    <w:rPr>
      <w:rFonts w:ascii="Garamond" w:eastAsia="MS Mincho" w:hAnsi="Garamond" w:cs="Courier New"/>
      <w:sz w:val="22"/>
      <w:szCs w:val="22"/>
      <w:lang w:eastAsia="pt-BR"/>
    </w:rPr>
  </w:style>
  <w:style w:type="character" w:customStyle="1" w:styleId="TableDataChar">
    <w:name w:val="~Table Data Char"/>
    <w:basedOn w:val="DefaultParagraphFont"/>
    <w:link w:val="TableData"/>
    <w:rsid w:val="005460AF"/>
    <w:rPr>
      <w:rFonts w:ascii="Arial Narrow" w:hAnsi="Arial Narrow"/>
      <w:sz w:val="22"/>
      <w:szCs w:val="24"/>
    </w:rPr>
  </w:style>
  <w:style w:type="character" w:customStyle="1" w:styleId="CodeListingCharChar">
    <w:name w:val="~Code Listing Char Char"/>
    <w:basedOn w:val="DefaultParagraphFont"/>
    <w:rsid w:val="005460AF"/>
    <w:rPr>
      <w:rFonts w:ascii="Courier New" w:eastAsia="MS Mincho" w:hAnsi="Courier New" w:cs="Courier New"/>
      <w:sz w:val="16"/>
      <w:lang w:val="en-US" w:eastAsia="en-US" w:bidi="ar-SA"/>
    </w:rPr>
  </w:style>
  <w:style w:type="character" w:customStyle="1" w:styleId="BlockTextChar">
    <w:name w:val="~Block Text Char"/>
    <w:basedOn w:val="DefaultParagraphFont"/>
    <w:link w:val="BlockText"/>
    <w:rsid w:val="005460AF"/>
    <w:rPr>
      <w:rFonts w:ascii="Arial Narrow" w:hAnsi="Arial Narrow"/>
      <w:sz w:val="26"/>
      <w:szCs w:val="24"/>
    </w:rPr>
  </w:style>
  <w:style w:type="character" w:customStyle="1" w:styleId="BodyTextItalicsChar1">
    <w:name w:val="~Body Text Italics Char1"/>
    <w:basedOn w:val="DefaultParagraphFont"/>
    <w:rsid w:val="005460AF"/>
    <w:rPr>
      <w:rFonts w:ascii="Garamond" w:hAnsi="Garamond"/>
      <w:i/>
      <w:sz w:val="26"/>
      <w:szCs w:val="24"/>
    </w:rPr>
  </w:style>
  <w:style w:type="character" w:customStyle="1" w:styleId="ChapterTitleChar">
    <w:name w:val="~Chapter Title Char"/>
    <w:basedOn w:val="DefaultParagraphFont"/>
    <w:link w:val="ChapterTitle"/>
    <w:rsid w:val="005460AF"/>
    <w:rPr>
      <w:rFonts w:ascii="Arial Narrow" w:eastAsia="MS Mincho" w:hAnsi="Arial Narrow"/>
      <w:b/>
      <w:bCs/>
      <w:sz w:val="44"/>
      <w:szCs w:val="24"/>
    </w:rPr>
  </w:style>
  <w:style w:type="paragraph" w:customStyle="1" w:styleId="CodeDepotCallout">
    <w:name w:val="~Code Depot Callout"/>
    <w:rsid w:val="005460AF"/>
    <w:pPr>
      <w:pBdr>
        <w:top w:val="single" w:sz="4" w:space="1" w:color="auto"/>
        <w:left w:val="single" w:sz="4" w:space="4" w:color="auto"/>
        <w:bottom w:val="single" w:sz="4" w:space="1" w:color="auto"/>
        <w:right w:val="single" w:sz="4" w:space="4" w:color="auto"/>
      </w:pBdr>
    </w:pPr>
    <w:rPr>
      <w:rFonts w:ascii="Arial" w:hAnsi="Arial"/>
      <w:b/>
      <w:sz w:val="22"/>
    </w:rPr>
  </w:style>
  <w:style w:type="character" w:customStyle="1" w:styleId="TOC1Char">
    <w:name w:val="TOC 1 Char"/>
    <w:basedOn w:val="DefaultParagraphFont"/>
    <w:link w:val="TOC1"/>
    <w:uiPriority w:val="39"/>
    <w:rsid w:val="005460AF"/>
    <w:rPr>
      <w:rFonts w:ascii="Garamond" w:hAnsi="Garamond"/>
      <w:b/>
      <w:sz w:val="26"/>
      <w:szCs w:val="24"/>
    </w:rPr>
  </w:style>
  <w:style w:type="character" w:customStyle="1" w:styleId="TOC2Char">
    <w:name w:val="TOC 2 Char"/>
    <w:basedOn w:val="DefaultParagraphFont"/>
    <w:link w:val="TOC2"/>
    <w:uiPriority w:val="39"/>
    <w:rsid w:val="005460AF"/>
    <w:rPr>
      <w:rFonts w:ascii="Garamond" w:hAnsi="Garamond"/>
      <w:sz w:val="26"/>
      <w:szCs w:val="24"/>
    </w:rPr>
  </w:style>
  <w:style w:type="character" w:customStyle="1" w:styleId="TOC1Char0">
    <w:name w:val="~TOC1 Char"/>
    <w:basedOn w:val="TOC1Char"/>
    <w:link w:val="TOC10"/>
    <w:rsid w:val="005460AF"/>
    <w:rPr>
      <w:rFonts w:ascii="Garamond" w:hAnsi="Garamond"/>
      <w:b/>
      <w:noProof/>
      <w:sz w:val="26"/>
      <w:szCs w:val="24"/>
    </w:rPr>
  </w:style>
  <w:style w:type="paragraph" w:customStyle="1" w:styleId="TOC20">
    <w:name w:val="~TOC2"/>
    <w:basedOn w:val="TOC2"/>
    <w:link w:val="TOC2Char0"/>
    <w:rsid w:val="005460AF"/>
    <w:pPr>
      <w:ind w:left="280"/>
    </w:pPr>
    <w:rPr>
      <w:noProof/>
    </w:rPr>
  </w:style>
  <w:style w:type="character" w:customStyle="1" w:styleId="TOC2Char0">
    <w:name w:val="~TOC2 Char"/>
    <w:basedOn w:val="TOC2Char"/>
    <w:link w:val="TOC20"/>
    <w:rsid w:val="005460AF"/>
    <w:rPr>
      <w:rFonts w:ascii="Garamond" w:hAnsi="Garamond"/>
      <w:noProof/>
      <w:sz w:val="26"/>
      <w:szCs w:val="24"/>
    </w:rPr>
  </w:style>
  <w:style w:type="paragraph" w:customStyle="1" w:styleId="TextListIndented">
    <w:name w:val="~Text List Indented"/>
    <w:basedOn w:val="TextList"/>
    <w:rsid w:val="005460AF"/>
    <w:pPr>
      <w:ind w:left="1008" w:hanging="360"/>
    </w:pPr>
    <w:rPr>
      <w:bCs/>
      <w:sz w:val="26"/>
      <w:szCs w:val="26"/>
    </w:rPr>
  </w:style>
  <w:style w:type="paragraph" w:customStyle="1" w:styleId="BodyTextItalicsSm">
    <w:name w:val="~Body Text Italics Sm"/>
    <w:basedOn w:val="Normal"/>
    <w:link w:val="BodyTextItalicsSmCharChar"/>
    <w:rsid w:val="005460AF"/>
    <w:pPr>
      <w:suppressAutoHyphens/>
      <w:jc w:val="both"/>
    </w:pPr>
    <w:rPr>
      <w:i/>
      <w:iCs/>
      <w:sz w:val="22"/>
    </w:rPr>
  </w:style>
  <w:style w:type="character" w:customStyle="1" w:styleId="BodyTextItalicsSmCharChar">
    <w:name w:val="~Body Text Italics Sm Char Char"/>
    <w:basedOn w:val="DefaultParagraphFont"/>
    <w:link w:val="BodyTextItalicsSm"/>
    <w:rsid w:val="005460AF"/>
    <w:rPr>
      <w:rFonts w:ascii="Garamond" w:hAnsi="Garamond"/>
      <w:i/>
      <w:iCs/>
      <w:sz w:val="22"/>
      <w:szCs w:val="24"/>
    </w:rPr>
  </w:style>
  <w:style w:type="paragraph" w:customStyle="1" w:styleId="WarningsItalics">
    <w:name w:val="~Warnings Italics"/>
    <w:basedOn w:val="Warnings"/>
    <w:link w:val="WarningsItalicsChar"/>
    <w:qFormat/>
    <w:rsid w:val="005460AF"/>
    <w:pPr>
      <w:framePr w:w="0" w:hSpace="0" w:vSpace="0" w:wrap="auto" w:vAnchor="margin" w:hAnchor="text" w:yAlign="inline"/>
      <w:numPr>
        <w:numId w:val="0"/>
      </w:numPr>
      <w:shd w:val="clear" w:color="auto" w:fill="auto"/>
      <w:tabs>
        <w:tab w:val="num" w:pos="1080"/>
      </w:tabs>
      <w:ind w:left="288"/>
    </w:pPr>
    <w:rPr>
      <w:i/>
    </w:rPr>
  </w:style>
  <w:style w:type="character" w:customStyle="1" w:styleId="FooterChar">
    <w:name w:val="~Footer Char"/>
    <w:basedOn w:val="DefaultParagraphFont"/>
    <w:link w:val="Footer"/>
    <w:rsid w:val="005460AF"/>
    <w:rPr>
      <w:rFonts w:ascii="Arial Narrow" w:hAnsi="Arial Narrow"/>
      <w:sz w:val="24"/>
      <w:szCs w:val="24"/>
    </w:rPr>
  </w:style>
  <w:style w:type="character" w:customStyle="1" w:styleId="CodeResultsSmallChar">
    <w:name w:val="~Code Results Small Char"/>
    <w:link w:val="CodeResultsSmall"/>
    <w:rsid w:val="005460AF"/>
    <w:rPr>
      <w:rFonts w:ascii="Courier New" w:hAnsi="Courier New"/>
      <w:sz w:val="12"/>
      <w:szCs w:val="24"/>
    </w:rPr>
  </w:style>
  <w:style w:type="paragraph" w:customStyle="1" w:styleId="TextCalloutsmJustified">
    <w:name w:val="~Text Callout sm + Justified"/>
    <w:basedOn w:val="Normal"/>
    <w:rsid w:val="005460AF"/>
    <w:pPr>
      <w:pBdr>
        <w:top w:val="single" w:sz="4" w:space="1" w:color="auto"/>
        <w:bottom w:val="single" w:sz="4" w:space="1" w:color="auto"/>
      </w:pBdr>
      <w:suppressAutoHyphens/>
      <w:spacing w:before="120" w:after="120"/>
      <w:ind w:left="576"/>
      <w:jc w:val="both"/>
    </w:pPr>
    <w:rPr>
      <w:rFonts w:ascii="Arial Narrow" w:hAnsi="Arial Narrow"/>
      <w:sz w:val="24"/>
      <w:szCs w:val="20"/>
    </w:rPr>
  </w:style>
  <w:style w:type="character" w:customStyle="1" w:styleId="ProductionCommentChar">
    <w:name w:val="~Production Comment Char"/>
    <w:basedOn w:val="ProductionDirectiveChar"/>
    <w:link w:val="ProductionComment"/>
    <w:rsid w:val="005460AF"/>
    <w:rPr>
      <w:rFonts w:ascii="Garamond" w:eastAsia="MS Mincho" w:hAnsi="Garamond"/>
      <w:b/>
      <w:color w:val="FF6600"/>
      <w:sz w:val="28"/>
      <w:szCs w:val="28"/>
    </w:rPr>
  </w:style>
  <w:style w:type="character" w:customStyle="1" w:styleId="ProductionDirectiveChar">
    <w:name w:val="~Production Directive Char"/>
    <w:basedOn w:val="DefaultParagraphFont"/>
    <w:link w:val="ProductionDirective"/>
    <w:rsid w:val="005460AF"/>
    <w:rPr>
      <w:rFonts w:ascii="Garamond" w:eastAsia="MS Mincho" w:hAnsi="Garamond"/>
      <w:b/>
      <w:color w:val="FF6600"/>
      <w:sz w:val="26"/>
      <w:szCs w:val="26"/>
    </w:rPr>
  </w:style>
  <w:style w:type="paragraph" w:customStyle="1" w:styleId="ProductionDirective">
    <w:name w:val="~Production Directive"/>
    <w:basedOn w:val="Normal"/>
    <w:link w:val="ProductionDirectiveChar"/>
    <w:rsid w:val="005460AF"/>
    <w:pPr>
      <w:jc w:val="both"/>
    </w:pPr>
    <w:rPr>
      <w:rFonts w:eastAsia="MS Mincho"/>
      <w:b/>
      <w:color w:val="FF6600"/>
      <w:sz w:val="26"/>
      <w:szCs w:val="26"/>
    </w:rPr>
  </w:style>
  <w:style w:type="paragraph" w:customStyle="1" w:styleId="DonTip">
    <w:name w:val="~Don Tip"/>
    <w:basedOn w:val="Normal"/>
    <w:rsid w:val="005460AF"/>
    <w:pPr>
      <w:jc w:val="both"/>
    </w:pPr>
    <w:rPr>
      <w:sz w:val="24"/>
      <w:szCs w:val="20"/>
    </w:rPr>
  </w:style>
  <w:style w:type="paragraph" w:customStyle="1" w:styleId="DonTipTitle">
    <w:name w:val="~Don Tip Title"/>
    <w:basedOn w:val="Normal"/>
    <w:rsid w:val="005460AF"/>
    <w:pPr>
      <w:jc w:val="both"/>
    </w:pPr>
    <w:rPr>
      <w:b/>
      <w:bCs/>
      <w:sz w:val="24"/>
      <w:szCs w:val="20"/>
    </w:rPr>
  </w:style>
  <w:style w:type="paragraph" w:customStyle="1" w:styleId="Quote">
    <w:name w:val="~Quote"/>
    <w:basedOn w:val="BodyTextSm"/>
    <w:rsid w:val="005460AF"/>
    <w:pPr>
      <w:ind w:left="720"/>
    </w:pPr>
    <w:rPr>
      <w:b/>
      <w:bCs/>
      <w:i/>
      <w:iCs/>
      <w:szCs w:val="20"/>
    </w:rPr>
  </w:style>
  <w:style w:type="character" w:customStyle="1" w:styleId="TableCaptionChar">
    <w:name w:val="~Table Caption Char"/>
    <w:basedOn w:val="BodyTextSmCharChar"/>
    <w:link w:val="TableCaption"/>
    <w:rsid w:val="005460AF"/>
    <w:rPr>
      <w:rFonts w:ascii="Arial Narrow" w:eastAsia="MS Mincho" w:hAnsi="Arial Narrow" w:cs="Courier New"/>
      <w:b/>
      <w:bCs/>
      <w:sz w:val="22"/>
      <w:szCs w:val="24"/>
      <w:lang w:eastAsia="pt-BR"/>
    </w:rPr>
  </w:style>
  <w:style w:type="paragraph" w:customStyle="1" w:styleId="TextCalloutItalics">
    <w:name w:val="~Text Callout Italics"/>
    <w:basedOn w:val="TextCallout"/>
    <w:link w:val="TextCalloutItalicsChar"/>
    <w:autoRedefine/>
    <w:rsid w:val="005460AF"/>
    <w:rPr>
      <w:b/>
      <w:i/>
    </w:rPr>
  </w:style>
  <w:style w:type="character" w:customStyle="1" w:styleId="TextCalloutChar">
    <w:name w:val="~Text Callout Char"/>
    <w:basedOn w:val="DefaultParagraphFont"/>
    <w:link w:val="TextCallout"/>
    <w:rsid w:val="005460AF"/>
    <w:rPr>
      <w:rFonts w:ascii="Arial Narrow" w:hAnsi="Arial Narrow"/>
      <w:bCs/>
      <w:iCs/>
      <w:sz w:val="26"/>
    </w:rPr>
  </w:style>
  <w:style w:type="character" w:customStyle="1" w:styleId="TextCalloutItalicsChar">
    <w:name w:val="~Text Callout Italics Char"/>
    <w:basedOn w:val="TextCalloutChar"/>
    <w:link w:val="TextCalloutItalics"/>
    <w:rsid w:val="005460AF"/>
    <w:rPr>
      <w:rFonts w:ascii="Arial Narrow" w:hAnsi="Arial Narrow"/>
      <w:b/>
      <w:bCs/>
      <w:i/>
      <w:iCs/>
      <w:sz w:val="26"/>
    </w:rPr>
  </w:style>
  <w:style w:type="numbering" w:customStyle="1" w:styleId="NoList2">
    <w:name w:val="No List2"/>
    <w:next w:val="NoList"/>
    <w:uiPriority w:val="99"/>
    <w:semiHidden/>
    <w:unhideWhenUsed/>
    <w:rsid w:val="005460AF"/>
  </w:style>
  <w:style w:type="table" w:styleId="TableClassic1">
    <w:name w:val="Table Classic 1"/>
    <w:basedOn w:val="TableNormal"/>
    <w:rsid w:val="005460AF"/>
    <w:pPr>
      <w:ind w:left="288"/>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460AF"/>
    <w:pPr>
      <w:ind w:left="288"/>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460AF"/>
    <w:pPr>
      <w:ind w:left="288"/>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AUTHORSignature">
    <w:name w:val="~AUTHOR Signature"/>
    <w:basedOn w:val="Normal"/>
    <w:link w:val="AUTHORSignatureChar"/>
    <w:qFormat/>
    <w:rsid w:val="005460AF"/>
    <w:pPr>
      <w:ind w:left="0"/>
    </w:pPr>
    <w:rPr>
      <w:rFonts w:ascii="Freestyle Script" w:hAnsi="Freestyle Script"/>
      <w:sz w:val="56"/>
      <w:szCs w:val="56"/>
    </w:rPr>
  </w:style>
  <w:style w:type="paragraph" w:customStyle="1" w:styleId="images">
    <w:name w:val="~images"/>
    <w:basedOn w:val="Heading9"/>
    <w:link w:val="imagesChar"/>
    <w:qFormat/>
    <w:rsid w:val="005460AF"/>
    <w:pPr>
      <w:keepLines w:val="0"/>
      <w:framePr w:hSpace="180" w:wrap="around" w:vAnchor="text" w:hAnchor="margin" w:y="184"/>
      <w:spacing w:before="0" w:line="240" w:lineRule="auto"/>
      <w:ind w:leftChars="-53" w:left="-138" w:rightChars="-89" w:right="-231" w:firstLine="0"/>
      <w:jc w:val="center"/>
    </w:pPr>
    <w:rPr>
      <w:rFonts w:ascii="Garamond" w:hAnsi="Garamond"/>
      <w:i w:val="0"/>
      <w:iCs w:val="0"/>
      <w:noProof/>
      <w:sz w:val="26"/>
      <w:szCs w:val="26"/>
    </w:rPr>
  </w:style>
  <w:style w:type="character" w:customStyle="1" w:styleId="AUTHORSignatureChar">
    <w:name w:val="~AUTHOR Signature Char"/>
    <w:basedOn w:val="DefaultParagraphFont"/>
    <w:link w:val="AUTHORSignature"/>
    <w:rsid w:val="005460AF"/>
    <w:rPr>
      <w:rFonts w:ascii="Freestyle Script" w:hAnsi="Freestyle Script"/>
      <w:sz w:val="56"/>
      <w:szCs w:val="56"/>
    </w:rPr>
  </w:style>
  <w:style w:type="character" w:customStyle="1" w:styleId="imagesChar">
    <w:name w:val="~images Char"/>
    <w:basedOn w:val="Heading9Char"/>
    <w:link w:val="images"/>
    <w:rsid w:val="005460AF"/>
    <w:rPr>
      <w:rFonts w:ascii="Garamond" w:eastAsiaTheme="majorEastAsia" w:hAnsi="Garamond" w:cstheme="majorBidi"/>
      <w:i w:val="0"/>
      <w:iCs w:val="0"/>
      <w:noProof/>
      <w:color w:val="404040" w:themeColor="text1" w:themeTint="BF"/>
      <w:sz w:val="26"/>
      <w:szCs w:val="26"/>
    </w:rPr>
  </w:style>
  <w:style w:type="paragraph" w:customStyle="1" w:styleId="BulletsItalics">
    <w:name w:val="~Bullets Italics"/>
    <w:basedOn w:val="Bullets"/>
    <w:link w:val="BulletsItalicsChar"/>
    <w:qFormat/>
    <w:rsid w:val="005460AF"/>
    <w:pPr>
      <w:numPr>
        <w:numId w:val="0"/>
      </w:numPr>
      <w:ind w:left="648" w:hanging="360"/>
    </w:pPr>
    <w:rPr>
      <w:i/>
      <w:lang w:val="en-GB"/>
    </w:rPr>
  </w:style>
  <w:style w:type="paragraph" w:customStyle="1" w:styleId="FigureCaptionItalics">
    <w:name w:val="~Figure Caption Italics"/>
    <w:basedOn w:val="FigureCaption"/>
    <w:link w:val="FigureCaptionItalicsChar"/>
    <w:qFormat/>
    <w:rsid w:val="005460AF"/>
    <w:pPr>
      <w:spacing w:after="240"/>
      <w:jc w:val="left"/>
    </w:pPr>
    <w:rPr>
      <w:rFonts w:ascii="Garamond" w:eastAsia="TimesNewRoman" w:hAnsi="Garamond"/>
      <w:b w:val="0"/>
      <w:i/>
      <w:sz w:val="24"/>
    </w:rPr>
  </w:style>
  <w:style w:type="paragraph" w:customStyle="1" w:styleId="TableCaptionItalics">
    <w:name w:val="~Table Caption Italics"/>
    <w:basedOn w:val="TableCaption"/>
    <w:link w:val="TableCaptionItalicsChar"/>
    <w:qFormat/>
    <w:rsid w:val="005460AF"/>
    <w:pPr>
      <w:spacing w:after="240"/>
    </w:pPr>
    <w:rPr>
      <w:rFonts w:ascii="Garamond" w:eastAsia="TimesNewRoman" w:hAnsi="Garamond" w:cs="Courier New"/>
      <w:b w:val="0"/>
      <w:i/>
      <w:sz w:val="24"/>
      <w:lang w:eastAsia="pt-BR"/>
    </w:rPr>
  </w:style>
  <w:style w:type="paragraph" w:customStyle="1" w:styleId="QAText">
    <w:name w:val="~Q &amp; A Text"/>
    <w:basedOn w:val="BodyTextSm"/>
    <w:qFormat/>
    <w:rsid w:val="005460AF"/>
  </w:style>
  <w:style w:type="character" w:customStyle="1" w:styleId="TipsItalicsChar">
    <w:name w:val="~Tips Italics Char"/>
    <w:basedOn w:val="TipsChar"/>
    <w:link w:val="TipsItalics"/>
    <w:rsid w:val="005460AF"/>
    <w:rPr>
      <w:rFonts w:ascii="Arial Narrow" w:hAnsi="Arial Narrow"/>
      <w:i/>
      <w:sz w:val="24"/>
      <w:szCs w:val="24"/>
      <w:shd w:val="clear" w:color="auto" w:fill="E6E6E6"/>
    </w:rPr>
  </w:style>
  <w:style w:type="character" w:customStyle="1" w:styleId="WarningsChar">
    <w:name w:val="~Warnings Char"/>
    <w:basedOn w:val="DefaultParagraphFont"/>
    <w:link w:val="Warnings"/>
    <w:rsid w:val="005460AF"/>
    <w:rPr>
      <w:rFonts w:ascii="Arial Narrow" w:hAnsi="Arial Narrow"/>
      <w:sz w:val="22"/>
      <w:szCs w:val="24"/>
      <w:shd w:val="clear" w:color="auto" w:fill="E6E6E6"/>
    </w:rPr>
  </w:style>
  <w:style w:type="character" w:customStyle="1" w:styleId="WarningsItalicsChar">
    <w:name w:val="~Warnings Italics Char"/>
    <w:basedOn w:val="WarningsChar"/>
    <w:link w:val="WarningsItalics"/>
    <w:rsid w:val="005460AF"/>
    <w:rPr>
      <w:rFonts w:ascii="Arial Narrow" w:hAnsi="Arial Narrow"/>
      <w:i/>
      <w:sz w:val="22"/>
      <w:szCs w:val="24"/>
      <w:shd w:val="clear" w:color="auto" w:fill="E6E6E6"/>
    </w:rPr>
  </w:style>
  <w:style w:type="character" w:customStyle="1" w:styleId="BulletsItalicsChar">
    <w:name w:val="~Bullets Italics Char"/>
    <w:basedOn w:val="BulletsChar"/>
    <w:link w:val="BulletsItalics"/>
    <w:rsid w:val="005460AF"/>
    <w:rPr>
      <w:rFonts w:ascii="Garamond" w:hAnsi="Garamond"/>
      <w:i/>
      <w:sz w:val="22"/>
      <w:szCs w:val="24"/>
      <w:lang w:val="en-GB"/>
    </w:rPr>
  </w:style>
  <w:style w:type="character" w:customStyle="1" w:styleId="TableDataHeadingChar">
    <w:name w:val="~Table Data Heading Char"/>
    <w:basedOn w:val="TableDataChar"/>
    <w:link w:val="TableDataHeading"/>
    <w:rsid w:val="005460AF"/>
    <w:rPr>
      <w:rFonts w:ascii="Arial Narrow" w:hAnsi="Arial Narrow"/>
      <w:b/>
      <w:sz w:val="22"/>
      <w:szCs w:val="24"/>
    </w:rPr>
  </w:style>
  <w:style w:type="paragraph" w:customStyle="1" w:styleId="Heading1Italics">
    <w:name w:val="~Heading 1 Italics"/>
    <w:basedOn w:val="Heading10"/>
    <w:link w:val="Heading1ItalicsChar"/>
    <w:qFormat/>
    <w:rsid w:val="005460AF"/>
    <w:pPr>
      <w:keepLines/>
    </w:pPr>
    <w:rPr>
      <w:rFonts w:eastAsia="TimesNewRoman"/>
      <w:i/>
    </w:rPr>
  </w:style>
  <w:style w:type="character" w:customStyle="1" w:styleId="FigureCaptionItalicsChar">
    <w:name w:val="~Figure Caption Italics Char"/>
    <w:basedOn w:val="FigureCaptionChar"/>
    <w:link w:val="FigureCaptionItalics"/>
    <w:rsid w:val="005460AF"/>
    <w:rPr>
      <w:rFonts w:ascii="Garamond" w:eastAsia="TimesNewRoman" w:hAnsi="Garamond"/>
      <w:b w:val="0"/>
      <w:i/>
      <w:iCs/>
      <w:sz w:val="24"/>
      <w:szCs w:val="24"/>
    </w:rPr>
  </w:style>
  <w:style w:type="paragraph" w:customStyle="1" w:styleId="Heading2Italics">
    <w:name w:val="~Heading 2 Italics"/>
    <w:basedOn w:val="Heading20"/>
    <w:link w:val="Heading2ItalicsChar"/>
    <w:qFormat/>
    <w:rsid w:val="005460AF"/>
    <w:rPr>
      <w:i/>
    </w:rPr>
  </w:style>
  <w:style w:type="character" w:customStyle="1" w:styleId="Heading1ItalicsChar">
    <w:name w:val="~Heading 1 Italics Char"/>
    <w:basedOn w:val="Heading1Char0"/>
    <w:link w:val="Heading1Italics"/>
    <w:rsid w:val="005460AF"/>
    <w:rPr>
      <w:rFonts w:ascii="Arial Narrow" w:eastAsia="TimesNewRoman" w:hAnsi="Arial Narrow"/>
      <w:b/>
      <w:bCs/>
      <w:i/>
      <w:color w:val="000000"/>
      <w:sz w:val="36"/>
      <w:szCs w:val="24"/>
    </w:rPr>
  </w:style>
  <w:style w:type="paragraph" w:customStyle="1" w:styleId="Heading3Italics">
    <w:name w:val="~Heading 3 Italics"/>
    <w:basedOn w:val="Heading30"/>
    <w:link w:val="Heading3ItalicsChar"/>
    <w:qFormat/>
    <w:rsid w:val="005460AF"/>
    <w:rPr>
      <w:i/>
    </w:rPr>
  </w:style>
  <w:style w:type="character" w:customStyle="1" w:styleId="Heading2ItalicsChar">
    <w:name w:val="~Heading 2 Italics Char"/>
    <w:basedOn w:val="Heading2Char0"/>
    <w:link w:val="Heading2Italics"/>
    <w:rsid w:val="005460AF"/>
    <w:rPr>
      <w:rFonts w:ascii="Arial Narrow" w:hAnsi="Arial Narrow" w:cs="Arial"/>
      <w:b/>
      <w:bCs/>
      <w:i/>
      <w:sz w:val="32"/>
      <w:szCs w:val="28"/>
    </w:rPr>
  </w:style>
  <w:style w:type="paragraph" w:customStyle="1" w:styleId="NumberedListItalics">
    <w:name w:val="~Numbered List Italics"/>
    <w:basedOn w:val="NumberedList"/>
    <w:link w:val="NumberedListItalicsChar"/>
    <w:qFormat/>
    <w:rsid w:val="005460AF"/>
    <w:pPr>
      <w:numPr>
        <w:numId w:val="0"/>
      </w:numPr>
      <w:tabs>
        <w:tab w:val="num" w:pos="1008"/>
      </w:tabs>
      <w:ind w:left="1008" w:hanging="720"/>
    </w:pPr>
    <w:rPr>
      <w:i/>
    </w:rPr>
  </w:style>
  <w:style w:type="character" w:customStyle="1" w:styleId="Heading3ItalicsChar">
    <w:name w:val="~Heading 3 Italics Char"/>
    <w:basedOn w:val="Heading3Char0"/>
    <w:link w:val="Heading3Italics"/>
    <w:rsid w:val="005460AF"/>
    <w:rPr>
      <w:rFonts w:ascii="Arial Narrow" w:hAnsi="Arial Narrow" w:cs="Arial"/>
      <w:b/>
      <w:bCs/>
      <w:i/>
      <w:sz w:val="28"/>
      <w:szCs w:val="26"/>
    </w:rPr>
  </w:style>
  <w:style w:type="character" w:customStyle="1" w:styleId="TableCaptionItalicsChar">
    <w:name w:val="~Table Caption Italics Char"/>
    <w:basedOn w:val="TableCaptionChar"/>
    <w:link w:val="TableCaptionItalics"/>
    <w:rsid w:val="005460AF"/>
    <w:rPr>
      <w:rFonts w:ascii="Garamond" w:eastAsia="TimesNewRoman" w:hAnsi="Garamond" w:cs="Courier New"/>
      <w:b w:val="0"/>
      <w:bCs/>
      <w:i/>
      <w:sz w:val="24"/>
      <w:szCs w:val="24"/>
      <w:lang w:eastAsia="pt-BR"/>
    </w:rPr>
  </w:style>
  <w:style w:type="character" w:customStyle="1" w:styleId="NumberedListItalicsChar">
    <w:name w:val="~Numbered List Italics Char"/>
    <w:basedOn w:val="NumberedListChar"/>
    <w:link w:val="NumberedListItalics"/>
    <w:rsid w:val="005460AF"/>
    <w:rPr>
      <w:rFonts w:ascii="Garamond" w:hAnsi="Garamond"/>
      <w:i/>
      <w:sz w:val="22"/>
      <w:szCs w:val="24"/>
    </w:rPr>
  </w:style>
  <w:style w:type="paragraph" w:customStyle="1" w:styleId="TableDataItalics">
    <w:name w:val="~Table Data Italics"/>
    <w:basedOn w:val="BodyTextSm"/>
    <w:link w:val="TableDataItalicsChar"/>
    <w:qFormat/>
    <w:rsid w:val="005460AF"/>
    <w:pPr>
      <w:ind w:left="0"/>
    </w:pPr>
    <w:rPr>
      <w:rFonts w:ascii="Arial Narrow" w:hAnsi="Arial Narrow"/>
      <w:i/>
    </w:rPr>
  </w:style>
  <w:style w:type="character" w:customStyle="1" w:styleId="TableDataItalicsChar">
    <w:name w:val="~Table Data Italics Char"/>
    <w:basedOn w:val="BodyTextSmCharChar"/>
    <w:link w:val="TableDataItalics"/>
    <w:rsid w:val="005460AF"/>
    <w:rPr>
      <w:rFonts w:ascii="Arial Narrow" w:eastAsia="MS Mincho" w:hAnsi="Arial Narrow" w:cs="Courier New"/>
      <w:i/>
      <w:sz w:val="22"/>
      <w:szCs w:val="22"/>
      <w:lang w:eastAsia="pt-BR"/>
    </w:rPr>
  </w:style>
  <w:style w:type="character" w:customStyle="1" w:styleId="style111">
    <w:name w:val="style111"/>
    <w:basedOn w:val="DefaultParagraphFont"/>
    <w:rsid w:val="005460AF"/>
    <w:rPr>
      <w:sz w:val="24"/>
      <w:szCs w:val="24"/>
    </w:rPr>
  </w:style>
  <w:style w:type="paragraph" w:customStyle="1" w:styleId="FigureCaptionText">
    <w:name w:val="~Figure Caption Text"/>
    <w:basedOn w:val="FigureCaption"/>
    <w:link w:val="FigureCaptionTextChar"/>
    <w:autoRedefine/>
    <w:rsid w:val="005460AF"/>
    <w:pPr>
      <w:spacing w:after="240"/>
      <w:jc w:val="left"/>
    </w:pPr>
    <w:rPr>
      <w:rFonts w:ascii="Garamond" w:eastAsia="TimesNewRoman" w:hAnsi="Garamond"/>
      <w:b w:val="0"/>
      <w:i/>
      <w:sz w:val="24"/>
    </w:rPr>
  </w:style>
  <w:style w:type="character" w:customStyle="1" w:styleId="FigureCaptionTextChar">
    <w:name w:val="~Figure Caption Text Char"/>
    <w:basedOn w:val="DefaultParagraphFont"/>
    <w:link w:val="FigureCaptionText"/>
    <w:rsid w:val="005460AF"/>
    <w:rPr>
      <w:rFonts w:ascii="Garamond" w:eastAsia="TimesNewRoman" w:hAnsi="Garamond"/>
      <w:i/>
      <w:iCs/>
      <w:sz w:val="24"/>
      <w:szCs w:val="24"/>
    </w:rPr>
  </w:style>
  <w:style w:type="paragraph" w:customStyle="1" w:styleId="TextCalloutSmItalics">
    <w:name w:val="~Text Callout  Sm Italics"/>
    <w:basedOn w:val="TextCallout"/>
    <w:link w:val="TextCalloutSmItalicsChar"/>
    <w:autoRedefine/>
    <w:rsid w:val="005460AF"/>
    <w:rPr>
      <w:b/>
      <w:i/>
      <w:sz w:val="24"/>
    </w:rPr>
  </w:style>
  <w:style w:type="character" w:customStyle="1" w:styleId="TextCalloutSmItalicsChar">
    <w:name w:val="~Text Callout  Sm Italics Char"/>
    <w:basedOn w:val="TextCalloutChar"/>
    <w:link w:val="TextCalloutSmItalics"/>
    <w:rsid w:val="005460AF"/>
    <w:rPr>
      <w:rFonts w:ascii="Arial Narrow" w:hAnsi="Arial Narrow"/>
      <w:b/>
      <w:bCs/>
      <w:i/>
      <w:iCs/>
      <w:sz w:val="24"/>
    </w:rPr>
  </w:style>
  <w:style w:type="numbering" w:customStyle="1" w:styleId="Bullets0">
    <w:name w:val="~ Bullets"/>
    <w:basedOn w:val="NoList"/>
    <w:rsid w:val="005460AF"/>
    <w:pPr>
      <w:numPr>
        <w:numId w:val="23"/>
      </w:numPr>
    </w:pPr>
  </w:style>
  <w:style w:type="paragraph" w:customStyle="1" w:styleId="BulletsIndentedItalics">
    <w:name w:val="~Bullets Indented Italics"/>
    <w:basedOn w:val="BulletsIndented"/>
    <w:link w:val="BulletsIndentedItalicsChar"/>
    <w:qFormat/>
    <w:rsid w:val="005460AF"/>
    <w:pPr>
      <w:numPr>
        <w:numId w:val="0"/>
      </w:numPr>
      <w:ind w:left="1008" w:hanging="360"/>
    </w:pPr>
    <w:rPr>
      <w:i/>
    </w:rPr>
  </w:style>
  <w:style w:type="character" w:customStyle="1" w:styleId="BulletsIndentedChar">
    <w:name w:val="~Bullets Indented Char"/>
    <w:basedOn w:val="BulletsChar"/>
    <w:link w:val="BulletsIndented"/>
    <w:rsid w:val="005460AF"/>
    <w:rPr>
      <w:rFonts w:ascii="Garamond" w:hAnsi="Garamond"/>
      <w:sz w:val="22"/>
      <w:szCs w:val="24"/>
    </w:rPr>
  </w:style>
  <w:style w:type="character" w:customStyle="1" w:styleId="BulletsIndentedItalicsChar">
    <w:name w:val="~Bullets Indented Italics Char"/>
    <w:basedOn w:val="BulletsIndentedChar"/>
    <w:link w:val="BulletsIndentedItalics"/>
    <w:rsid w:val="005460AF"/>
    <w:rPr>
      <w:rFonts w:ascii="Garamond" w:hAnsi="Garamond"/>
      <w:i/>
      <w:sz w:val="22"/>
      <w:szCs w:val="24"/>
    </w:rPr>
  </w:style>
  <w:style w:type="numbering" w:customStyle="1" w:styleId="CNumberedList">
    <w:name w:val="C Numbered List"/>
    <w:basedOn w:val="NoList"/>
    <w:rsid w:val="005460AF"/>
    <w:pPr>
      <w:numPr>
        <w:numId w:val="24"/>
      </w:numPr>
    </w:pPr>
  </w:style>
  <w:style w:type="numbering" w:customStyle="1" w:styleId="CBulList">
    <w:name w:val="C Bul List"/>
    <w:basedOn w:val="NoList"/>
    <w:rsid w:val="005460AF"/>
    <w:pPr>
      <w:numPr>
        <w:numId w:val="25"/>
      </w:numPr>
    </w:pPr>
  </w:style>
  <w:style w:type="paragraph" w:customStyle="1" w:styleId="Heading3Italic">
    <w:name w:val="~Heading 3 + Italic"/>
    <w:basedOn w:val="Heading30"/>
    <w:next w:val="Heading30"/>
    <w:link w:val="Heading3ItalicChar"/>
    <w:rsid w:val="005460AF"/>
    <w:rPr>
      <w:i/>
      <w:iCs/>
    </w:rPr>
  </w:style>
  <w:style w:type="character" w:customStyle="1" w:styleId="Heading3ItalicChar">
    <w:name w:val="~Heading 3 + Italic Char"/>
    <w:basedOn w:val="Heading3Char0"/>
    <w:link w:val="Heading3Italic"/>
    <w:rsid w:val="005460AF"/>
    <w:rPr>
      <w:rFonts w:ascii="Arial Narrow" w:hAnsi="Arial Narrow" w:cs="Arial"/>
      <w:b/>
      <w:bCs/>
      <w:i/>
      <w:iCs/>
      <w:sz w:val="28"/>
      <w:szCs w:val="26"/>
    </w:rPr>
  </w:style>
  <w:style w:type="paragraph" w:customStyle="1" w:styleId="ChapterTitleItalics">
    <w:name w:val="~Chapter Title Italics"/>
    <w:basedOn w:val="ChapterTitle"/>
    <w:next w:val="ChapterTitle"/>
    <w:link w:val="ChapterTitleItalicsChar"/>
    <w:qFormat/>
    <w:rsid w:val="005460AF"/>
    <w:rPr>
      <w:rFonts w:eastAsia="TimesNewRoman"/>
      <w:i/>
      <w:sz w:val="48"/>
      <w:szCs w:val="48"/>
      <w:lang w:eastAsia="ar-SA"/>
    </w:rPr>
  </w:style>
  <w:style w:type="character" w:customStyle="1" w:styleId="ChapterTitleItalicsChar">
    <w:name w:val="~Chapter Title Italics Char"/>
    <w:basedOn w:val="ChapterTitleChar"/>
    <w:link w:val="ChapterTitleItalics"/>
    <w:rsid w:val="005460AF"/>
    <w:rPr>
      <w:rFonts w:ascii="Arial Narrow" w:eastAsia="TimesNewRoman" w:hAnsi="Arial Narrow"/>
      <w:b/>
      <w:bCs/>
      <w:i/>
      <w:sz w:val="48"/>
      <w:szCs w:val="48"/>
      <w:lang w:eastAsia="ar-SA"/>
    </w:rPr>
  </w:style>
  <w:style w:type="character" w:customStyle="1" w:styleId="style24">
    <w:name w:val="style24"/>
    <w:basedOn w:val="DefaultParagraphFont"/>
    <w:rsid w:val="005460AF"/>
  </w:style>
  <w:style w:type="character" w:customStyle="1" w:styleId="WW8Num2z0">
    <w:name w:val="WW8Num2z0"/>
    <w:rsid w:val="005460AF"/>
    <w:rPr>
      <w:rFonts w:ascii="Symbol" w:hAnsi="Symbol"/>
      <w:sz w:val="20"/>
    </w:rPr>
  </w:style>
  <w:style w:type="character" w:customStyle="1" w:styleId="WW8Num2z1">
    <w:name w:val="WW8Num2z1"/>
    <w:rsid w:val="005460AF"/>
    <w:rPr>
      <w:rFonts w:ascii="Courier New" w:hAnsi="Courier New"/>
      <w:sz w:val="20"/>
    </w:rPr>
  </w:style>
  <w:style w:type="character" w:customStyle="1" w:styleId="WW8Num2z2">
    <w:name w:val="WW8Num2z2"/>
    <w:rsid w:val="005460AF"/>
    <w:rPr>
      <w:rFonts w:ascii="Wingdings" w:hAnsi="Wingdings"/>
      <w:sz w:val="20"/>
    </w:rPr>
  </w:style>
  <w:style w:type="character" w:customStyle="1" w:styleId="WW8Num3z0">
    <w:name w:val="WW8Num3z0"/>
    <w:rsid w:val="005460AF"/>
    <w:rPr>
      <w:rFonts w:ascii="Symbol" w:hAnsi="Symbol"/>
    </w:rPr>
  </w:style>
  <w:style w:type="character" w:customStyle="1" w:styleId="WW8Num4z0">
    <w:name w:val="WW8Num4z0"/>
    <w:rsid w:val="005460AF"/>
    <w:rPr>
      <w:rFonts w:ascii="Symbol" w:hAnsi="Symbol"/>
    </w:rPr>
  </w:style>
  <w:style w:type="character" w:customStyle="1" w:styleId="WW8Num5z0">
    <w:name w:val="WW8Num5z0"/>
    <w:rsid w:val="005460AF"/>
    <w:rPr>
      <w:rFonts w:ascii="Wingdings" w:hAnsi="Wingdings"/>
    </w:rPr>
  </w:style>
  <w:style w:type="character" w:customStyle="1" w:styleId="WW8Num6z0">
    <w:name w:val="WW8Num6z0"/>
    <w:rsid w:val="005460AF"/>
    <w:rPr>
      <w:rFonts w:ascii="Symbol" w:hAnsi="Symbol"/>
    </w:rPr>
  </w:style>
  <w:style w:type="character" w:customStyle="1" w:styleId="WW8Num7z0">
    <w:name w:val="WW8Num7z0"/>
    <w:rsid w:val="005460AF"/>
    <w:rPr>
      <w:rFonts w:ascii="Symbol" w:hAnsi="Symbol"/>
      <w:sz w:val="20"/>
    </w:rPr>
  </w:style>
  <w:style w:type="character" w:customStyle="1" w:styleId="WW8Num8z0">
    <w:name w:val="WW8Num8z0"/>
    <w:rsid w:val="005460AF"/>
    <w:rPr>
      <w:rFonts w:ascii="Symbol" w:hAnsi="Symbol"/>
    </w:rPr>
  </w:style>
  <w:style w:type="character" w:customStyle="1" w:styleId="WW8Num9z0">
    <w:name w:val="WW8Num9z0"/>
    <w:rsid w:val="005460AF"/>
    <w:rPr>
      <w:rFonts w:ascii="Symbol" w:hAnsi="Symbol"/>
    </w:rPr>
  </w:style>
  <w:style w:type="character" w:customStyle="1" w:styleId="WW8Num9z1">
    <w:name w:val="WW8Num9z1"/>
    <w:rsid w:val="005460AF"/>
    <w:rPr>
      <w:rFonts w:ascii="Courier New" w:hAnsi="Courier New" w:cs="Courier New"/>
    </w:rPr>
  </w:style>
  <w:style w:type="character" w:customStyle="1" w:styleId="WW8Num9z2">
    <w:name w:val="WW8Num9z2"/>
    <w:rsid w:val="005460AF"/>
    <w:rPr>
      <w:rFonts w:ascii="Wingdings" w:hAnsi="Wingdings"/>
    </w:rPr>
  </w:style>
  <w:style w:type="character" w:customStyle="1" w:styleId="WW8Num10z0">
    <w:name w:val="WW8Num10z0"/>
    <w:rsid w:val="005460AF"/>
    <w:rPr>
      <w:rFonts w:ascii="Wingdings" w:hAnsi="Wingdings"/>
    </w:rPr>
  </w:style>
  <w:style w:type="character" w:customStyle="1" w:styleId="WW8Num11z0">
    <w:name w:val="WW8Num11z0"/>
    <w:rsid w:val="005460AF"/>
    <w:rPr>
      <w:rFonts w:ascii="Symbol" w:hAnsi="Symbol"/>
    </w:rPr>
  </w:style>
  <w:style w:type="character" w:customStyle="1" w:styleId="WW8Num11z1">
    <w:name w:val="WW8Num11z1"/>
    <w:rsid w:val="005460AF"/>
    <w:rPr>
      <w:rFonts w:ascii="Courier New" w:hAnsi="Courier New"/>
    </w:rPr>
  </w:style>
  <w:style w:type="character" w:customStyle="1" w:styleId="WW8Num11z2">
    <w:name w:val="WW8Num11z2"/>
    <w:rsid w:val="005460AF"/>
    <w:rPr>
      <w:rFonts w:ascii="Wingdings" w:hAnsi="Wingdings"/>
    </w:rPr>
  </w:style>
  <w:style w:type="character" w:customStyle="1" w:styleId="WW8Num12z0">
    <w:name w:val="WW8Num12z0"/>
    <w:rsid w:val="005460AF"/>
    <w:rPr>
      <w:rFonts w:ascii="Symbol" w:hAnsi="Symbol"/>
      <w:sz w:val="20"/>
    </w:rPr>
  </w:style>
  <w:style w:type="character" w:customStyle="1" w:styleId="WW8Num13z0">
    <w:name w:val="WW8Num13z0"/>
    <w:rsid w:val="005460AF"/>
    <w:rPr>
      <w:rFonts w:ascii="Symbol" w:hAnsi="Symbol"/>
      <w:sz w:val="20"/>
    </w:rPr>
  </w:style>
  <w:style w:type="character" w:customStyle="1" w:styleId="WW8Num13z1">
    <w:name w:val="WW8Num13z1"/>
    <w:rsid w:val="005460AF"/>
    <w:rPr>
      <w:rFonts w:ascii="Courier New" w:hAnsi="Courier New"/>
      <w:sz w:val="20"/>
    </w:rPr>
  </w:style>
  <w:style w:type="character" w:customStyle="1" w:styleId="WW8Num13z2">
    <w:name w:val="WW8Num13z2"/>
    <w:rsid w:val="005460AF"/>
    <w:rPr>
      <w:rFonts w:ascii="Wingdings" w:hAnsi="Wingdings"/>
      <w:sz w:val="20"/>
    </w:rPr>
  </w:style>
  <w:style w:type="character" w:customStyle="1" w:styleId="WW8Num14z0">
    <w:name w:val="WW8Num14z0"/>
    <w:rsid w:val="005460AF"/>
    <w:rPr>
      <w:rFonts w:ascii="Symbol" w:hAnsi="Symbol"/>
      <w:sz w:val="20"/>
    </w:rPr>
  </w:style>
  <w:style w:type="character" w:customStyle="1" w:styleId="WW8Num15z0">
    <w:name w:val="WW8Num15z0"/>
    <w:rsid w:val="005460AF"/>
    <w:rPr>
      <w:rFonts w:ascii="Symbol" w:hAnsi="Symbol"/>
    </w:rPr>
  </w:style>
  <w:style w:type="character" w:customStyle="1" w:styleId="WW8Num16z0">
    <w:name w:val="WW8Num16z0"/>
    <w:rsid w:val="005460AF"/>
    <w:rPr>
      <w:rFonts w:ascii="Symbol" w:hAnsi="Symbol"/>
      <w:sz w:val="20"/>
    </w:rPr>
  </w:style>
  <w:style w:type="character" w:customStyle="1" w:styleId="WW8Num17z0">
    <w:name w:val="WW8Num17z0"/>
    <w:rsid w:val="005460AF"/>
    <w:rPr>
      <w:rFonts w:ascii="Symbol" w:hAnsi="Symbol"/>
    </w:rPr>
  </w:style>
  <w:style w:type="character" w:customStyle="1" w:styleId="WW8Num18z0">
    <w:name w:val="WW8Num18z0"/>
    <w:rsid w:val="005460AF"/>
    <w:rPr>
      <w:rFonts w:ascii="Symbol" w:hAnsi="Symbol"/>
      <w:sz w:val="20"/>
    </w:rPr>
  </w:style>
  <w:style w:type="character" w:customStyle="1" w:styleId="WW8Num19z0">
    <w:name w:val="WW8Num19z0"/>
    <w:rsid w:val="005460AF"/>
    <w:rPr>
      <w:rFonts w:ascii="Symbol" w:hAnsi="Symbol"/>
    </w:rPr>
  </w:style>
  <w:style w:type="character" w:customStyle="1" w:styleId="WW8Num20z0">
    <w:name w:val="WW8Num20z0"/>
    <w:rsid w:val="005460AF"/>
    <w:rPr>
      <w:rFonts w:ascii="Wingdings" w:hAnsi="Wingdings"/>
      <w:sz w:val="16"/>
    </w:rPr>
  </w:style>
  <w:style w:type="character" w:customStyle="1" w:styleId="WW8Num21z0">
    <w:name w:val="WW8Num21z0"/>
    <w:rsid w:val="005460AF"/>
    <w:rPr>
      <w:rFonts w:ascii="Symbol" w:hAnsi="Symbol"/>
      <w:sz w:val="20"/>
    </w:rPr>
  </w:style>
  <w:style w:type="character" w:customStyle="1" w:styleId="WW8Num22z0">
    <w:name w:val="WW8Num22z0"/>
    <w:rsid w:val="005460AF"/>
    <w:rPr>
      <w:rFonts w:ascii="Symbol" w:hAnsi="Symbol"/>
    </w:rPr>
  </w:style>
  <w:style w:type="character" w:customStyle="1" w:styleId="WW8Num22z1">
    <w:name w:val="WW8Num22z1"/>
    <w:rsid w:val="005460AF"/>
    <w:rPr>
      <w:rFonts w:ascii="Courier New" w:hAnsi="Courier New"/>
    </w:rPr>
  </w:style>
  <w:style w:type="character" w:customStyle="1" w:styleId="WW8Num22z2">
    <w:name w:val="WW8Num22z2"/>
    <w:rsid w:val="005460AF"/>
    <w:rPr>
      <w:rFonts w:ascii="Wingdings" w:hAnsi="Wingdings"/>
    </w:rPr>
  </w:style>
  <w:style w:type="character" w:customStyle="1" w:styleId="WW8Num23z0">
    <w:name w:val="WW8Num23z0"/>
    <w:rsid w:val="005460AF"/>
    <w:rPr>
      <w:rFonts w:ascii="Symbol" w:hAnsi="Symbol"/>
      <w:sz w:val="20"/>
    </w:rPr>
  </w:style>
  <w:style w:type="character" w:customStyle="1" w:styleId="WW8Num24z0">
    <w:name w:val="WW8Num24z0"/>
    <w:rsid w:val="005460AF"/>
    <w:rPr>
      <w:rFonts w:ascii="Symbol" w:hAnsi="Symbol"/>
    </w:rPr>
  </w:style>
  <w:style w:type="character" w:customStyle="1" w:styleId="WW8Num24z1">
    <w:name w:val="WW8Num24z1"/>
    <w:rsid w:val="005460AF"/>
    <w:rPr>
      <w:rFonts w:ascii="Courier New" w:hAnsi="Courier New"/>
    </w:rPr>
  </w:style>
  <w:style w:type="character" w:customStyle="1" w:styleId="WW8Num24z2">
    <w:name w:val="WW8Num24z2"/>
    <w:rsid w:val="005460AF"/>
    <w:rPr>
      <w:rFonts w:ascii="Wingdings" w:hAnsi="Wingdings"/>
    </w:rPr>
  </w:style>
  <w:style w:type="character" w:customStyle="1" w:styleId="WW8Num25z0">
    <w:name w:val="WW8Num25z0"/>
    <w:rsid w:val="005460AF"/>
    <w:rPr>
      <w:rFonts w:ascii="Symbol" w:hAnsi="Symbol"/>
      <w:sz w:val="20"/>
    </w:rPr>
  </w:style>
  <w:style w:type="character" w:customStyle="1" w:styleId="WW8Num26z0">
    <w:name w:val="WW8Num26z0"/>
    <w:rsid w:val="005460AF"/>
    <w:rPr>
      <w:rFonts w:ascii="Symbol" w:hAnsi="Symbol"/>
      <w:sz w:val="20"/>
    </w:rPr>
  </w:style>
  <w:style w:type="character" w:customStyle="1" w:styleId="WW8Num27z0">
    <w:name w:val="WW8Num27z0"/>
    <w:rsid w:val="005460AF"/>
    <w:rPr>
      <w:rFonts w:ascii="Symbol" w:hAnsi="Symbol"/>
    </w:rPr>
  </w:style>
  <w:style w:type="character" w:customStyle="1" w:styleId="WW8Num27z1">
    <w:name w:val="WW8Num27z1"/>
    <w:rsid w:val="005460AF"/>
    <w:rPr>
      <w:rFonts w:ascii="Courier New" w:hAnsi="Courier New"/>
    </w:rPr>
  </w:style>
  <w:style w:type="character" w:customStyle="1" w:styleId="WW8Num27z2">
    <w:name w:val="WW8Num27z2"/>
    <w:rsid w:val="005460AF"/>
    <w:rPr>
      <w:rFonts w:ascii="Wingdings" w:hAnsi="Wingdings"/>
    </w:rPr>
  </w:style>
  <w:style w:type="character" w:customStyle="1" w:styleId="WW8Num28z0">
    <w:name w:val="WW8Num28z0"/>
    <w:rsid w:val="005460AF"/>
    <w:rPr>
      <w:rFonts w:ascii="Wingdings" w:hAnsi="Wingdings"/>
      <w:b w:val="0"/>
      <w:i w:val="0"/>
      <w:sz w:val="36"/>
    </w:rPr>
  </w:style>
  <w:style w:type="character" w:customStyle="1" w:styleId="WW8Num29z0">
    <w:name w:val="WW8Num29z0"/>
    <w:rsid w:val="005460AF"/>
    <w:rPr>
      <w:rFonts w:ascii="Wingdings" w:hAnsi="Wingdings"/>
      <w:b w:val="0"/>
      <w:i w:val="0"/>
      <w:sz w:val="36"/>
    </w:rPr>
  </w:style>
  <w:style w:type="character" w:customStyle="1" w:styleId="WW8Num30z0">
    <w:name w:val="WW8Num30z0"/>
    <w:rsid w:val="005460AF"/>
    <w:rPr>
      <w:rFonts w:ascii="Wingdings" w:eastAsia="MS Mincho" w:hAnsi="Wingdings" w:cs="Courier New"/>
    </w:rPr>
  </w:style>
  <w:style w:type="character" w:customStyle="1" w:styleId="WW8Num31z0">
    <w:name w:val="WW8Num31z0"/>
    <w:rsid w:val="005460AF"/>
    <w:rPr>
      <w:rFonts w:ascii="Symbol" w:hAnsi="Symbol"/>
      <w:sz w:val="20"/>
    </w:rPr>
  </w:style>
  <w:style w:type="character" w:customStyle="1" w:styleId="WW8Num32z0">
    <w:name w:val="WW8Num32z0"/>
    <w:rsid w:val="005460AF"/>
    <w:rPr>
      <w:rFonts w:ascii="Symbol" w:hAnsi="Symbol"/>
    </w:rPr>
  </w:style>
  <w:style w:type="character" w:customStyle="1" w:styleId="WW-Absatz-Standardschriftart">
    <w:name w:val="WW-Absatz-Standardschriftart"/>
    <w:rsid w:val="005460AF"/>
  </w:style>
  <w:style w:type="character" w:customStyle="1" w:styleId="WW8Num1z0">
    <w:name w:val="WW8Num1z0"/>
    <w:rsid w:val="005460AF"/>
    <w:rPr>
      <w:rFonts w:ascii="Wingdings" w:hAnsi="Wingdings"/>
    </w:rPr>
  </w:style>
  <w:style w:type="character" w:customStyle="1" w:styleId="WW8Num1z1">
    <w:name w:val="WW8Num1z1"/>
    <w:rsid w:val="005460AF"/>
    <w:rPr>
      <w:rFonts w:ascii="Courier New" w:hAnsi="Courier New"/>
    </w:rPr>
  </w:style>
  <w:style w:type="character" w:customStyle="1" w:styleId="WW8Num1z3">
    <w:name w:val="WW8Num1z3"/>
    <w:rsid w:val="005460AF"/>
    <w:rPr>
      <w:rFonts w:ascii="Symbol" w:hAnsi="Symbol"/>
    </w:rPr>
  </w:style>
  <w:style w:type="character" w:customStyle="1" w:styleId="WW8Num3z1">
    <w:name w:val="WW8Num3z1"/>
    <w:rsid w:val="005460AF"/>
    <w:rPr>
      <w:rFonts w:ascii="Courier New" w:hAnsi="Courier New"/>
    </w:rPr>
  </w:style>
  <w:style w:type="character" w:customStyle="1" w:styleId="WW8Num3z2">
    <w:name w:val="WW8Num3z2"/>
    <w:rsid w:val="005460AF"/>
    <w:rPr>
      <w:rFonts w:ascii="Wingdings" w:hAnsi="Wingdings"/>
    </w:rPr>
  </w:style>
  <w:style w:type="character" w:customStyle="1" w:styleId="WW8Num4z1">
    <w:name w:val="WW8Num4z1"/>
    <w:rsid w:val="005460AF"/>
    <w:rPr>
      <w:rFonts w:ascii="Courier New" w:hAnsi="Courier New"/>
    </w:rPr>
  </w:style>
  <w:style w:type="character" w:customStyle="1" w:styleId="WW8Num4z2">
    <w:name w:val="WW8Num4z2"/>
    <w:rsid w:val="005460AF"/>
    <w:rPr>
      <w:rFonts w:ascii="Wingdings" w:hAnsi="Wingdings"/>
    </w:rPr>
  </w:style>
  <w:style w:type="character" w:customStyle="1" w:styleId="WW8Num5z1">
    <w:name w:val="WW8Num5z1"/>
    <w:rsid w:val="005460AF"/>
    <w:rPr>
      <w:rFonts w:ascii="Courier New" w:hAnsi="Courier New"/>
    </w:rPr>
  </w:style>
  <w:style w:type="character" w:customStyle="1" w:styleId="WW8Num5z3">
    <w:name w:val="WW8Num5z3"/>
    <w:rsid w:val="005460AF"/>
    <w:rPr>
      <w:rFonts w:ascii="Symbol" w:hAnsi="Symbol"/>
    </w:rPr>
  </w:style>
  <w:style w:type="character" w:customStyle="1" w:styleId="WW8Num6z1">
    <w:name w:val="WW8Num6z1"/>
    <w:rsid w:val="005460AF"/>
    <w:rPr>
      <w:rFonts w:ascii="Courier New" w:hAnsi="Courier New"/>
    </w:rPr>
  </w:style>
  <w:style w:type="character" w:customStyle="1" w:styleId="WW8Num6z2">
    <w:name w:val="WW8Num6z2"/>
    <w:rsid w:val="005460AF"/>
    <w:rPr>
      <w:rFonts w:ascii="Wingdings" w:hAnsi="Wingdings"/>
    </w:rPr>
  </w:style>
  <w:style w:type="character" w:customStyle="1" w:styleId="WW8Num7z1">
    <w:name w:val="WW8Num7z1"/>
    <w:rsid w:val="005460AF"/>
    <w:rPr>
      <w:rFonts w:ascii="Courier New" w:hAnsi="Courier New"/>
    </w:rPr>
  </w:style>
  <w:style w:type="character" w:customStyle="1" w:styleId="WW8Num7z2">
    <w:name w:val="WW8Num7z2"/>
    <w:rsid w:val="005460AF"/>
    <w:rPr>
      <w:rFonts w:ascii="Wingdings" w:hAnsi="Wingdings"/>
    </w:rPr>
  </w:style>
  <w:style w:type="character" w:customStyle="1" w:styleId="WW8Num7z3">
    <w:name w:val="WW8Num7z3"/>
    <w:rsid w:val="005460AF"/>
    <w:rPr>
      <w:rFonts w:ascii="Symbol" w:hAnsi="Symbol"/>
    </w:rPr>
  </w:style>
  <w:style w:type="character" w:customStyle="1" w:styleId="WW8Num8z1">
    <w:name w:val="WW8Num8z1"/>
    <w:rsid w:val="005460AF"/>
    <w:rPr>
      <w:rFonts w:ascii="Courier New" w:hAnsi="Courier New"/>
    </w:rPr>
  </w:style>
  <w:style w:type="character" w:customStyle="1" w:styleId="WW8Num8z2">
    <w:name w:val="WW8Num8z2"/>
    <w:rsid w:val="005460AF"/>
    <w:rPr>
      <w:rFonts w:ascii="Wingdings" w:hAnsi="Wingdings"/>
    </w:rPr>
  </w:style>
  <w:style w:type="character" w:customStyle="1" w:styleId="WW8Num10z1">
    <w:name w:val="WW8Num10z1"/>
    <w:rsid w:val="005460AF"/>
    <w:rPr>
      <w:rFonts w:ascii="Courier New" w:hAnsi="Courier New"/>
    </w:rPr>
  </w:style>
  <w:style w:type="character" w:customStyle="1" w:styleId="WW8Num10z3">
    <w:name w:val="WW8Num10z3"/>
    <w:rsid w:val="005460AF"/>
    <w:rPr>
      <w:rFonts w:ascii="Symbol" w:hAnsi="Symbol"/>
    </w:rPr>
  </w:style>
  <w:style w:type="character" w:customStyle="1" w:styleId="WW8Num14z1">
    <w:name w:val="WW8Num14z1"/>
    <w:rsid w:val="005460AF"/>
    <w:rPr>
      <w:rFonts w:ascii="Courier New" w:hAnsi="Courier New"/>
      <w:sz w:val="20"/>
    </w:rPr>
  </w:style>
  <w:style w:type="character" w:customStyle="1" w:styleId="WW8Num14z2">
    <w:name w:val="WW8Num14z2"/>
    <w:rsid w:val="005460AF"/>
    <w:rPr>
      <w:rFonts w:ascii="Wingdings" w:hAnsi="Wingdings"/>
      <w:sz w:val="20"/>
    </w:rPr>
  </w:style>
  <w:style w:type="character" w:customStyle="1" w:styleId="WW8Num15z1">
    <w:name w:val="WW8Num15z1"/>
    <w:rsid w:val="005460AF"/>
    <w:rPr>
      <w:rFonts w:ascii="Courier New" w:hAnsi="Courier New"/>
    </w:rPr>
  </w:style>
  <w:style w:type="character" w:customStyle="1" w:styleId="WW8Num15z2">
    <w:name w:val="WW8Num15z2"/>
    <w:rsid w:val="005460AF"/>
    <w:rPr>
      <w:rFonts w:ascii="Wingdings" w:hAnsi="Wingdings"/>
    </w:rPr>
  </w:style>
  <w:style w:type="character" w:customStyle="1" w:styleId="WW8Num16z1">
    <w:name w:val="WW8Num16z1"/>
    <w:rsid w:val="005460AF"/>
    <w:rPr>
      <w:rFonts w:ascii="Courier New" w:hAnsi="Courier New"/>
      <w:sz w:val="20"/>
    </w:rPr>
  </w:style>
  <w:style w:type="character" w:customStyle="1" w:styleId="WW8Num16z2">
    <w:name w:val="WW8Num16z2"/>
    <w:rsid w:val="005460AF"/>
    <w:rPr>
      <w:rFonts w:ascii="Wingdings" w:hAnsi="Wingdings"/>
      <w:sz w:val="20"/>
    </w:rPr>
  </w:style>
  <w:style w:type="character" w:customStyle="1" w:styleId="WW8Num17z1">
    <w:name w:val="WW8Num17z1"/>
    <w:rsid w:val="005460AF"/>
    <w:rPr>
      <w:rFonts w:ascii="Courier New" w:hAnsi="Courier New"/>
    </w:rPr>
  </w:style>
  <w:style w:type="character" w:customStyle="1" w:styleId="WW8Num17z2">
    <w:name w:val="WW8Num17z2"/>
    <w:rsid w:val="005460AF"/>
    <w:rPr>
      <w:rFonts w:ascii="Wingdings" w:hAnsi="Wingdings"/>
    </w:rPr>
  </w:style>
  <w:style w:type="character" w:customStyle="1" w:styleId="WW8Num18z1">
    <w:name w:val="WW8Num18z1"/>
    <w:rsid w:val="005460AF"/>
    <w:rPr>
      <w:rFonts w:ascii="Courier New" w:hAnsi="Courier New"/>
      <w:sz w:val="20"/>
    </w:rPr>
  </w:style>
  <w:style w:type="character" w:customStyle="1" w:styleId="WW8Num18z2">
    <w:name w:val="WW8Num18z2"/>
    <w:rsid w:val="005460AF"/>
    <w:rPr>
      <w:rFonts w:ascii="Wingdings" w:hAnsi="Wingdings"/>
      <w:sz w:val="20"/>
    </w:rPr>
  </w:style>
  <w:style w:type="character" w:customStyle="1" w:styleId="WW8Num19z1">
    <w:name w:val="WW8Num19z1"/>
    <w:rsid w:val="005460AF"/>
    <w:rPr>
      <w:rFonts w:ascii="Courier New" w:hAnsi="Courier New"/>
    </w:rPr>
  </w:style>
  <w:style w:type="character" w:customStyle="1" w:styleId="WW8Num19z2">
    <w:name w:val="WW8Num19z2"/>
    <w:rsid w:val="005460AF"/>
    <w:rPr>
      <w:rFonts w:ascii="Wingdings" w:hAnsi="Wingdings"/>
    </w:rPr>
  </w:style>
  <w:style w:type="character" w:customStyle="1" w:styleId="WW8Num20z1">
    <w:name w:val="WW8Num20z1"/>
    <w:rsid w:val="005460AF"/>
    <w:rPr>
      <w:rFonts w:ascii="Courier New" w:hAnsi="Courier New"/>
    </w:rPr>
  </w:style>
  <w:style w:type="character" w:customStyle="1" w:styleId="WW8Num20z2">
    <w:name w:val="WW8Num20z2"/>
    <w:rsid w:val="005460AF"/>
    <w:rPr>
      <w:rFonts w:ascii="Wingdings" w:hAnsi="Wingdings"/>
    </w:rPr>
  </w:style>
  <w:style w:type="character" w:customStyle="1" w:styleId="WW8Num20z3">
    <w:name w:val="WW8Num20z3"/>
    <w:rsid w:val="005460AF"/>
    <w:rPr>
      <w:rFonts w:ascii="Symbol" w:hAnsi="Symbol"/>
    </w:rPr>
  </w:style>
  <w:style w:type="character" w:customStyle="1" w:styleId="WW8Num28z1">
    <w:name w:val="WW8Num28z1"/>
    <w:rsid w:val="005460AF"/>
    <w:rPr>
      <w:rFonts w:ascii="Courier New" w:hAnsi="Courier New"/>
    </w:rPr>
  </w:style>
  <w:style w:type="character" w:customStyle="1" w:styleId="WW8Num28z2">
    <w:name w:val="WW8Num28z2"/>
    <w:rsid w:val="005460AF"/>
    <w:rPr>
      <w:rFonts w:ascii="Wingdings" w:hAnsi="Wingdings"/>
    </w:rPr>
  </w:style>
  <w:style w:type="character" w:customStyle="1" w:styleId="WW8Num28z3">
    <w:name w:val="WW8Num28z3"/>
    <w:rsid w:val="005460AF"/>
    <w:rPr>
      <w:rFonts w:ascii="Symbol" w:hAnsi="Symbol"/>
    </w:rPr>
  </w:style>
  <w:style w:type="character" w:customStyle="1" w:styleId="WW8Num29z1">
    <w:name w:val="WW8Num29z1"/>
    <w:rsid w:val="005460AF"/>
    <w:rPr>
      <w:rFonts w:ascii="Courier New" w:hAnsi="Courier New"/>
    </w:rPr>
  </w:style>
  <w:style w:type="character" w:customStyle="1" w:styleId="WW8Num29z2">
    <w:name w:val="WW8Num29z2"/>
    <w:rsid w:val="005460AF"/>
    <w:rPr>
      <w:rFonts w:ascii="Wingdings" w:hAnsi="Wingdings"/>
    </w:rPr>
  </w:style>
  <w:style w:type="character" w:customStyle="1" w:styleId="WW8Num29z3">
    <w:name w:val="WW8Num29z3"/>
    <w:rsid w:val="005460AF"/>
    <w:rPr>
      <w:rFonts w:ascii="Symbol" w:hAnsi="Symbol"/>
    </w:rPr>
  </w:style>
  <w:style w:type="character" w:customStyle="1" w:styleId="WW8Num30z1">
    <w:name w:val="WW8Num30z1"/>
    <w:rsid w:val="005460AF"/>
    <w:rPr>
      <w:rFonts w:ascii="Courier New" w:hAnsi="Courier New"/>
    </w:rPr>
  </w:style>
  <w:style w:type="character" w:customStyle="1" w:styleId="WW8Num30z2">
    <w:name w:val="WW8Num30z2"/>
    <w:rsid w:val="005460AF"/>
    <w:rPr>
      <w:rFonts w:ascii="Wingdings" w:hAnsi="Wingdings"/>
    </w:rPr>
  </w:style>
  <w:style w:type="character" w:customStyle="1" w:styleId="WW8Num30z3">
    <w:name w:val="WW8Num30z3"/>
    <w:rsid w:val="005460AF"/>
    <w:rPr>
      <w:rFonts w:ascii="Symbol" w:hAnsi="Symbol"/>
    </w:rPr>
  </w:style>
  <w:style w:type="character" w:customStyle="1" w:styleId="WW8Num31z1">
    <w:name w:val="WW8Num31z1"/>
    <w:rsid w:val="005460AF"/>
    <w:rPr>
      <w:rFonts w:ascii="Courier New" w:hAnsi="Courier New"/>
      <w:sz w:val="20"/>
    </w:rPr>
  </w:style>
  <w:style w:type="character" w:customStyle="1" w:styleId="WW8Num31z2">
    <w:name w:val="WW8Num31z2"/>
    <w:rsid w:val="005460AF"/>
    <w:rPr>
      <w:rFonts w:ascii="Wingdings" w:hAnsi="Wingdings"/>
      <w:sz w:val="20"/>
    </w:rPr>
  </w:style>
  <w:style w:type="character" w:customStyle="1" w:styleId="WW8Num32z1">
    <w:name w:val="WW8Num32z1"/>
    <w:rsid w:val="005460AF"/>
    <w:rPr>
      <w:rFonts w:ascii="Courier New" w:hAnsi="Courier New"/>
    </w:rPr>
  </w:style>
  <w:style w:type="character" w:customStyle="1" w:styleId="WW8Num32z2">
    <w:name w:val="WW8Num32z2"/>
    <w:rsid w:val="005460AF"/>
    <w:rPr>
      <w:rFonts w:ascii="Wingdings" w:hAnsi="Wingdings"/>
    </w:rPr>
  </w:style>
  <w:style w:type="character" w:customStyle="1" w:styleId="WW8Num33z0">
    <w:name w:val="WW8Num33z0"/>
    <w:rsid w:val="005460AF"/>
    <w:rPr>
      <w:rFonts w:ascii="Wingdings" w:hAnsi="Wingdings"/>
    </w:rPr>
  </w:style>
  <w:style w:type="character" w:customStyle="1" w:styleId="WW8Num33z1">
    <w:name w:val="WW8Num33z1"/>
    <w:rsid w:val="005460AF"/>
    <w:rPr>
      <w:rFonts w:ascii="Wingdings" w:hAnsi="Wingdings"/>
      <w:sz w:val="16"/>
    </w:rPr>
  </w:style>
  <w:style w:type="character" w:customStyle="1" w:styleId="WW8Num33z3">
    <w:name w:val="WW8Num33z3"/>
    <w:rsid w:val="005460AF"/>
    <w:rPr>
      <w:rFonts w:ascii="Symbol" w:hAnsi="Symbol"/>
    </w:rPr>
  </w:style>
  <w:style w:type="character" w:customStyle="1" w:styleId="WW8Num33z4">
    <w:name w:val="WW8Num33z4"/>
    <w:rsid w:val="005460AF"/>
    <w:rPr>
      <w:rFonts w:ascii="Courier New" w:hAnsi="Courier New"/>
    </w:rPr>
  </w:style>
  <w:style w:type="character" w:customStyle="1" w:styleId="WW8Num34z0">
    <w:name w:val="WW8Num34z0"/>
    <w:rsid w:val="005460AF"/>
    <w:rPr>
      <w:rFonts w:ascii="Symbol" w:hAnsi="Symbol"/>
      <w:sz w:val="20"/>
    </w:rPr>
  </w:style>
  <w:style w:type="character" w:customStyle="1" w:styleId="WW8Num34z1">
    <w:name w:val="WW8Num34z1"/>
    <w:rsid w:val="005460AF"/>
    <w:rPr>
      <w:rFonts w:ascii="Courier New" w:hAnsi="Courier New"/>
      <w:sz w:val="20"/>
    </w:rPr>
  </w:style>
  <w:style w:type="character" w:customStyle="1" w:styleId="WW8Num34z2">
    <w:name w:val="WW8Num34z2"/>
    <w:rsid w:val="005460AF"/>
    <w:rPr>
      <w:rFonts w:ascii="Wingdings" w:hAnsi="Wingdings"/>
      <w:sz w:val="20"/>
    </w:rPr>
  </w:style>
  <w:style w:type="character" w:customStyle="1" w:styleId="WW8Num35z0">
    <w:name w:val="WW8Num35z0"/>
    <w:rsid w:val="005460AF"/>
    <w:rPr>
      <w:rFonts w:ascii="Symbol" w:hAnsi="Symbol"/>
      <w:sz w:val="20"/>
    </w:rPr>
  </w:style>
  <w:style w:type="character" w:customStyle="1" w:styleId="WW8Num36z0">
    <w:name w:val="WW8Num36z0"/>
    <w:rsid w:val="005460AF"/>
    <w:rPr>
      <w:rFonts w:ascii="Symbol" w:hAnsi="Symbol"/>
      <w:sz w:val="20"/>
    </w:rPr>
  </w:style>
  <w:style w:type="character" w:customStyle="1" w:styleId="WW8Num37z0">
    <w:name w:val="WW8Num37z0"/>
    <w:rsid w:val="005460AF"/>
    <w:rPr>
      <w:rFonts w:ascii="Symbol" w:hAnsi="Symbol"/>
      <w:sz w:val="20"/>
    </w:rPr>
  </w:style>
  <w:style w:type="character" w:customStyle="1" w:styleId="WW8Num37z1">
    <w:name w:val="WW8Num37z1"/>
    <w:rsid w:val="005460AF"/>
    <w:rPr>
      <w:rFonts w:ascii="Courier New" w:hAnsi="Courier New"/>
      <w:sz w:val="20"/>
    </w:rPr>
  </w:style>
  <w:style w:type="character" w:customStyle="1" w:styleId="WW8Num37z2">
    <w:name w:val="WW8Num37z2"/>
    <w:rsid w:val="005460AF"/>
    <w:rPr>
      <w:rFonts w:ascii="Wingdings" w:hAnsi="Wingdings"/>
      <w:sz w:val="20"/>
    </w:rPr>
  </w:style>
  <w:style w:type="character" w:customStyle="1" w:styleId="WW8Num38z0">
    <w:name w:val="WW8Num38z0"/>
    <w:rsid w:val="005460AF"/>
    <w:rPr>
      <w:rFonts w:ascii="Symbol" w:hAnsi="Symbol"/>
    </w:rPr>
  </w:style>
  <w:style w:type="character" w:customStyle="1" w:styleId="WW8Num38z1">
    <w:name w:val="WW8Num38z1"/>
    <w:rsid w:val="005460AF"/>
    <w:rPr>
      <w:rFonts w:ascii="Courier New" w:hAnsi="Courier New"/>
    </w:rPr>
  </w:style>
  <w:style w:type="character" w:customStyle="1" w:styleId="WW8Num38z2">
    <w:name w:val="WW8Num38z2"/>
    <w:rsid w:val="005460AF"/>
    <w:rPr>
      <w:rFonts w:ascii="Wingdings" w:hAnsi="Wingdings"/>
    </w:rPr>
  </w:style>
  <w:style w:type="character" w:customStyle="1" w:styleId="WW8Num39z0">
    <w:name w:val="WW8Num39z0"/>
    <w:rsid w:val="005460AF"/>
    <w:rPr>
      <w:rFonts w:ascii="Symbol" w:hAnsi="Symbol"/>
      <w:sz w:val="20"/>
    </w:rPr>
  </w:style>
  <w:style w:type="character" w:customStyle="1" w:styleId="WW8Num40z0">
    <w:name w:val="WW8Num40z0"/>
    <w:rsid w:val="005460AF"/>
    <w:rPr>
      <w:rFonts w:ascii="Symbol" w:hAnsi="Symbol"/>
      <w:sz w:val="20"/>
    </w:rPr>
  </w:style>
  <w:style w:type="character" w:customStyle="1" w:styleId="WW8Num41z0">
    <w:name w:val="WW8Num41z0"/>
    <w:rsid w:val="005460AF"/>
    <w:rPr>
      <w:rFonts w:ascii="Symbol" w:hAnsi="Symbol"/>
      <w:sz w:val="20"/>
    </w:rPr>
  </w:style>
  <w:style w:type="character" w:customStyle="1" w:styleId="WW8Num42z0">
    <w:name w:val="WW8Num42z0"/>
    <w:rsid w:val="005460AF"/>
    <w:rPr>
      <w:rFonts w:ascii="Symbol" w:hAnsi="Symbol"/>
      <w:sz w:val="20"/>
    </w:rPr>
  </w:style>
  <w:style w:type="character" w:customStyle="1" w:styleId="WW-EndnoteCharacters">
    <w:name w:val="WW-Endnote Characters"/>
    <w:rsid w:val="005460AF"/>
  </w:style>
  <w:style w:type="character" w:styleId="EndnoteReference">
    <w:name w:val="endnote reference"/>
    <w:semiHidden/>
    <w:rsid w:val="005460AF"/>
    <w:rPr>
      <w:vertAlign w:val="superscript"/>
    </w:rPr>
  </w:style>
  <w:style w:type="paragraph" w:styleId="BodyText0">
    <w:name w:val="Body Text"/>
    <w:basedOn w:val="Normal"/>
    <w:link w:val="BodyTextChar0"/>
    <w:semiHidden/>
    <w:rsid w:val="005460AF"/>
    <w:pPr>
      <w:spacing w:after="120" w:line="276" w:lineRule="auto"/>
      <w:ind w:left="0"/>
    </w:pPr>
    <w:rPr>
      <w:rFonts w:ascii="Calibri" w:eastAsia="Calibri" w:hAnsi="Calibri"/>
      <w:sz w:val="22"/>
      <w:szCs w:val="22"/>
    </w:rPr>
  </w:style>
  <w:style w:type="character" w:customStyle="1" w:styleId="BodyTextChar0">
    <w:name w:val="Body Text Char"/>
    <w:basedOn w:val="DefaultParagraphFont"/>
    <w:link w:val="BodyText0"/>
    <w:semiHidden/>
    <w:rsid w:val="005460AF"/>
    <w:rPr>
      <w:rFonts w:ascii="Calibri" w:eastAsia="Calibri" w:hAnsi="Calibri"/>
      <w:sz w:val="22"/>
      <w:szCs w:val="22"/>
    </w:rPr>
  </w:style>
  <w:style w:type="paragraph" w:styleId="List">
    <w:name w:val="List"/>
    <w:basedOn w:val="BodyText0"/>
    <w:semiHidden/>
    <w:rsid w:val="005460AF"/>
    <w:rPr>
      <w:rFonts w:cs="Tahoma"/>
    </w:rPr>
  </w:style>
  <w:style w:type="paragraph" w:customStyle="1" w:styleId="TableHeading">
    <w:name w:val="Table Heading"/>
    <w:basedOn w:val="Normal"/>
    <w:rsid w:val="005460AF"/>
    <w:pPr>
      <w:suppressLineNumbers/>
      <w:spacing w:after="200" w:line="276" w:lineRule="auto"/>
      <w:ind w:left="0"/>
      <w:jc w:val="center"/>
    </w:pPr>
    <w:rPr>
      <w:rFonts w:ascii="Calibri" w:eastAsia="Calibri" w:hAnsi="Calibri"/>
      <w:b/>
      <w:bCs/>
      <w:sz w:val="22"/>
      <w:szCs w:val="22"/>
    </w:rPr>
  </w:style>
  <w:style w:type="paragraph" w:styleId="DocumentMap">
    <w:name w:val="Document Map"/>
    <w:basedOn w:val="Normal"/>
    <w:link w:val="DocumentMapChar"/>
    <w:semiHidden/>
    <w:unhideWhenUsed/>
    <w:rsid w:val="005460AF"/>
    <w:pPr>
      <w:spacing w:after="200" w:line="276" w:lineRule="auto"/>
      <w:ind w:left="0"/>
    </w:pPr>
    <w:rPr>
      <w:rFonts w:ascii="Tahoma" w:eastAsia="Calibri" w:hAnsi="Tahoma" w:cs="Tahoma"/>
      <w:sz w:val="16"/>
      <w:szCs w:val="16"/>
    </w:rPr>
  </w:style>
  <w:style w:type="character" w:customStyle="1" w:styleId="DocumentMapChar">
    <w:name w:val="Document Map Char"/>
    <w:basedOn w:val="DefaultParagraphFont"/>
    <w:link w:val="DocumentMap"/>
    <w:semiHidden/>
    <w:rsid w:val="005460AF"/>
    <w:rPr>
      <w:rFonts w:ascii="Tahoma" w:eastAsia="Calibri" w:hAnsi="Tahoma" w:cs="Tahoma"/>
      <w:sz w:val="16"/>
      <w:szCs w:val="16"/>
    </w:rPr>
  </w:style>
  <w:style w:type="character" w:customStyle="1" w:styleId="MapadoDocumentoChar">
    <w:name w:val="Mapa do Documento Char"/>
    <w:basedOn w:val="DefaultParagraphFont"/>
    <w:semiHidden/>
    <w:rsid w:val="005460AF"/>
    <w:rPr>
      <w:rFonts w:ascii="Tahoma" w:hAnsi="Tahoma" w:cs="Tahoma"/>
      <w:sz w:val="16"/>
      <w:szCs w:val="16"/>
      <w:lang w:eastAsia="ar-SA"/>
    </w:rPr>
  </w:style>
  <w:style w:type="character" w:customStyle="1" w:styleId="TextodecomentrioChar">
    <w:name w:val="Texto de comentário Char"/>
    <w:basedOn w:val="DefaultParagraphFont"/>
    <w:semiHidden/>
    <w:rsid w:val="005460AF"/>
    <w:rPr>
      <w:rFonts w:ascii="Calibri" w:hAnsi="Calibri"/>
      <w:lang w:eastAsia="ar-SA"/>
    </w:rPr>
  </w:style>
  <w:style w:type="character" w:customStyle="1" w:styleId="AssuntodocomentrioChar">
    <w:name w:val="Assunto do comentário Char"/>
    <w:basedOn w:val="TextodecomentrioChar"/>
    <w:semiHidden/>
    <w:rsid w:val="005460AF"/>
    <w:rPr>
      <w:rFonts w:ascii="Calibri" w:hAnsi="Calibri"/>
      <w:b/>
      <w:bCs/>
      <w:lang w:eastAsia="ar-SA"/>
    </w:rPr>
  </w:style>
  <w:style w:type="character" w:customStyle="1" w:styleId="TextodebaloChar">
    <w:name w:val="Texto de balão Char"/>
    <w:basedOn w:val="DefaultParagraphFont"/>
    <w:semiHidden/>
    <w:rsid w:val="005460AF"/>
    <w:rPr>
      <w:rFonts w:ascii="Tahoma" w:hAnsi="Tahoma" w:cs="Tahoma"/>
      <w:sz w:val="16"/>
      <w:szCs w:val="16"/>
      <w:lang w:eastAsia="ar-SA"/>
    </w:rPr>
  </w:style>
  <w:style w:type="character" w:customStyle="1" w:styleId="Ttulo2Char">
    <w:name w:val="Título 2 Char"/>
    <w:basedOn w:val="DefaultParagraphFont"/>
    <w:semiHidden/>
    <w:rsid w:val="005460AF"/>
    <w:rPr>
      <w:rFonts w:ascii="Cambria" w:eastAsia="Times New Roman" w:hAnsi="Cambria" w:cs="Times New Roman"/>
      <w:b/>
      <w:bCs/>
      <w:color w:val="4F81BD"/>
      <w:sz w:val="26"/>
      <w:szCs w:val="26"/>
    </w:rPr>
  </w:style>
  <w:style w:type="character" w:customStyle="1" w:styleId="Ttulo3Char">
    <w:name w:val="Título 3 Char"/>
    <w:basedOn w:val="DefaultParagraphFont"/>
    <w:semiHidden/>
    <w:rsid w:val="005460AF"/>
    <w:rPr>
      <w:rFonts w:ascii="Cambria" w:eastAsia="Times New Roman" w:hAnsi="Cambria" w:cs="Times New Roman"/>
      <w:b/>
      <w:bCs/>
      <w:color w:val="4F81BD"/>
    </w:rPr>
  </w:style>
  <w:style w:type="character" w:customStyle="1" w:styleId="Ttulo4Char">
    <w:name w:val="Título 4 Char"/>
    <w:basedOn w:val="DefaultParagraphFont"/>
    <w:semiHidden/>
    <w:rsid w:val="005460AF"/>
    <w:rPr>
      <w:rFonts w:ascii="Cambria" w:eastAsia="Times New Roman" w:hAnsi="Cambria" w:cs="Times New Roman"/>
      <w:b/>
      <w:bCs/>
      <w:i/>
      <w:iCs/>
      <w:color w:val="4F81BD"/>
    </w:rPr>
  </w:style>
  <w:style w:type="character" w:customStyle="1" w:styleId="Ttulo5Char">
    <w:name w:val="Título 5 Char"/>
    <w:basedOn w:val="DefaultParagraphFont"/>
    <w:semiHidden/>
    <w:rsid w:val="005460AF"/>
    <w:rPr>
      <w:rFonts w:ascii="Cambria" w:eastAsia="Times New Roman" w:hAnsi="Cambria" w:cs="Times New Roman"/>
      <w:color w:val="243F60"/>
    </w:rPr>
  </w:style>
  <w:style w:type="character" w:customStyle="1" w:styleId="Ttulo6Char">
    <w:name w:val="Título 6 Char"/>
    <w:basedOn w:val="DefaultParagraphFont"/>
    <w:semiHidden/>
    <w:rsid w:val="005460AF"/>
    <w:rPr>
      <w:rFonts w:ascii="Cambria" w:eastAsia="Times New Roman" w:hAnsi="Cambria" w:cs="Times New Roman"/>
      <w:i/>
      <w:iCs/>
      <w:color w:val="243F60"/>
    </w:rPr>
  </w:style>
  <w:style w:type="character" w:customStyle="1" w:styleId="Ttulo7Char">
    <w:name w:val="Título 7 Char"/>
    <w:basedOn w:val="DefaultParagraphFont"/>
    <w:semiHidden/>
    <w:rsid w:val="005460AF"/>
    <w:rPr>
      <w:rFonts w:ascii="Cambria" w:eastAsia="Times New Roman" w:hAnsi="Cambria" w:cs="Times New Roman"/>
      <w:i/>
      <w:iCs/>
      <w:color w:val="404040"/>
    </w:rPr>
  </w:style>
  <w:style w:type="character" w:customStyle="1" w:styleId="Ttulo8Char">
    <w:name w:val="Título 8 Char"/>
    <w:basedOn w:val="DefaultParagraphFont"/>
    <w:semiHidden/>
    <w:rsid w:val="005460AF"/>
    <w:rPr>
      <w:rFonts w:ascii="Cambria" w:eastAsia="Times New Roman" w:hAnsi="Cambria" w:cs="Times New Roman"/>
      <w:color w:val="404040"/>
      <w:sz w:val="20"/>
      <w:szCs w:val="20"/>
    </w:rPr>
  </w:style>
  <w:style w:type="character" w:customStyle="1" w:styleId="Ttulo9Char">
    <w:name w:val="Título 9 Char"/>
    <w:basedOn w:val="DefaultParagraphFont"/>
    <w:semiHidden/>
    <w:rsid w:val="005460AF"/>
    <w:rPr>
      <w:rFonts w:ascii="Cambria" w:eastAsia="Times New Roman" w:hAnsi="Cambria" w:cs="Times New Roman"/>
      <w:i/>
      <w:iCs/>
      <w:color w:val="404040"/>
      <w:sz w:val="20"/>
      <w:szCs w:val="20"/>
    </w:rPr>
  </w:style>
  <w:style w:type="paragraph" w:styleId="TOCHeading">
    <w:name w:val="TOC Heading"/>
    <w:basedOn w:val="Heading1"/>
    <w:next w:val="Normal"/>
    <w:uiPriority w:val="39"/>
    <w:qFormat/>
    <w:rsid w:val="005460AF"/>
    <w:pPr>
      <w:keepLines/>
      <w:widowControl/>
      <w:tabs>
        <w:tab w:val="clear" w:pos="5"/>
      </w:tabs>
      <w:autoSpaceDE/>
      <w:autoSpaceDN/>
      <w:adjustRightInd/>
      <w:spacing w:before="480" w:line="276" w:lineRule="auto"/>
      <w:outlineLvl w:val="9"/>
    </w:pPr>
    <w:rPr>
      <w:rFonts w:ascii="Cambria" w:eastAsia="Times New Roman" w:hAnsi="Cambria"/>
      <w:color w:val="365F91"/>
      <w:sz w:val="28"/>
      <w:szCs w:val="28"/>
    </w:rPr>
  </w:style>
  <w:style w:type="character" w:customStyle="1" w:styleId="FigureCaptionChar1">
    <w:name w:val="~Figure Caption Char1"/>
    <w:basedOn w:val="DefaultParagraphFont"/>
    <w:rsid w:val="005460AF"/>
    <w:rPr>
      <w:rFonts w:ascii="Arial Narrow" w:eastAsia="MS Mincho" w:hAnsi="Arial Narrow"/>
      <w:b/>
      <w:iCs/>
      <w:sz w:val="26"/>
      <w:szCs w:val="24"/>
      <w:lang w:val="en-US" w:eastAsia="ar-SA" w:bidi="ar-SA"/>
    </w:rPr>
  </w:style>
  <w:style w:type="character" w:customStyle="1" w:styleId="HeaderChar1">
    <w:name w:val="Header Char1"/>
    <w:basedOn w:val="DefaultParagraphFont"/>
    <w:semiHidden/>
    <w:rsid w:val="005460AF"/>
    <w:rPr>
      <w:rFonts w:ascii="Garamond" w:eastAsia="Calibri" w:hAnsi="Garamond"/>
      <w:sz w:val="28"/>
      <w:szCs w:val="24"/>
      <w:lang w:eastAsia="ar-SA"/>
    </w:rPr>
  </w:style>
  <w:style w:type="paragraph" w:customStyle="1" w:styleId="TableContents">
    <w:name w:val="Table Contents"/>
    <w:basedOn w:val="Normal"/>
    <w:rsid w:val="005460AF"/>
    <w:pPr>
      <w:suppressLineNumbers/>
      <w:suppressAutoHyphens/>
      <w:spacing w:after="200" w:line="276" w:lineRule="auto"/>
      <w:ind w:left="0"/>
    </w:pPr>
    <w:rPr>
      <w:rFonts w:ascii="Calibri" w:hAnsi="Calibri"/>
      <w:sz w:val="22"/>
      <w:szCs w:val="22"/>
      <w:lang w:eastAsia="ar-SA"/>
    </w:rPr>
  </w:style>
  <w:style w:type="character" w:styleId="Strong">
    <w:name w:val="Strong"/>
    <w:basedOn w:val="DefaultParagraphFont"/>
    <w:uiPriority w:val="22"/>
    <w:qFormat/>
    <w:rsid w:val="005460AF"/>
    <w:rPr>
      <w:b/>
      <w:bCs/>
    </w:rPr>
  </w:style>
  <w:style w:type="character" w:customStyle="1" w:styleId="style31">
    <w:name w:val="style31"/>
    <w:basedOn w:val="DefaultParagraphFont"/>
    <w:rsid w:val="005460AF"/>
    <w:rPr>
      <w:sz w:val="24"/>
      <w:szCs w:val="24"/>
    </w:rPr>
  </w:style>
  <w:style w:type="character" w:customStyle="1" w:styleId="subhead1">
    <w:name w:val="subhead1"/>
    <w:basedOn w:val="DefaultParagraphFont"/>
    <w:rsid w:val="005460AF"/>
  </w:style>
  <w:style w:type="paragraph" w:styleId="HTMLAddress">
    <w:name w:val="HTML Address"/>
    <w:basedOn w:val="Normal"/>
    <w:link w:val="HTMLAddressChar"/>
    <w:semiHidden/>
    <w:unhideWhenUsed/>
    <w:rsid w:val="005460AF"/>
    <w:pPr>
      <w:ind w:left="0"/>
    </w:pPr>
    <w:rPr>
      <w:rFonts w:ascii="Times New Roman" w:hAnsi="Times New Roman"/>
      <w:i/>
      <w:iCs/>
      <w:sz w:val="24"/>
    </w:rPr>
  </w:style>
  <w:style w:type="character" w:customStyle="1" w:styleId="HTMLAddressChar">
    <w:name w:val="HTML Address Char"/>
    <w:basedOn w:val="DefaultParagraphFont"/>
    <w:link w:val="HTMLAddress"/>
    <w:semiHidden/>
    <w:rsid w:val="005460AF"/>
    <w:rPr>
      <w:i/>
      <w:iCs/>
      <w:sz w:val="24"/>
      <w:szCs w:val="24"/>
    </w:rPr>
  </w:style>
  <w:style w:type="character" w:styleId="Emphasis">
    <w:name w:val="Emphasis"/>
    <w:basedOn w:val="DefaultParagraphFont"/>
    <w:uiPriority w:val="20"/>
    <w:qFormat/>
    <w:rsid w:val="005460AF"/>
    <w:rPr>
      <w:i/>
      <w:iCs/>
    </w:rPr>
  </w:style>
  <w:style w:type="character" w:customStyle="1" w:styleId="Pr-formataoHTMLChar">
    <w:name w:val="Pré-formatação HTML Char"/>
    <w:basedOn w:val="DefaultParagraphFont"/>
    <w:rsid w:val="005460AF"/>
    <w:rPr>
      <w:rFonts w:ascii="Courier New" w:hAnsi="Courier New" w:cs="Courier New"/>
    </w:rPr>
  </w:style>
  <w:style w:type="character" w:customStyle="1" w:styleId="EndereoHTMLChar">
    <w:name w:val="Endereço HTML Char"/>
    <w:basedOn w:val="DefaultParagraphFont"/>
    <w:semiHidden/>
    <w:rsid w:val="005460AF"/>
    <w:rPr>
      <w:i/>
      <w:iCs/>
      <w:sz w:val="24"/>
      <w:szCs w:val="24"/>
    </w:rPr>
  </w:style>
  <w:style w:type="character" w:customStyle="1" w:styleId="spelle">
    <w:name w:val="spelle"/>
    <w:basedOn w:val="DefaultParagraphFont"/>
    <w:rsid w:val="005460AF"/>
  </w:style>
  <w:style w:type="paragraph" w:customStyle="1" w:styleId="stylebodytextblue">
    <w:name w:val="stylebodytextblue"/>
    <w:basedOn w:val="Normal"/>
    <w:rsid w:val="005460AF"/>
    <w:pPr>
      <w:spacing w:before="100" w:beforeAutospacing="1" w:after="100" w:afterAutospacing="1"/>
      <w:ind w:left="0"/>
    </w:pPr>
    <w:rPr>
      <w:rFonts w:ascii="Times New Roman" w:hAnsi="Times New Roman"/>
      <w:sz w:val="24"/>
      <w:lang w:val="pt-BR" w:eastAsia="pt-BR"/>
    </w:rPr>
  </w:style>
  <w:style w:type="paragraph" w:customStyle="1" w:styleId="numberedlist0">
    <w:name w:val="numberedlist"/>
    <w:basedOn w:val="Normal"/>
    <w:rsid w:val="005460AF"/>
    <w:pPr>
      <w:spacing w:before="100" w:beforeAutospacing="1" w:after="100" w:afterAutospacing="1"/>
      <w:ind w:left="0"/>
    </w:pPr>
    <w:rPr>
      <w:rFonts w:ascii="Times New Roman" w:hAnsi="Times New Roman"/>
      <w:sz w:val="24"/>
      <w:lang w:val="pt-BR" w:eastAsia="pt-BR"/>
    </w:rPr>
  </w:style>
  <w:style w:type="character" w:customStyle="1" w:styleId="style27">
    <w:name w:val="style27"/>
    <w:basedOn w:val="DefaultParagraphFont"/>
    <w:rsid w:val="005460AF"/>
  </w:style>
  <w:style w:type="paragraph" w:customStyle="1" w:styleId="style21">
    <w:name w:val="style21"/>
    <w:basedOn w:val="Normal"/>
    <w:rsid w:val="005460AF"/>
    <w:pPr>
      <w:spacing w:before="100" w:beforeAutospacing="1" w:after="100" w:afterAutospacing="1"/>
      <w:ind w:left="0"/>
    </w:pPr>
    <w:rPr>
      <w:rFonts w:ascii="Times New Roman" w:hAnsi="Times New Roman"/>
      <w:sz w:val="24"/>
    </w:rPr>
  </w:style>
  <w:style w:type="character" w:customStyle="1" w:styleId="style23">
    <w:name w:val="style23"/>
    <w:basedOn w:val="DefaultParagraphFont"/>
    <w:rsid w:val="005460AF"/>
  </w:style>
  <w:style w:type="character" w:customStyle="1" w:styleId="style26">
    <w:name w:val="style26"/>
    <w:basedOn w:val="DefaultParagraphFont"/>
    <w:rsid w:val="005460AF"/>
  </w:style>
  <w:style w:type="paragraph" w:customStyle="1" w:styleId="style2">
    <w:name w:val="style2"/>
    <w:basedOn w:val="Normal"/>
    <w:rsid w:val="005460AF"/>
    <w:pPr>
      <w:spacing w:before="100" w:beforeAutospacing="1" w:after="100" w:afterAutospacing="1"/>
      <w:ind w:left="0"/>
    </w:pPr>
    <w:rPr>
      <w:rFonts w:ascii="Times New Roman" w:hAnsi="Times New Roman"/>
      <w:sz w:val="24"/>
    </w:rPr>
  </w:style>
  <w:style w:type="character" w:customStyle="1" w:styleId="style1">
    <w:name w:val="style1"/>
    <w:basedOn w:val="DefaultParagraphFont"/>
    <w:rsid w:val="005460AF"/>
  </w:style>
  <w:style w:type="paragraph" w:customStyle="1" w:styleId="style11">
    <w:name w:val="style11"/>
    <w:basedOn w:val="Normal"/>
    <w:rsid w:val="005460AF"/>
    <w:pPr>
      <w:ind w:left="0"/>
      <w:jc w:val="both"/>
    </w:pPr>
    <w:rPr>
      <w:color w:val="000000"/>
      <w:sz w:val="26"/>
      <w:szCs w:val="26"/>
    </w:rPr>
  </w:style>
  <w:style w:type="character" w:customStyle="1" w:styleId="postcolor">
    <w:name w:val="postcolor"/>
    <w:basedOn w:val="DefaultParagraphFont"/>
    <w:rsid w:val="005460AF"/>
  </w:style>
  <w:style w:type="paragraph" w:styleId="PlainText">
    <w:name w:val="Plain Text"/>
    <w:basedOn w:val="Normal"/>
    <w:link w:val="PlainTextChar"/>
    <w:semiHidden/>
    <w:unhideWhenUsed/>
    <w:rsid w:val="005460AF"/>
    <w:pPr>
      <w:spacing w:before="100" w:beforeAutospacing="1" w:after="100" w:afterAutospacing="1"/>
      <w:ind w:left="0"/>
    </w:pPr>
    <w:rPr>
      <w:rFonts w:ascii="Times New Roman" w:hAnsi="Times New Roman"/>
      <w:sz w:val="24"/>
      <w:lang w:val="pt-BR" w:eastAsia="pt-BR"/>
    </w:rPr>
  </w:style>
  <w:style w:type="character" w:customStyle="1" w:styleId="PlainTextChar">
    <w:name w:val="Plain Text Char"/>
    <w:basedOn w:val="DefaultParagraphFont"/>
    <w:link w:val="PlainText"/>
    <w:semiHidden/>
    <w:rsid w:val="005460AF"/>
    <w:rPr>
      <w:sz w:val="24"/>
      <w:szCs w:val="24"/>
      <w:lang w:val="pt-BR" w:eastAsia="pt-BR"/>
    </w:rPr>
  </w:style>
  <w:style w:type="character" w:customStyle="1" w:styleId="style41">
    <w:name w:val="style41"/>
    <w:basedOn w:val="DefaultParagraphFont"/>
    <w:rsid w:val="005460AF"/>
  </w:style>
  <w:style w:type="paragraph" w:customStyle="1" w:styleId="style18">
    <w:name w:val="style18"/>
    <w:basedOn w:val="Normal"/>
    <w:rsid w:val="005460AF"/>
    <w:pPr>
      <w:ind w:left="0"/>
      <w:jc w:val="both"/>
    </w:pPr>
    <w:rPr>
      <w:color w:val="000000"/>
      <w:sz w:val="24"/>
      <w:lang w:val="pt-BR" w:eastAsia="pt-BR"/>
    </w:rPr>
  </w:style>
  <w:style w:type="character" w:customStyle="1" w:styleId="style231">
    <w:name w:val="style231"/>
    <w:rsid w:val="005460AF"/>
    <w:rPr>
      <w:rFonts w:ascii="Times New Roman" w:hAnsi="Times New Roman" w:cs="Times New Roman" w:hint="default"/>
    </w:rPr>
  </w:style>
  <w:style w:type="character" w:customStyle="1" w:styleId="style131">
    <w:name w:val="style131"/>
    <w:rsid w:val="005460AF"/>
    <w:rPr>
      <w:rFonts w:ascii="Times New Roman" w:hAnsi="Times New Roman" w:cs="Times New Roman" w:hint="default"/>
      <w:sz w:val="24"/>
      <w:szCs w:val="24"/>
    </w:rPr>
  </w:style>
  <w:style w:type="paragraph" w:customStyle="1" w:styleId="style3">
    <w:name w:val="style3"/>
    <w:basedOn w:val="Normal"/>
    <w:rsid w:val="005460AF"/>
    <w:pPr>
      <w:spacing w:before="100" w:beforeAutospacing="1" w:after="100" w:afterAutospacing="1"/>
      <w:ind w:left="600"/>
    </w:pPr>
    <w:rPr>
      <w:rFonts w:ascii="Times New Roman" w:hAnsi="Times New Roman"/>
      <w:sz w:val="24"/>
      <w:lang w:val="pt-BR" w:eastAsia="pt-BR"/>
    </w:rPr>
  </w:style>
  <w:style w:type="paragraph" w:customStyle="1" w:styleId="style7">
    <w:name w:val="style7"/>
    <w:basedOn w:val="Normal"/>
    <w:rsid w:val="005460AF"/>
    <w:pPr>
      <w:spacing w:before="100" w:beforeAutospacing="1" w:after="100" w:afterAutospacing="1"/>
      <w:ind w:left="0"/>
    </w:pPr>
    <w:rPr>
      <w:rFonts w:ascii="Courier New" w:hAnsi="Courier New" w:cs="Courier New"/>
      <w:sz w:val="15"/>
      <w:szCs w:val="15"/>
      <w:lang w:val="pt-BR" w:eastAsia="pt-BR"/>
    </w:rPr>
  </w:style>
  <w:style w:type="paragraph" w:customStyle="1" w:styleId="style9">
    <w:name w:val="style9"/>
    <w:basedOn w:val="Normal"/>
    <w:rsid w:val="005460AF"/>
    <w:pPr>
      <w:spacing w:before="100" w:beforeAutospacing="1" w:after="100" w:afterAutospacing="1"/>
      <w:ind w:left="0"/>
    </w:pPr>
    <w:rPr>
      <w:rFonts w:ascii="Times New Roman" w:hAnsi="Times New Roman"/>
      <w:sz w:val="15"/>
      <w:szCs w:val="15"/>
      <w:lang w:val="pt-BR" w:eastAsia="pt-BR"/>
    </w:rPr>
  </w:style>
  <w:style w:type="character" w:customStyle="1" w:styleId="style81">
    <w:name w:val="style81"/>
    <w:rsid w:val="005460AF"/>
    <w:rPr>
      <w:rFonts w:ascii="Courier New" w:hAnsi="Courier New" w:cs="Courier New" w:hint="default"/>
    </w:rPr>
  </w:style>
  <w:style w:type="paragraph" w:customStyle="1" w:styleId="style8">
    <w:name w:val="style8"/>
    <w:basedOn w:val="Normal"/>
    <w:rsid w:val="005460AF"/>
    <w:pPr>
      <w:ind w:left="0"/>
      <w:jc w:val="both"/>
    </w:pPr>
    <w:rPr>
      <w:color w:val="000000"/>
      <w:sz w:val="26"/>
      <w:szCs w:val="26"/>
    </w:rPr>
  </w:style>
  <w:style w:type="character" w:customStyle="1" w:styleId="style25">
    <w:name w:val="style25"/>
    <w:basedOn w:val="DefaultParagraphFont"/>
    <w:rsid w:val="005460AF"/>
  </w:style>
  <w:style w:type="paragraph" w:styleId="Index2">
    <w:name w:val="index 2"/>
    <w:basedOn w:val="Normal"/>
    <w:next w:val="Normal"/>
    <w:autoRedefine/>
    <w:rsid w:val="005460AF"/>
    <w:pPr>
      <w:ind w:left="560" w:hanging="280"/>
    </w:pPr>
    <w:rPr>
      <w:rFonts w:asciiTheme="minorHAnsi" w:hAnsiTheme="minorHAnsi"/>
      <w:sz w:val="18"/>
      <w:szCs w:val="18"/>
    </w:rPr>
  </w:style>
  <w:style w:type="paragraph" w:styleId="Index3">
    <w:name w:val="index 3"/>
    <w:basedOn w:val="Normal"/>
    <w:next w:val="Normal"/>
    <w:autoRedefine/>
    <w:rsid w:val="005460AF"/>
    <w:pPr>
      <w:ind w:left="840" w:hanging="280"/>
    </w:pPr>
    <w:rPr>
      <w:rFonts w:asciiTheme="minorHAnsi" w:hAnsiTheme="minorHAnsi"/>
      <w:sz w:val="18"/>
      <w:szCs w:val="18"/>
    </w:rPr>
  </w:style>
  <w:style w:type="paragraph" w:styleId="Index4">
    <w:name w:val="index 4"/>
    <w:basedOn w:val="Normal"/>
    <w:next w:val="Normal"/>
    <w:autoRedefine/>
    <w:rsid w:val="005460AF"/>
    <w:pPr>
      <w:ind w:left="1120" w:hanging="280"/>
    </w:pPr>
    <w:rPr>
      <w:rFonts w:asciiTheme="minorHAnsi" w:hAnsiTheme="minorHAnsi"/>
      <w:sz w:val="18"/>
      <w:szCs w:val="18"/>
    </w:rPr>
  </w:style>
  <w:style w:type="paragraph" w:styleId="Index5">
    <w:name w:val="index 5"/>
    <w:basedOn w:val="Normal"/>
    <w:next w:val="Normal"/>
    <w:autoRedefine/>
    <w:rsid w:val="005460AF"/>
    <w:pPr>
      <w:ind w:left="1400" w:hanging="280"/>
    </w:pPr>
    <w:rPr>
      <w:rFonts w:asciiTheme="minorHAnsi" w:hAnsiTheme="minorHAnsi"/>
      <w:sz w:val="18"/>
      <w:szCs w:val="18"/>
    </w:rPr>
  </w:style>
  <w:style w:type="paragraph" w:styleId="Index6">
    <w:name w:val="index 6"/>
    <w:basedOn w:val="Normal"/>
    <w:next w:val="Normal"/>
    <w:autoRedefine/>
    <w:rsid w:val="005460AF"/>
    <w:pPr>
      <w:ind w:left="1680" w:hanging="280"/>
    </w:pPr>
    <w:rPr>
      <w:rFonts w:asciiTheme="minorHAnsi" w:hAnsiTheme="minorHAnsi"/>
      <w:sz w:val="18"/>
      <w:szCs w:val="18"/>
    </w:rPr>
  </w:style>
  <w:style w:type="paragraph" w:styleId="Index7">
    <w:name w:val="index 7"/>
    <w:basedOn w:val="Normal"/>
    <w:next w:val="Normal"/>
    <w:autoRedefine/>
    <w:rsid w:val="005460AF"/>
    <w:pPr>
      <w:ind w:left="1960" w:hanging="280"/>
    </w:pPr>
    <w:rPr>
      <w:rFonts w:asciiTheme="minorHAnsi" w:hAnsiTheme="minorHAnsi"/>
      <w:sz w:val="18"/>
      <w:szCs w:val="18"/>
    </w:rPr>
  </w:style>
  <w:style w:type="paragraph" w:styleId="Index8">
    <w:name w:val="index 8"/>
    <w:basedOn w:val="Normal"/>
    <w:next w:val="Normal"/>
    <w:autoRedefine/>
    <w:rsid w:val="005460AF"/>
    <w:pPr>
      <w:ind w:left="2240" w:hanging="280"/>
    </w:pPr>
    <w:rPr>
      <w:rFonts w:asciiTheme="minorHAnsi" w:hAnsiTheme="minorHAnsi"/>
      <w:sz w:val="18"/>
      <w:szCs w:val="18"/>
    </w:rPr>
  </w:style>
  <w:style w:type="paragraph" w:styleId="Index9">
    <w:name w:val="index 9"/>
    <w:basedOn w:val="Normal"/>
    <w:next w:val="Normal"/>
    <w:autoRedefine/>
    <w:rsid w:val="005460AF"/>
    <w:pPr>
      <w:ind w:left="2520" w:hanging="280"/>
    </w:pPr>
    <w:rPr>
      <w:rFonts w:asciiTheme="minorHAnsi" w:hAnsiTheme="minorHAnsi"/>
      <w:sz w:val="18"/>
      <w:szCs w:val="18"/>
    </w:rPr>
  </w:style>
  <w:style w:type="paragraph" w:customStyle="1" w:styleId="TextCalloutsmBold">
    <w:name w:val="~Text Callout sm Bold"/>
    <w:autoRedefine/>
    <w:rsid w:val="005460AF"/>
    <w:pPr>
      <w:pBdr>
        <w:top w:val="single" w:sz="4" w:space="1" w:color="auto"/>
        <w:bottom w:val="single" w:sz="4" w:space="1" w:color="auto"/>
      </w:pBdr>
      <w:spacing w:before="120" w:after="120"/>
      <w:ind w:left="576"/>
    </w:pPr>
    <w:rPr>
      <w:rFonts w:ascii="Arial Narrow" w:hAnsi="Arial Narrow"/>
      <w:b/>
      <w:bCs/>
      <w:iCs/>
      <w:sz w:val="24"/>
    </w:rPr>
  </w:style>
  <w:style w:type="character" w:customStyle="1" w:styleId="apple-converted-space">
    <w:name w:val="apple-converted-space"/>
    <w:basedOn w:val="DefaultParagraphFont"/>
    <w:rsid w:val="005460AF"/>
  </w:style>
  <w:style w:type="paragraph" w:customStyle="1" w:styleId="ChapterCaption0">
    <w:name w:val="Chapter Caption"/>
    <w:aliases w:val="correct"/>
    <w:basedOn w:val="Chapter"/>
    <w:rsid w:val="005460AF"/>
    <w:rPr>
      <w:b w:val="0"/>
      <w:i w:val="0"/>
    </w:rPr>
  </w:style>
  <w:style w:type="character" w:styleId="PageNumber0">
    <w:name w:val="page number"/>
    <w:basedOn w:val="DefaultParagraphFont"/>
    <w:rsid w:val="005460AF"/>
    <w:rPr>
      <w:rFonts w:ascii="Arial Black" w:hAnsi="Arial Black"/>
      <w:sz w:val="28"/>
    </w:rPr>
  </w:style>
  <w:style w:type="paragraph" w:customStyle="1" w:styleId="StyleChapterTitleAfter0ptLinespacingsingle">
    <w:name w:val="Style ~Chapter Title + After:  0 pt Line spacing:  single"/>
    <w:basedOn w:val="ChapterTitle"/>
    <w:rsid w:val="005460AF"/>
    <w:rPr>
      <w:rFonts w:eastAsia="Times New Roman"/>
      <w:sz w:val="48"/>
      <w:szCs w:val="20"/>
    </w:rPr>
  </w:style>
  <w:style w:type="character" w:customStyle="1" w:styleId="apple-style-span">
    <w:name w:val="apple-style-span"/>
    <w:basedOn w:val="DefaultParagraphFont"/>
    <w:rsid w:val="005460AF"/>
  </w:style>
  <w:style w:type="character" w:customStyle="1" w:styleId="BobStyle">
    <w:name w:val="Bob Style"/>
    <w:basedOn w:val="DefaultParagraphFont"/>
    <w:rsid w:val="005460AF"/>
    <w:rPr>
      <w:rFonts w:ascii="Garamond" w:hAnsi="Garamond"/>
      <w:i/>
      <w:iCs/>
    </w:rPr>
  </w:style>
  <w:style w:type="paragraph" w:customStyle="1" w:styleId="Style10">
    <w:name w:val="Style1"/>
    <w:basedOn w:val="BodyText"/>
    <w:rsid w:val="005460AF"/>
    <w:pPr>
      <w:spacing w:after="200" w:line="276" w:lineRule="auto"/>
      <w:ind w:left="0"/>
    </w:pPr>
    <w:rPr>
      <w:rFonts w:eastAsia="Calibri"/>
      <w:sz w:val="26"/>
      <w:szCs w:val="22"/>
    </w:rPr>
  </w:style>
  <w:style w:type="paragraph" w:styleId="Quote0">
    <w:name w:val="Quote"/>
    <w:basedOn w:val="BodyText"/>
    <w:link w:val="QuoteChar"/>
    <w:qFormat/>
    <w:rsid w:val="005460AF"/>
    <w:pPr>
      <w:spacing w:after="200" w:line="276" w:lineRule="auto"/>
      <w:ind w:left="0"/>
    </w:pPr>
    <w:rPr>
      <w:rFonts w:eastAsia="Calibri" w:cs="Arial"/>
      <w:b/>
      <w:sz w:val="26"/>
      <w:szCs w:val="22"/>
    </w:rPr>
  </w:style>
  <w:style w:type="character" w:customStyle="1" w:styleId="QuoteChar">
    <w:name w:val="Quote Char"/>
    <w:basedOn w:val="DefaultParagraphFont"/>
    <w:link w:val="Quote0"/>
    <w:rsid w:val="005460AF"/>
    <w:rPr>
      <w:rFonts w:ascii="Garamond" w:eastAsia="Calibri" w:hAnsi="Garamond" w:cs="Arial"/>
      <w:b/>
      <w:sz w:val="26"/>
      <w:szCs w:val="22"/>
    </w:rPr>
  </w:style>
  <w:style w:type="paragraph" w:customStyle="1" w:styleId="QuotedText0">
    <w:name w:val="Quoted Text"/>
    <w:basedOn w:val="BodyText"/>
    <w:link w:val="QuotedTextChar"/>
    <w:rsid w:val="005460AF"/>
    <w:pPr>
      <w:spacing w:after="200" w:line="276" w:lineRule="auto"/>
      <w:ind w:left="0"/>
    </w:pPr>
    <w:rPr>
      <w:rFonts w:eastAsia="Calibri"/>
      <w:i/>
      <w:sz w:val="26"/>
      <w:szCs w:val="22"/>
    </w:rPr>
  </w:style>
  <w:style w:type="paragraph" w:customStyle="1" w:styleId="NumberedListItalics0">
    <w:name w:val="Numbered List Italics"/>
    <w:basedOn w:val="NumberedList"/>
    <w:rsid w:val="005460AF"/>
    <w:pPr>
      <w:numPr>
        <w:numId w:val="0"/>
      </w:numPr>
      <w:tabs>
        <w:tab w:val="num" w:pos="648"/>
        <w:tab w:val="num" w:pos="1260"/>
      </w:tabs>
      <w:spacing w:line="276" w:lineRule="auto"/>
      <w:ind w:left="648" w:hanging="360"/>
    </w:pPr>
    <w:rPr>
      <w:rFonts w:eastAsia="Calibri"/>
      <w:i/>
      <w:sz w:val="26"/>
      <w:szCs w:val="22"/>
    </w:rPr>
  </w:style>
  <w:style w:type="character" w:customStyle="1" w:styleId="QuotedTextChar">
    <w:name w:val="Quoted Text Char"/>
    <w:basedOn w:val="BodyTextChar"/>
    <w:link w:val="QuotedText0"/>
    <w:rsid w:val="005460AF"/>
    <w:rPr>
      <w:rFonts w:ascii="Garamond" w:eastAsia="Calibri" w:hAnsi="Garamond"/>
      <w:i/>
      <w:sz w:val="26"/>
      <w:szCs w:val="22"/>
    </w:rPr>
  </w:style>
  <w:style w:type="paragraph" w:customStyle="1" w:styleId="Style20">
    <w:name w:val="Style2"/>
    <w:basedOn w:val="Bullets"/>
    <w:rsid w:val="005460AF"/>
    <w:pPr>
      <w:numPr>
        <w:numId w:val="0"/>
      </w:numPr>
      <w:tabs>
        <w:tab w:val="num" w:pos="720"/>
      </w:tabs>
      <w:spacing w:line="276" w:lineRule="auto"/>
      <w:ind w:left="720" w:hanging="432"/>
    </w:pPr>
    <w:rPr>
      <w:rFonts w:eastAsia="Calibri"/>
      <w:i/>
      <w:szCs w:val="22"/>
    </w:rPr>
  </w:style>
  <w:style w:type="character" w:customStyle="1" w:styleId="style91">
    <w:name w:val="style91"/>
    <w:basedOn w:val="DefaultParagraphFont"/>
    <w:rsid w:val="005460AF"/>
    <w:rPr>
      <w:rFonts w:ascii="Arial" w:hAnsi="Arial" w:cs="Arial" w:hint="default"/>
      <w:sz w:val="20"/>
      <w:szCs w:val="20"/>
    </w:rPr>
  </w:style>
  <w:style w:type="paragraph" w:styleId="ListBullet">
    <w:name w:val="List Bullet"/>
    <w:basedOn w:val="Normal"/>
    <w:rsid w:val="005460AF"/>
    <w:pPr>
      <w:numPr>
        <w:numId w:val="26"/>
      </w:numPr>
      <w:spacing w:after="200" w:line="276" w:lineRule="auto"/>
      <w:contextualSpacing/>
    </w:pPr>
    <w:rPr>
      <w:rFonts w:ascii="Calibri" w:eastAsia="Calibri" w:hAnsi="Calibri"/>
      <w:sz w:val="22"/>
      <w:szCs w:val="22"/>
    </w:rPr>
  </w:style>
  <w:style w:type="character" w:customStyle="1" w:styleId="xrefglossterm">
    <w:name w:val="xrefglossterm"/>
    <w:basedOn w:val="DefaultParagraphFont"/>
    <w:rsid w:val="005460AF"/>
  </w:style>
  <w:style w:type="character" w:customStyle="1" w:styleId="style200">
    <w:name w:val="style20"/>
    <w:basedOn w:val="DefaultParagraphFont"/>
    <w:rsid w:val="005460AF"/>
  </w:style>
  <w:style w:type="character" w:customStyle="1" w:styleId="style100">
    <w:name w:val="style10"/>
    <w:basedOn w:val="DefaultParagraphFont"/>
    <w:rsid w:val="00546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deListingSmall">
    <w:name w:val="CBulList"/>
    <w:pPr>
      <w:numPr>
        <w:numId w:val="25"/>
      </w:numPr>
    </w:pPr>
  </w:style>
  <w:style w:type="numbering" w:customStyle="1" w:styleId="CodeListing">
    <w:name w:val="CNumberedList"/>
    <w:pPr>
      <w:numPr>
        <w:numId w:val="24"/>
      </w:numPr>
    </w:pPr>
  </w:style>
  <w:style w:type="numbering" w:customStyle="1" w:styleId="TextList">
    <w:name w:val="Bullets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04_Dokumente_Arbeitsergebnisse\02_Berufliche_Dokumente__Informatik\WLST_Buch\CONVERTED_Chapters\rampant_template_7.5x9.25_v2.do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DDFA-092B-4548-8D73-421625E9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rampant_template_7.5x9.25_v2.dot</Template>
  <TotalTime>36</TotalTime>
  <Pages>160</Pages>
  <Words>71652</Words>
  <Characters>408419</Characters>
  <Application>Microsoft Office Word</Application>
  <DocSecurity>0</DocSecurity>
  <Lines>3403</Lines>
  <Paragraphs>958</Paragraphs>
  <ScaleCrop>false</ScaleCrop>
  <HeadingPairs>
    <vt:vector size="2" baseType="variant">
      <vt:variant>
        <vt:lpstr>Title</vt:lpstr>
      </vt:variant>
      <vt:variant>
        <vt:i4>1</vt:i4>
      </vt:variant>
    </vt:vector>
  </HeadingPairs>
  <TitlesOfParts>
    <vt:vector size="1" baseType="lpstr">
      <vt:lpstr>Advanced WebLogic Server Automation</vt:lpstr>
    </vt:vector>
  </TitlesOfParts>
  <Company/>
  <LinksUpToDate>false</LinksUpToDate>
  <CharactersWithSpaces>479113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WebLogic Server Automation</dc:title>
  <dc:creator>Martin</dc:creator>
  <cp:lastModifiedBy>Jennifer Kittleson</cp:lastModifiedBy>
  <cp:revision>10</cp:revision>
  <cp:lastPrinted>2014-05-30T19:09:00Z</cp:lastPrinted>
  <dcterms:created xsi:type="dcterms:W3CDTF">2014-06-03T21:18:00Z</dcterms:created>
  <dcterms:modified xsi:type="dcterms:W3CDTF">2014-06-03T21:54:00Z</dcterms:modified>
</cp:coreProperties>
</file>